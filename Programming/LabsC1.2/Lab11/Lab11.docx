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(СПбГУТ)</w:t>
      </w:r>
    </w:p>
    <w:p w14:paraId="2DF2CE18" w14:textId="4D69FF2B" w:rsidR="00700D7B" w:rsidRPr="000221E9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</w:t>
      </w:r>
      <w:r w:rsidR="0053033D">
        <w:rPr>
          <w:caps/>
        </w:rPr>
        <w:t>Ё</w:t>
      </w:r>
      <w:r w:rsidRPr="0092711E">
        <w:rPr>
          <w:caps/>
        </w:rPr>
        <w:t>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1E4423">
        <w:rPr>
          <w:caps/>
        </w:rPr>
        <w:t>1</w:t>
      </w:r>
      <w:r w:rsidR="007D1951">
        <w:rPr>
          <w:caps/>
        </w:rPr>
        <w:t>1</w:t>
      </w:r>
    </w:p>
    <w:p w14:paraId="7D2D78CD" w14:textId="422CBB05" w:rsidR="005411DB" w:rsidRPr="001E4423" w:rsidRDefault="001E4423" w:rsidP="000221E9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  <w:jc w:val="center"/>
      </w:pPr>
      <w:r>
        <w:rPr>
          <w:rFonts w:eastAsia="Times New Roman"/>
          <w:b/>
          <w:kern w:val="28"/>
          <w:sz w:val="36"/>
          <w:szCs w:val="20"/>
        </w:rPr>
        <w:t>Работа с</w:t>
      </w:r>
      <w:r w:rsidR="007D1951">
        <w:rPr>
          <w:rFonts w:eastAsia="Times New Roman"/>
          <w:b/>
          <w:kern w:val="28"/>
          <w:sz w:val="36"/>
          <w:szCs w:val="20"/>
        </w:rPr>
        <w:t xml:space="preserve"> файлами</w:t>
      </w: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r w:rsidR="00013208">
        <w:t>Помогалова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82B9B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AB3C74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70D63FFC" w:rsidR="00BC4682" w:rsidRPr="000C736A" w:rsidRDefault="00BC4682" w:rsidP="00BC4682">
      <w:pPr>
        <w:ind w:firstLine="1418"/>
        <w:rPr>
          <w:b/>
          <w:bCs/>
        </w:rPr>
      </w:pPr>
      <w:r w:rsidRPr="000C736A">
        <w:rPr>
          <w:b/>
          <w:bCs/>
        </w:rPr>
        <w:t>Вариант №</w:t>
      </w:r>
      <w:r w:rsidR="00C82B9B" w:rsidRPr="000C736A">
        <w:rPr>
          <w:b/>
          <w:bCs/>
        </w:rPr>
        <w:t xml:space="preserve"> 1</w:t>
      </w:r>
      <w:r w:rsidR="00FA3B41" w:rsidRPr="000C736A">
        <w:rPr>
          <w:b/>
          <w:bCs/>
        </w:rPr>
        <w:t>2</w:t>
      </w:r>
      <w:r w:rsidR="00C82B9B" w:rsidRPr="000C736A">
        <w:rPr>
          <w:b/>
          <w:bCs/>
        </w:rPr>
        <w:t>:</w:t>
      </w:r>
    </w:p>
    <w:p w14:paraId="61CE0977" w14:textId="16FD7120" w:rsidR="00C82B9B" w:rsidRDefault="00EB1B01" w:rsidP="000C736A">
      <w:pPr>
        <w:ind w:firstLine="0"/>
        <w:jc w:val="center"/>
      </w:pPr>
      <w:r>
        <w:t>Необходимо выполнить заданную обработку файла</w:t>
      </w:r>
      <w:r w:rsidR="00360CED">
        <w:t>:</w:t>
      </w:r>
    </w:p>
    <w:tbl>
      <w:tblPr>
        <w:tblW w:w="0" w:type="auto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7705"/>
      </w:tblGrid>
      <w:tr w:rsidR="00360CED" w:rsidRPr="005377C4" w14:paraId="5D7C1B6F" w14:textId="77777777" w:rsidTr="00360CED">
        <w:tc>
          <w:tcPr>
            <w:tcW w:w="817" w:type="dxa"/>
            <w:vAlign w:val="center"/>
          </w:tcPr>
          <w:p w14:paraId="596AA56E" w14:textId="1084A0C6" w:rsidR="00360CED" w:rsidRDefault="00360CED" w:rsidP="00360CE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705" w:type="dxa"/>
          </w:tcPr>
          <w:p w14:paraId="6B59576F" w14:textId="18DDD8BA" w:rsidR="00360CED" w:rsidRPr="005377C4" w:rsidRDefault="00EB1B01" w:rsidP="00360CED">
            <w:pPr>
              <w:pStyle w:val="affffb"/>
              <w:ind w:left="0"/>
            </w:pPr>
            <w:r>
              <w:rPr>
                <w:color w:val="000000"/>
                <w:szCs w:val="24"/>
              </w:rPr>
              <w:t>Имеется текстовый файл, содержащий действительные числа. Количество чисел в строке может быть любым. Количество строк не превосходит 100. Для каждой строки вычислить сумму содержащихся в ней чисел, а затем выполнить сортировку строк файла в порядке убывания суммы. Результаты сортировки записать в новый файл.</w:t>
            </w:r>
          </w:p>
        </w:tc>
      </w:tr>
    </w:tbl>
    <w:p w14:paraId="72E59693" w14:textId="77777777" w:rsidR="002E7FC9" w:rsidRDefault="002E7FC9" w:rsidP="002E7FC9">
      <w:pPr>
        <w:ind w:firstLine="0"/>
      </w:pPr>
    </w:p>
    <w:p w14:paraId="4F1B68EF" w14:textId="6539C490" w:rsidR="002E7FC9" w:rsidRPr="000C736A" w:rsidRDefault="002E7FC9" w:rsidP="00BC4682">
      <w:pPr>
        <w:ind w:firstLine="1418"/>
        <w:rPr>
          <w:b/>
          <w:bCs/>
        </w:rPr>
      </w:pPr>
      <w:r w:rsidRPr="000C736A">
        <w:rPr>
          <w:b/>
          <w:bCs/>
        </w:rPr>
        <w:t>Общая формулировка:</w:t>
      </w:r>
    </w:p>
    <w:p w14:paraId="5BCE8982" w14:textId="4E8D6E64" w:rsidR="00C82B9B" w:rsidRDefault="002C7D31" w:rsidP="000F0320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  <w:bookmarkStart w:id="1" w:name="_Toc103178894"/>
      <w:r>
        <w:t xml:space="preserve">Необходимо написать программу для </w:t>
      </w:r>
      <w:r w:rsidR="0013678B">
        <w:t xml:space="preserve">высчитывания суммы чисел в строках </w:t>
      </w:r>
      <w:r w:rsidR="00D75227">
        <w:t xml:space="preserve">файла </w:t>
      </w:r>
      <w:r w:rsidR="00D75227" w:rsidRPr="00D75227">
        <w:t>‘</w:t>
      </w:r>
      <w:r w:rsidR="00D75227">
        <w:rPr>
          <w:lang w:val="en-US"/>
        </w:rPr>
        <w:t>input</w:t>
      </w:r>
      <w:r w:rsidR="00D75227" w:rsidRPr="00D75227">
        <w:t>.</w:t>
      </w:r>
      <w:r w:rsidR="00D75227">
        <w:rPr>
          <w:lang w:val="en-US"/>
        </w:rPr>
        <w:t>txt</w:t>
      </w:r>
      <w:r w:rsidR="00D75227" w:rsidRPr="00D75227">
        <w:t xml:space="preserve">’ </w:t>
      </w:r>
      <w:r w:rsidR="0013678B">
        <w:t>(правила создания</w:t>
      </w:r>
      <w:r w:rsidR="00D75227">
        <w:t xml:space="preserve"> которого указаны в задании). После подсчёта суммы нужно отсортировать итоговый массив сумм в порядке убывания суммы в файл </w:t>
      </w:r>
      <w:r w:rsidR="00D75227" w:rsidRPr="00D75227">
        <w:t>‘</w:t>
      </w:r>
      <w:r w:rsidR="00D75227">
        <w:rPr>
          <w:lang w:val="en-US"/>
        </w:rPr>
        <w:t>output</w:t>
      </w:r>
      <w:r w:rsidR="00D75227" w:rsidRPr="00D75227">
        <w:t>.</w:t>
      </w:r>
      <w:r w:rsidR="00D75227">
        <w:rPr>
          <w:lang w:val="en-US"/>
        </w:rPr>
        <w:t>txt</w:t>
      </w:r>
      <w:r w:rsidR="00D75227" w:rsidRPr="00D75227">
        <w:t>’</w:t>
      </w:r>
      <w:r w:rsidR="0013678B">
        <w:t>.</w:t>
      </w:r>
    </w:p>
    <w:p w14:paraId="22D0C32E" w14:textId="3DDC6ED0" w:rsidR="000F0320" w:rsidRDefault="000F0320" w:rsidP="000F0320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</w:p>
    <w:p w14:paraId="636E381B" w14:textId="77777777" w:rsidR="000F0320" w:rsidRDefault="000F0320" w:rsidP="000F0320">
      <w:pPr>
        <w:ind w:firstLine="0"/>
        <w:rPr>
          <w:lang w:val="en-US"/>
        </w:rPr>
      </w:pPr>
    </w:p>
    <w:p w14:paraId="166B5687" w14:textId="77777777" w:rsidR="000F0320" w:rsidRPr="002D19AF" w:rsidRDefault="000F0320" w:rsidP="000F0320">
      <w:pPr>
        <w:pStyle w:val="afd"/>
        <w:ind w:left="927" w:firstLine="0"/>
        <w:jc w:val="left"/>
        <w:rPr>
          <w:lang w:val="en-US"/>
        </w:rPr>
      </w:pPr>
      <w:r w:rsidRPr="002D19AF">
        <w:rPr>
          <w:b/>
          <w:bCs/>
        </w:rPr>
        <w:t>Переменные</w:t>
      </w:r>
      <w:r w:rsidRPr="002D19AF">
        <w:rPr>
          <w:lang w:val="en-US"/>
        </w:rPr>
        <w:t>:</w:t>
      </w: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977"/>
        <w:gridCol w:w="2693"/>
        <w:gridCol w:w="3049"/>
      </w:tblGrid>
      <w:tr w:rsidR="000F0320" w14:paraId="515CB4B2" w14:textId="77777777" w:rsidTr="00315621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3300B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6D5E9" w14:textId="77777777" w:rsidR="000F0320" w:rsidRDefault="000F0320" w:rsidP="00315621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2329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6BBBA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0F0320" w14:paraId="2BFB20A1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D009B" w14:textId="77777777" w:rsidR="000F0320" w:rsidRPr="00573024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D2262" w14:textId="77777777" w:rsidR="000F0320" w:rsidRPr="00573024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lines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CEEFB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char *lines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8E3E2" w14:textId="77777777" w:rsidR="000F0320" w:rsidRPr="00D05161" w:rsidRDefault="000F0320" w:rsidP="00315621">
            <w:pPr>
              <w:pStyle w:val="affff9"/>
              <w:jc w:val="center"/>
            </w:pPr>
            <w:r>
              <w:rPr>
                <w:rFonts w:ascii="Times New Roman" w:hAnsi="Times New Roman"/>
              </w:rPr>
              <w:t>Массив указателей на строки</w:t>
            </w:r>
          </w:p>
        </w:tc>
      </w:tr>
      <w:tr w:rsidR="000F0320" w14:paraId="1FE17AFD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F9DEC" w14:textId="77777777" w:rsidR="000F0320" w:rsidRPr="00573024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A53FB" w14:textId="77777777" w:rsidR="000F0320" w:rsidRPr="00D05161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buffer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49793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char buffer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7E8FA" w14:textId="77777777" w:rsidR="000F0320" w:rsidRDefault="000F0320" w:rsidP="00315621">
            <w:pPr>
              <w:ind w:firstLine="0"/>
              <w:jc w:val="center"/>
            </w:pPr>
            <w:r>
              <w:t>Буфе для чтения строки из файла</w:t>
            </w:r>
          </w:p>
        </w:tc>
      </w:tr>
      <w:tr w:rsidR="000F0320" w14:paraId="3B00E683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1048" w14:textId="77777777" w:rsidR="000F0320" w:rsidRPr="00573024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561DE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numLines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82E9B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int numLines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C98C" w14:textId="77777777" w:rsidR="000F0320" w:rsidRDefault="000F0320" w:rsidP="00315621">
            <w:pPr>
              <w:ind w:firstLine="0"/>
              <w:jc w:val="center"/>
            </w:pPr>
            <w:r>
              <w:t>Число строк</w:t>
            </w:r>
          </w:p>
        </w:tc>
      </w:tr>
      <w:tr w:rsidR="000F0320" w14:paraId="713F5375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03BC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41C76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newLine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BA8E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char *newline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58B56" w14:textId="77777777" w:rsidR="000F0320" w:rsidRPr="00573024" w:rsidRDefault="000F0320" w:rsidP="00315621">
            <w:pPr>
              <w:ind w:firstLine="0"/>
              <w:jc w:val="center"/>
              <w:rPr>
                <w:lang w:val="en-US"/>
              </w:rPr>
            </w:pPr>
            <w:r>
              <w:t xml:space="preserve">Строка без </w:t>
            </w:r>
            <w:r>
              <w:rPr>
                <w:lang w:val="en-US"/>
              </w:rPr>
              <w:t>\0</w:t>
            </w:r>
          </w:p>
        </w:tc>
      </w:tr>
      <w:tr w:rsidR="000F0320" w14:paraId="16DAB2D5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19B07" w14:textId="77777777" w:rsidR="000F0320" w:rsidRPr="005550CD" w:rsidRDefault="000F0320" w:rsidP="00315621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52833" w14:textId="77777777" w:rsidR="000F0320" w:rsidRPr="005550CD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inputFile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3D908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FILE *inputFile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A0411" w14:textId="77777777" w:rsidR="000F0320" w:rsidRDefault="000F0320" w:rsidP="00315621">
            <w:pPr>
              <w:ind w:firstLine="0"/>
              <w:jc w:val="center"/>
            </w:pPr>
            <w:r>
              <w:t>Исходный файл</w:t>
            </w:r>
          </w:p>
        </w:tc>
      </w:tr>
      <w:tr w:rsidR="000F0320" w14:paraId="07E00AA5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40C3" w14:textId="77777777" w:rsidR="000F0320" w:rsidRPr="005550CD" w:rsidRDefault="000F0320" w:rsidP="00315621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5932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outputFile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C3A1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FILE *outputFile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FE9FA" w14:textId="77777777" w:rsidR="000F0320" w:rsidRDefault="000F0320" w:rsidP="00315621">
            <w:pPr>
              <w:ind w:firstLine="0"/>
              <w:jc w:val="center"/>
            </w:pPr>
            <w:r>
              <w:t>Итоговый файл</w:t>
            </w:r>
          </w:p>
        </w:tc>
      </w:tr>
      <w:tr w:rsidR="000F0320" w14:paraId="387283A3" w14:textId="77777777" w:rsidTr="0031562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01EE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7E4D3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i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23290" w14:textId="77777777" w:rsidR="000F0320" w:rsidRDefault="000F0320" w:rsidP="0031562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int i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ABC31" w14:textId="77777777" w:rsidR="000F0320" w:rsidRDefault="000F0320" w:rsidP="00315621">
            <w:pPr>
              <w:ind w:firstLine="0"/>
              <w:jc w:val="center"/>
            </w:pPr>
            <w:r>
              <w:t>Итератор цикла</w:t>
            </w:r>
          </w:p>
        </w:tc>
      </w:tr>
    </w:tbl>
    <w:p w14:paraId="4C93F6C1" w14:textId="77777777" w:rsidR="000F0320" w:rsidRPr="000F0320" w:rsidRDefault="000F0320" w:rsidP="000F0320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  <w:rPr>
          <w:lang w:val="en-US"/>
        </w:rPr>
      </w:pPr>
    </w:p>
    <w:p w14:paraId="483BC882" w14:textId="7550BF12" w:rsidR="00441F99" w:rsidRPr="000D6810" w:rsidRDefault="00441F99" w:rsidP="007D1F87">
      <w:pPr>
        <w:pStyle w:val="1"/>
      </w:pPr>
      <w:r w:rsidRPr="00D0206A">
        <w:lastRenderedPageBreak/>
        <w:t>Общи</w:t>
      </w:r>
      <w:r w:rsidR="00D509B5">
        <w:t>й</w:t>
      </w:r>
      <w:r w:rsidRPr="000D6810">
        <w:t xml:space="preserve"> </w:t>
      </w:r>
      <w:bookmarkEnd w:id="1"/>
      <w:r w:rsidR="002E7FC9">
        <w:t>алгоритм решения</w:t>
      </w:r>
    </w:p>
    <w:p w14:paraId="4D10EF9F" w14:textId="23360CEC" w:rsidR="00A63C3A" w:rsidRPr="00F3416D" w:rsidRDefault="00F3416D" w:rsidP="00A63C3A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Процесс выполнения лабораторной работы </w:t>
      </w:r>
      <w:r w:rsidR="00751F98">
        <w:rPr>
          <w:rFonts w:ascii="Times New Roman" w:hAnsi="Times New Roman"/>
        </w:rPr>
        <w:t>можно</w:t>
      </w:r>
      <w:r w:rsidR="00A63C3A" w:rsidRPr="00F3416D">
        <w:rPr>
          <w:rFonts w:ascii="Times New Roman" w:hAnsi="Times New Roman"/>
        </w:rPr>
        <w:t xml:space="preserve"> разбить на </w:t>
      </w:r>
      <w:r w:rsidR="00A63C3A" w:rsidRPr="000F0320">
        <w:rPr>
          <w:rFonts w:ascii="Times New Roman" w:hAnsi="Times New Roman"/>
          <w:b/>
          <w:bCs/>
        </w:rPr>
        <w:t>подзадачи</w:t>
      </w:r>
      <w:r w:rsidRPr="00F3416D">
        <w:rPr>
          <w:rFonts w:ascii="Times New Roman" w:hAnsi="Times New Roman"/>
        </w:rPr>
        <w:t>:</w:t>
      </w:r>
    </w:p>
    <w:p w14:paraId="7C7319A6" w14:textId="77777777" w:rsidR="00F3416D" w:rsidRDefault="00F3416D" w:rsidP="00A63C3A">
      <w:pPr>
        <w:pStyle w:val="affff9"/>
        <w:ind w:firstLine="567"/>
        <w:jc w:val="both"/>
        <w:rPr>
          <w:rFonts w:ascii="Times New Roman" w:hAnsi="Times New Roman"/>
        </w:rPr>
      </w:pPr>
    </w:p>
    <w:p w14:paraId="23C7F705" w14:textId="1175BCD2" w:rsidR="00721D45" w:rsidRDefault="00212555" w:rsidP="00212555">
      <w:pPr>
        <w:pStyle w:val="afd"/>
        <w:numPr>
          <w:ilvl w:val="0"/>
          <w:numId w:val="27"/>
        </w:numPr>
        <w:shd w:val="clear" w:color="auto" w:fill="FFFFFF" w:themeFill="background1"/>
      </w:pPr>
      <w:r>
        <w:t xml:space="preserve">С помощью программы </w:t>
      </w:r>
      <w:r w:rsidRPr="00212555">
        <w:t>‘</w:t>
      </w:r>
      <w:r w:rsidRPr="0014277E">
        <w:rPr>
          <w:b/>
          <w:bCs/>
          <w:lang w:val="en-US"/>
        </w:rPr>
        <w:t>generator</w:t>
      </w:r>
      <w:r w:rsidRPr="0014277E">
        <w:rPr>
          <w:b/>
          <w:bCs/>
        </w:rPr>
        <w:t>.</w:t>
      </w:r>
      <w:r w:rsidRPr="0014277E">
        <w:rPr>
          <w:b/>
          <w:bCs/>
          <w:lang w:val="en-US"/>
        </w:rPr>
        <w:t>c</w:t>
      </w:r>
      <w:r w:rsidRPr="00212555">
        <w:t xml:space="preserve">’ </w:t>
      </w:r>
      <w:r>
        <w:t xml:space="preserve">генерируем файл </w:t>
      </w:r>
      <w:r w:rsidRPr="00212555">
        <w:t>‘</w:t>
      </w:r>
      <w:r>
        <w:rPr>
          <w:lang w:val="en-US"/>
        </w:rPr>
        <w:t>input</w:t>
      </w:r>
      <w:r w:rsidRPr="00212555">
        <w:t>.</w:t>
      </w:r>
      <w:r>
        <w:rPr>
          <w:lang w:val="en-US"/>
        </w:rPr>
        <w:t>txt</w:t>
      </w:r>
      <w:r w:rsidRPr="00212555">
        <w:t>’</w:t>
      </w:r>
      <w:r>
        <w:t>, содержащий исходные строки с числами (необходимо учесть начальное условие!)</w:t>
      </w:r>
      <w:r w:rsidRPr="00212555">
        <w:t>;</w:t>
      </w:r>
    </w:p>
    <w:p w14:paraId="471651DC" w14:textId="0A37ABC6" w:rsidR="00212555" w:rsidRDefault="00212555" w:rsidP="00212555">
      <w:pPr>
        <w:pStyle w:val="afd"/>
        <w:numPr>
          <w:ilvl w:val="0"/>
          <w:numId w:val="27"/>
        </w:numPr>
        <w:shd w:val="clear" w:color="auto" w:fill="FFFFFF" w:themeFill="background1"/>
      </w:pPr>
      <w:r>
        <w:t>После того, как файл был создан, основная программа открывает оба файла (</w:t>
      </w:r>
      <w:r w:rsidRPr="00212555">
        <w:t>‘</w:t>
      </w:r>
      <w:r w:rsidRPr="0014277E">
        <w:rPr>
          <w:b/>
          <w:bCs/>
          <w:lang w:val="en-US"/>
        </w:rPr>
        <w:t>input</w:t>
      </w:r>
      <w:r w:rsidRPr="0014277E">
        <w:rPr>
          <w:b/>
          <w:bCs/>
        </w:rPr>
        <w:t>.</w:t>
      </w:r>
      <w:r w:rsidRPr="0014277E">
        <w:rPr>
          <w:b/>
          <w:bCs/>
          <w:lang w:val="en-US"/>
        </w:rPr>
        <w:t>txt</w:t>
      </w:r>
      <w:r w:rsidRPr="00212555">
        <w:t xml:space="preserve">’ </w:t>
      </w:r>
      <w:r>
        <w:t xml:space="preserve">и </w:t>
      </w:r>
      <w:r w:rsidRPr="00212555">
        <w:t>‘</w:t>
      </w:r>
      <w:r w:rsidRPr="0014277E">
        <w:rPr>
          <w:b/>
          <w:bCs/>
          <w:lang w:val="en-US"/>
        </w:rPr>
        <w:t>output</w:t>
      </w:r>
      <w:r w:rsidRPr="0014277E">
        <w:rPr>
          <w:b/>
          <w:bCs/>
        </w:rPr>
        <w:t>.</w:t>
      </w:r>
      <w:r w:rsidRPr="0014277E">
        <w:rPr>
          <w:b/>
          <w:bCs/>
          <w:lang w:val="en-US"/>
        </w:rPr>
        <w:t>txt</w:t>
      </w:r>
      <w:r w:rsidRPr="00212555">
        <w:t>’</w:t>
      </w:r>
      <w:r w:rsidR="0014277E" w:rsidRPr="00A56996">
        <w:t>)</w:t>
      </w:r>
      <w:r>
        <w:t xml:space="preserve"> и делает проверку их открытия, где в случае провала программа останавливает выполнение</w:t>
      </w:r>
      <w:r w:rsidRPr="00212555">
        <w:t>;</w:t>
      </w:r>
    </w:p>
    <w:p w14:paraId="1C57A0F7" w14:textId="54ECED33" w:rsidR="00212555" w:rsidRDefault="00212555" w:rsidP="00212555">
      <w:pPr>
        <w:pStyle w:val="afd"/>
        <w:numPr>
          <w:ilvl w:val="0"/>
          <w:numId w:val="27"/>
        </w:numPr>
        <w:shd w:val="clear" w:color="auto" w:fill="FFFFFF" w:themeFill="background1"/>
      </w:pPr>
      <w:r>
        <w:t xml:space="preserve">Считываем строки из файла и сохраняем в массиве и закрываем файл </w:t>
      </w:r>
      <w:r w:rsidRPr="00212555">
        <w:t>‘</w:t>
      </w:r>
      <w:r>
        <w:rPr>
          <w:lang w:val="en-US"/>
        </w:rPr>
        <w:t>input</w:t>
      </w:r>
      <w:r w:rsidRPr="00212555">
        <w:t>.</w:t>
      </w:r>
      <w:r>
        <w:rPr>
          <w:lang w:val="en-US"/>
        </w:rPr>
        <w:t>txt</w:t>
      </w:r>
      <w:r w:rsidRPr="00212555">
        <w:t xml:space="preserve">’ </w:t>
      </w:r>
      <w:r>
        <w:t>с исходными числами</w:t>
      </w:r>
      <w:r w:rsidRPr="00212555">
        <w:t>;</w:t>
      </w:r>
    </w:p>
    <w:p w14:paraId="2054B377" w14:textId="22F10805" w:rsidR="0014277E" w:rsidRDefault="0014277E" w:rsidP="00212555">
      <w:pPr>
        <w:pStyle w:val="afd"/>
        <w:numPr>
          <w:ilvl w:val="0"/>
          <w:numId w:val="27"/>
        </w:numPr>
        <w:shd w:val="clear" w:color="auto" w:fill="FFFFFF" w:themeFill="background1"/>
      </w:pPr>
      <w:r>
        <w:t xml:space="preserve">Сортируем строки в порядке убывания суммы, для чего используем встроенную функцию </w:t>
      </w:r>
      <w:r w:rsidRPr="0014277E">
        <w:t>‘</w:t>
      </w:r>
      <w:r w:rsidRPr="0014277E">
        <w:rPr>
          <w:b/>
          <w:bCs/>
          <w:lang w:val="en-US"/>
        </w:rPr>
        <w:t>qsort</w:t>
      </w:r>
      <w:r w:rsidRPr="0014277E">
        <w:rPr>
          <w:b/>
          <w:bCs/>
        </w:rPr>
        <w:t>’</w:t>
      </w:r>
      <w:r>
        <w:t xml:space="preserve">, где, в качестве метода сортировки, пишем свою функцию </w:t>
      </w:r>
      <w:r w:rsidRPr="0014277E">
        <w:t>‘</w:t>
      </w:r>
      <w:r w:rsidRPr="0014277E">
        <w:rPr>
          <w:b/>
          <w:bCs/>
          <w:lang w:val="en-US"/>
        </w:rPr>
        <w:t>compareLines</w:t>
      </w:r>
      <w:r w:rsidRPr="0014277E">
        <w:t>’;</w:t>
      </w:r>
    </w:p>
    <w:p w14:paraId="13BC1DBF" w14:textId="53413B9B" w:rsidR="006940D0" w:rsidRDefault="006940D0" w:rsidP="006940D0">
      <w:pPr>
        <w:pStyle w:val="afd"/>
        <w:numPr>
          <w:ilvl w:val="0"/>
          <w:numId w:val="27"/>
        </w:numPr>
        <w:shd w:val="clear" w:color="auto" w:fill="FFFFFF" w:themeFill="background1"/>
      </w:pPr>
      <w:r>
        <w:t xml:space="preserve">В последней будет выполняться ещё одна вложенная функция </w:t>
      </w:r>
      <w:r w:rsidRPr="006940D0">
        <w:t>‘</w:t>
      </w:r>
      <w:r>
        <w:rPr>
          <w:lang w:val="en-US"/>
        </w:rPr>
        <w:t>sumNumbersInLine</w:t>
      </w:r>
      <w:r w:rsidRPr="006940D0">
        <w:t>’</w:t>
      </w:r>
      <w:r>
        <w:t>, которая будет разделять строки на отступы и считать сумму чисел в строке</w:t>
      </w:r>
      <w:r w:rsidRPr="006940D0">
        <w:t>;</w:t>
      </w:r>
    </w:p>
    <w:p w14:paraId="089888FF" w14:textId="0E9419D5" w:rsidR="006940D0" w:rsidRDefault="006940D0" w:rsidP="006940D0">
      <w:pPr>
        <w:pStyle w:val="afd"/>
        <w:numPr>
          <w:ilvl w:val="0"/>
          <w:numId w:val="27"/>
        </w:numPr>
        <w:shd w:val="clear" w:color="auto" w:fill="FFFFFF" w:themeFill="background1"/>
      </w:pPr>
      <w:r>
        <w:t xml:space="preserve">Записываем итоговые суммы в массив </w:t>
      </w:r>
      <w:r w:rsidRPr="006940D0">
        <w:t>‘</w:t>
      </w:r>
      <w:r>
        <w:rPr>
          <w:lang w:val="en-US"/>
        </w:rPr>
        <w:t>output</w:t>
      </w:r>
      <w:r w:rsidRPr="006940D0">
        <w:t>.</w:t>
      </w:r>
      <w:r>
        <w:rPr>
          <w:lang w:val="en-US"/>
        </w:rPr>
        <w:t>txt</w:t>
      </w:r>
      <w:r w:rsidRPr="006940D0">
        <w:t>’</w:t>
      </w:r>
      <w:r>
        <w:t xml:space="preserve"> и освобождаем память, выделенную для каждой строки</w:t>
      </w:r>
      <w:r w:rsidRPr="006940D0">
        <w:t>;</w:t>
      </w:r>
    </w:p>
    <w:p w14:paraId="62AFC144" w14:textId="732C6C08" w:rsidR="006940D0" w:rsidRPr="006940D0" w:rsidRDefault="006940D0" w:rsidP="006940D0">
      <w:pPr>
        <w:pStyle w:val="afd"/>
        <w:numPr>
          <w:ilvl w:val="0"/>
          <w:numId w:val="27"/>
        </w:numPr>
        <w:shd w:val="clear" w:color="auto" w:fill="FFFFFF" w:themeFill="background1"/>
      </w:pPr>
      <w:r>
        <w:t>Закрываем итоговый файл и выводим сообщение об успешности выполнения программы</w:t>
      </w:r>
      <w:r w:rsidR="007833C6">
        <w:t xml:space="preserve">, числа в файле </w:t>
      </w:r>
      <w:r w:rsidR="007833C6" w:rsidRPr="007833C6">
        <w:t>‘</w:t>
      </w:r>
      <w:r w:rsidR="007833C6">
        <w:rPr>
          <w:lang w:val="en-US"/>
        </w:rPr>
        <w:t>output</w:t>
      </w:r>
      <w:r w:rsidR="007833C6" w:rsidRPr="007833C6">
        <w:t>.</w:t>
      </w:r>
      <w:r w:rsidR="007833C6">
        <w:rPr>
          <w:lang w:val="en-US"/>
        </w:rPr>
        <w:t>txt</w:t>
      </w:r>
      <w:r w:rsidR="007833C6" w:rsidRPr="007833C6">
        <w:t xml:space="preserve">’ </w:t>
      </w:r>
      <w:r w:rsidR="007833C6">
        <w:t>отсортированы.</w:t>
      </w:r>
    </w:p>
    <w:p w14:paraId="1BE9E007" w14:textId="764436B8" w:rsidR="00ED2755" w:rsidRPr="00212555" w:rsidRDefault="00ED2755" w:rsidP="00E358EC">
      <w:pPr>
        <w:pStyle w:val="affff9"/>
        <w:ind w:firstLine="567"/>
        <w:jc w:val="both"/>
        <w:rPr>
          <w:rFonts w:ascii="Times New Roman" w:hAnsi="Times New Roman"/>
          <w:b/>
          <w:bCs/>
        </w:rPr>
      </w:pPr>
    </w:p>
    <w:p w14:paraId="31F42A4E" w14:textId="7F07B6BE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5FA9101" w14:textId="5899C87A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EACC67D" w14:textId="65477EE7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02DC476D" w14:textId="57ACDC77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D92A018" w14:textId="1D14818D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6BAC6FB" w14:textId="36704CF9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0D45B25E" w14:textId="45D885AF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E8D53A2" w14:textId="2ECE2526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573FE98" w14:textId="3DFAD440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00F2E8B" w14:textId="77777777" w:rsidR="00ED2755" w:rsidRPr="00A63C3A" w:rsidRDefault="00ED2755" w:rsidP="002D19AF">
      <w:pPr>
        <w:pStyle w:val="affff9"/>
        <w:jc w:val="both"/>
        <w:rPr>
          <w:rFonts w:ascii="Times New Roman" w:hAnsi="Times New Roman"/>
        </w:rPr>
      </w:pPr>
    </w:p>
    <w:p w14:paraId="681B852E" w14:textId="393545E5" w:rsidR="00441F99" w:rsidRDefault="002E7FC9" w:rsidP="007D1F87">
      <w:pPr>
        <w:pStyle w:val="2"/>
      </w:pPr>
      <w:r>
        <w:lastRenderedPageBreak/>
        <w:t>Общий алгоритм решения</w:t>
      </w:r>
    </w:p>
    <w:p w14:paraId="45DCD5D4" w14:textId="66AF5AEC" w:rsidR="00571CAC" w:rsidRDefault="00571CAC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  <w:r w:rsidRPr="00571CAC">
        <w:rPr>
          <w:noProof/>
        </w:rPr>
        <w:drawing>
          <wp:inline distT="0" distB="0" distL="0" distR="0" wp14:anchorId="75FDCB4B" wp14:editId="4242C043">
            <wp:extent cx="3395345" cy="52495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524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F050" w14:textId="13E7DBEC" w:rsidR="00571CAC" w:rsidRDefault="00571CAC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40ECABAD" w14:textId="5282D580" w:rsidR="00571CAC" w:rsidRDefault="00571CAC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00457E8C" w14:textId="05147BAF" w:rsidR="00571CAC" w:rsidRDefault="00571CAC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7DD98C3D" w14:textId="1DE5FA0F" w:rsidR="00571CAC" w:rsidRDefault="00571CAC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482979FC" w14:textId="77777777" w:rsidR="00571CAC" w:rsidRPr="00571CAC" w:rsidRDefault="00571CAC" w:rsidP="00571CAC">
      <w:pPr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14:paraId="0E8A1E80" w14:textId="4E8B19BC" w:rsidR="00441F99" w:rsidRPr="00E850CE" w:rsidRDefault="002E7FC9" w:rsidP="007D1F87">
      <w:pPr>
        <w:pStyle w:val="2"/>
      </w:pPr>
      <w:r>
        <w:t>Тестирование</w:t>
      </w:r>
      <w:r w:rsidR="002D19AF">
        <w:t>:</w:t>
      </w:r>
    </w:p>
    <w:p w14:paraId="0FDECB2B" w14:textId="26DF9641" w:rsidR="00477F2D" w:rsidRDefault="00A167A1" w:rsidP="00C82B9B">
      <w:pPr>
        <w:ind w:left="142" w:firstLine="425"/>
      </w:pPr>
      <w:r>
        <w:t xml:space="preserve">Для тестирования в программе </w:t>
      </w:r>
      <w:r w:rsidRPr="00A167A1">
        <w:t>‘</w:t>
      </w:r>
      <w:r>
        <w:rPr>
          <w:lang w:val="en-US"/>
        </w:rPr>
        <w:t>generator</w:t>
      </w:r>
      <w:r w:rsidRPr="00A167A1">
        <w:t>.</w:t>
      </w:r>
      <w:r>
        <w:rPr>
          <w:lang w:val="en-US"/>
        </w:rPr>
        <w:t>c</w:t>
      </w:r>
      <w:r w:rsidRPr="00A167A1">
        <w:t xml:space="preserve">’ </w:t>
      </w:r>
      <w:r>
        <w:t xml:space="preserve">создадим файл </w:t>
      </w:r>
      <w:r w:rsidRPr="00A167A1">
        <w:t>‘</w:t>
      </w:r>
      <w:r>
        <w:rPr>
          <w:lang w:val="en-US"/>
        </w:rPr>
        <w:t>output</w:t>
      </w:r>
      <w:r w:rsidRPr="00A167A1">
        <w:t>.</w:t>
      </w:r>
      <w:r>
        <w:rPr>
          <w:lang w:val="en-US"/>
        </w:rPr>
        <w:t>txt</w:t>
      </w:r>
      <w:r w:rsidRPr="00A167A1">
        <w:t xml:space="preserve">’ </w:t>
      </w:r>
      <w:r>
        <w:t xml:space="preserve">с параметрами: кол-во строк – 20, максимум чисел в строке – 10, диапазон чисел в строке </w:t>
      </w:r>
      <w:r w:rsidR="00AB0F56">
        <w:t>–</w:t>
      </w:r>
      <w:r>
        <w:t xml:space="preserve"> от -100 до 100</w:t>
      </w:r>
      <w:r w:rsidR="00AB0F56">
        <w:t xml:space="preserve">. </w:t>
      </w:r>
    </w:p>
    <w:p w14:paraId="6A940005" w14:textId="4AD1B9CD" w:rsidR="00413C49" w:rsidRDefault="00413C49" w:rsidP="00C82B9B">
      <w:pPr>
        <w:ind w:left="142" w:firstLine="425"/>
      </w:pPr>
    </w:p>
    <w:p w14:paraId="6AD1BC38" w14:textId="0B2EACE1" w:rsidR="00413C49" w:rsidRDefault="00413C49" w:rsidP="00C82B9B">
      <w:pPr>
        <w:ind w:left="142" w:firstLine="425"/>
      </w:pPr>
    </w:p>
    <w:p w14:paraId="5612CEBD" w14:textId="77777777" w:rsidR="00413C49" w:rsidRPr="00AB0F56" w:rsidRDefault="00413C49" w:rsidP="00A02D1B">
      <w:pPr>
        <w:ind w:firstLine="0"/>
      </w:pPr>
    </w:p>
    <w:p w14:paraId="424AEE12" w14:textId="1F23947D" w:rsidR="00413C49" w:rsidRPr="008B1B5C" w:rsidRDefault="00413C49" w:rsidP="00413C49">
      <w:pPr>
        <w:pStyle w:val="a2"/>
        <w:rPr>
          <w:sz w:val="28"/>
          <w:szCs w:val="28"/>
        </w:rPr>
      </w:pPr>
      <w:r>
        <w:lastRenderedPageBreak/>
        <w:t xml:space="preserve">                                                                             </w:t>
      </w:r>
      <w:r w:rsidRPr="008B1B5C">
        <w:rPr>
          <w:sz w:val="28"/>
          <w:szCs w:val="28"/>
        </w:rPr>
        <w:t xml:space="preserve">Исходный файл </w:t>
      </w:r>
      <w:r w:rsidRPr="008B1B5C">
        <w:rPr>
          <w:sz w:val="28"/>
          <w:szCs w:val="28"/>
          <w:lang w:val="en-US"/>
        </w:rPr>
        <w:t>input</w:t>
      </w:r>
      <w:r w:rsidRPr="008B1B5C">
        <w:rPr>
          <w:sz w:val="28"/>
          <w:szCs w:val="28"/>
        </w:rPr>
        <w:t>.</w:t>
      </w:r>
      <w:r w:rsidRPr="008B1B5C">
        <w:rPr>
          <w:sz w:val="28"/>
          <w:szCs w:val="28"/>
          <w:lang w:val="en-US"/>
        </w:rPr>
        <w:t>txt</w:t>
      </w:r>
      <w:r w:rsidRPr="008B1B5C">
        <w:rPr>
          <w:sz w:val="28"/>
          <w:szCs w:val="28"/>
        </w:rPr>
        <w:t xml:space="preserve"> (</w:t>
      </w:r>
      <w:r w:rsidRPr="008B1B5C">
        <w:rPr>
          <w:sz w:val="28"/>
          <w:szCs w:val="28"/>
          <w:lang w:val="en-US"/>
        </w:rPr>
        <w:t>txt</w:t>
      </w:r>
      <w:r w:rsidRPr="008B1B5C">
        <w:rPr>
          <w:sz w:val="28"/>
          <w:szCs w:val="28"/>
        </w:rPr>
        <w:t>)</w:t>
      </w:r>
    </w:p>
    <w:p w14:paraId="19A7B568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30.11 88.93 54.37 56.85 79.42 42.34 -0.15 73.94 55.47 </w:t>
      </w:r>
    </w:p>
    <w:p w14:paraId="51E71A37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-50.79 68.96 -39.76 </w:t>
      </w:r>
    </w:p>
    <w:p w14:paraId="29E59C1B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25.88 63.15 55.50 56.90 -55.42 24.14 2.87 -21.26 -78.10 -40.72 </w:t>
      </w:r>
    </w:p>
    <w:p w14:paraId="68A26F67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-12.90 -67.39 -28.26 81.99 4.63 </w:t>
      </w:r>
    </w:p>
    <w:p w14:paraId="3A98BA14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-89.11 5.47 -14.78 51.51 -52.01 </w:t>
      </w:r>
    </w:p>
    <w:p w14:paraId="10276E2E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-54.59 71.25 -91.45 </w:t>
      </w:r>
    </w:p>
    <w:p w14:paraId="53BA972D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5.48 -20.03 92.54 20.09 21.64 </w:t>
      </w:r>
    </w:p>
    <w:p w14:paraId="38468997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13.77 </w:t>
      </w:r>
    </w:p>
    <w:p w14:paraId="05194372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90.42 -43.19 -10.29 </w:t>
      </w:r>
    </w:p>
    <w:p w14:paraId="353D1ADF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-93.38 86.27 12.86 -63.59 56.02 -74.55 35.04 44.72 24.08 </w:t>
      </w:r>
    </w:p>
    <w:p w14:paraId="043CA82B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95.89 -72.20 1.91 3.47 </w:t>
      </w:r>
    </w:p>
    <w:p w14:paraId="260C3438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75.24 70.81 72.92 -39.45 </w:t>
      </w:r>
    </w:p>
    <w:p w14:paraId="3D3BFD78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46.48 77.09 -18.53 </w:t>
      </w:r>
    </w:p>
    <w:p w14:paraId="4177B61E" w14:textId="40B22723" w:rsidR="00413C49" w:rsidRPr="00413C49" w:rsidRDefault="00413C49" w:rsidP="00413C49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-35.67 37.58 -58.90 -61.25 </w:t>
      </w:r>
    </w:p>
    <w:p w14:paraId="2892685A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-79.22 -22.96 55.94 </w:t>
      </w:r>
    </w:p>
    <w:p w14:paraId="13BA1B2A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29.75 </w:t>
      </w:r>
    </w:p>
    <w:p w14:paraId="65B0E542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-23.23 -15.02 41.72 17.53 -18.47 -73.61 -52.47 -81.94 1.46 -24.03 </w:t>
      </w:r>
    </w:p>
    <w:p w14:paraId="4E580E5C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-74.65 47.77 12.53 72.89 </w:t>
      </w:r>
    </w:p>
    <w:p w14:paraId="232BC327" w14:textId="77777777" w:rsidR="00413C49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 xml:space="preserve">70.98 -94.96 -50.00 57.49 </w:t>
      </w:r>
    </w:p>
    <w:p w14:paraId="5D2F821E" w14:textId="60EA7FF0" w:rsidR="00D54E7B" w:rsidRPr="00413C49" w:rsidRDefault="00413C49" w:rsidP="00413C49">
      <w:pPr>
        <w:shd w:val="clear" w:color="auto" w:fill="000000" w:themeFill="text1"/>
        <w:ind w:left="709" w:firstLine="0"/>
        <w:rPr>
          <w:rFonts w:ascii="Consolas" w:hAnsi="Consolas"/>
          <w:color w:val="FFC000" w:themeColor="accent4"/>
          <w:sz w:val="20"/>
          <w:szCs w:val="20"/>
        </w:rPr>
      </w:pPr>
      <w:r w:rsidRPr="00413C49">
        <w:rPr>
          <w:rFonts w:ascii="Consolas" w:hAnsi="Consolas"/>
          <w:color w:val="FFC000" w:themeColor="accent4"/>
          <w:sz w:val="20"/>
          <w:szCs w:val="20"/>
        </w:rPr>
        <w:t>50.94 -71.26</w:t>
      </w:r>
    </w:p>
    <w:p w14:paraId="54AD160C" w14:textId="653C0F87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C134F7">
        <w:rPr>
          <w:sz w:val="28"/>
          <w:szCs w:val="28"/>
          <w:lang w:val="en-US"/>
        </w:rPr>
        <w:t>lab</w:t>
      </w:r>
      <w:r w:rsidR="003031D9" w:rsidRPr="003031D9">
        <w:rPr>
          <w:sz w:val="28"/>
          <w:szCs w:val="28"/>
        </w:rPr>
        <w:t>1</w:t>
      </w:r>
      <w:r w:rsidR="008B1B5C" w:rsidRPr="00571CAC">
        <w:rPr>
          <w:sz w:val="28"/>
          <w:szCs w:val="28"/>
        </w:rPr>
        <w:t>1</w:t>
      </w:r>
      <w:r w:rsidR="00C134F7" w:rsidRPr="00C134F7">
        <w:rPr>
          <w:sz w:val="28"/>
          <w:szCs w:val="28"/>
        </w:rPr>
        <w:t>.</w:t>
      </w:r>
      <w:r w:rsidR="00C134F7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604E9B9B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#include &lt;stdio.h&gt;</w:t>
      </w:r>
    </w:p>
    <w:p w14:paraId="42B477FA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#include &lt;stdlib.h&gt;</w:t>
      </w:r>
    </w:p>
    <w:p w14:paraId="206B9687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>#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include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&lt;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string</w:t>
      </w:r>
      <w:r w:rsidRPr="002E0841">
        <w:rPr>
          <w:rFonts w:ascii="Consolas" w:hAnsi="Consolas"/>
          <w:color w:val="FFC000" w:themeColor="accent4"/>
          <w:sz w:val="20"/>
          <w:szCs w:val="20"/>
        </w:rPr>
        <w:t>.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h</w:t>
      </w:r>
      <w:r w:rsidRPr="002E0841">
        <w:rPr>
          <w:rFonts w:ascii="Consolas" w:hAnsi="Consolas"/>
          <w:color w:val="FFC000" w:themeColor="accent4"/>
          <w:sz w:val="20"/>
          <w:szCs w:val="20"/>
        </w:rPr>
        <w:t>&gt;</w:t>
      </w:r>
    </w:p>
    <w:p w14:paraId="5A7A7150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2659F3B7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>// Функция для вычисления суммы чисел в строке</w:t>
      </w:r>
    </w:p>
    <w:p w14:paraId="63E76B4D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double sumNumbersInLine(const char *line) {</w:t>
      </w:r>
    </w:p>
    <w:p w14:paraId="400C4F2D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double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sum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= 0;</w:t>
      </w:r>
    </w:p>
    <w:p w14:paraId="334641E6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char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*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token</w:t>
      </w:r>
      <w:r w:rsidRPr="002E0841">
        <w:rPr>
          <w:rFonts w:ascii="Consolas" w:hAnsi="Consolas"/>
          <w:color w:val="FFC000" w:themeColor="accent4"/>
          <w:sz w:val="20"/>
          <w:szCs w:val="20"/>
        </w:rPr>
        <w:t>;</w:t>
      </w:r>
    </w:p>
    <w:p w14:paraId="295AD226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1C3CBB1F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// Используем функцию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strtod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для преобразования строкового представления числа в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double</w:t>
      </w:r>
    </w:p>
    <w:p w14:paraId="60E35A65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token = strtok((char *)line, " ");</w:t>
      </w:r>
    </w:p>
    <w:p w14:paraId="0D0FAF22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while (token != NULL) {</w:t>
      </w:r>
    </w:p>
    <w:p w14:paraId="2DBE680C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sum += strtod(token, NULL);</w:t>
      </w:r>
    </w:p>
    <w:p w14:paraId="7CAA4CC7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token = strtok(NULL, " ");</w:t>
      </w:r>
    </w:p>
    <w:p w14:paraId="2C5065E1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}</w:t>
      </w:r>
    </w:p>
    <w:p w14:paraId="23613EAF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64AE8029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return sum;</w:t>
      </w:r>
    </w:p>
    <w:p w14:paraId="157794C4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>}</w:t>
      </w:r>
    </w:p>
    <w:p w14:paraId="2792DDF3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48597657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>// Функция сравнения для сортировки строк по убыванию суммы чисел</w:t>
      </w:r>
    </w:p>
    <w:p w14:paraId="2B1DB0E3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int compareLines(const void *a, const void *b) {</w:t>
      </w:r>
    </w:p>
    <w:p w14:paraId="2D17C0AB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const char **line1 = (const char **)a;</w:t>
      </w:r>
    </w:p>
    <w:p w14:paraId="03472F8D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const char **line2 = (const char **)b;</w:t>
      </w:r>
    </w:p>
    <w:p w14:paraId="5CF7D604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2ADA2E39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double sum1 = sumNumbersInLine(*line1);</w:t>
      </w:r>
    </w:p>
    <w:p w14:paraId="0F2C183A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double sum2 = sumNumbersInLine(*line2);</w:t>
      </w:r>
    </w:p>
    <w:p w14:paraId="29AA228B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7EFBEE2E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if (sum1 &lt; sum2) return 1;</w:t>
      </w:r>
    </w:p>
    <w:p w14:paraId="21ED6A0D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if (sum1 &gt; sum2) return -1;</w:t>
      </w:r>
    </w:p>
    <w:p w14:paraId="2C0A3AA2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return 0;</w:t>
      </w:r>
    </w:p>
    <w:p w14:paraId="1F781E63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}</w:t>
      </w:r>
    </w:p>
    <w:p w14:paraId="5E328505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5325EE7A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int main() {</w:t>
      </w:r>
    </w:p>
    <w:p w14:paraId="713A9A1B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FILE *inputFile = fopen("input.txt", "r");</w:t>
      </w:r>
    </w:p>
    <w:p w14:paraId="7036EB34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FILE *outputFile = fopen("output.txt", "w");</w:t>
      </w:r>
    </w:p>
    <w:p w14:paraId="05EA0B3A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7EBD61BF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if (inputFile == NULL || outputFile == NULL) {</w:t>
      </w:r>
    </w:p>
    <w:p w14:paraId="425BC6A3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printf("Error opening files.\n");</w:t>
      </w:r>
    </w:p>
    <w:p w14:paraId="55E02492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return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1;</w:t>
      </w:r>
    </w:p>
    <w:p w14:paraId="12E7C836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}</w:t>
      </w:r>
    </w:p>
    <w:p w14:paraId="60F88AEB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39F64844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char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*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lines</w:t>
      </w:r>
      <w:r w:rsidRPr="002E0841">
        <w:rPr>
          <w:rFonts w:ascii="Consolas" w:hAnsi="Consolas"/>
          <w:color w:val="FFC000" w:themeColor="accent4"/>
          <w:sz w:val="20"/>
          <w:szCs w:val="20"/>
        </w:rPr>
        <w:t>[100];    // Массив указателей на строки</w:t>
      </w:r>
    </w:p>
    <w:p w14:paraId="383F2BF3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char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buffer</w:t>
      </w:r>
      <w:r w:rsidRPr="002E0841">
        <w:rPr>
          <w:rFonts w:ascii="Consolas" w:hAnsi="Consolas"/>
          <w:color w:val="FFC000" w:themeColor="accent4"/>
          <w:sz w:val="20"/>
          <w:szCs w:val="20"/>
        </w:rPr>
        <w:t>[1000];   // Буфер для чтения строки из файла</w:t>
      </w:r>
    </w:p>
    <w:p w14:paraId="6A85DB8C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int numLines = 0;</w:t>
      </w:r>
    </w:p>
    <w:p w14:paraId="2C4474A2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593B3E78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</w:rPr>
        <w:t>// Читаем строки из файла и сохраняем их в массиве</w:t>
      </w:r>
    </w:p>
    <w:p w14:paraId="50D876B5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while (fgets(buffer, sizeof(buffer), inputFile) != NULL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&amp;&amp;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numLines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&lt; 100) {</w:t>
      </w:r>
    </w:p>
    <w:p w14:paraId="1B4ED3ED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    // Удаляем символ новой строки, если он присутствует</w:t>
      </w:r>
    </w:p>
    <w:p w14:paraId="3A24DA3A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char *newline = strchr(buffer, '\n');</w:t>
      </w:r>
    </w:p>
    <w:p w14:paraId="32D4C694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if (newline != NULL) *newline = '\0';</w:t>
      </w:r>
    </w:p>
    <w:p w14:paraId="27D2D7A3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5EA740B6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lines</w:t>
      </w:r>
      <w:r w:rsidRPr="002E0841">
        <w:rPr>
          <w:rFonts w:ascii="Consolas" w:hAnsi="Consolas"/>
          <w:color w:val="FFC000" w:themeColor="accent4"/>
          <w:sz w:val="20"/>
          <w:szCs w:val="20"/>
        </w:rPr>
        <w:t>[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numLines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] =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strdup</w:t>
      </w:r>
      <w:r w:rsidRPr="002E0841">
        <w:rPr>
          <w:rFonts w:ascii="Consolas" w:hAnsi="Consolas"/>
          <w:color w:val="FFC000" w:themeColor="accent4"/>
          <w:sz w:val="20"/>
          <w:szCs w:val="20"/>
        </w:rPr>
        <w:t>(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buffer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);   //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strdup</w:t>
      </w: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копирует строку и возвращает указатель на новую копию</w:t>
      </w:r>
    </w:p>
    <w:p w14:paraId="516A5E4F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numLines</w:t>
      </w:r>
      <w:r w:rsidRPr="002E0841">
        <w:rPr>
          <w:rFonts w:ascii="Consolas" w:hAnsi="Consolas"/>
          <w:color w:val="FFC000" w:themeColor="accent4"/>
          <w:sz w:val="20"/>
          <w:szCs w:val="20"/>
        </w:rPr>
        <w:t>++;</w:t>
      </w:r>
    </w:p>
    <w:p w14:paraId="78B0CE85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}</w:t>
      </w:r>
    </w:p>
    <w:p w14:paraId="31EFABA5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52989F00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fclose</w:t>
      </w:r>
      <w:r w:rsidRPr="002E0841">
        <w:rPr>
          <w:rFonts w:ascii="Consolas" w:hAnsi="Consolas"/>
          <w:color w:val="FFC000" w:themeColor="accent4"/>
          <w:sz w:val="20"/>
          <w:szCs w:val="20"/>
        </w:rPr>
        <w:t>(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inputFile</w:t>
      </w:r>
      <w:r w:rsidRPr="002E0841">
        <w:rPr>
          <w:rFonts w:ascii="Consolas" w:hAnsi="Consolas"/>
          <w:color w:val="FFC000" w:themeColor="accent4"/>
          <w:sz w:val="20"/>
          <w:szCs w:val="20"/>
        </w:rPr>
        <w:t>);</w:t>
      </w:r>
    </w:p>
    <w:p w14:paraId="44189678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</w:p>
    <w:p w14:paraId="7E5160C4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// Сортируем строки в порядке убывания суммы чисел (рекурсивно)</w:t>
      </w:r>
    </w:p>
    <w:p w14:paraId="12FA43FB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qsort(lines, numLines, sizeof(char *), compareLines);</w:t>
      </w:r>
    </w:p>
    <w:p w14:paraId="260EA291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1A7F58DD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</w:rPr>
        <w:t>// Записываем отсортированные строки в новый файл</w:t>
      </w:r>
    </w:p>
    <w:p w14:paraId="2280D501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for (int i = 0; i &lt; numLines; i++) {</w:t>
      </w:r>
    </w:p>
    <w:p w14:paraId="43783C1D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fprintf(outputFile, "%s\n", lines[i]);</w:t>
      </w:r>
    </w:p>
    <w:p w14:paraId="76A6F993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    free</w:t>
      </w:r>
      <w:r w:rsidRPr="002E0841">
        <w:rPr>
          <w:rFonts w:ascii="Consolas" w:hAnsi="Consolas"/>
          <w:color w:val="FFC000" w:themeColor="accent4"/>
          <w:sz w:val="20"/>
          <w:szCs w:val="20"/>
        </w:rPr>
        <w:t>(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lines</w:t>
      </w:r>
      <w:r w:rsidRPr="002E0841">
        <w:rPr>
          <w:rFonts w:ascii="Consolas" w:hAnsi="Consolas"/>
          <w:color w:val="FFC000" w:themeColor="accent4"/>
          <w:sz w:val="20"/>
          <w:szCs w:val="20"/>
        </w:rPr>
        <w:t>[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i</w:t>
      </w:r>
      <w:r w:rsidRPr="002E0841">
        <w:rPr>
          <w:rFonts w:ascii="Consolas" w:hAnsi="Consolas"/>
          <w:color w:val="FFC000" w:themeColor="accent4"/>
          <w:sz w:val="20"/>
          <w:szCs w:val="20"/>
        </w:rPr>
        <w:t>]);    // Освобождаем память, выделенную для каждой строки</w:t>
      </w:r>
    </w:p>
    <w:p w14:paraId="7EC182D2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</w:rPr>
        <w:t xml:space="preserve">    </w:t>
      </w: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}</w:t>
      </w:r>
    </w:p>
    <w:p w14:paraId="60C4AD65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743CE650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fclose(outputFile);</w:t>
      </w:r>
    </w:p>
    <w:p w14:paraId="5F5C771C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7952444F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printf("Sorting completed.\n");</w:t>
      </w:r>
    </w:p>
    <w:p w14:paraId="6413946A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</w:p>
    <w:p w14:paraId="5E31A150" w14:textId="77777777" w:rsidR="002E0841" w:rsidRPr="002E0841" w:rsidRDefault="002E0841" w:rsidP="002E0841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20"/>
          <w:lang w:val="en-US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 xml:space="preserve">    return 0;</w:t>
      </w:r>
    </w:p>
    <w:p w14:paraId="78C56A73" w14:textId="31066F1A" w:rsidR="00B47224" w:rsidRPr="002E0841" w:rsidRDefault="002E0841" w:rsidP="002E0841">
      <w:pPr>
        <w:shd w:val="clear" w:color="auto" w:fill="000000" w:themeFill="text1"/>
        <w:ind w:firstLine="0"/>
        <w:rPr>
          <w:color w:val="FFC000" w:themeColor="accent4"/>
        </w:rPr>
      </w:pPr>
      <w:r w:rsidRPr="002E0841">
        <w:rPr>
          <w:rFonts w:ascii="Consolas" w:hAnsi="Consolas"/>
          <w:color w:val="FFC000" w:themeColor="accent4"/>
          <w:sz w:val="20"/>
          <w:szCs w:val="20"/>
          <w:lang w:val="en-US"/>
        </w:rPr>
        <w:t>}</w:t>
      </w:r>
    </w:p>
    <w:p w14:paraId="6770549E" w14:textId="294F1B71" w:rsidR="00D72EAC" w:rsidRPr="002E0841" w:rsidRDefault="00D72EAC" w:rsidP="00D54E7B">
      <w:pPr>
        <w:pStyle w:val="a2"/>
        <w:rPr>
          <w:sz w:val="28"/>
          <w:szCs w:val="28"/>
          <w:lang w:val="en-US"/>
        </w:rPr>
      </w:pPr>
      <w:r w:rsidRPr="002E0841">
        <w:rPr>
          <w:lang w:val="en-US"/>
        </w:rPr>
        <w:t xml:space="preserve">                                                                                   </w:t>
      </w:r>
      <w:r>
        <w:rPr>
          <w:sz w:val="28"/>
          <w:szCs w:val="28"/>
        </w:rPr>
        <w:t>листинг</w:t>
      </w:r>
      <w:r w:rsidRPr="002E084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2E0841">
        <w:rPr>
          <w:sz w:val="28"/>
          <w:szCs w:val="28"/>
          <w:lang w:val="en-US"/>
        </w:rPr>
        <w:t xml:space="preserve"> </w:t>
      </w:r>
      <w:r w:rsidR="002E0841">
        <w:rPr>
          <w:sz w:val="28"/>
          <w:szCs w:val="28"/>
          <w:lang w:val="en-US"/>
        </w:rPr>
        <w:t xml:space="preserve">Generator.c </w:t>
      </w:r>
      <w:r w:rsidR="00413C49">
        <w:rPr>
          <w:sz w:val="28"/>
          <w:szCs w:val="28"/>
          <w:lang w:val="en-US"/>
        </w:rPr>
        <w:t>(C)</w:t>
      </w:r>
    </w:p>
    <w:p w14:paraId="2C2848BD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#include &lt;stdio.h&gt;</w:t>
      </w:r>
    </w:p>
    <w:p w14:paraId="207B5207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#include &lt;stdlib.h&gt;</w:t>
      </w:r>
    </w:p>
    <w:p w14:paraId="3606A871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#include &lt;time.h&gt;</w:t>
      </w:r>
    </w:p>
    <w:p w14:paraId="3878BEFC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</w:p>
    <w:p w14:paraId="0B438B6A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  <w:r w:rsidRPr="00EB2F20">
        <w:rPr>
          <w:rFonts w:ascii="Consolas" w:hAnsi="Consolas"/>
          <w:color w:val="FFC000" w:themeColor="accent4"/>
          <w:sz w:val="20"/>
          <w:szCs w:val="16"/>
        </w:rPr>
        <w:t>// Генерирует случайное действительное число в заданном диапазоне</w:t>
      </w:r>
    </w:p>
    <w:p w14:paraId="39480806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double random_double(double min, double max) {</w:t>
      </w:r>
    </w:p>
    <w:p w14:paraId="1B688F98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return min + ((double)rand() / RAND_MAX) * (max - min);</w:t>
      </w:r>
    </w:p>
    <w:p w14:paraId="155983A7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}</w:t>
      </w:r>
    </w:p>
    <w:p w14:paraId="261C5172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</w:p>
    <w:p w14:paraId="276D4999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// Генерирует файл с исходными данными</w:t>
      </w:r>
    </w:p>
    <w:p w14:paraId="26AD3B7D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void generate_input_file(const char* filename, int num_lines, int max_numbers_per_line, double min_value, double max_value) {</w:t>
      </w:r>
    </w:p>
    <w:p w14:paraId="5ECFFA22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FILE* file = fopen(filename, "w");</w:t>
      </w:r>
    </w:p>
    <w:p w14:paraId="6BBBCE61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if (file == NULL) {</w:t>
      </w:r>
    </w:p>
    <w:p w14:paraId="1EE94BE3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    printf("Error while openning file.\n");</w:t>
      </w:r>
    </w:p>
    <w:p w14:paraId="771105A0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    return</w:t>
      </w:r>
      <w:r w:rsidRPr="00EB2F20">
        <w:rPr>
          <w:rFonts w:ascii="Consolas" w:hAnsi="Consolas"/>
          <w:color w:val="FFC000" w:themeColor="accent4"/>
          <w:sz w:val="20"/>
          <w:szCs w:val="16"/>
        </w:rPr>
        <w:t>;</w:t>
      </w:r>
    </w:p>
    <w:p w14:paraId="6311B3DF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   }</w:t>
      </w:r>
    </w:p>
    <w:p w14:paraId="392E6FD1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</w:p>
    <w:p w14:paraId="45847DCA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   // Задаем 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seed</w:t>
      </w: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для генерации случайных чисел</w:t>
      </w:r>
    </w:p>
    <w:p w14:paraId="06DA988F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   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srand</w:t>
      </w:r>
      <w:r w:rsidRPr="00EB2F20">
        <w:rPr>
          <w:rFonts w:ascii="Consolas" w:hAnsi="Consolas"/>
          <w:color w:val="FFC000" w:themeColor="accent4"/>
          <w:sz w:val="20"/>
          <w:szCs w:val="16"/>
        </w:rPr>
        <w:t>(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time</w:t>
      </w:r>
      <w:r w:rsidRPr="00EB2F20">
        <w:rPr>
          <w:rFonts w:ascii="Consolas" w:hAnsi="Consolas"/>
          <w:color w:val="FFC000" w:themeColor="accent4"/>
          <w:sz w:val="20"/>
          <w:szCs w:val="16"/>
        </w:rPr>
        <w:t>(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NULL</w:t>
      </w:r>
      <w:r w:rsidRPr="00EB2F20">
        <w:rPr>
          <w:rFonts w:ascii="Consolas" w:hAnsi="Consolas"/>
          <w:color w:val="FFC000" w:themeColor="accent4"/>
          <w:sz w:val="20"/>
          <w:szCs w:val="16"/>
        </w:rPr>
        <w:t>));</w:t>
      </w:r>
    </w:p>
    <w:p w14:paraId="0B1B6830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</w:p>
    <w:p w14:paraId="3578C2CB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   // Генерируем каждую строку файла</w:t>
      </w:r>
    </w:p>
    <w:p w14:paraId="74D5B8EA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   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for (int i = 0; i &lt; num_lines; i++) {</w:t>
      </w:r>
    </w:p>
    <w:p w14:paraId="4623DAAD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    </w:t>
      </w:r>
      <w:r w:rsidRPr="00EB2F20">
        <w:rPr>
          <w:rFonts w:ascii="Consolas" w:hAnsi="Consolas"/>
          <w:color w:val="FFC000" w:themeColor="accent4"/>
          <w:sz w:val="20"/>
          <w:szCs w:val="16"/>
        </w:rPr>
        <w:t>// Генерируем случайное количество чисел для каждой строки</w:t>
      </w:r>
    </w:p>
    <w:p w14:paraId="6888E773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       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int num_numbers = rand() % max_numbers_per_line + 1;</w:t>
      </w:r>
    </w:p>
    <w:p w14:paraId="6724275A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    </w:t>
      </w:r>
      <w:r w:rsidRPr="00EB2F20">
        <w:rPr>
          <w:rFonts w:ascii="Consolas" w:hAnsi="Consolas"/>
          <w:color w:val="FFC000" w:themeColor="accent4"/>
          <w:sz w:val="20"/>
          <w:szCs w:val="16"/>
        </w:rPr>
        <w:t>// Генерируем числа и записываем их в строку через пробел</w:t>
      </w:r>
    </w:p>
    <w:p w14:paraId="71069C35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       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for (int j = 0; j &lt; num_numbers; j++) {</w:t>
      </w:r>
    </w:p>
    <w:p w14:paraId="25A38867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        double number = random_double(min_value, max_value);</w:t>
      </w:r>
    </w:p>
    <w:p w14:paraId="0DB4A7AB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        fprintf</w:t>
      </w:r>
      <w:r w:rsidRPr="00EB2F20">
        <w:rPr>
          <w:rFonts w:ascii="Consolas" w:hAnsi="Consolas"/>
          <w:color w:val="FFC000" w:themeColor="accent4"/>
          <w:sz w:val="20"/>
          <w:szCs w:val="16"/>
        </w:rPr>
        <w:t>(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file</w:t>
      </w:r>
      <w:r w:rsidRPr="00EB2F20">
        <w:rPr>
          <w:rFonts w:ascii="Consolas" w:hAnsi="Consolas"/>
          <w:color w:val="FFC000" w:themeColor="accent4"/>
          <w:sz w:val="20"/>
          <w:szCs w:val="16"/>
        </w:rPr>
        <w:t>, "%.2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f</w:t>
      </w: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", 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number</w:t>
      </w:r>
      <w:r w:rsidRPr="00EB2F20">
        <w:rPr>
          <w:rFonts w:ascii="Consolas" w:hAnsi="Consolas"/>
          <w:color w:val="FFC000" w:themeColor="accent4"/>
          <w:sz w:val="20"/>
          <w:szCs w:val="16"/>
        </w:rPr>
        <w:t>); // "%.2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f</w:t>
      </w:r>
      <w:r w:rsidRPr="00EB2F20">
        <w:rPr>
          <w:rFonts w:ascii="Consolas" w:hAnsi="Consolas"/>
          <w:color w:val="FFC000" w:themeColor="accent4"/>
          <w:sz w:val="20"/>
          <w:szCs w:val="16"/>
        </w:rPr>
        <w:t>" используется для вывода чисел с двумя десятичными знаками</w:t>
      </w:r>
    </w:p>
    <w:p w14:paraId="66911333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</w:rPr>
        <w:t xml:space="preserve">        </w:t>
      </w: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}</w:t>
      </w:r>
    </w:p>
    <w:p w14:paraId="669A81B0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    fprintf(file, "\n");</w:t>
      </w:r>
    </w:p>
    <w:p w14:paraId="506E27EF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}</w:t>
      </w:r>
    </w:p>
    <w:p w14:paraId="2CFEE45A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</w:p>
    <w:p w14:paraId="498B1315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fclose(file);</w:t>
      </w:r>
    </w:p>
    <w:p w14:paraId="7767E3EB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}</w:t>
      </w:r>
    </w:p>
    <w:p w14:paraId="679F9FA9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</w:p>
    <w:p w14:paraId="71BD08CF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int main() {</w:t>
      </w:r>
    </w:p>
    <w:p w14:paraId="7C07D50C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const char* filename = "input.txt";</w:t>
      </w:r>
    </w:p>
    <w:p w14:paraId="53852445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int num_lines = 20;</w:t>
      </w:r>
    </w:p>
    <w:p w14:paraId="35CD4F19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int max_numbers_per_line = 10;</w:t>
      </w:r>
    </w:p>
    <w:p w14:paraId="2060385E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double min_value = -100.0;</w:t>
      </w:r>
    </w:p>
    <w:p w14:paraId="265F302A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double max_value = 100.0;</w:t>
      </w:r>
    </w:p>
    <w:p w14:paraId="2CC76FB6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</w:p>
    <w:p w14:paraId="7A155249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generate_input_file(filename, num_lines, max_numbers_per_line, min_value, max_value);</w:t>
      </w:r>
    </w:p>
    <w:p w14:paraId="1F02AB10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printf("Generated file '%s' with %d string of random numbers.\n", filename, num_lines);</w:t>
      </w:r>
    </w:p>
    <w:p w14:paraId="4469580F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</w:p>
    <w:p w14:paraId="186409B9" w14:textId="77777777" w:rsidR="002E0841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return 0;</w:t>
      </w:r>
    </w:p>
    <w:p w14:paraId="42E489AB" w14:textId="571D611E" w:rsidR="003031D9" w:rsidRPr="00EB2F20" w:rsidRDefault="002E0841" w:rsidP="002E0841">
      <w:pPr>
        <w:shd w:val="clear" w:color="auto" w:fill="000000" w:themeFill="text1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}</w:t>
      </w:r>
      <w:r w:rsidR="003031D9"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      </w:t>
      </w:r>
    </w:p>
    <w:p w14:paraId="3C45BAAC" w14:textId="52379750" w:rsidR="00441F99" w:rsidRDefault="00BE2C89" w:rsidP="00D54E7B">
      <w:pPr>
        <w:pStyle w:val="a2"/>
        <w:rPr>
          <w:sz w:val="28"/>
          <w:szCs w:val="28"/>
        </w:rPr>
      </w:pPr>
      <w:r w:rsidRPr="003031D9"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bookmarkEnd w:id="4"/>
      <w:r w:rsidR="00D72EAC" w:rsidRPr="00D72EAC">
        <w:rPr>
          <w:sz w:val="28"/>
          <w:szCs w:val="28"/>
        </w:rPr>
        <w:t>1</w:t>
      </w:r>
      <w:r w:rsidR="008B1B5C" w:rsidRPr="008B1B5C">
        <w:rPr>
          <w:sz w:val="28"/>
          <w:szCs w:val="28"/>
        </w:rPr>
        <w:t>1</w:t>
      </w:r>
      <w:r w:rsidR="00721D45" w:rsidRPr="00721D45">
        <w:rPr>
          <w:sz w:val="28"/>
          <w:szCs w:val="28"/>
        </w:rPr>
        <w:t>.</w:t>
      </w:r>
      <w:r w:rsidR="00721D45">
        <w:rPr>
          <w:sz w:val="28"/>
          <w:szCs w:val="28"/>
          <w:lang w:val="en-US"/>
        </w:rPr>
        <w:t>c</w:t>
      </w:r>
      <w:r w:rsidR="00721D45" w:rsidRPr="00FA3B41">
        <w:rPr>
          <w:sz w:val="28"/>
          <w:szCs w:val="28"/>
        </w:rPr>
        <w:t xml:space="preserve"> </w:t>
      </w:r>
      <w:r w:rsidR="002E7FC9" w:rsidRPr="00CA0ABB">
        <w:rPr>
          <w:sz w:val="28"/>
          <w:szCs w:val="28"/>
        </w:rPr>
        <w:t>(С)</w:t>
      </w:r>
      <w:r w:rsidR="00413C49">
        <w:rPr>
          <w:sz w:val="28"/>
          <w:szCs w:val="28"/>
        </w:rPr>
        <w:br/>
      </w:r>
    </w:p>
    <w:p w14:paraId="72E053DD" w14:textId="004515EB" w:rsidR="00EB2F20" w:rsidRPr="00EB2F20" w:rsidRDefault="00EB2F20" w:rsidP="00EB2F20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16"/>
          <w:lang w:val="en-US"/>
        </w:rPr>
      </w:pPr>
      <w:r w:rsidRPr="00EB2F20">
        <w:rPr>
          <w:rFonts w:ascii="Consolas" w:hAnsi="Consolas"/>
          <w:color w:val="5B9BD5" w:themeColor="accent1"/>
          <w:sz w:val="20"/>
          <w:szCs w:val="16"/>
        </w:rPr>
        <w:t>Вывод командной строки:</w:t>
      </w:r>
    </w:p>
    <w:p w14:paraId="23C26FAB" w14:textId="10CF1188" w:rsidR="00EB2F20" w:rsidRPr="00EB2F20" w:rsidRDefault="00EB2F20" w:rsidP="00EB2F20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D:\University\Programming\NotGit\LabsC1.2\Lab11&gt;Lab11.exe</w:t>
      </w:r>
    </w:p>
    <w:p w14:paraId="44744889" w14:textId="1CF79F7A" w:rsidR="00441F99" w:rsidRDefault="00EB2F20" w:rsidP="00EB2F20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Sorting completed.</w:t>
      </w:r>
    </w:p>
    <w:p w14:paraId="62ADBD4C" w14:textId="34503F4E" w:rsidR="00EB2F20" w:rsidRDefault="00EB2F20" w:rsidP="00EB2F20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  <w:r w:rsidRPr="00EB2F20">
        <w:rPr>
          <w:rFonts w:ascii="Consolas" w:hAnsi="Consolas"/>
          <w:color w:val="FFC000" w:themeColor="accent4"/>
          <w:sz w:val="20"/>
          <w:szCs w:val="16"/>
          <w:lang w:val="en-US"/>
        </w:rPr>
        <w:t>D:\University\Programming\NotGit\LabsC1.2\Lab11&gt;</w:t>
      </w:r>
    </w:p>
    <w:p w14:paraId="059960BE" w14:textId="77777777" w:rsidR="00937FF2" w:rsidRDefault="00937FF2" w:rsidP="00EB2F20">
      <w:pPr>
        <w:shd w:val="clear" w:color="auto" w:fill="000000" w:themeFill="text1"/>
        <w:ind w:firstLine="0"/>
        <w:rPr>
          <w:rFonts w:ascii="Consolas" w:hAnsi="Consolas"/>
          <w:color w:val="FFC000" w:themeColor="accent4"/>
          <w:sz w:val="20"/>
          <w:szCs w:val="16"/>
          <w:lang w:val="en-US"/>
        </w:rPr>
      </w:pPr>
    </w:p>
    <w:p w14:paraId="4ECFB13B" w14:textId="6820FE7C" w:rsidR="00EB2F20" w:rsidRDefault="00EB2F20" w:rsidP="00EB2F20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EB2F20">
        <w:rPr>
          <w:rFonts w:ascii="Consolas" w:hAnsi="Consolas"/>
          <w:color w:val="5B9BD5" w:themeColor="accent1"/>
          <w:sz w:val="20"/>
          <w:szCs w:val="20"/>
        </w:rPr>
        <w:t xml:space="preserve">Итоговый файл </w:t>
      </w:r>
      <w:r w:rsidRPr="00EB2F20">
        <w:rPr>
          <w:rFonts w:ascii="Consolas" w:hAnsi="Consolas"/>
          <w:color w:val="5B9BD5" w:themeColor="accent1"/>
          <w:sz w:val="20"/>
          <w:szCs w:val="20"/>
          <w:lang w:val="en-US"/>
        </w:rPr>
        <w:t>‘output.txt’:</w:t>
      </w:r>
    </w:p>
    <w:p w14:paraId="6B9C643F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75.24</w:t>
      </w:r>
    </w:p>
    <w:p w14:paraId="69BEB4C1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46.48</w:t>
      </w:r>
    </w:p>
    <w:p w14:paraId="5429314B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30.11</w:t>
      </w:r>
    </w:p>
    <w:p w14:paraId="4B54FAA3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95.89</w:t>
      </w:r>
    </w:p>
    <w:p w14:paraId="16202ABD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5.48</w:t>
      </w:r>
    </w:p>
    <w:p w14:paraId="6B14613C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90.42</w:t>
      </w:r>
    </w:p>
    <w:p w14:paraId="07E32D11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70.98</w:t>
      </w:r>
    </w:p>
    <w:p w14:paraId="314498CD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50.94</w:t>
      </w:r>
    </w:p>
    <w:p w14:paraId="2FA6D015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29.75</w:t>
      </w:r>
    </w:p>
    <w:p w14:paraId="2D8986C7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25.88</w:t>
      </w:r>
    </w:p>
    <w:p w14:paraId="10044F45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13.77</w:t>
      </w:r>
    </w:p>
    <w:p w14:paraId="1061CEC7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-12.90</w:t>
      </w:r>
    </w:p>
    <w:p w14:paraId="1346716D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-23.23</w:t>
      </w:r>
    </w:p>
    <w:p w14:paraId="107A20DE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-35.67</w:t>
      </w:r>
    </w:p>
    <w:p w14:paraId="384B95F4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-50.79</w:t>
      </w:r>
    </w:p>
    <w:p w14:paraId="46C4790C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-54.59</w:t>
      </w:r>
    </w:p>
    <w:p w14:paraId="7A649F2B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-74.65</w:t>
      </w:r>
    </w:p>
    <w:p w14:paraId="013B1E59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-79.22</w:t>
      </w:r>
    </w:p>
    <w:p w14:paraId="5407FB32" w14:textId="77777777" w:rsidR="00413C49" w:rsidRPr="00413C49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-89.11</w:t>
      </w:r>
    </w:p>
    <w:p w14:paraId="54CFD45B" w14:textId="513C9637" w:rsidR="00937FF2" w:rsidRPr="00EB2F20" w:rsidRDefault="00413C49" w:rsidP="00413C49">
      <w:pPr>
        <w:shd w:val="clear" w:color="auto" w:fill="000000" w:themeFill="text1"/>
        <w:ind w:firstLine="0"/>
        <w:jc w:val="center"/>
        <w:rPr>
          <w:rFonts w:ascii="Consolas" w:hAnsi="Consolas"/>
          <w:color w:val="5B9BD5" w:themeColor="accent1"/>
          <w:sz w:val="20"/>
          <w:szCs w:val="20"/>
          <w:lang w:val="en-US"/>
        </w:rPr>
      </w:pPr>
      <w:r w:rsidRPr="00413C49">
        <w:rPr>
          <w:rFonts w:ascii="Consolas" w:hAnsi="Consolas"/>
          <w:color w:val="5B9BD5" w:themeColor="accent1"/>
          <w:sz w:val="20"/>
          <w:szCs w:val="20"/>
          <w:lang w:val="en-US"/>
        </w:rPr>
        <w:t>-93.38</w:t>
      </w:r>
    </w:p>
    <w:sectPr w:rsidR="00937FF2" w:rsidRPr="00EB2F20" w:rsidSect="00B92DD4">
      <w:footerReference w:type="default" r:id="rId15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896E8" w14:textId="77777777" w:rsidR="00E00B0A" w:rsidRDefault="00E00B0A" w:rsidP="0092711E">
      <w:r>
        <w:separator/>
      </w:r>
    </w:p>
  </w:endnote>
  <w:endnote w:type="continuationSeparator" w:id="0">
    <w:p w14:paraId="64579252" w14:textId="77777777" w:rsidR="00E00B0A" w:rsidRDefault="00E00B0A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" w:fontKey="{BA7414E0-891F-4996-909F-174F15C0BB5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48734022-A047-48B8-8F18-EAE59B1436D5}"/>
    <w:embedBold r:id="rId3" w:fontKey="{A9696C33-5190-47B1-B7A9-8E3FD6056320}"/>
    <w:embedItalic r:id="rId4" w:fontKey="{5C9C2FA6-D7AA-4155-8C6E-2E8980E59483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BFE626F6-5235-43C1-8C46-3874A732BF54}"/>
    <w:embedItalic r:id="rId6" w:fontKey="{372D054D-E162-4567-93C9-0F2C4F22A56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7" w:fontKey="{F1FEAA7B-AF25-4374-97C4-00AA432495D4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8" w:fontKey="{6A3D8AAA-AB19-44C6-84F8-321F978A6F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D779B" w14:textId="77777777" w:rsidR="00150494" w:rsidRDefault="00150494">
    <w:pPr>
      <w:pStyle w:val="af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2CB33" w14:textId="4DF65CA1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70239" w14:textId="03183A55" w:rsidR="00D54E7B" w:rsidRDefault="00D54E7B" w:rsidP="00155AFB">
    <w:pPr>
      <w:pStyle w:val="afa"/>
      <w:ind w:right="-2"/>
    </w:pPr>
    <w:r>
      <w:t>Санкт-Петербург 202</w:t>
    </w:r>
    <w:r w:rsidR="00150494">
      <w:t>4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AC00F" w14:textId="597FDA42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B049D" w14:textId="77777777" w:rsidR="00E00B0A" w:rsidRDefault="00E00B0A" w:rsidP="0092711E">
      <w:r>
        <w:separator/>
      </w:r>
    </w:p>
  </w:footnote>
  <w:footnote w:type="continuationSeparator" w:id="0">
    <w:p w14:paraId="4A080268" w14:textId="77777777" w:rsidR="00E00B0A" w:rsidRDefault="00E00B0A" w:rsidP="009271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FFDAB" w14:textId="77777777" w:rsidR="00150494" w:rsidRDefault="00150494">
    <w:pPr>
      <w:pStyle w:val="af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6366B" w14:textId="77777777" w:rsidR="00150494" w:rsidRDefault="00150494">
    <w:pPr>
      <w:pStyle w:val="af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64DD45" w14:textId="77777777" w:rsidR="00150494" w:rsidRDefault="00150494">
    <w:pPr>
      <w:pStyle w:val="af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2423073"/>
    <w:multiLevelType w:val="multilevel"/>
    <w:tmpl w:val="CF7E8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305B5949"/>
    <w:multiLevelType w:val="hybridMultilevel"/>
    <w:tmpl w:val="F91C378E"/>
    <w:lvl w:ilvl="0" w:tplc="A426F920">
      <w:start w:val="1"/>
      <w:numFmt w:val="decimal"/>
      <w:lvlText w:val="%1."/>
      <w:lvlJc w:val="left"/>
      <w:pPr>
        <w:ind w:left="1069" w:hanging="360"/>
      </w:pPr>
      <w:rPr>
        <w:rFonts w:ascii="Segoe UI" w:eastAsia="Times New Roman" w:hAnsi="Segoe UI" w:cs="Segoe UI" w:hint="default"/>
        <w:color w:val="000000" w:themeColor="text1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2977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7D62966"/>
    <w:multiLevelType w:val="hybridMultilevel"/>
    <w:tmpl w:val="8F9E3F26"/>
    <w:lvl w:ilvl="0" w:tplc="7D104280">
      <w:start w:val="1"/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12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3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6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8F7C78"/>
    <w:multiLevelType w:val="hybridMultilevel"/>
    <w:tmpl w:val="C346EDBC"/>
    <w:lvl w:ilvl="0" w:tplc="1E645FE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1"/>
  </w:num>
  <w:num w:numId="2">
    <w:abstractNumId w:val="7"/>
  </w:num>
  <w:num w:numId="3">
    <w:abstractNumId w:val="14"/>
  </w:num>
  <w:num w:numId="4">
    <w:abstractNumId w:val="9"/>
  </w:num>
  <w:num w:numId="5">
    <w:abstractNumId w:val="3"/>
  </w:num>
  <w:num w:numId="6">
    <w:abstractNumId w:val="11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6"/>
  </w:num>
  <w:num w:numId="8">
    <w:abstractNumId w:val="6"/>
  </w:num>
  <w:num w:numId="9">
    <w:abstractNumId w:val="4"/>
  </w:num>
  <w:num w:numId="10">
    <w:abstractNumId w:val="0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</w:num>
  <w:num w:numId="14">
    <w:abstractNumId w:val="8"/>
  </w:num>
  <w:num w:numId="15">
    <w:abstractNumId w:val="18"/>
  </w:num>
  <w:num w:numId="16">
    <w:abstractNumId w:val="11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11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</w:num>
  <w:num w:numId="22">
    <w:abstractNumId w:val="1"/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</w:num>
  <w:num w:numId="25">
    <w:abstractNumId w:val="17"/>
  </w:num>
  <w:num w:numId="26">
    <w:abstractNumId w:val="2"/>
  </w:num>
  <w:num w:numId="27">
    <w:abstractNumId w:val="5"/>
  </w:num>
  <w:num w:numId="28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06D99"/>
    <w:rsid w:val="00010087"/>
    <w:rsid w:val="00011E31"/>
    <w:rsid w:val="00013208"/>
    <w:rsid w:val="00013C80"/>
    <w:rsid w:val="00020100"/>
    <w:rsid w:val="00021683"/>
    <w:rsid w:val="000221E9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108B"/>
    <w:rsid w:val="000A2419"/>
    <w:rsid w:val="000A46CC"/>
    <w:rsid w:val="000B0B62"/>
    <w:rsid w:val="000B314B"/>
    <w:rsid w:val="000B37DB"/>
    <w:rsid w:val="000B4050"/>
    <w:rsid w:val="000C736A"/>
    <w:rsid w:val="000D6810"/>
    <w:rsid w:val="000E021C"/>
    <w:rsid w:val="000E1CAE"/>
    <w:rsid w:val="000E7F74"/>
    <w:rsid w:val="000F0320"/>
    <w:rsid w:val="000F073F"/>
    <w:rsid w:val="000F473B"/>
    <w:rsid w:val="0010435A"/>
    <w:rsid w:val="00104F0D"/>
    <w:rsid w:val="0010599D"/>
    <w:rsid w:val="00106066"/>
    <w:rsid w:val="001323E3"/>
    <w:rsid w:val="001356F3"/>
    <w:rsid w:val="0013678B"/>
    <w:rsid w:val="00140FAA"/>
    <w:rsid w:val="0014277E"/>
    <w:rsid w:val="001436A1"/>
    <w:rsid w:val="00146C9E"/>
    <w:rsid w:val="00150494"/>
    <w:rsid w:val="0015280F"/>
    <w:rsid w:val="00153B36"/>
    <w:rsid w:val="00153D63"/>
    <w:rsid w:val="00155AFB"/>
    <w:rsid w:val="00163261"/>
    <w:rsid w:val="00164D17"/>
    <w:rsid w:val="00164DB4"/>
    <w:rsid w:val="00165ED2"/>
    <w:rsid w:val="00181EA4"/>
    <w:rsid w:val="00186ED6"/>
    <w:rsid w:val="0018770F"/>
    <w:rsid w:val="00190F6D"/>
    <w:rsid w:val="00192919"/>
    <w:rsid w:val="001966AB"/>
    <w:rsid w:val="001B02C9"/>
    <w:rsid w:val="001B2C93"/>
    <w:rsid w:val="001E4423"/>
    <w:rsid w:val="001F589E"/>
    <w:rsid w:val="00212555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40F9"/>
    <w:rsid w:val="0026700D"/>
    <w:rsid w:val="00273664"/>
    <w:rsid w:val="00277BAA"/>
    <w:rsid w:val="00291418"/>
    <w:rsid w:val="00293DC5"/>
    <w:rsid w:val="002971F7"/>
    <w:rsid w:val="002A23CF"/>
    <w:rsid w:val="002A61A1"/>
    <w:rsid w:val="002B2E14"/>
    <w:rsid w:val="002B3081"/>
    <w:rsid w:val="002B4779"/>
    <w:rsid w:val="002C1568"/>
    <w:rsid w:val="002C2301"/>
    <w:rsid w:val="002C6219"/>
    <w:rsid w:val="002C7D31"/>
    <w:rsid w:val="002D19AF"/>
    <w:rsid w:val="002D4799"/>
    <w:rsid w:val="002E0480"/>
    <w:rsid w:val="002E0841"/>
    <w:rsid w:val="002E5BF4"/>
    <w:rsid w:val="002E7FC9"/>
    <w:rsid w:val="002F188B"/>
    <w:rsid w:val="002F1B61"/>
    <w:rsid w:val="00300785"/>
    <w:rsid w:val="00301EA2"/>
    <w:rsid w:val="003031D9"/>
    <w:rsid w:val="0031261B"/>
    <w:rsid w:val="0031413E"/>
    <w:rsid w:val="0031474F"/>
    <w:rsid w:val="00337638"/>
    <w:rsid w:val="0033785A"/>
    <w:rsid w:val="00342DD5"/>
    <w:rsid w:val="00346D46"/>
    <w:rsid w:val="00360CED"/>
    <w:rsid w:val="00367DC4"/>
    <w:rsid w:val="00372D7B"/>
    <w:rsid w:val="00374556"/>
    <w:rsid w:val="00376E65"/>
    <w:rsid w:val="00377727"/>
    <w:rsid w:val="0038595B"/>
    <w:rsid w:val="00387C44"/>
    <w:rsid w:val="003933E9"/>
    <w:rsid w:val="00396E35"/>
    <w:rsid w:val="003A33B6"/>
    <w:rsid w:val="003B724D"/>
    <w:rsid w:val="003C4426"/>
    <w:rsid w:val="003C5C30"/>
    <w:rsid w:val="003D0D0C"/>
    <w:rsid w:val="003E2BB3"/>
    <w:rsid w:val="003E553D"/>
    <w:rsid w:val="003F03F0"/>
    <w:rsid w:val="00405EF7"/>
    <w:rsid w:val="00412E89"/>
    <w:rsid w:val="00413C4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77F2D"/>
    <w:rsid w:val="0048105C"/>
    <w:rsid w:val="00482C63"/>
    <w:rsid w:val="004912A8"/>
    <w:rsid w:val="004931DD"/>
    <w:rsid w:val="004B3C83"/>
    <w:rsid w:val="004B44BE"/>
    <w:rsid w:val="004C61D6"/>
    <w:rsid w:val="004D4839"/>
    <w:rsid w:val="004F5BF4"/>
    <w:rsid w:val="00501E17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550CD"/>
    <w:rsid w:val="00570585"/>
    <w:rsid w:val="005708CB"/>
    <w:rsid w:val="00571CAC"/>
    <w:rsid w:val="00573024"/>
    <w:rsid w:val="005773A8"/>
    <w:rsid w:val="00587E13"/>
    <w:rsid w:val="00592CED"/>
    <w:rsid w:val="005943C8"/>
    <w:rsid w:val="00596CE3"/>
    <w:rsid w:val="005A0BBC"/>
    <w:rsid w:val="005B5D7D"/>
    <w:rsid w:val="005D3650"/>
    <w:rsid w:val="005E16C8"/>
    <w:rsid w:val="005E3EC5"/>
    <w:rsid w:val="005F0DBC"/>
    <w:rsid w:val="005F551F"/>
    <w:rsid w:val="00604413"/>
    <w:rsid w:val="0061468E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0D0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1D45"/>
    <w:rsid w:val="007221C5"/>
    <w:rsid w:val="007416D6"/>
    <w:rsid w:val="00751F98"/>
    <w:rsid w:val="00753A69"/>
    <w:rsid w:val="007574F7"/>
    <w:rsid w:val="007628E8"/>
    <w:rsid w:val="007716F0"/>
    <w:rsid w:val="0077672D"/>
    <w:rsid w:val="007813C9"/>
    <w:rsid w:val="0078252D"/>
    <w:rsid w:val="007833C6"/>
    <w:rsid w:val="00783FF2"/>
    <w:rsid w:val="00793366"/>
    <w:rsid w:val="007B68E6"/>
    <w:rsid w:val="007D1951"/>
    <w:rsid w:val="007D1CFC"/>
    <w:rsid w:val="007D1F87"/>
    <w:rsid w:val="007D2285"/>
    <w:rsid w:val="007E3B2C"/>
    <w:rsid w:val="00801B7E"/>
    <w:rsid w:val="00805261"/>
    <w:rsid w:val="00805A41"/>
    <w:rsid w:val="0082062D"/>
    <w:rsid w:val="00827534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A008C"/>
    <w:rsid w:val="008B1B5C"/>
    <w:rsid w:val="008B4CD5"/>
    <w:rsid w:val="008B4F38"/>
    <w:rsid w:val="008C1724"/>
    <w:rsid w:val="008C44C7"/>
    <w:rsid w:val="009037E5"/>
    <w:rsid w:val="0090690B"/>
    <w:rsid w:val="00907BB8"/>
    <w:rsid w:val="00911409"/>
    <w:rsid w:val="00917036"/>
    <w:rsid w:val="009171C6"/>
    <w:rsid w:val="0092711E"/>
    <w:rsid w:val="00927346"/>
    <w:rsid w:val="00933962"/>
    <w:rsid w:val="00935897"/>
    <w:rsid w:val="00937FF2"/>
    <w:rsid w:val="00952198"/>
    <w:rsid w:val="009534E5"/>
    <w:rsid w:val="00957D55"/>
    <w:rsid w:val="0096133A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15A7"/>
    <w:rsid w:val="009D738E"/>
    <w:rsid w:val="009E44BC"/>
    <w:rsid w:val="009E4B86"/>
    <w:rsid w:val="009F273F"/>
    <w:rsid w:val="009F4985"/>
    <w:rsid w:val="009F58CA"/>
    <w:rsid w:val="009F620E"/>
    <w:rsid w:val="009F6FE8"/>
    <w:rsid w:val="00A02D1B"/>
    <w:rsid w:val="00A04075"/>
    <w:rsid w:val="00A06EAD"/>
    <w:rsid w:val="00A167A1"/>
    <w:rsid w:val="00A23BFC"/>
    <w:rsid w:val="00A25A58"/>
    <w:rsid w:val="00A4089F"/>
    <w:rsid w:val="00A45F2B"/>
    <w:rsid w:val="00A51AFD"/>
    <w:rsid w:val="00A56996"/>
    <w:rsid w:val="00A63C3A"/>
    <w:rsid w:val="00A747FD"/>
    <w:rsid w:val="00A7577C"/>
    <w:rsid w:val="00A80426"/>
    <w:rsid w:val="00A82872"/>
    <w:rsid w:val="00A86118"/>
    <w:rsid w:val="00A932E8"/>
    <w:rsid w:val="00AA7004"/>
    <w:rsid w:val="00AA78DC"/>
    <w:rsid w:val="00AA7D17"/>
    <w:rsid w:val="00AB0F56"/>
    <w:rsid w:val="00AB3C74"/>
    <w:rsid w:val="00AB4D42"/>
    <w:rsid w:val="00AB64D2"/>
    <w:rsid w:val="00AC0A55"/>
    <w:rsid w:val="00AC2475"/>
    <w:rsid w:val="00AC2FFE"/>
    <w:rsid w:val="00AC34D3"/>
    <w:rsid w:val="00AC434E"/>
    <w:rsid w:val="00AD1E8D"/>
    <w:rsid w:val="00AE3EF8"/>
    <w:rsid w:val="00AE487A"/>
    <w:rsid w:val="00B03EE6"/>
    <w:rsid w:val="00B10FB8"/>
    <w:rsid w:val="00B1531A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709A1"/>
    <w:rsid w:val="00B70ED9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56473"/>
    <w:rsid w:val="00C61F31"/>
    <w:rsid w:val="00C63086"/>
    <w:rsid w:val="00C71283"/>
    <w:rsid w:val="00C74D7D"/>
    <w:rsid w:val="00C776C9"/>
    <w:rsid w:val="00C82B9B"/>
    <w:rsid w:val="00C942DB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05161"/>
    <w:rsid w:val="00D10BCD"/>
    <w:rsid w:val="00D2304C"/>
    <w:rsid w:val="00D26CBF"/>
    <w:rsid w:val="00D3409C"/>
    <w:rsid w:val="00D34845"/>
    <w:rsid w:val="00D34D95"/>
    <w:rsid w:val="00D35DCE"/>
    <w:rsid w:val="00D4265A"/>
    <w:rsid w:val="00D509B5"/>
    <w:rsid w:val="00D51A83"/>
    <w:rsid w:val="00D546DB"/>
    <w:rsid w:val="00D54E7B"/>
    <w:rsid w:val="00D56D23"/>
    <w:rsid w:val="00D6054F"/>
    <w:rsid w:val="00D63ACC"/>
    <w:rsid w:val="00D6749E"/>
    <w:rsid w:val="00D724AB"/>
    <w:rsid w:val="00D72EAC"/>
    <w:rsid w:val="00D75227"/>
    <w:rsid w:val="00D82E2A"/>
    <w:rsid w:val="00D87EAB"/>
    <w:rsid w:val="00D92367"/>
    <w:rsid w:val="00D9424B"/>
    <w:rsid w:val="00DA3AAC"/>
    <w:rsid w:val="00DB0019"/>
    <w:rsid w:val="00DB26E3"/>
    <w:rsid w:val="00DD267D"/>
    <w:rsid w:val="00DE0605"/>
    <w:rsid w:val="00DE1E43"/>
    <w:rsid w:val="00E00B0A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673D4"/>
    <w:rsid w:val="00E80733"/>
    <w:rsid w:val="00E850CE"/>
    <w:rsid w:val="00E940BB"/>
    <w:rsid w:val="00E954CC"/>
    <w:rsid w:val="00E964E6"/>
    <w:rsid w:val="00E979AB"/>
    <w:rsid w:val="00EA1013"/>
    <w:rsid w:val="00EA17EF"/>
    <w:rsid w:val="00EA7FA3"/>
    <w:rsid w:val="00EB020F"/>
    <w:rsid w:val="00EB1B01"/>
    <w:rsid w:val="00EB2F20"/>
    <w:rsid w:val="00EB7AB6"/>
    <w:rsid w:val="00EC22B8"/>
    <w:rsid w:val="00EC4EA7"/>
    <w:rsid w:val="00ED2755"/>
    <w:rsid w:val="00EE271B"/>
    <w:rsid w:val="00EE27B9"/>
    <w:rsid w:val="00EE2EB4"/>
    <w:rsid w:val="00EE73A4"/>
    <w:rsid w:val="00EF3EE8"/>
    <w:rsid w:val="00EF6591"/>
    <w:rsid w:val="00F03190"/>
    <w:rsid w:val="00F13243"/>
    <w:rsid w:val="00F2020F"/>
    <w:rsid w:val="00F214E7"/>
    <w:rsid w:val="00F21BDA"/>
    <w:rsid w:val="00F24748"/>
    <w:rsid w:val="00F32B46"/>
    <w:rsid w:val="00F3416D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E38"/>
    <w:rsid w:val="00FA3B41"/>
    <w:rsid w:val="00FA6179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ind w:left="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23">
    <w:name w:val="Body Text Indent 2"/>
    <w:basedOn w:val="a6"/>
    <w:link w:val="24"/>
    <w:rsid w:val="000C736A"/>
    <w:pPr>
      <w:spacing w:line="240" w:lineRule="auto"/>
      <w:ind w:right="1133" w:firstLine="567"/>
    </w:pPr>
    <w:rPr>
      <w:rFonts w:eastAsia="Times New Roman"/>
      <w:szCs w:val="20"/>
    </w:rPr>
  </w:style>
  <w:style w:type="character" w:customStyle="1" w:styleId="24">
    <w:name w:val="Основной текст с отступом 2 Знак"/>
    <w:basedOn w:val="a7"/>
    <w:link w:val="23"/>
    <w:rsid w:val="000C736A"/>
    <w:rPr>
      <w:rFonts w:ascii="Times New Roman" w:eastAsia="Times New Roman" w:hAnsi="Times New Roman"/>
      <w:sz w:val="28"/>
    </w:rPr>
  </w:style>
  <w:style w:type="paragraph" w:customStyle="1" w:styleId="affffb">
    <w:name w:val="Текст таблицы"/>
    <w:basedOn w:val="a6"/>
    <w:rsid w:val="00360CED"/>
    <w:pPr>
      <w:spacing w:line="240" w:lineRule="auto"/>
      <w:ind w:left="1077" w:firstLine="0"/>
    </w:pPr>
    <w:rPr>
      <w:rFonts w:eastAsia="Times New Roman"/>
      <w:snapToGrid w:val="0"/>
      <w:sz w:val="24"/>
      <w:szCs w:val="20"/>
    </w:rPr>
  </w:style>
  <w:style w:type="character" w:styleId="affffc">
    <w:name w:val="Strong"/>
    <w:basedOn w:val="a7"/>
    <w:uiPriority w:val="22"/>
    <w:qFormat/>
    <w:rsid w:val="002D4799"/>
    <w:rPr>
      <w:b/>
      <w:bCs/>
    </w:rPr>
  </w:style>
  <w:style w:type="character" w:styleId="HTML">
    <w:name w:val="HTML Code"/>
    <w:basedOn w:val="a7"/>
    <w:uiPriority w:val="99"/>
    <w:semiHidden/>
    <w:unhideWhenUsed/>
    <w:rsid w:val="002D479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7.32-2017).dotx</Template>
  <TotalTime>289</TotalTime>
  <Pages>5</Pages>
  <Words>1130</Words>
  <Characters>6445</Characters>
  <Application>Microsoft Office Word</Application>
  <DocSecurity>0</DocSecurity>
  <Lines>53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7560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67</cp:revision>
  <cp:lastPrinted>2022-05-11T13:31:00Z</cp:lastPrinted>
  <dcterms:created xsi:type="dcterms:W3CDTF">2023-10-23T13:14:00Z</dcterms:created>
  <dcterms:modified xsi:type="dcterms:W3CDTF">2024-04-14T12:52:00Z</dcterms:modified>
  <cp:category>Вычислительная и микропроцессорная техника</cp:category>
</cp:coreProperties>
</file>