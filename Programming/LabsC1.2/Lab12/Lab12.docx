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0851F5A2" w:rsidR="00700D7B" w:rsidRPr="00082CB8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1E4423">
        <w:rPr>
          <w:caps/>
        </w:rPr>
        <w:t>1</w:t>
      </w:r>
      <w:r w:rsidR="00082CB8" w:rsidRPr="00082CB8">
        <w:rPr>
          <w:caps/>
        </w:rPr>
        <w:t>2</w:t>
      </w:r>
    </w:p>
    <w:p w14:paraId="7D2D78CD" w14:textId="1FC323D5" w:rsidR="005411DB" w:rsidRPr="001E4423" w:rsidRDefault="00440925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Указатели на функции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16FD7120" w:rsidR="00C82B9B" w:rsidRDefault="00EB1B01" w:rsidP="000C736A">
      <w:pPr>
        <w:ind w:firstLine="0"/>
        <w:jc w:val="center"/>
      </w:pPr>
      <w:r>
        <w:t>Необходимо выполнить заданную обработку файла</w:t>
      </w:r>
      <w:r w:rsidR="00360CED">
        <w:t>:</w:t>
      </w:r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7705"/>
      </w:tblGrid>
      <w:tr w:rsidR="00360CED" w:rsidRPr="005377C4" w14:paraId="5D7C1B6F" w14:textId="77777777" w:rsidTr="00360CED">
        <w:tc>
          <w:tcPr>
            <w:tcW w:w="817" w:type="dxa"/>
            <w:vAlign w:val="center"/>
          </w:tcPr>
          <w:p w14:paraId="596AA56E" w14:textId="1084A0C6" w:rsidR="00360CED" w:rsidRDefault="00360CED" w:rsidP="00360CE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705" w:type="dxa"/>
          </w:tcPr>
          <w:p w14:paraId="7908323C" w14:textId="77777777" w:rsidR="00440925" w:rsidRPr="00440925" w:rsidRDefault="00440925" w:rsidP="00440925">
            <w:pPr>
              <w:pStyle w:val="affffb"/>
              <w:ind w:left="0"/>
              <w:rPr>
                <w:color w:val="000000"/>
                <w:szCs w:val="24"/>
              </w:rPr>
            </w:pPr>
            <w:r w:rsidRPr="00440925">
              <w:rPr>
                <w:color w:val="000000"/>
                <w:szCs w:val="24"/>
              </w:rPr>
              <w:t>Написать функцию пользователя, позволяющую найти среднее значение</w:t>
            </w:r>
          </w:p>
          <w:p w14:paraId="4A7C16C4" w14:textId="77777777" w:rsidR="00440925" w:rsidRPr="00440925" w:rsidRDefault="00440925" w:rsidP="00440925">
            <w:pPr>
              <w:pStyle w:val="affffb"/>
              <w:ind w:left="0"/>
              <w:rPr>
                <w:color w:val="000000"/>
                <w:szCs w:val="24"/>
              </w:rPr>
            </w:pPr>
            <w:r w:rsidRPr="00440925">
              <w:rPr>
                <w:color w:val="000000"/>
                <w:szCs w:val="24"/>
              </w:rPr>
              <w:t>произвольной функции одного переменного, аргумент которой задан</w:t>
            </w:r>
          </w:p>
          <w:p w14:paraId="6B59576F" w14:textId="1582377F" w:rsidR="00360CED" w:rsidRPr="005377C4" w:rsidRDefault="00440925" w:rsidP="00440925">
            <w:pPr>
              <w:pStyle w:val="affffb"/>
              <w:ind w:left="0"/>
            </w:pPr>
            <w:r w:rsidRPr="00440925">
              <w:rPr>
                <w:color w:val="000000"/>
                <w:szCs w:val="24"/>
              </w:rPr>
              <w:t>массивом из «n» элементов вещественного типа.</w:t>
            </w:r>
          </w:p>
        </w:tc>
      </w:tr>
    </w:tbl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BCE8982" w14:textId="3CE6F33D" w:rsidR="00C82B9B" w:rsidRDefault="00E9715E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>Необходимо написать программу с использованием указателя на функцию. Эта программа будет получать на вход числа от пользователя и затем возводить в квардат каждое, после чего найдёт среднее арифметическое этих квадратов, выведя результат на экран.</w:t>
      </w:r>
    </w:p>
    <w:p w14:paraId="22D0C32E" w14:textId="3DDC6ED0" w:rsidR="000F0320" w:rsidRDefault="000F0320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</w:p>
    <w:p w14:paraId="636E381B" w14:textId="77777777" w:rsidR="000F0320" w:rsidRPr="00082CB8" w:rsidRDefault="000F0320" w:rsidP="000F0320">
      <w:pPr>
        <w:ind w:firstLine="0"/>
      </w:pPr>
    </w:p>
    <w:p w14:paraId="166B5687" w14:textId="77777777" w:rsidR="000F0320" w:rsidRPr="00E9715E" w:rsidRDefault="000F0320" w:rsidP="000F0320">
      <w:pPr>
        <w:pStyle w:val="afd"/>
        <w:ind w:left="927" w:firstLine="0"/>
        <w:jc w:val="left"/>
      </w:pPr>
      <w:r w:rsidRPr="002D19AF">
        <w:rPr>
          <w:b/>
          <w:bCs/>
        </w:rPr>
        <w:t>Переменные</w:t>
      </w:r>
      <w:r w:rsidRPr="00E9715E">
        <w:t>:</w:t>
      </w: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977"/>
        <w:gridCol w:w="2693"/>
        <w:gridCol w:w="3049"/>
      </w:tblGrid>
      <w:tr w:rsidR="000F0320" w14:paraId="515CB4B2" w14:textId="77777777" w:rsidTr="00315621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3300B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D5E9" w14:textId="77777777" w:rsidR="000F0320" w:rsidRDefault="000F0320" w:rsidP="00315621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2329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6BBBA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0F0320" w14:paraId="2BFB20A1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D009B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D2262" w14:textId="7C8A42CA" w:rsidR="000F0320" w:rsidRPr="00573024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CEEFB" w14:textId="25BE95F3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Char again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8E3E2" w14:textId="450D3830" w:rsidR="000F0320" w:rsidRPr="00D05161" w:rsidRDefault="00A150AE" w:rsidP="00315621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Итератор программы</w:t>
            </w:r>
          </w:p>
        </w:tc>
      </w:tr>
      <w:tr w:rsidR="000F0320" w14:paraId="1FE17AFD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F9DEC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A53FB" w14:textId="2C4491C5" w:rsidR="000F0320" w:rsidRPr="00D05161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49793" w14:textId="03E2922C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Int n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7E8FA" w14:textId="2009384A" w:rsidR="000F0320" w:rsidRDefault="00A150AE" w:rsidP="00315621">
            <w:pPr>
              <w:ind w:firstLine="0"/>
              <w:jc w:val="center"/>
            </w:pPr>
            <w:r>
              <w:t>Количество чисел</w:t>
            </w:r>
          </w:p>
        </w:tc>
      </w:tr>
      <w:tr w:rsidR="000F0320" w14:paraId="3B00E683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1048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61DE" w14:textId="05D410CF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avg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82E9B" w14:textId="36270A24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Double avg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C98C" w14:textId="77777777" w:rsidR="000F0320" w:rsidRDefault="000F0320" w:rsidP="00315621">
            <w:pPr>
              <w:ind w:firstLine="0"/>
              <w:jc w:val="center"/>
            </w:pPr>
            <w:r>
              <w:t>Число строк</w:t>
            </w:r>
          </w:p>
        </w:tc>
      </w:tr>
      <w:tr w:rsidR="000F0320" w14:paraId="713F537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03BC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41C76" w14:textId="1F6147BC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sum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BA8E" w14:textId="196B4C1D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Double sum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58B56" w14:textId="0C73083F" w:rsidR="000F0320" w:rsidRPr="00573024" w:rsidRDefault="00A150AE" w:rsidP="00315621">
            <w:pPr>
              <w:ind w:firstLine="0"/>
              <w:jc w:val="center"/>
              <w:rPr>
                <w:lang w:val="en-US"/>
              </w:rPr>
            </w:pPr>
            <w:r>
              <w:t>Сумма</w:t>
            </w:r>
          </w:p>
        </w:tc>
      </w:tr>
      <w:tr w:rsidR="000F0320" w14:paraId="16DAB2D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9B07" w14:textId="77777777" w:rsidR="000F0320" w:rsidRPr="005550CD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2833" w14:textId="6D55988C" w:rsidR="000F0320" w:rsidRPr="005550CD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arr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3D908" w14:textId="0AA2C874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Double </w:t>
            </w:r>
            <w:proofErr w:type="gramStart"/>
            <w:r>
              <w:rPr>
                <w:rFonts w:ascii="Times New Roman" w:hAnsi="Times New Roman"/>
                <w:i/>
                <w:lang w:val="en-US"/>
              </w:rPr>
              <w:t>arr[</w:t>
            </w:r>
            <w:proofErr w:type="gramEnd"/>
            <w:r>
              <w:rPr>
                <w:rFonts w:ascii="Times New Roman" w:hAnsi="Times New Roman"/>
                <w:i/>
                <w:lang w:val="en-US"/>
              </w:rPr>
              <w:t>]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A0411" w14:textId="6D059FB4" w:rsidR="000F0320" w:rsidRDefault="00A150AE" w:rsidP="00315621">
            <w:pPr>
              <w:ind w:firstLine="0"/>
              <w:jc w:val="center"/>
            </w:pPr>
            <w:r>
              <w:t>Массив чисел</w:t>
            </w:r>
          </w:p>
        </w:tc>
      </w:tr>
      <w:tr w:rsidR="000F0320" w14:paraId="07E00AA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0C3" w14:textId="77777777" w:rsidR="000F0320" w:rsidRPr="005550CD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5932" w14:textId="48C22116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C3A1" w14:textId="2798879C" w:rsidR="000F0320" w:rsidRDefault="00A150AE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Double x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FE9FA" w14:textId="6DFA3606" w:rsidR="000F0320" w:rsidRDefault="00A150AE" w:rsidP="00315621">
            <w:pPr>
              <w:ind w:firstLine="0"/>
              <w:jc w:val="center"/>
            </w:pPr>
            <w:r>
              <w:t>Параметр квадрата</w:t>
            </w:r>
          </w:p>
        </w:tc>
      </w:tr>
      <w:tr w:rsidR="000F0320" w14:paraId="387283A3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01EE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4D3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23290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int i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ABC31" w14:textId="77777777" w:rsidR="000F0320" w:rsidRDefault="000F0320" w:rsidP="00315621">
            <w:pPr>
              <w:ind w:firstLine="0"/>
              <w:jc w:val="center"/>
            </w:pPr>
            <w:r>
              <w:t>Итератор цикла</w:t>
            </w:r>
          </w:p>
        </w:tc>
      </w:tr>
    </w:tbl>
    <w:p w14:paraId="4C93F6C1" w14:textId="77777777" w:rsidR="000F0320" w:rsidRPr="000F0320" w:rsidRDefault="000F0320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  <w:rPr>
          <w:lang w:val="en-US"/>
        </w:rPr>
      </w:pPr>
    </w:p>
    <w:p w14:paraId="483BC882" w14:textId="7550BF12" w:rsidR="00441F99" w:rsidRPr="000D6810" w:rsidRDefault="00441F99" w:rsidP="007D1F87">
      <w:pPr>
        <w:pStyle w:val="1"/>
      </w:pPr>
      <w:r w:rsidRPr="00D0206A">
        <w:lastRenderedPageBreak/>
        <w:t>Общи</w:t>
      </w:r>
      <w:r w:rsidR="00D509B5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4D10EF9F" w14:textId="23360CEC" w:rsidR="00A63C3A" w:rsidRP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Процесс выполнения лабораторной работы </w:t>
      </w:r>
      <w:r w:rsidR="00751F98">
        <w:rPr>
          <w:rFonts w:ascii="Times New Roman" w:hAnsi="Times New Roman"/>
        </w:rPr>
        <w:t>можно</w:t>
      </w:r>
      <w:r w:rsidR="00A63C3A" w:rsidRPr="00F3416D">
        <w:rPr>
          <w:rFonts w:ascii="Times New Roman" w:hAnsi="Times New Roman"/>
        </w:rPr>
        <w:t xml:space="preserve"> разбить на </w:t>
      </w:r>
      <w:r w:rsidR="00A63C3A" w:rsidRPr="000F0320">
        <w:rPr>
          <w:rFonts w:ascii="Times New Roman" w:hAnsi="Times New Roman"/>
          <w:b/>
          <w:bCs/>
        </w:rPr>
        <w:t>подзадачи</w:t>
      </w:r>
      <w:r w:rsidRPr="00F3416D">
        <w:rPr>
          <w:rFonts w:ascii="Times New Roman" w:hAnsi="Times New Roman"/>
        </w:rPr>
        <w:t>:</w:t>
      </w:r>
    </w:p>
    <w:p w14:paraId="7C7319A6" w14:textId="77777777" w:rsid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</w:p>
    <w:p w14:paraId="6817EA55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Хорошо, вот пошаговый отчет для этой программы:</w:t>
      </w:r>
    </w:p>
    <w:p w14:paraId="7885A0A8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</w:p>
    <w:p w14:paraId="0C992B82" w14:textId="118A7F75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1. Включение необходимых заголовочных файлов:</w:t>
      </w:r>
    </w:p>
    <w:p w14:paraId="4DCA803D" w14:textId="09486B32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2. Определение типа функции `FuncPointer`, который представляет собой указатель на функцию, принимающую один аргумент типа `double` и возвращающую `double`.</w:t>
      </w:r>
    </w:p>
    <w:p w14:paraId="4B958827" w14:textId="3A451FC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3. Определение функции `average`, которая принимает указатель на функцию `func`, массив `arr` и его длину `n`. Функция вычисляет среднее значение функции `func` на элементах массива `arr`.</w:t>
      </w:r>
    </w:p>
    <w:p w14:paraId="6DA909AC" w14:textId="08E0DB21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4. Определение примерной функции `square`, которая принимает `double x` и возвращает квадрат этого числа.</w:t>
      </w:r>
    </w:p>
    <w:p w14:paraId="08E4F4C3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>5. Основная функция `main`:</w:t>
      </w:r>
    </w:p>
    <w:p w14:paraId="528E9842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- В бесконечном цикле `</w:t>
      </w:r>
      <w:proofErr w:type="gramStart"/>
      <w:r w:rsidRPr="007E5CB2">
        <w:rPr>
          <w:rFonts w:ascii="Times New Roman" w:eastAsia="Calibri" w:hAnsi="Times New Roman"/>
          <w:szCs w:val="22"/>
        </w:rPr>
        <w:t>while(</w:t>
      </w:r>
      <w:proofErr w:type="gramEnd"/>
      <w:r w:rsidRPr="007E5CB2">
        <w:rPr>
          <w:rFonts w:ascii="Times New Roman" w:eastAsia="Calibri" w:hAnsi="Times New Roman"/>
          <w:szCs w:val="22"/>
        </w:rPr>
        <w:t>1)` программа выполняет следующие шаги:</w:t>
      </w:r>
    </w:p>
    <w:p w14:paraId="4373F764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Запрашивает у пользователя количество элементов `n` в массиве.</w:t>
      </w:r>
    </w:p>
    <w:p w14:paraId="52E681E2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Выделяет память под массив с помощью `malloc`.</w:t>
      </w:r>
    </w:p>
    <w:p w14:paraId="70118AAC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Запрашивает у пользователя каждый элемент массива и сохраняет его в выделенной памяти.</w:t>
      </w:r>
    </w:p>
    <w:p w14:paraId="6C01E4F0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Вызывает функцию `average` с функцией `square` и массивом, затем выводит среднее значение квадратов элементов массива.</w:t>
      </w:r>
    </w:p>
    <w:p w14:paraId="1FB8C027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Освобождает выделенную память под массив с помощью `free`.</w:t>
      </w:r>
    </w:p>
    <w:p w14:paraId="7F95B630" w14:textId="6DAD6768" w:rsid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  <w:r w:rsidRPr="007E5CB2">
        <w:rPr>
          <w:rFonts w:ascii="Times New Roman" w:eastAsia="Calibri" w:hAnsi="Times New Roman"/>
          <w:szCs w:val="22"/>
        </w:rPr>
        <w:t xml:space="preserve">     - Спрашивает пользователя, желает ли он повторить программу. Если ответ не 'Y' или 'y', программа завершается с помощью `break`.</w:t>
      </w:r>
    </w:p>
    <w:p w14:paraId="3064E317" w14:textId="77777777" w:rsidR="007E5CB2" w:rsidRPr="007E5CB2" w:rsidRDefault="007E5CB2" w:rsidP="007E5CB2">
      <w:pPr>
        <w:pStyle w:val="affff9"/>
        <w:ind w:firstLine="567"/>
        <w:rPr>
          <w:rFonts w:ascii="Times New Roman" w:eastAsia="Calibri" w:hAnsi="Times New Roman"/>
          <w:szCs w:val="22"/>
        </w:rPr>
      </w:pPr>
    </w:p>
    <w:p w14:paraId="1BE9E007" w14:textId="2D7B53FD" w:rsidR="00ED2755" w:rsidRPr="00212555" w:rsidRDefault="007E5CB2" w:rsidP="007E5CB2">
      <w:pPr>
        <w:pStyle w:val="affff9"/>
        <w:ind w:firstLine="567"/>
        <w:jc w:val="both"/>
        <w:rPr>
          <w:rFonts w:ascii="Times New Roman" w:hAnsi="Times New Roman"/>
          <w:b/>
          <w:bCs/>
        </w:rPr>
      </w:pPr>
      <w:r w:rsidRPr="007E5CB2">
        <w:rPr>
          <w:rFonts w:ascii="Times New Roman" w:eastAsia="Calibri" w:hAnsi="Times New Roman"/>
          <w:szCs w:val="22"/>
        </w:rPr>
        <w:t>Этот код позволяет пользователю вводить произвольное количество элементов в массиве и вычисляет среднее значение квадратов этих элементов. После каждого вычисления программа спрашивает пользователя, хочет ли он повторить процесс или завершить выполнение программы.</w:t>
      </w:r>
    </w:p>
    <w:p w14:paraId="31F42A4E" w14:textId="7F07B6BE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5FA9101" w14:textId="5899C87A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ACC67D" w14:textId="65477EE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2DC476D" w14:textId="57ACDC7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D92A018" w14:textId="1D14818D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6BAC6FB" w14:textId="36704CF9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D45B25E" w14:textId="45D885AF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8D53A2" w14:textId="2ECE2526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573FE98" w14:textId="3DFAD440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00F2E8B" w14:textId="77777777" w:rsidR="00ED2755" w:rsidRPr="00A63C3A" w:rsidRDefault="00ED2755" w:rsidP="002D19AF">
      <w:pPr>
        <w:pStyle w:val="affff9"/>
        <w:jc w:val="both"/>
        <w:rPr>
          <w:rFonts w:ascii="Times New Roman" w:hAnsi="Times New Roman"/>
        </w:rPr>
      </w:pPr>
    </w:p>
    <w:p w14:paraId="681B852E" w14:textId="3A3144E8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45DCD5D4" w14:textId="5D776248" w:rsidR="00571CAC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  <w:r w:rsidRPr="00107B66">
        <w:rPr>
          <w:noProof/>
        </w:rPr>
        <w:drawing>
          <wp:inline distT="0" distB="0" distL="0" distR="0" wp14:anchorId="3B12D301" wp14:editId="4E2CA280">
            <wp:extent cx="2484120" cy="39166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F050" w14:textId="13E7DBEC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482979FC" w14:textId="48025AEB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1D66BF64" w14:textId="09C926E3" w:rsidR="00107B66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04E597DA" w14:textId="76FF4150" w:rsidR="00107B66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39797FF7" w14:textId="052F01C6" w:rsidR="00107B66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7763B0A3" w14:textId="467C67C2" w:rsidR="00107B66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2DA551C6" w14:textId="77777777" w:rsidR="00107B66" w:rsidRPr="00571CAC" w:rsidRDefault="00107B66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0E8A1E80" w14:textId="4E8B19BC" w:rsidR="00441F99" w:rsidRPr="00E850CE" w:rsidRDefault="002E7FC9" w:rsidP="007D1F87">
      <w:pPr>
        <w:pStyle w:val="2"/>
      </w:pPr>
      <w:r>
        <w:t>Тестирование</w:t>
      </w:r>
      <w:r w:rsidR="002D19AF">
        <w:t>:</w:t>
      </w:r>
    </w:p>
    <w:p w14:paraId="0FDECB2B" w14:textId="0A6BAEA2" w:rsidR="00477F2D" w:rsidRPr="007E4067" w:rsidRDefault="007E4067" w:rsidP="00C82B9B">
      <w:pPr>
        <w:ind w:left="142" w:firstLine="425"/>
      </w:pPr>
      <w:r>
        <w:t xml:space="preserve">Для тестирования выберем 5 чисел: </w:t>
      </w:r>
      <w:r w:rsidRPr="007E4067">
        <w:t xml:space="preserve">1, 2, 3, 4 </w:t>
      </w:r>
      <w:r>
        <w:t xml:space="preserve">и </w:t>
      </w:r>
      <w:r w:rsidRPr="007E4067">
        <w:t xml:space="preserve">5. </w:t>
      </w:r>
      <w:r>
        <w:t>Итог будет следующим: 11. Так можно сделать с любым количеством произвольных действительных чисел, которые пользователь будет вводить вручную.</w:t>
      </w:r>
    </w:p>
    <w:p w14:paraId="6A940005" w14:textId="4AD1B9CD" w:rsidR="00413C49" w:rsidRDefault="00413C49" w:rsidP="00C82B9B">
      <w:pPr>
        <w:ind w:left="142" w:firstLine="425"/>
      </w:pPr>
    </w:p>
    <w:p w14:paraId="6AD1BC38" w14:textId="0B2EACE1" w:rsidR="00413C49" w:rsidRDefault="00413C49" w:rsidP="00C82B9B">
      <w:pPr>
        <w:ind w:left="142" w:firstLine="425"/>
      </w:pPr>
    </w:p>
    <w:p w14:paraId="5612CEBD" w14:textId="77777777" w:rsidR="00413C49" w:rsidRPr="00AB0F56" w:rsidRDefault="00413C49" w:rsidP="00A02D1B">
      <w:pPr>
        <w:ind w:firstLine="0"/>
      </w:pPr>
    </w:p>
    <w:p w14:paraId="54AD160C" w14:textId="46E05A98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</w:t>
      </w:r>
      <w:r w:rsidR="003031D9" w:rsidRPr="003031D9">
        <w:rPr>
          <w:sz w:val="28"/>
          <w:szCs w:val="28"/>
        </w:rPr>
        <w:t>1</w:t>
      </w:r>
      <w:r w:rsidR="007403F6">
        <w:rPr>
          <w:sz w:val="28"/>
          <w:szCs w:val="28"/>
        </w:rPr>
        <w:t>2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1D18933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#include &lt;stdio.h&gt;</w:t>
      </w:r>
    </w:p>
    <w:p w14:paraId="52D4EA0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#include &lt;stdlib.h&gt;</w:t>
      </w:r>
    </w:p>
    <w:p w14:paraId="4D2376E5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>#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include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&lt;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math</w:t>
      </w:r>
      <w:r w:rsidRPr="007403F6">
        <w:rPr>
          <w:rFonts w:ascii="Consolas" w:hAnsi="Consolas"/>
          <w:color w:val="FFC000" w:themeColor="accent4"/>
          <w:sz w:val="20"/>
          <w:szCs w:val="20"/>
        </w:rPr>
        <w:t>.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h</w:t>
      </w:r>
      <w:r w:rsidRPr="007403F6">
        <w:rPr>
          <w:rFonts w:ascii="Consolas" w:hAnsi="Consolas"/>
          <w:color w:val="FFC000" w:themeColor="accent4"/>
          <w:sz w:val="20"/>
          <w:szCs w:val="20"/>
        </w:rPr>
        <w:t>&gt;</w:t>
      </w:r>
    </w:p>
    <w:p w14:paraId="6495134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461217DC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>// Объявление типа функции</w:t>
      </w:r>
    </w:p>
    <w:p w14:paraId="3F2A372D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typedef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double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(*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FuncPointer</w:t>
      </w:r>
      <w:r w:rsidRPr="007403F6">
        <w:rPr>
          <w:rFonts w:ascii="Consolas" w:hAnsi="Consolas"/>
          <w:color w:val="FFC000" w:themeColor="accent4"/>
          <w:sz w:val="20"/>
          <w:szCs w:val="20"/>
        </w:rPr>
        <w:t>)(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double</w:t>
      </w:r>
      <w:r w:rsidRPr="007403F6">
        <w:rPr>
          <w:rFonts w:ascii="Consolas" w:hAnsi="Consolas"/>
          <w:color w:val="FFC000" w:themeColor="accent4"/>
          <w:sz w:val="20"/>
          <w:szCs w:val="20"/>
        </w:rPr>
        <w:t>);</w:t>
      </w:r>
    </w:p>
    <w:p w14:paraId="51939489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25B627C9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>// Функция для нахождения среднего значения функции на массиве</w:t>
      </w:r>
    </w:p>
    <w:p w14:paraId="5820FF98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double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average(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FuncPointer func, double arr[], int n) {</w:t>
      </w:r>
    </w:p>
    <w:p w14:paraId="04FA3F31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double sum = 0.0;</w:t>
      </w:r>
    </w:p>
    <w:p w14:paraId="0F56ED88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for (int i = 0; i &lt; n; i++) {</w:t>
      </w:r>
    </w:p>
    <w:p w14:paraId="14E32CC3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sum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+=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func</w:t>
      </w:r>
      <w:r w:rsidRPr="007403F6">
        <w:rPr>
          <w:rFonts w:ascii="Consolas" w:hAnsi="Consolas"/>
          <w:color w:val="FFC000" w:themeColor="accent4"/>
          <w:sz w:val="20"/>
          <w:szCs w:val="20"/>
        </w:rPr>
        <w:t>(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arr</w:t>
      </w:r>
      <w:r w:rsidRPr="007403F6">
        <w:rPr>
          <w:rFonts w:ascii="Consolas" w:hAnsi="Consolas"/>
          <w:color w:val="FFC000" w:themeColor="accent4"/>
          <w:sz w:val="20"/>
          <w:szCs w:val="20"/>
        </w:rPr>
        <w:t>[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i</w:t>
      </w:r>
      <w:r w:rsidRPr="007403F6">
        <w:rPr>
          <w:rFonts w:ascii="Consolas" w:hAnsi="Consolas"/>
          <w:color w:val="FFC000" w:themeColor="accent4"/>
          <w:sz w:val="20"/>
          <w:szCs w:val="20"/>
        </w:rPr>
        <w:t>]); // Вызываем функцию, переданную через указатель</w:t>
      </w:r>
    </w:p>
    <w:p w14:paraId="6A38EAB6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}</w:t>
      </w:r>
    </w:p>
    <w:p w14:paraId="249138F6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return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sum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/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n</w:t>
      </w:r>
      <w:r w:rsidRPr="007403F6">
        <w:rPr>
          <w:rFonts w:ascii="Consolas" w:hAnsi="Consolas"/>
          <w:color w:val="FFC000" w:themeColor="accent4"/>
          <w:sz w:val="20"/>
          <w:szCs w:val="20"/>
        </w:rPr>
        <w:t>;</w:t>
      </w:r>
    </w:p>
    <w:p w14:paraId="7242FDF8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>}</w:t>
      </w:r>
    </w:p>
    <w:p w14:paraId="0F1613AD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5CFD7BA2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>// Пример функции, которую можно использовать</w:t>
      </w:r>
    </w:p>
    <w:p w14:paraId="037CE101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double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square(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double x) {</w:t>
      </w:r>
    </w:p>
    <w:p w14:paraId="68D08D19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return x * x;</w:t>
      </w:r>
    </w:p>
    <w:p w14:paraId="23C1D897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}</w:t>
      </w:r>
    </w:p>
    <w:p w14:paraId="5E9EF0E5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128C6B71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int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main(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) {</w:t>
      </w:r>
    </w:p>
    <w:p w14:paraId="30029742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6E718435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while(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1) {</w:t>
      </w:r>
    </w:p>
    <w:p w14:paraId="13E9DF2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char again;</w:t>
      </w:r>
    </w:p>
    <w:p w14:paraId="0E23161E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int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n</w:t>
      </w:r>
      <w:r w:rsidRPr="007403F6">
        <w:rPr>
          <w:rFonts w:ascii="Consolas" w:hAnsi="Consolas"/>
          <w:color w:val="FFC000" w:themeColor="accent4"/>
          <w:sz w:val="20"/>
          <w:szCs w:val="20"/>
        </w:rPr>
        <w:t>;</w:t>
      </w:r>
    </w:p>
    <w:p w14:paraId="731437C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</w:p>
    <w:p w14:paraId="69AD37BE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// Запрос у пользователя количества чисел в массиве</w:t>
      </w:r>
    </w:p>
    <w:p w14:paraId="35405B80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printf(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"Enter the number of elements in the array: ");</w:t>
      </w:r>
    </w:p>
    <w:p w14:paraId="0103116D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scanf</w:t>
      </w:r>
      <w:r w:rsidRPr="007403F6">
        <w:rPr>
          <w:rFonts w:ascii="Consolas" w:hAnsi="Consolas"/>
          <w:color w:val="FFC000" w:themeColor="accent4"/>
          <w:sz w:val="20"/>
          <w:szCs w:val="20"/>
        </w:rPr>
        <w:t>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</w:rPr>
        <w:t>"%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d</w:t>
      </w:r>
      <w:r w:rsidRPr="007403F6">
        <w:rPr>
          <w:rFonts w:ascii="Consolas" w:hAnsi="Consolas"/>
          <w:color w:val="FFC000" w:themeColor="accent4"/>
          <w:sz w:val="20"/>
          <w:szCs w:val="20"/>
        </w:rPr>
        <w:t>", &amp;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n</w:t>
      </w:r>
      <w:r w:rsidRPr="007403F6">
        <w:rPr>
          <w:rFonts w:ascii="Consolas" w:hAnsi="Consolas"/>
          <w:color w:val="FFC000" w:themeColor="accent4"/>
          <w:sz w:val="20"/>
          <w:szCs w:val="20"/>
        </w:rPr>
        <w:t>);</w:t>
      </w:r>
    </w:p>
    <w:p w14:paraId="6DC0207E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</w:p>
    <w:p w14:paraId="7EAB6DD1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// Выделение памяти под массив</w:t>
      </w:r>
    </w:p>
    <w:p w14:paraId="11A0F3D3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double *arr = (double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*)malloc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(n * sizeof(double));</w:t>
      </w:r>
    </w:p>
    <w:p w14:paraId="66B693B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</w:p>
    <w:p w14:paraId="054E61F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</w:rPr>
        <w:t>// Проверка на успешное выделение памяти</w:t>
      </w:r>
    </w:p>
    <w:p w14:paraId="2B115CA8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if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(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arr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==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NULL</w:t>
      </w:r>
      <w:r w:rsidRPr="007403F6">
        <w:rPr>
          <w:rFonts w:ascii="Consolas" w:hAnsi="Consolas"/>
          <w:color w:val="FFC000" w:themeColor="accent4"/>
          <w:sz w:val="20"/>
          <w:szCs w:val="20"/>
        </w:rPr>
        <w:t>) {</w:t>
      </w:r>
    </w:p>
    <w:p w14:paraId="541C72A5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printf(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"Memory allocation failed!\n");</w:t>
      </w:r>
    </w:p>
    <w:p w14:paraId="62670712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    return 1;</w:t>
      </w:r>
    </w:p>
    <w:p w14:paraId="2587234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lastRenderedPageBreak/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</w:rPr>
        <w:t>}</w:t>
      </w:r>
    </w:p>
    <w:p w14:paraId="4C61C159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</w:p>
    <w:p w14:paraId="5D4349A6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// Запрос у пользователя каждого числа и добавление его в массив</w:t>
      </w:r>
    </w:p>
    <w:p w14:paraId="796D48B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printf(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"Enter the elements of the array:\n");</w:t>
      </w:r>
    </w:p>
    <w:p w14:paraId="708C2F8F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for (int i = 0; i &lt; n; i++) {</w:t>
      </w:r>
    </w:p>
    <w:p w14:paraId="4D096414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scanf</w:t>
      </w:r>
      <w:r w:rsidRPr="007403F6">
        <w:rPr>
          <w:rFonts w:ascii="Consolas" w:hAnsi="Consolas"/>
          <w:color w:val="FFC000" w:themeColor="accent4"/>
          <w:sz w:val="20"/>
          <w:szCs w:val="20"/>
        </w:rPr>
        <w:t>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</w:rPr>
        <w:t>"%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lf</w:t>
      </w:r>
      <w:r w:rsidRPr="007403F6">
        <w:rPr>
          <w:rFonts w:ascii="Consolas" w:hAnsi="Consolas"/>
          <w:color w:val="FFC000" w:themeColor="accent4"/>
          <w:sz w:val="20"/>
          <w:szCs w:val="20"/>
        </w:rPr>
        <w:t>", &amp;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arr</w:t>
      </w:r>
      <w:r w:rsidRPr="007403F6">
        <w:rPr>
          <w:rFonts w:ascii="Consolas" w:hAnsi="Consolas"/>
          <w:color w:val="FFC000" w:themeColor="accent4"/>
          <w:sz w:val="20"/>
          <w:szCs w:val="20"/>
        </w:rPr>
        <w:t>[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i</w:t>
      </w:r>
      <w:r w:rsidRPr="007403F6">
        <w:rPr>
          <w:rFonts w:ascii="Consolas" w:hAnsi="Consolas"/>
          <w:color w:val="FFC000" w:themeColor="accent4"/>
          <w:sz w:val="20"/>
          <w:szCs w:val="20"/>
        </w:rPr>
        <w:t>]);</w:t>
      </w:r>
    </w:p>
    <w:p w14:paraId="7C513917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}</w:t>
      </w:r>
    </w:p>
    <w:p w14:paraId="530821C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7A0514BA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// Вызываем функцию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average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и передаем в нее указатель на функцию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square</w:t>
      </w:r>
    </w:p>
    <w:p w14:paraId="2FF91550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double avg =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average(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square, arr, n);</w:t>
      </w:r>
    </w:p>
    <w:p w14:paraId="01B36DB7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printf(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"Average of the square of the array elements: %lf\n", avg);</w:t>
      </w:r>
    </w:p>
    <w:p w14:paraId="5B84BC2D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0E33FB1F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</w:rPr>
        <w:t>// Освобождение памяти, выделенной под массив</w:t>
      </w:r>
    </w:p>
    <w:p w14:paraId="7B358689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free</w:t>
      </w:r>
      <w:r w:rsidRPr="007403F6">
        <w:rPr>
          <w:rFonts w:ascii="Consolas" w:hAnsi="Consolas"/>
          <w:color w:val="FFC000" w:themeColor="accent4"/>
          <w:sz w:val="20"/>
          <w:szCs w:val="20"/>
        </w:rPr>
        <w:t>(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arr</w:t>
      </w:r>
      <w:r w:rsidRPr="007403F6">
        <w:rPr>
          <w:rFonts w:ascii="Consolas" w:hAnsi="Consolas"/>
          <w:color w:val="FFC000" w:themeColor="accent4"/>
          <w:sz w:val="20"/>
          <w:szCs w:val="20"/>
        </w:rPr>
        <w:t>);</w:t>
      </w:r>
    </w:p>
    <w:p w14:paraId="4F773167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</w:p>
    <w:p w14:paraId="2AAF0B2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// Проверка на повторение</w:t>
      </w:r>
    </w:p>
    <w:p w14:paraId="184C46CB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printf</w:t>
      </w:r>
      <w:r w:rsidRPr="007403F6">
        <w:rPr>
          <w:rFonts w:ascii="Consolas" w:hAnsi="Consolas"/>
          <w:color w:val="FFC000" w:themeColor="accent4"/>
          <w:sz w:val="20"/>
          <w:szCs w:val="20"/>
        </w:rPr>
        <w:t>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</w:rPr>
        <w:t>"\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n</w:t>
      </w:r>
      <w:r w:rsidRPr="007403F6">
        <w:rPr>
          <w:rFonts w:ascii="Consolas" w:hAnsi="Consolas"/>
          <w:color w:val="FFC000" w:themeColor="accent4"/>
          <w:sz w:val="20"/>
          <w:szCs w:val="20"/>
        </w:rPr>
        <w:t>\033[0;32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mRepeat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program</w:t>
      </w:r>
      <w:r w:rsidRPr="007403F6">
        <w:rPr>
          <w:rFonts w:ascii="Consolas" w:hAnsi="Consolas"/>
          <w:color w:val="FFC000" w:themeColor="accent4"/>
          <w:sz w:val="20"/>
          <w:szCs w:val="20"/>
        </w:rPr>
        <w:t xml:space="preserve">? </w:t>
      </w: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\033[0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m(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Y, y -- yes / other -- no) \nAnswer: ");</w:t>
      </w:r>
    </w:p>
    <w:p w14:paraId="414488E0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scanf(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" %c", &amp;again);</w:t>
      </w:r>
    </w:p>
    <w:p w14:paraId="7D43DCE0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if </w:t>
      </w:r>
      <w:proofErr w:type="gramStart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>( (</w:t>
      </w:r>
      <w:proofErr w:type="gramEnd"/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again != 'Y') &amp;&amp; (again != 'y') ) </w:t>
      </w:r>
    </w:p>
    <w:p w14:paraId="2F7D85F8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{</w:t>
      </w:r>
    </w:p>
    <w:p w14:paraId="7D895A06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    break;</w:t>
      </w:r>
    </w:p>
    <w:p w14:paraId="194F9DB4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}</w:t>
      </w:r>
    </w:p>
    <w:p w14:paraId="1E61D03E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}</w:t>
      </w:r>
    </w:p>
    <w:p w14:paraId="297EA9CD" w14:textId="77777777" w:rsidR="007403F6" w:rsidRPr="007403F6" w:rsidRDefault="007403F6" w:rsidP="007403F6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7403F6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return 0;</w:t>
      </w:r>
    </w:p>
    <w:p w14:paraId="3C45BAAC" w14:textId="53070B7F" w:rsidR="00441F99" w:rsidRDefault="00BE2C89" w:rsidP="00D54E7B">
      <w:pPr>
        <w:pStyle w:val="a2"/>
        <w:rPr>
          <w:sz w:val="28"/>
          <w:szCs w:val="28"/>
        </w:rPr>
      </w:pPr>
      <w:r w:rsidRPr="003031D9">
        <w:lastRenderedPageBreak/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8B1B5C" w:rsidRPr="008B1B5C">
        <w:rPr>
          <w:sz w:val="28"/>
          <w:szCs w:val="28"/>
        </w:rPr>
        <w:t>1</w:t>
      </w:r>
      <w:r w:rsidR="00F13ED8">
        <w:rPr>
          <w:sz w:val="28"/>
          <w:szCs w:val="28"/>
        </w:rPr>
        <w:t>2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  <w:r w:rsidR="00413C49">
        <w:rPr>
          <w:sz w:val="28"/>
          <w:szCs w:val="28"/>
        </w:rPr>
        <w:br/>
      </w:r>
    </w:p>
    <w:p w14:paraId="72E053DD" w14:textId="004515EB" w:rsidR="00EB2F20" w:rsidRPr="00EB2F20" w:rsidRDefault="00EB2F20" w:rsidP="00EB2F20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16"/>
          <w:lang w:val="en-US"/>
        </w:rPr>
      </w:pPr>
      <w:r w:rsidRPr="00EB2F20">
        <w:rPr>
          <w:rFonts w:ascii="Consolas" w:hAnsi="Consolas"/>
          <w:color w:val="5B9BD5" w:themeColor="accent1"/>
          <w:sz w:val="20"/>
          <w:szCs w:val="16"/>
        </w:rPr>
        <w:t>Вывод</w:t>
      </w:r>
      <w:r w:rsidRPr="00082CB8">
        <w:rPr>
          <w:rFonts w:ascii="Consolas" w:hAnsi="Consolas"/>
          <w:color w:val="5B9BD5" w:themeColor="accent1"/>
          <w:sz w:val="20"/>
          <w:szCs w:val="16"/>
          <w:lang w:val="en-US"/>
        </w:rPr>
        <w:t xml:space="preserve"> </w:t>
      </w:r>
      <w:r w:rsidRPr="00EB2F20">
        <w:rPr>
          <w:rFonts w:ascii="Consolas" w:hAnsi="Consolas"/>
          <w:color w:val="5B9BD5" w:themeColor="accent1"/>
          <w:sz w:val="20"/>
          <w:szCs w:val="16"/>
        </w:rPr>
        <w:t>командной</w:t>
      </w:r>
      <w:r w:rsidRPr="00082CB8">
        <w:rPr>
          <w:rFonts w:ascii="Consolas" w:hAnsi="Consolas"/>
          <w:color w:val="5B9BD5" w:themeColor="accent1"/>
          <w:sz w:val="20"/>
          <w:szCs w:val="16"/>
          <w:lang w:val="en-US"/>
        </w:rPr>
        <w:t xml:space="preserve"> </w:t>
      </w:r>
      <w:r w:rsidRPr="00EB2F20">
        <w:rPr>
          <w:rFonts w:ascii="Consolas" w:hAnsi="Consolas"/>
          <w:color w:val="5B9BD5" w:themeColor="accent1"/>
          <w:sz w:val="20"/>
          <w:szCs w:val="16"/>
        </w:rPr>
        <w:t>строки</w:t>
      </w:r>
      <w:r w:rsidRPr="00082CB8">
        <w:rPr>
          <w:rFonts w:ascii="Consolas" w:hAnsi="Consolas"/>
          <w:color w:val="5B9BD5" w:themeColor="accent1"/>
          <w:sz w:val="20"/>
          <w:szCs w:val="16"/>
          <w:lang w:val="en-US"/>
        </w:rPr>
        <w:t>:</w:t>
      </w:r>
    </w:p>
    <w:p w14:paraId="05E6328F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D:\University\Programming\NotGit\LabsC1.2\Lab12&gt;Lab12.exe</w:t>
      </w:r>
    </w:p>
    <w:p w14:paraId="6B2E3C11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Enter the number of elements in the array: 5</w:t>
      </w:r>
    </w:p>
    <w:p w14:paraId="67C337C6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Enter the elements of the array:</w:t>
      </w:r>
    </w:p>
    <w:p w14:paraId="473F8F4E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1</w:t>
      </w:r>
    </w:p>
    <w:p w14:paraId="6C697E26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2</w:t>
      </w:r>
    </w:p>
    <w:p w14:paraId="26195757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3</w:t>
      </w:r>
    </w:p>
    <w:p w14:paraId="35386EDC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4</w:t>
      </w:r>
    </w:p>
    <w:p w14:paraId="5101C7FC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5</w:t>
      </w:r>
    </w:p>
    <w:p w14:paraId="4C61F520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Average of the square of the array elements: 11.000000</w:t>
      </w:r>
    </w:p>
    <w:p w14:paraId="650599A6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22E46B05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Repeat program? (Y, y -- yes / other -- no)</w:t>
      </w:r>
    </w:p>
    <w:p w14:paraId="2FEA6001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Answer: no</w:t>
      </w:r>
    </w:p>
    <w:p w14:paraId="4D71E140" w14:textId="77777777" w:rsidR="004612AF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54CFD45B" w14:textId="39979F75" w:rsidR="00937FF2" w:rsidRPr="004612AF" w:rsidRDefault="004612AF" w:rsidP="004612AF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4612AF">
        <w:rPr>
          <w:rFonts w:ascii="Consolas" w:hAnsi="Consolas"/>
          <w:color w:val="FFC000" w:themeColor="accent4"/>
          <w:sz w:val="20"/>
          <w:szCs w:val="16"/>
          <w:lang w:val="en-US"/>
        </w:rPr>
        <w:t>D:\University\Programming\NotGit\LabsC1.2\Lab12&gt;</w:t>
      </w:r>
    </w:p>
    <w:sectPr w:rsidR="00937FF2" w:rsidRPr="004612AF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C6395" w14:textId="77777777" w:rsidR="000B4CFF" w:rsidRDefault="000B4CFF" w:rsidP="0092711E">
      <w:r>
        <w:separator/>
      </w:r>
    </w:p>
  </w:endnote>
  <w:endnote w:type="continuationSeparator" w:id="0">
    <w:p w14:paraId="61E7B47E" w14:textId="77777777" w:rsidR="000B4CFF" w:rsidRDefault="000B4CFF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B2E74416-E52D-451D-9FB2-5B5A887B29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D7CFE394-81B1-440E-9A13-497E62321BC9}"/>
    <w:embedBold r:id="rId3" w:fontKey="{BB8D5DFE-D499-475B-A170-2C02D40177A5}"/>
    <w:embedItalic r:id="rId4" w:fontKey="{5EF4758A-947A-40C6-BA8C-8A0715B11C3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BE314F2A-89E3-4D3D-AB82-86A9E585ABF7}"/>
    <w:embedItalic r:id="rId6" w:fontKey="{82F12205-FECE-46E6-ADC3-499C82C8E6D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7" w:fontKey="{81FE2FE4-28F2-44B4-96AC-BF3811A32561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8" w:fontKey="{19378075-9C3C-4C2E-9A2E-E31C127845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D779B" w14:textId="77777777" w:rsidR="00150494" w:rsidRDefault="00150494">
    <w:pPr>
      <w:pStyle w:val="af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70239" w14:textId="03183A55" w:rsidR="00D54E7B" w:rsidRDefault="00D54E7B" w:rsidP="00155AFB">
    <w:pPr>
      <w:pStyle w:val="afa"/>
      <w:ind w:right="-2"/>
    </w:pPr>
    <w:r>
      <w:t>Санкт-Петербург 202</w:t>
    </w:r>
    <w:r w:rsidR="00150494">
      <w:t>4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A59BE" w14:textId="77777777" w:rsidR="000B4CFF" w:rsidRDefault="000B4CFF" w:rsidP="0092711E">
      <w:r>
        <w:separator/>
      </w:r>
    </w:p>
  </w:footnote>
  <w:footnote w:type="continuationSeparator" w:id="0">
    <w:p w14:paraId="0C63F40D" w14:textId="77777777" w:rsidR="000B4CFF" w:rsidRDefault="000B4CFF" w:rsidP="009271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FFDAB" w14:textId="77777777" w:rsidR="00150494" w:rsidRDefault="00150494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6366B" w14:textId="77777777" w:rsidR="00150494" w:rsidRDefault="00150494">
    <w:pPr>
      <w:pStyle w:val="af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4DD45" w14:textId="77777777" w:rsidR="00150494" w:rsidRDefault="00150494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2423073"/>
    <w:multiLevelType w:val="multilevel"/>
    <w:tmpl w:val="CF7E8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305B5949"/>
    <w:multiLevelType w:val="hybridMultilevel"/>
    <w:tmpl w:val="F91C378E"/>
    <w:lvl w:ilvl="0" w:tplc="A426F920">
      <w:start w:val="1"/>
      <w:numFmt w:val="decimal"/>
      <w:lvlText w:val="%1."/>
      <w:lvlJc w:val="left"/>
      <w:pPr>
        <w:ind w:left="1069" w:hanging="360"/>
      </w:pPr>
      <w:rPr>
        <w:rFonts w:ascii="Segoe UI" w:eastAsia="Times New Roman" w:hAnsi="Segoe UI" w:cs="Segoe UI" w:hint="default"/>
        <w:color w:val="000000" w:themeColor="text1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2977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7D62966"/>
    <w:multiLevelType w:val="hybridMultilevel"/>
    <w:tmpl w:val="8F9E3F26"/>
    <w:lvl w:ilvl="0" w:tplc="7D104280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12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3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6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8F7C78"/>
    <w:multiLevelType w:val="hybridMultilevel"/>
    <w:tmpl w:val="C346EDBC"/>
    <w:lvl w:ilvl="0" w:tplc="1E645FE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9"/>
  </w:num>
  <w:num w:numId="5">
    <w:abstractNumId w:val="3"/>
  </w:num>
  <w:num w:numId="6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6"/>
  </w:num>
  <w:num w:numId="8">
    <w:abstractNumId w:val="6"/>
  </w:num>
  <w:num w:numId="9">
    <w:abstractNumId w:val="4"/>
  </w:num>
  <w:num w:numId="10">
    <w:abstractNumId w:val="0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8"/>
  </w:num>
  <w:num w:numId="15">
    <w:abstractNumId w:val="18"/>
  </w:num>
  <w:num w:numId="16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1"/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17"/>
  </w:num>
  <w:num w:numId="26">
    <w:abstractNumId w:val="2"/>
  </w:num>
  <w:num w:numId="27">
    <w:abstractNumId w:val="5"/>
  </w:num>
  <w:num w:numId="28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0100"/>
    <w:rsid w:val="00021683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82CB8"/>
    <w:rsid w:val="000940CB"/>
    <w:rsid w:val="000941DE"/>
    <w:rsid w:val="00097668"/>
    <w:rsid w:val="00097916"/>
    <w:rsid w:val="000A108B"/>
    <w:rsid w:val="000A2419"/>
    <w:rsid w:val="000A46CC"/>
    <w:rsid w:val="000B0B62"/>
    <w:rsid w:val="000B314B"/>
    <w:rsid w:val="000B37DB"/>
    <w:rsid w:val="000B4050"/>
    <w:rsid w:val="000B4CFF"/>
    <w:rsid w:val="000C736A"/>
    <w:rsid w:val="000D6810"/>
    <w:rsid w:val="000E021C"/>
    <w:rsid w:val="000E1CAE"/>
    <w:rsid w:val="000E7F74"/>
    <w:rsid w:val="000F0320"/>
    <w:rsid w:val="000F073F"/>
    <w:rsid w:val="000F473B"/>
    <w:rsid w:val="0010435A"/>
    <w:rsid w:val="00104F0D"/>
    <w:rsid w:val="0010599D"/>
    <w:rsid w:val="00106066"/>
    <w:rsid w:val="00107B66"/>
    <w:rsid w:val="001323E3"/>
    <w:rsid w:val="001356F3"/>
    <w:rsid w:val="0013678B"/>
    <w:rsid w:val="00140FAA"/>
    <w:rsid w:val="0014277E"/>
    <w:rsid w:val="001436A1"/>
    <w:rsid w:val="00146C9E"/>
    <w:rsid w:val="00150494"/>
    <w:rsid w:val="0015280F"/>
    <w:rsid w:val="00153B36"/>
    <w:rsid w:val="00153D63"/>
    <w:rsid w:val="00155AFB"/>
    <w:rsid w:val="00163261"/>
    <w:rsid w:val="00164D17"/>
    <w:rsid w:val="00164DB4"/>
    <w:rsid w:val="00165ED2"/>
    <w:rsid w:val="00181EA4"/>
    <w:rsid w:val="00186ED6"/>
    <w:rsid w:val="0018770F"/>
    <w:rsid w:val="00190F6D"/>
    <w:rsid w:val="00192919"/>
    <w:rsid w:val="001966AB"/>
    <w:rsid w:val="001B02C9"/>
    <w:rsid w:val="001B2C93"/>
    <w:rsid w:val="001E4423"/>
    <w:rsid w:val="001F589E"/>
    <w:rsid w:val="00212555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40F9"/>
    <w:rsid w:val="0026700D"/>
    <w:rsid w:val="00273664"/>
    <w:rsid w:val="00277BAA"/>
    <w:rsid w:val="00291418"/>
    <w:rsid w:val="00293DC5"/>
    <w:rsid w:val="002971F7"/>
    <w:rsid w:val="002A23CF"/>
    <w:rsid w:val="002A61A1"/>
    <w:rsid w:val="002B2E14"/>
    <w:rsid w:val="002B3081"/>
    <w:rsid w:val="002B4779"/>
    <w:rsid w:val="002C1568"/>
    <w:rsid w:val="002C2301"/>
    <w:rsid w:val="002C6219"/>
    <w:rsid w:val="002C7D31"/>
    <w:rsid w:val="002D19AF"/>
    <w:rsid w:val="002D4799"/>
    <w:rsid w:val="002E0480"/>
    <w:rsid w:val="002E0841"/>
    <w:rsid w:val="002E5BF4"/>
    <w:rsid w:val="002E7FC9"/>
    <w:rsid w:val="002F188B"/>
    <w:rsid w:val="002F1B61"/>
    <w:rsid w:val="00300785"/>
    <w:rsid w:val="00301EA2"/>
    <w:rsid w:val="003031D9"/>
    <w:rsid w:val="0031261B"/>
    <w:rsid w:val="0031413E"/>
    <w:rsid w:val="0031474F"/>
    <w:rsid w:val="00337638"/>
    <w:rsid w:val="0033785A"/>
    <w:rsid w:val="00342DD5"/>
    <w:rsid w:val="00346D46"/>
    <w:rsid w:val="00360CED"/>
    <w:rsid w:val="00367DC4"/>
    <w:rsid w:val="00372D7B"/>
    <w:rsid w:val="00374556"/>
    <w:rsid w:val="00376E65"/>
    <w:rsid w:val="00377727"/>
    <w:rsid w:val="0038595B"/>
    <w:rsid w:val="00387C44"/>
    <w:rsid w:val="003933E9"/>
    <w:rsid w:val="00396E35"/>
    <w:rsid w:val="003A33B6"/>
    <w:rsid w:val="003B1596"/>
    <w:rsid w:val="003B724D"/>
    <w:rsid w:val="003C4426"/>
    <w:rsid w:val="003C5C30"/>
    <w:rsid w:val="003D0D0C"/>
    <w:rsid w:val="003E2BB3"/>
    <w:rsid w:val="003E553D"/>
    <w:rsid w:val="003F03F0"/>
    <w:rsid w:val="00405EF7"/>
    <w:rsid w:val="00412E89"/>
    <w:rsid w:val="00413C49"/>
    <w:rsid w:val="004151F8"/>
    <w:rsid w:val="00417644"/>
    <w:rsid w:val="00422585"/>
    <w:rsid w:val="00422BC9"/>
    <w:rsid w:val="00427E03"/>
    <w:rsid w:val="00432272"/>
    <w:rsid w:val="0043578B"/>
    <w:rsid w:val="00440925"/>
    <w:rsid w:val="00441322"/>
    <w:rsid w:val="00441F99"/>
    <w:rsid w:val="004612AF"/>
    <w:rsid w:val="004706CF"/>
    <w:rsid w:val="00473FEA"/>
    <w:rsid w:val="00476135"/>
    <w:rsid w:val="00477F2D"/>
    <w:rsid w:val="0048105C"/>
    <w:rsid w:val="00482C63"/>
    <w:rsid w:val="004912A8"/>
    <w:rsid w:val="004931DD"/>
    <w:rsid w:val="004B3C83"/>
    <w:rsid w:val="004B44BE"/>
    <w:rsid w:val="004C61D6"/>
    <w:rsid w:val="004D4839"/>
    <w:rsid w:val="004F5BF4"/>
    <w:rsid w:val="00501E17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550CD"/>
    <w:rsid w:val="00570585"/>
    <w:rsid w:val="005708CB"/>
    <w:rsid w:val="00571CAC"/>
    <w:rsid w:val="00573024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0D0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03F6"/>
    <w:rsid w:val="007416D6"/>
    <w:rsid w:val="00751F98"/>
    <w:rsid w:val="00753A69"/>
    <w:rsid w:val="007574F7"/>
    <w:rsid w:val="007628E8"/>
    <w:rsid w:val="007716F0"/>
    <w:rsid w:val="0077672D"/>
    <w:rsid w:val="007813C9"/>
    <w:rsid w:val="0078252D"/>
    <w:rsid w:val="007833C6"/>
    <w:rsid w:val="00783FF2"/>
    <w:rsid w:val="00793366"/>
    <w:rsid w:val="007B68E6"/>
    <w:rsid w:val="007D1951"/>
    <w:rsid w:val="007D1CFC"/>
    <w:rsid w:val="007D1F87"/>
    <w:rsid w:val="007D2285"/>
    <w:rsid w:val="007E3B2C"/>
    <w:rsid w:val="007E4067"/>
    <w:rsid w:val="007E5CB2"/>
    <w:rsid w:val="00801B7E"/>
    <w:rsid w:val="00805261"/>
    <w:rsid w:val="00805A41"/>
    <w:rsid w:val="0082062D"/>
    <w:rsid w:val="00827534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00E3"/>
    <w:rsid w:val="008B1B5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27346"/>
    <w:rsid w:val="00933962"/>
    <w:rsid w:val="00935897"/>
    <w:rsid w:val="00937FF2"/>
    <w:rsid w:val="00952198"/>
    <w:rsid w:val="009534E5"/>
    <w:rsid w:val="00957D55"/>
    <w:rsid w:val="0096133A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15A7"/>
    <w:rsid w:val="009D738E"/>
    <w:rsid w:val="009E44BC"/>
    <w:rsid w:val="009E4B86"/>
    <w:rsid w:val="009F273F"/>
    <w:rsid w:val="009F4985"/>
    <w:rsid w:val="009F58CA"/>
    <w:rsid w:val="009F620E"/>
    <w:rsid w:val="009F6FE8"/>
    <w:rsid w:val="00A02D1B"/>
    <w:rsid w:val="00A04075"/>
    <w:rsid w:val="00A06EAD"/>
    <w:rsid w:val="00A150AE"/>
    <w:rsid w:val="00A167A1"/>
    <w:rsid w:val="00A23BFC"/>
    <w:rsid w:val="00A25A58"/>
    <w:rsid w:val="00A4089F"/>
    <w:rsid w:val="00A45F2B"/>
    <w:rsid w:val="00A51AFD"/>
    <w:rsid w:val="00A56996"/>
    <w:rsid w:val="00A63C3A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0F56"/>
    <w:rsid w:val="00AB3C74"/>
    <w:rsid w:val="00AB4D42"/>
    <w:rsid w:val="00AB64D2"/>
    <w:rsid w:val="00AC0A55"/>
    <w:rsid w:val="00AC2475"/>
    <w:rsid w:val="00AC2FFE"/>
    <w:rsid w:val="00AC34D3"/>
    <w:rsid w:val="00AC434E"/>
    <w:rsid w:val="00AD1E8D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05161"/>
    <w:rsid w:val="00D10BCD"/>
    <w:rsid w:val="00D2304C"/>
    <w:rsid w:val="00D26CBF"/>
    <w:rsid w:val="00D3409C"/>
    <w:rsid w:val="00D34845"/>
    <w:rsid w:val="00D34D95"/>
    <w:rsid w:val="00D35DCE"/>
    <w:rsid w:val="00D4265A"/>
    <w:rsid w:val="00D509B5"/>
    <w:rsid w:val="00D51A83"/>
    <w:rsid w:val="00D546DB"/>
    <w:rsid w:val="00D54E7B"/>
    <w:rsid w:val="00D56D23"/>
    <w:rsid w:val="00D6054F"/>
    <w:rsid w:val="00D63ACC"/>
    <w:rsid w:val="00D6749E"/>
    <w:rsid w:val="00D724AB"/>
    <w:rsid w:val="00D72EAC"/>
    <w:rsid w:val="00D75227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0B0A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673D4"/>
    <w:rsid w:val="00E80733"/>
    <w:rsid w:val="00E850CE"/>
    <w:rsid w:val="00E940BB"/>
    <w:rsid w:val="00E954CC"/>
    <w:rsid w:val="00E964E6"/>
    <w:rsid w:val="00E9715E"/>
    <w:rsid w:val="00E979AB"/>
    <w:rsid w:val="00EA1013"/>
    <w:rsid w:val="00EA17EF"/>
    <w:rsid w:val="00EA7FA3"/>
    <w:rsid w:val="00EB020F"/>
    <w:rsid w:val="00EB1B01"/>
    <w:rsid w:val="00EB2F20"/>
    <w:rsid w:val="00EB7AB6"/>
    <w:rsid w:val="00EC22B8"/>
    <w:rsid w:val="00EC4EA7"/>
    <w:rsid w:val="00ED2755"/>
    <w:rsid w:val="00EE271B"/>
    <w:rsid w:val="00EE27B9"/>
    <w:rsid w:val="00EE2EB4"/>
    <w:rsid w:val="00EE73A4"/>
    <w:rsid w:val="00EF3EE8"/>
    <w:rsid w:val="00EF6591"/>
    <w:rsid w:val="00F03190"/>
    <w:rsid w:val="00F13243"/>
    <w:rsid w:val="00F13ED8"/>
    <w:rsid w:val="00F2020F"/>
    <w:rsid w:val="00F214E7"/>
    <w:rsid w:val="00F21BDA"/>
    <w:rsid w:val="00F24748"/>
    <w:rsid w:val="00F32B46"/>
    <w:rsid w:val="00F3416D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ind w:left="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  <w:style w:type="paragraph" w:customStyle="1" w:styleId="affffb">
    <w:name w:val="Текст таблицы"/>
    <w:basedOn w:val="a6"/>
    <w:rsid w:val="00360CED"/>
    <w:pPr>
      <w:spacing w:line="240" w:lineRule="auto"/>
      <w:ind w:left="1077" w:firstLine="0"/>
    </w:pPr>
    <w:rPr>
      <w:rFonts w:eastAsia="Times New Roman"/>
      <w:snapToGrid w:val="0"/>
      <w:sz w:val="24"/>
      <w:szCs w:val="20"/>
    </w:rPr>
  </w:style>
  <w:style w:type="character" w:styleId="affffc">
    <w:name w:val="Strong"/>
    <w:basedOn w:val="a7"/>
    <w:uiPriority w:val="22"/>
    <w:qFormat/>
    <w:rsid w:val="002D4799"/>
    <w:rPr>
      <w:b/>
      <w:bCs/>
    </w:rPr>
  </w:style>
  <w:style w:type="character" w:styleId="HTML">
    <w:name w:val="HTML Code"/>
    <w:basedOn w:val="a7"/>
    <w:uiPriority w:val="99"/>
    <w:semiHidden/>
    <w:unhideWhenUsed/>
    <w:rsid w:val="002D47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325</TotalTime>
  <Pages>7</Pages>
  <Words>780</Words>
  <Characters>4452</Characters>
  <Application>Microsoft Office Word</Application>
  <DocSecurity>0</DocSecurity>
  <Lines>37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77</cp:revision>
  <cp:lastPrinted>2022-05-11T13:31:00Z</cp:lastPrinted>
  <dcterms:created xsi:type="dcterms:W3CDTF">2023-10-23T13:14:00Z</dcterms:created>
  <dcterms:modified xsi:type="dcterms:W3CDTF">2024-05-04T08:40:00Z</dcterms:modified>
  <cp:category>Вычислительная и микропроцессорная техника</cp:category>
</cp:coreProperties>
</file>