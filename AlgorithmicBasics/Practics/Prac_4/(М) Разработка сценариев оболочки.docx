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C8" w:rsidRPr="002D6AC2" w:rsidRDefault="00A46360" w:rsidP="00B26546">
      <w:pPr>
        <w:spacing w:after="0" w:line="21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ПЗ-</w:t>
      </w:r>
      <w:r w:rsidR="00766307" w:rsidRPr="00766307">
        <w:rPr>
          <w:rFonts w:ascii="Arial" w:hAnsi="Arial" w:cs="Arial"/>
          <w:i/>
          <w:sz w:val="20"/>
          <w:szCs w:val="20"/>
        </w:rPr>
        <w:t>03</w:t>
      </w:r>
      <w:r w:rsidR="007F703B">
        <w:rPr>
          <w:rFonts w:ascii="Arial" w:hAnsi="Arial" w:cs="Arial"/>
          <w:i/>
          <w:sz w:val="20"/>
          <w:szCs w:val="20"/>
        </w:rPr>
        <w:t>:</w:t>
      </w:r>
      <w:r w:rsidR="007F703B" w:rsidRPr="007F703B">
        <w:t xml:space="preserve"> </w:t>
      </w:r>
      <w:r w:rsidR="00766307" w:rsidRPr="00766307">
        <w:rPr>
          <w:rFonts w:ascii="Arial" w:hAnsi="Arial" w:cs="Arial"/>
          <w:b/>
          <w:i/>
          <w:sz w:val="20"/>
          <w:szCs w:val="20"/>
        </w:rPr>
        <w:t>Bash</w:t>
      </w:r>
      <w:r w:rsidR="00766307">
        <w:rPr>
          <w:rFonts w:ascii="Arial" w:hAnsi="Arial" w:cs="Arial"/>
          <w:b/>
          <w:i/>
          <w:sz w:val="20"/>
          <w:szCs w:val="20"/>
        </w:rPr>
        <w:t>.</w:t>
      </w:r>
      <w:r w:rsidR="00766307">
        <w:t xml:space="preserve"> </w:t>
      </w:r>
      <w:r w:rsidR="00596B39" w:rsidRPr="00596B39">
        <w:rPr>
          <w:rFonts w:ascii="Arial" w:hAnsi="Arial" w:cs="Arial"/>
          <w:b/>
          <w:i/>
          <w:sz w:val="20"/>
          <w:szCs w:val="20"/>
        </w:rPr>
        <w:t>Разработка сценариев оболочки</w:t>
      </w:r>
    </w:p>
    <w:p w:rsidR="0075487C" w:rsidRDefault="0075487C" w:rsidP="0075487C">
      <w:pPr>
        <w:spacing w:before="120" w:after="120" w:line="216" w:lineRule="auto"/>
        <w:jc w:val="both"/>
        <w:rPr>
          <w:rFonts w:ascii="Arial" w:hAnsi="Arial" w:cs="Arial"/>
          <w:sz w:val="20"/>
          <w:szCs w:val="20"/>
        </w:rPr>
      </w:pPr>
      <w:r w:rsidRPr="001C3A0A">
        <w:rPr>
          <w:rFonts w:ascii="Arial" w:hAnsi="Arial" w:cs="Arial"/>
          <w:b/>
          <w:sz w:val="20"/>
          <w:szCs w:val="20"/>
        </w:rPr>
        <w:t>BASH</w:t>
      </w:r>
      <w:r w:rsidRPr="001C3A0A">
        <w:rPr>
          <w:rFonts w:ascii="Arial" w:hAnsi="Arial" w:cs="Arial"/>
          <w:sz w:val="20"/>
          <w:szCs w:val="20"/>
        </w:rPr>
        <w:t xml:space="preserve"> — </w:t>
      </w:r>
      <w:r w:rsidRPr="001C3A0A">
        <w:rPr>
          <w:rFonts w:ascii="Arial" w:hAnsi="Arial" w:cs="Arial"/>
          <w:b/>
          <w:sz w:val="20"/>
          <w:szCs w:val="20"/>
        </w:rPr>
        <w:t>Bourne</w:t>
      </w:r>
      <w:r w:rsidRPr="001C3A0A">
        <w:rPr>
          <w:rFonts w:ascii="Arial" w:hAnsi="Arial" w:cs="Arial"/>
          <w:sz w:val="20"/>
          <w:szCs w:val="20"/>
        </w:rPr>
        <w:t>-</w:t>
      </w:r>
      <w:r w:rsidRPr="001C3A0A">
        <w:rPr>
          <w:rFonts w:ascii="Arial" w:hAnsi="Arial" w:cs="Arial"/>
          <w:b/>
          <w:sz w:val="20"/>
          <w:szCs w:val="20"/>
        </w:rPr>
        <w:t>Again</w:t>
      </w:r>
      <w:r w:rsidRPr="001C3A0A">
        <w:rPr>
          <w:rFonts w:ascii="Arial" w:hAnsi="Arial" w:cs="Arial"/>
          <w:sz w:val="20"/>
          <w:szCs w:val="20"/>
        </w:rPr>
        <w:t xml:space="preserve"> </w:t>
      </w:r>
      <w:r w:rsidRPr="001C3A0A">
        <w:rPr>
          <w:rFonts w:ascii="Arial" w:hAnsi="Arial" w:cs="Arial"/>
          <w:b/>
          <w:sz w:val="20"/>
          <w:szCs w:val="20"/>
        </w:rPr>
        <w:t>SHell</w:t>
      </w:r>
      <w:r w:rsidRPr="001C3A0A">
        <w:rPr>
          <w:rFonts w:ascii="Arial" w:hAnsi="Arial" w:cs="Arial"/>
          <w:sz w:val="20"/>
          <w:szCs w:val="20"/>
        </w:rPr>
        <w:t xml:space="preserve"> (что может переводится как «</w:t>
      </w:r>
      <w:r w:rsidRPr="0075487C">
        <w:rPr>
          <w:rFonts w:ascii="Arial" w:hAnsi="Arial" w:cs="Arial"/>
          <w:i/>
          <w:sz w:val="20"/>
          <w:szCs w:val="20"/>
        </w:rPr>
        <w:t>перерожденный шел</w:t>
      </w:r>
      <w:r w:rsidRPr="001C3A0A">
        <w:rPr>
          <w:rFonts w:ascii="Arial" w:hAnsi="Arial" w:cs="Arial"/>
          <w:sz w:val="20"/>
          <w:szCs w:val="20"/>
        </w:rPr>
        <w:t>», или «</w:t>
      </w:r>
      <w:r w:rsidRPr="001C3A0A">
        <w:rPr>
          <w:rFonts w:ascii="Arial" w:hAnsi="Arial" w:cs="Arial"/>
          <w:i/>
          <w:sz w:val="20"/>
          <w:szCs w:val="20"/>
        </w:rPr>
        <w:t>Снова шел Борн</w:t>
      </w:r>
      <w:r>
        <w:rPr>
          <w:rFonts w:ascii="Arial" w:hAnsi="Arial" w:cs="Arial"/>
          <w:sz w:val="20"/>
          <w:szCs w:val="20"/>
        </w:rPr>
        <w:t xml:space="preserve"> </w:t>
      </w:r>
      <w:r w:rsidRPr="001C3A0A">
        <w:rPr>
          <w:rFonts w:ascii="Arial" w:hAnsi="Arial" w:cs="Arial"/>
          <w:sz w:val="20"/>
          <w:szCs w:val="20"/>
        </w:rPr>
        <w:t xml:space="preserve">(создатель </w:t>
      </w:r>
      <w:r w:rsidRPr="001C3A0A">
        <w:rPr>
          <w:rFonts w:ascii="Arial" w:hAnsi="Arial" w:cs="Arial"/>
          <w:b/>
          <w:sz w:val="20"/>
          <w:szCs w:val="20"/>
        </w:rPr>
        <w:t>sh</w:t>
      </w:r>
      <w:r w:rsidRPr="001C3A0A">
        <w:rPr>
          <w:rFonts w:ascii="Arial" w:hAnsi="Arial" w:cs="Arial"/>
          <w:sz w:val="20"/>
          <w:szCs w:val="20"/>
        </w:rPr>
        <w:t xml:space="preserve">)»), самый популярный командный интерпретатор в </w:t>
      </w:r>
      <w:r>
        <w:rPr>
          <w:rFonts w:ascii="Arial" w:hAnsi="Arial" w:cs="Arial"/>
          <w:sz w:val="20"/>
          <w:szCs w:val="20"/>
          <w:lang w:val="en-US"/>
        </w:rPr>
        <w:t>UNIX</w:t>
      </w:r>
      <w:r w:rsidRPr="004A7E51">
        <w:rPr>
          <w:rFonts w:ascii="Arial" w:hAnsi="Arial" w:cs="Arial"/>
          <w:sz w:val="20"/>
          <w:szCs w:val="20"/>
        </w:rPr>
        <w:t>-</w:t>
      </w:r>
      <w:r w:rsidRPr="001C3A0A">
        <w:rPr>
          <w:rFonts w:ascii="Arial" w:hAnsi="Arial" w:cs="Arial"/>
          <w:sz w:val="20"/>
          <w:szCs w:val="20"/>
        </w:rPr>
        <w:t xml:space="preserve">подобных системах, в особенности в </w:t>
      </w:r>
      <w:r w:rsidRPr="0075487C">
        <w:rPr>
          <w:rFonts w:ascii="Arial" w:hAnsi="Arial" w:cs="Arial"/>
          <w:sz w:val="20"/>
          <w:szCs w:val="20"/>
        </w:rPr>
        <w:t>GNU/Linux.</w:t>
      </w:r>
      <w:r w:rsidRPr="001C3A0A">
        <w:rPr>
          <w:rFonts w:ascii="Arial" w:hAnsi="Arial" w:cs="Arial"/>
          <w:sz w:val="20"/>
          <w:szCs w:val="20"/>
        </w:rPr>
        <w:t xml:space="preserve"> 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i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i/>
          <w:sz w:val="20"/>
          <w:szCs w:val="20"/>
          <w:lang w:eastAsia="ru-RU"/>
        </w:rPr>
        <w:t xml:space="preserve">ПРЕДВАРИТЕЛЬНО 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>(в самом начале</w:t>
      </w:r>
      <w:r w:rsidR="00B26546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 занятия!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>)</w:t>
      </w:r>
      <w:r w:rsidR="00A046B4">
        <w:rPr>
          <w:rFonts w:ascii="Arial" w:eastAsia="Times New Roman" w:hAnsi="Arial" w:cs="Arial"/>
          <w:i/>
          <w:sz w:val="20"/>
          <w:szCs w:val="20"/>
          <w:lang w:eastAsia="ru-RU"/>
        </w:rPr>
        <w:t>==========================================</w:t>
      </w:r>
    </w:p>
    <w:p w:rsidR="00766307" w:rsidRPr="004954CD" w:rsidRDefault="00766307" w:rsidP="000D5316">
      <w:pPr>
        <w:numPr>
          <w:ilvl w:val="0"/>
          <w:numId w:val="31"/>
        </w:numPr>
        <w:tabs>
          <w:tab w:val="left" w:pos="426"/>
        </w:tabs>
        <w:spacing w:after="0" w:line="216" w:lineRule="auto"/>
        <w:ind w:left="0" w:firstLine="284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954CD">
        <w:rPr>
          <w:rFonts w:ascii="Arial" w:eastAsia="Times New Roman" w:hAnsi="Arial" w:cs="Arial"/>
          <w:i/>
          <w:sz w:val="20"/>
          <w:szCs w:val="20"/>
        </w:rPr>
        <w:t xml:space="preserve">в каталоге </w:t>
      </w:r>
      <w:r w:rsidRPr="004954CD">
        <w:rPr>
          <w:rFonts w:ascii="Arial" w:eastAsia="Times New Roman" w:hAnsi="Arial" w:cs="Arial"/>
          <w:b/>
          <w:sz w:val="20"/>
          <w:szCs w:val="20"/>
        </w:rPr>
        <w:t>/</w:t>
      </w:r>
      <w:r w:rsidRPr="004954CD">
        <w:rPr>
          <w:rFonts w:ascii="Arial" w:eastAsia="Times New Roman" w:hAnsi="Arial" w:cs="Arial"/>
          <w:b/>
          <w:sz w:val="20"/>
          <w:szCs w:val="20"/>
          <w:lang w:val="en-US"/>
        </w:rPr>
        <w:t>tmp</w:t>
      </w:r>
      <w:r w:rsidRPr="004954CD">
        <w:rPr>
          <w:rFonts w:ascii="Arial" w:eastAsia="Times New Roman" w:hAnsi="Arial" w:cs="Arial"/>
          <w:b/>
          <w:sz w:val="20"/>
          <w:szCs w:val="20"/>
        </w:rPr>
        <w:t>/</w:t>
      </w:r>
      <w:r w:rsidRPr="004954CD">
        <w:rPr>
          <w:rFonts w:ascii="Arial" w:eastAsia="Times New Roman" w:hAnsi="Arial" w:cs="Arial"/>
          <w:b/>
          <w:sz w:val="20"/>
          <w:szCs w:val="20"/>
          <w:lang w:val="en-US"/>
        </w:rPr>
        <w:t>gXX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 (где </w:t>
      </w:r>
      <w:r w:rsidRPr="004954CD">
        <w:rPr>
          <w:rFonts w:ascii="Arial" w:eastAsia="Times New Roman" w:hAnsi="Arial" w:cs="Arial"/>
          <w:b/>
          <w:sz w:val="20"/>
          <w:szCs w:val="20"/>
        </w:rPr>
        <w:t>ХХ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 – две цифры номера группы</w:t>
      </w:r>
      <w:r>
        <w:rPr>
          <w:rFonts w:ascii="Arial" w:eastAsia="Times New Roman" w:hAnsi="Arial" w:cs="Arial"/>
          <w:i/>
          <w:sz w:val="20"/>
          <w:szCs w:val="20"/>
        </w:rPr>
        <w:t>: 05, 06, 07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) создать каталог </w:t>
      </w:r>
      <w:r w:rsidRPr="004954CD">
        <w:rPr>
          <w:rFonts w:ascii="Arial" w:eastAsia="Times New Roman" w:hAnsi="Arial" w:cs="Arial"/>
          <w:b/>
          <w:sz w:val="20"/>
          <w:szCs w:val="20"/>
        </w:rPr>
        <w:t>pz</w:t>
      </w:r>
      <w:r>
        <w:rPr>
          <w:rFonts w:ascii="Arial" w:eastAsia="Times New Roman" w:hAnsi="Arial" w:cs="Arial"/>
          <w:b/>
          <w:sz w:val="20"/>
          <w:szCs w:val="20"/>
        </w:rPr>
        <w:t>0</w:t>
      </w:r>
      <w:r w:rsidRPr="004954CD">
        <w:rPr>
          <w:rFonts w:ascii="Arial" w:eastAsia="Times New Roman" w:hAnsi="Arial" w:cs="Arial"/>
          <w:b/>
          <w:sz w:val="20"/>
          <w:szCs w:val="20"/>
        </w:rPr>
        <w:t>3</w:t>
      </w:r>
      <w:r w:rsidR="00443990" w:rsidRPr="00443990">
        <w:rPr>
          <w:rFonts w:ascii="Arial" w:eastAsia="Times New Roman" w:hAnsi="Arial" w:cs="Arial"/>
          <w:sz w:val="20"/>
          <w:szCs w:val="20"/>
        </w:rPr>
        <w:t xml:space="preserve"> (ПЗ-03)</w:t>
      </w:r>
    </w:p>
    <w:p w:rsidR="00766307" w:rsidRPr="004954CD" w:rsidRDefault="00766307" w:rsidP="000D5316">
      <w:pPr>
        <w:numPr>
          <w:ilvl w:val="0"/>
          <w:numId w:val="31"/>
        </w:numPr>
        <w:tabs>
          <w:tab w:val="left" w:pos="426"/>
        </w:tabs>
        <w:spacing w:after="0" w:line="216" w:lineRule="auto"/>
        <w:ind w:left="0" w:firstLine="284"/>
        <w:jc w:val="both"/>
        <w:rPr>
          <w:rFonts w:ascii="Arial" w:eastAsia="Times New Roman" w:hAnsi="Arial" w:cs="Arial"/>
          <w:i/>
          <w:sz w:val="20"/>
          <w:szCs w:val="20"/>
        </w:rPr>
      </w:pPr>
      <w:r w:rsidRPr="004954CD">
        <w:rPr>
          <w:rFonts w:ascii="Arial" w:eastAsia="Times New Roman" w:hAnsi="Arial" w:cs="Arial"/>
          <w:i/>
          <w:sz w:val="20"/>
          <w:szCs w:val="20"/>
        </w:rPr>
        <w:t xml:space="preserve">в каталоге </w:t>
      </w:r>
      <w:r w:rsidRPr="004954CD">
        <w:rPr>
          <w:rFonts w:ascii="Arial" w:eastAsia="Times New Roman" w:hAnsi="Arial" w:cs="Arial"/>
          <w:b/>
          <w:sz w:val="20"/>
          <w:szCs w:val="20"/>
        </w:rPr>
        <w:t>/tmp/g</w:t>
      </w:r>
      <w:r>
        <w:rPr>
          <w:rFonts w:ascii="Arial" w:eastAsia="Times New Roman" w:hAnsi="Arial" w:cs="Arial"/>
          <w:b/>
          <w:sz w:val="20"/>
          <w:szCs w:val="20"/>
        </w:rPr>
        <w:t>0Х</w:t>
      </w:r>
      <w:r w:rsidRPr="004954CD">
        <w:rPr>
          <w:rFonts w:ascii="Arial" w:eastAsia="Times New Roman" w:hAnsi="Arial" w:cs="Arial"/>
          <w:b/>
          <w:sz w:val="20"/>
          <w:szCs w:val="20"/>
        </w:rPr>
        <w:t>/pz</w:t>
      </w:r>
      <w:r>
        <w:rPr>
          <w:rFonts w:ascii="Arial" w:eastAsia="Times New Roman" w:hAnsi="Arial" w:cs="Arial"/>
          <w:b/>
          <w:sz w:val="20"/>
          <w:szCs w:val="20"/>
        </w:rPr>
        <w:t>0</w:t>
      </w:r>
      <w:r w:rsidRPr="004954CD">
        <w:rPr>
          <w:rFonts w:ascii="Arial" w:eastAsia="Times New Roman" w:hAnsi="Arial" w:cs="Arial"/>
          <w:b/>
          <w:sz w:val="20"/>
          <w:szCs w:val="20"/>
        </w:rPr>
        <w:t>3</w:t>
      </w:r>
      <w:r w:rsidRPr="004954CD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создать файл отчёта </w:t>
      </w:r>
      <w:r>
        <w:rPr>
          <w:rFonts w:ascii="Arial" w:eastAsia="Times New Roman" w:hAnsi="Arial" w:cs="Arial"/>
          <w:b/>
          <w:sz w:val="20"/>
          <w:szCs w:val="20"/>
        </w:rPr>
        <w:t>st</w:t>
      </w:r>
      <w:r w:rsidRPr="004954CD">
        <w:rPr>
          <w:rFonts w:ascii="Arial" w:eastAsia="Times New Roman" w:hAnsi="Arial" w:cs="Arial"/>
          <w:b/>
          <w:sz w:val="20"/>
          <w:szCs w:val="20"/>
        </w:rPr>
        <w:t>YY.txt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 (где </w:t>
      </w:r>
      <w:r w:rsidRPr="004954CD">
        <w:rPr>
          <w:rFonts w:ascii="Arial" w:eastAsia="Times New Roman" w:hAnsi="Arial" w:cs="Arial"/>
          <w:b/>
          <w:sz w:val="20"/>
          <w:szCs w:val="20"/>
        </w:rPr>
        <w:t>YY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 – две цифры номера по порядку </w:t>
      </w:r>
      <w:r w:rsidR="00B26546">
        <w:rPr>
          <w:rFonts w:ascii="Arial" w:eastAsia="Times New Roman" w:hAnsi="Arial" w:cs="Arial"/>
          <w:i/>
          <w:sz w:val="20"/>
          <w:szCs w:val="20"/>
        </w:rPr>
        <w:t>студента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 в уч.группе)</w:t>
      </w:r>
    </w:p>
    <w:p w:rsidR="00766307" w:rsidRPr="004954CD" w:rsidRDefault="00766307" w:rsidP="000D5316">
      <w:pPr>
        <w:numPr>
          <w:ilvl w:val="0"/>
          <w:numId w:val="31"/>
        </w:numPr>
        <w:tabs>
          <w:tab w:val="left" w:pos="426"/>
        </w:tabs>
        <w:spacing w:after="0" w:line="216" w:lineRule="auto"/>
        <w:ind w:left="0" w:firstLine="284"/>
        <w:jc w:val="both"/>
        <w:rPr>
          <w:rFonts w:ascii="Arial" w:eastAsia="Times New Roman" w:hAnsi="Arial" w:cs="Arial"/>
          <w:b/>
          <w:sz w:val="20"/>
          <w:szCs w:val="20"/>
        </w:rPr>
      </w:pPr>
      <w:r w:rsidRPr="004954CD">
        <w:rPr>
          <w:rFonts w:ascii="Arial" w:eastAsia="Times New Roman" w:hAnsi="Arial" w:cs="Arial"/>
          <w:i/>
          <w:sz w:val="20"/>
          <w:szCs w:val="20"/>
        </w:rPr>
        <w:t xml:space="preserve">все действия пользователя «протоколировать» в файле. В начале вывести на экран, а затем продублировать выводом в файл </w:t>
      </w:r>
      <w:r w:rsidRPr="000D5316">
        <w:rPr>
          <w:rFonts w:ascii="Arial" w:eastAsia="Times New Roman" w:hAnsi="Arial" w:cs="Arial"/>
          <w:b/>
          <w:sz w:val="20"/>
          <w:szCs w:val="20"/>
          <w:lang w:val="en-US"/>
        </w:rPr>
        <w:t>st</w:t>
      </w:r>
      <w:r w:rsidRPr="004954CD">
        <w:rPr>
          <w:rFonts w:ascii="Arial" w:eastAsia="Times New Roman" w:hAnsi="Arial" w:cs="Arial"/>
          <w:b/>
          <w:sz w:val="20"/>
          <w:szCs w:val="20"/>
        </w:rPr>
        <w:t>YY.txt</w:t>
      </w:r>
      <w:r w:rsidRPr="004954CD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Pr="004954CD">
        <w:rPr>
          <w:rFonts w:ascii="Arial" w:eastAsia="Times New Roman" w:hAnsi="Arial" w:cs="Arial"/>
          <w:i/>
          <w:sz w:val="20"/>
          <w:szCs w:val="20"/>
        </w:rPr>
        <w:t>с помощью команды:</w:t>
      </w:r>
      <w:r w:rsidR="000D5316" w:rsidRPr="000D5316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</w:rPr>
        <w:t xml:space="preserve">command_linux &gt;&gt; </w:t>
      </w:r>
      <w:r w:rsidR="00A046B4" w:rsidRPr="000D5316">
        <w:rPr>
          <w:rFonts w:ascii="Arial" w:eastAsia="Times New Roman" w:hAnsi="Arial" w:cs="Arial"/>
          <w:b/>
          <w:sz w:val="20"/>
          <w:szCs w:val="20"/>
          <w:lang w:val="en-US"/>
        </w:rPr>
        <w:t>st</w:t>
      </w:r>
      <w:r w:rsidRPr="004954CD">
        <w:rPr>
          <w:rFonts w:ascii="Arial" w:eastAsia="Times New Roman" w:hAnsi="Arial" w:cs="Arial"/>
          <w:b/>
          <w:sz w:val="20"/>
          <w:szCs w:val="20"/>
        </w:rPr>
        <w:t>YY.txt</w:t>
      </w:r>
    </w:p>
    <w:p w:rsidR="00766307" w:rsidRPr="004954CD" w:rsidRDefault="00766307" w:rsidP="000D5316">
      <w:pPr>
        <w:numPr>
          <w:ilvl w:val="0"/>
          <w:numId w:val="31"/>
        </w:numPr>
        <w:tabs>
          <w:tab w:val="left" w:pos="426"/>
        </w:tabs>
        <w:spacing w:after="0" w:line="216" w:lineRule="auto"/>
        <w:ind w:left="0" w:firstLine="284"/>
        <w:jc w:val="both"/>
        <w:rPr>
          <w:rFonts w:ascii="Arial" w:eastAsia="Times New Roman" w:hAnsi="Arial" w:cs="Arial"/>
          <w:i/>
          <w:sz w:val="20"/>
          <w:szCs w:val="20"/>
        </w:rPr>
      </w:pPr>
      <w:r w:rsidRPr="004954CD">
        <w:rPr>
          <w:rFonts w:ascii="Arial" w:eastAsia="Times New Roman" w:hAnsi="Arial" w:cs="Arial"/>
          <w:i/>
          <w:sz w:val="20"/>
          <w:szCs w:val="20"/>
        </w:rPr>
        <w:t>в конце занятия защитить отчёт преподавателю.</w:t>
      </w:r>
    </w:p>
    <w:p w:rsidR="00766307" w:rsidRPr="004954CD" w:rsidRDefault="00766307" w:rsidP="00A046B4">
      <w:pPr>
        <w:tabs>
          <w:tab w:val="left" w:pos="1134"/>
        </w:tabs>
        <w:spacing w:before="120" w:after="120" w:line="216" w:lineRule="auto"/>
        <w:rPr>
          <w:rFonts w:ascii="Arial" w:eastAsia="Times New Roman" w:hAnsi="Arial" w:cs="Arial"/>
          <w:b/>
          <w:color w:val="2E2E2E"/>
          <w:sz w:val="20"/>
          <w:szCs w:val="20"/>
          <w:shd w:val="clear" w:color="auto" w:fill="FFFFFF"/>
        </w:rPr>
      </w:pPr>
      <w:r w:rsidRPr="004954CD">
        <w:rPr>
          <w:rFonts w:ascii="Arial" w:eastAsia="Times New Roman" w:hAnsi="Arial" w:cs="Arial"/>
          <w:b/>
          <w:color w:val="2E2E2E"/>
          <w:sz w:val="20"/>
          <w:szCs w:val="20"/>
          <w:shd w:val="clear" w:color="auto" w:fill="FFFFFF"/>
        </w:rPr>
        <w:t xml:space="preserve">МЕТОДИКА ВЫПОЛНЕНИЯ </w:t>
      </w:r>
      <w:r w:rsidR="00A046B4">
        <w:rPr>
          <w:rFonts w:ascii="Arial" w:eastAsia="Times New Roman" w:hAnsi="Arial" w:cs="Arial"/>
          <w:b/>
          <w:color w:val="2E2E2E"/>
          <w:sz w:val="20"/>
          <w:szCs w:val="20"/>
          <w:shd w:val="clear" w:color="auto" w:fill="FFFFFF"/>
        </w:rPr>
        <w:t>============================================================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Ваша первая программа на Bash 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Вашей первой программой будет классическая «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>Hello World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». Это – традиция и кто мы такие, чтобы менять ее? Программа «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>Hello World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» просто выводит слова «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>Hello World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» на экран. 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Итак: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А) В первом окне (переключиться: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CTRL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+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ALT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+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F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1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, затем ввести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login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psw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): 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– войти в свой рабочий каталог: </w:t>
      </w:r>
      <w:r w:rsidRPr="004954CD">
        <w:rPr>
          <w:rFonts w:ascii="Arial" w:eastAsia="Times New Roman" w:hAnsi="Arial" w:cs="Arial"/>
          <w:b/>
          <w:sz w:val="20"/>
          <w:szCs w:val="20"/>
        </w:rPr>
        <w:t>/tmp/g</w:t>
      </w:r>
      <w:r>
        <w:rPr>
          <w:rFonts w:ascii="Arial" w:eastAsia="Times New Roman" w:hAnsi="Arial" w:cs="Arial"/>
          <w:b/>
          <w:sz w:val="20"/>
          <w:szCs w:val="20"/>
        </w:rPr>
        <w:t>0Х</w:t>
      </w:r>
      <w:r w:rsidRPr="004954CD">
        <w:rPr>
          <w:rFonts w:ascii="Arial" w:eastAsia="Times New Roman" w:hAnsi="Arial" w:cs="Arial"/>
          <w:b/>
          <w:sz w:val="20"/>
          <w:szCs w:val="20"/>
        </w:rPr>
        <w:t>/pz</w:t>
      </w:r>
      <w:r>
        <w:rPr>
          <w:rFonts w:ascii="Arial" w:eastAsia="Times New Roman" w:hAnsi="Arial" w:cs="Arial"/>
          <w:b/>
          <w:sz w:val="20"/>
          <w:szCs w:val="20"/>
        </w:rPr>
        <w:t>0</w:t>
      </w:r>
      <w:r w:rsidRPr="004954CD">
        <w:rPr>
          <w:rFonts w:ascii="Arial" w:eastAsia="Times New Roman" w:hAnsi="Arial" w:cs="Arial"/>
          <w:b/>
          <w:sz w:val="20"/>
          <w:szCs w:val="20"/>
        </w:rPr>
        <w:t>3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– создать пустой файл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hello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для этого просто наберите:</w:t>
      </w:r>
    </w:p>
    <w:p w:rsidR="00766307" w:rsidRPr="004954CD" w:rsidRDefault="00766307" w:rsidP="00766307">
      <w:pPr>
        <w:spacing w:after="0" w:line="216" w:lineRule="auto"/>
        <w:ind w:left="707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touch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hello.sh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– проверьте результат командой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ls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или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ls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-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l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– запустите текстовый редактор в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mc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(или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vi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/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vim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mc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выбрать файл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hello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нажать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F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4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(редактировать); далее – меню в нижней строке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–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и наберите в нем следующее: </w:t>
      </w:r>
    </w:p>
    <w:p w:rsidR="00766307" w:rsidRPr="004954CD" w:rsidRDefault="00766307" w:rsidP="00766307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#!/bin/bash </w:t>
      </w:r>
    </w:p>
    <w:p w:rsidR="00766307" w:rsidRPr="004954CD" w:rsidRDefault="00766307" w:rsidP="00766307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"Hello World"</w:t>
      </w:r>
    </w:p>
    <w:p w:rsidR="00766307" w:rsidRPr="004954CD" w:rsidRDefault="00766307" w:rsidP="00766307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exit 0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Б) Во втором окне (переключиться: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CTRL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+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ALT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+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F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2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, затем ввести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login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psw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): 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– войти в свой рабочий каталог: </w:t>
      </w:r>
      <w:r>
        <w:rPr>
          <w:rFonts w:ascii="Arial" w:eastAsia="Times New Roman" w:hAnsi="Arial" w:cs="Arial"/>
          <w:b/>
          <w:sz w:val="20"/>
          <w:szCs w:val="20"/>
          <w:lang w:eastAsia="ru-RU"/>
        </w:rPr>
        <w:t>/tmp/g0Х/pz03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– нужно сделать скрипт исполняемым:</w:t>
      </w:r>
    </w:p>
    <w:p w:rsidR="00766307" w:rsidRPr="004954CD" w:rsidRDefault="00766307" w:rsidP="00766307">
      <w:pPr>
        <w:spacing w:after="0" w:line="216" w:lineRule="auto"/>
        <w:ind w:left="707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chmod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u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+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x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hello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Если вы не понимаете, что делает эта команда, прочтите справочную страницу команды:</w:t>
      </w:r>
      <w:r w:rsidR="0031302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man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chmod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Как только это будет сделано, вы сможете запустить программу, просто набрав ее название: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./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hello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На экран выйдет: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Hello World</w:t>
      </w:r>
    </w:p>
    <w:p w:rsidR="00766307" w:rsidRPr="004954CD" w:rsidRDefault="00766307" w:rsidP="00766307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ВЫВОД: просто запомните (запишите!) простую последовательность действий: </w:t>
      </w:r>
    </w:p>
    <w:p w:rsidR="00766307" w:rsidRPr="004954CD" w:rsidRDefault="00766307" w:rsidP="00766307">
      <w:pPr>
        <w:numPr>
          <w:ilvl w:val="0"/>
          <w:numId w:val="32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>напишите код;</w:t>
      </w:r>
    </w:p>
    <w:p w:rsidR="00766307" w:rsidRPr="004954CD" w:rsidRDefault="00766307" w:rsidP="00766307">
      <w:pPr>
        <w:numPr>
          <w:ilvl w:val="0"/>
          <w:numId w:val="32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 xml:space="preserve">сохраните файл; </w:t>
      </w:r>
    </w:p>
    <w:p w:rsidR="00766307" w:rsidRPr="004954CD" w:rsidRDefault="00766307" w:rsidP="00766307">
      <w:pPr>
        <w:numPr>
          <w:ilvl w:val="0"/>
          <w:numId w:val="32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 xml:space="preserve">сделайте его исполняемым с помощью </w:t>
      </w:r>
      <w:r w:rsidRPr="004954CD">
        <w:rPr>
          <w:rFonts w:ascii="Arial" w:eastAsia="Times New Roman" w:hAnsi="Arial" w:cs="Arial"/>
          <w:b/>
          <w:sz w:val="20"/>
          <w:szCs w:val="20"/>
        </w:rPr>
        <w:t>chmod</w:t>
      </w:r>
      <w:r w:rsidRPr="004954CD">
        <w:rPr>
          <w:rFonts w:ascii="Arial" w:eastAsia="Times New Roman" w:hAnsi="Arial" w:cs="Arial"/>
          <w:sz w:val="20"/>
          <w:szCs w:val="20"/>
        </w:rPr>
        <w:t xml:space="preserve">; </w:t>
      </w:r>
    </w:p>
    <w:p w:rsidR="00766307" w:rsidRPr="004954CD" w:rsidRDefault="00766307" w:rsidP="00766307">
      <w:pPr>
        <w:numPr>
          <w:ilvl w:val="0"/>
          <w:numId w:val="32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 xml:space="preserve">запустите: </w:t>
      </w:r>
      <w:r w:rsidRPr="004954CD">
        <w:rPr>
          <w:rFonts w:ascii="Arial" w:eastAsia="Times New Roman" w:hAnsi="Arial" w:cs="Arial"/>
          <w:b/>
          <w:sz w:val="20"/>
          <w:szCs w:val="20"/>
        </w:rPr>
        <w:t>./</w:t>
      </w:r>
      <w:r w:rsidRPr="004954CD">
        <w:rPr>
          <w:rFonts w:ascii="Arial" w:eastAsia="Times New Roman" w:hAnsi="Arial" w:cs="Arial"/>
          <w:b/>
          <w:sz w:val="20"/>
          <w:szCs w:val="20"/>
          <w:lang w:val="en-US"/>
        </w:rPr>
        <w:t>hello</w:t>
      </w:r>
      <w:r w:rsidRPr="004954CD">
        <w:rPr>
          <w:rFonts w:ascii="Arial" w:eastAsia="Times New Roman" w:hAnsi="Arial" w:cs="Arial"/>
          <w:b/>
          <w:sz w:val="20"/>
          <w:szCs w:val="20"/>
        </w:rPr>
        <w:t>.</w:t>
      </w:r>
      <w:r w:rsidRPr="004954CD">
        <w:rPr>
          <w:rFonts w:ascii="Arial" w:eastAsia="Times New Roman" w:hAnsi="Arial" w:cs="Arial"/>
          <w:b/>
          <w:sz w:val="20"/>
          <w:szCs w:val="20"/>
          <w:lang w:val="en-US"/>
        </w:rPr>
        <w:t>sh</w:t>
      </w:r>
      <w:r w:rsidR="003E5B90" w:rsidRPr="003E5B90">
        <w:rPr>
          <w:rFonts w:ascii="Arial" w:eastAsia="Times New Roman" w:hAnsi="Arial" w:cs="Arial"/>
          <w:b/>
          <w:sz w:val="20"/>
          <w:szCs w:val="20"/>
        </w:rPr>
        <w:tab/>
      </w:r>
      <w:r w:rsidR="003E5B90">
        <w:rPr>
          <w:rFonts w:ascii="Arial" w:eastAsia="Times New Roman" w:hAnsi="Arial" w:cs="Arial"/>
          <w:sz w:val="20"/>
          <w:szCs w:val="20"/>
        </w:rPr>
        <w:t xml:space="preserve">или </w:t>
      </w:r>
      <w:r w:rsidR="003E5B90" w:rsidRPr="003E5B90">
        <w:rPr>
          <w:rFonts w:ascii="Arial" w:eastAsia="Times New Roman" w:hAnsi="Arial" w:cs="Arial"/>
          <w:b/>
          <w:sz w:val="20"/>
          <w:szCs w:val="20"/>
          <w:lang w:val="en-US"/>
        </w:rPr>
        <w:t>bash</w:t>
      </w:r>
      <w:r w:rsidR="003E5B90" w:rsidRPr="003E5B90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E5B90" w:rsidRPr="003E5B90">
        <w:rPr>
          <w:rFonts w:ascii="Arial" w:eastAsia="Times New Roman" w:hAnsi="Arial" w:cs="Arial"/>
          <w:b/>
          <w:sz w:val="20"/>
          <w:szCs w:val="20"/>
          <w:lang w:val="en-US"/>
        </w:rPr>
        <w:t>hello</w:t>
      </w:r>
      <w:r w:rsidR="003E5B90" w:rsidRPr="003E5B90">
        <w:rPr>
          <w:rFonts w:ascii="Arial" w:eastAsia="Times New Roman" w:hAnsi="Arial" w:cs="Arial"/>
          <w:b/>
          <w:sz w:val="20"/>
          <w:szCs w:val="20"/>
        </w:rPr>
        <w:t>.</w:t>
      </w:r>
      <w:r w:rsidR="003E5B90" w:rsidRPr="003E5B90">
        <w:rPr>
          <w:rFonts w:ascii="Arial" w:eastAsia="Times New Roman" w:hAnsi="Arial" w:cs="Arial"/>
          <w:b/>
          <w:sz w:val="20"/>
          <w:szCs w:val="20"/>
          <w:lang w:val="en-US"/>
        </w:rPr>
        <w:t>sh</w:t>
      </w:r>
      <w:r w:rsidR="003E5B90">
        <w:rPr>
          <w:rFonts w:ascii="Arial" w:eastAsia="Times New Roman" w:hAnsi="Arial" w:cs="Arial"/>
          <w:sz w:val="20"/>
          <w:szCs w:val="20"/>
        </w:rPr>
        <w:t xml:space="preserve"> (без использования команды </w:t>
      </w:r>
      <w:r w:rsidR="003E5B90" w:rsidRPr="004954CD">
        <w:rPr>
          <w:rFonts w:ascii="Arial" w:eastAsia="Times New Roman" w:hAnsi="Arial" w:cs="Arial"/>
          <w:b/>
          <w:sz w:val="20"/>
          <w:szCs w:val="20"/>
        </w:rPr>
        <w:t>chmod</w:t>
      </w:r>
      <w:r w:rsidR="003E5B90">
        <w:rPr>
          <w:rFonts w:ascii="Arial" w:eastAsia="Times New Roman" w:hAnsi="Arial" w:cs="Arial"/>
          <w:sz w:val="20"/>
          <w:szCs w:val="20"/>
        </w:rPr>
        <w:t>)</w:t>
      </w:r>
    </w:p>
    <w:p w:rsidR="00766307" w:rsidRPr="00C13E15" w:rsidRDefault="00D02E93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C13E15">
        <w:rPr>
          <w:rFonts w:ascii="Arial" w:hAnsi="Arial" w:cs="Arial"/>
          <w:sz w:val="20"/>
          <w:szCs w:val="20"/>
        </w:rPr>
        <w:t>==================================================================================</w:t>
      </w:r>
    </w:p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1. Создание сценария оболочки.</w:t>
      </w:r>
    </w:p>
    <w:p w:rsidR="00905C2E" w:rsidRDefault="00905C2E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прошл</w:t>
      </w:r>
      <w:r w:rsidR="00596B39" w:rsidRPr="00596B39">
        <w:rPr>
          <w:rFonts w:ascii="Arial" w:hAnsi="Arial" w:cs="Arial"/>
          <w:sz w:val="20"/>
          <w:szCs w:val="20"/>
        </w:rPr>
        <w:t>ых</w:t>
      </w:r>
      <w:r w:rsidRPr="00905C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заняти</w:t>
      </w:r>
      <w:r w:rsidR="00596B39">
        <w:rPr>
          <w:rFonts w:ascii="Arial" w:hAnsi="Arial" w:cs="Arial"/>
          <w:sz w:val="20"/>
          <w:szCs w:val="20"/>
        </w:rPr>
        <w:t>ях</w:t>
      </w:r>
      <w:r w:rsidRPr="00905C2E">
        <w:rPr>
          <w:rFonts w:ascii="Arial" w:hAnsi="Arial" w:cs="Arial"/>
          <w:sz w:val="20"/>
          <w:szCs w:val="20"/>
        </w:rPr>
        <w:t xml:space="preserve"> мы разобрали как устроена и какие особенности имеет файловая система </w:t>
      </w:r>
      <w:r>
        <w:rPr>
          <w:rFonts w:ascii="Arial" w:hAnsi="Arial" w:cs="Arial"/>
          <w:sz w:val="20"/>
          <w:szCs w:val="20"/>
        </w:rPr>
        <w:t xml:space="preserve">(ФС) </w:t>
      </w:r>
      <w:r w:rsidRPr="00905C2E">
        <w:rPr>
          <w:rFonts w:ascii="Arial" w:hAnsi="Arial" w:cs="Arial"/>
          <w:sz w:val="20"/>
          <w:szCs w:val="20"/>
        </w:rPr>
        <w:t xml:space="preserve">Linux. </w:t>
      </w:r>
    </w:p>
    <w:p w:rsidR="00596B39" w:rsidRDefault="0091715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ПЗ-</w:t>
      </w:r>
      <w:r w:rsidR="006B00EB">
        <w:rPr>
          <w:rFonts w:ascii="Arial" w:hAnsi="Arial" w:cs="Arial"/>
          <w:sz w:val="20"/>
          <w:szCs w:val="20"/>
        </w:rPr>
        <w:t>03</w:t>
      </w:r>
      <w:r w:rsidRPr="009171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рассмотрим</w:t>
      </w:r>
      <w:r w:rsidRPr="00917159">
        <w:rPr>
          <w:rFonts w:ascii="Arial" w:hAnsi="Arial" w:cs="Arial"/>
          <w:sz w:val="20"/>
          <w:szCs w:val="20"/>
        </w:rPr>
        <w:t xml:space="preserve"> </w:t>
      </w:r>
      <w:r w:rsidRPr="00917159">
        <w:rPr>
          <w:rFonts w:ascii="Arial" w:hAnsi="Arial" w:cs="Arial"/>
          <w:b/>
          <w:sz w:val="20"/>
          <w:szCs w:val="20"/>
        </w:rPr>
        <w:t>bash-скрипт</w:t>
      </w:r>
      <w:r>
        <w:rPr>
          <w:rFonts w:ascii="Arial" w:hAnsi="Arial" w:cs="Arial"/>
          <w:b/>
          <w:sz w:val="20"/>
          <w:szCs w:val="20"/>
        </w:rPr>
        <w:t>ы</w:t>
      </w:r>
      <w:r w:rsidRPr="00917159">
        <w:rPr>
          <w:rFonts w:ascii="Arial" w:hAnsi="Arial" w:cs="Arial"/>
          <w:sz w:val="20"/>
          <w:szCs w:val="20"/>
        </w:rPr>
        <w:t xml:space="preserve">. Это — сценарии командной строки, написанные для оболочки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 xml:space="preserve">. Существуют и другие оболочки, например — </w:t>
      </w:r>
      <w:r w:rsidRPr="00917159">
        <w:rPr>
          <w:rFonts w:ascii="Arial" w:hAnsi="Arial" w:cs="Arial"/>
          <w:b/>
          <w:sz w:val="20"/>
          <w:szCs w:val="20"/>
        </w:rPr>
        <w:t>zsh, tcsh, ksh</w:t>
      </w:r>
      <w:r w:rsidRPr="00917159">
        <w:rPr>
          <w:rFonts w:ascii="Arial" w:hAnsi="Arial" w:cs="Arial"/>
          <w:sz w:val="20"/>
          <w:szCs w:val="20"/>
        </w:rPr>
        <w:t xml:space="preserve">, но мы сосредоточимся на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>.</w:t>
      </w:r>
    </w:p>
    <w:p w:rsidR="001C3A0A" w:rsidRDefault="001C3A0A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3A0A">
        <w:rPr>
          <w:rFonts w:ascii="Arial" w:hAnsi="Arial" w:cs="Arial"/>
          <w:b/>
          <w:sz w:val="20"/>
          <w:szCs w:val="20"/>
        </w:rPr>
        <w:t>BASH</w:t>
      </w:r>
      <w:r w:rsidRPr="001C3A0A">
        <w:rPr>
          <w:rFonts w:ascii="Arial" w:hAnsi="Arial" w:cs="Arial"/>
          <w:sz w:val="20"/>
          <w:szCs w:val="20"/>
        </w:rPr>
        <w:t xml:space="preserve"> — </w:t>
      </w:r>
      <w:r w:rsidRPr="001C3A0A">
        <w:rPr>
          <w:rFonts w:ascii="Arial" w:hAnsi="Arial" w:cs="Arial"/>
          <w:b/>
          <w:sz w:val="20"/>
          <w:szCs w:val="20"/>
        </w:rPr>
        <w:t>Bourne</w:t>
      </w:r>
      <w:r w:rsidRPr="001C3A0A">
        <w:rPr>
          <w:rFonts w:ascii="Arial" w:hAnsi="Arial" w:cs="Arial"/>
          <w:sz w:val="20"/>
          <w:szCs w:val="20"/>
        </w:rPr>
        <w:t>-</w:t>
      </w:r>
      <w:r w:rsidRPr="001C3A0A">
        <w:rPr>
          <w:rFonts w:ascii="Arial" w:hAnsi="Arial" w:cs="Arial"/>
          <w:b/>
          <w:sz w:val="20"/>
          <w:szCs w:val="20"/>
        </w:rPr>
        <w:t>Again</w:t>
      </w:r>
      <w:r w:rsidRPr="001C3A0A">
        <w:rPr>
          <w:rFonts w:ascii="Arial" w:hAnsi="Arial" w:cs="Arial"/>
          <w:sz w:val="20"/>
          <w:szCs w:val="20"/>
        </w:rPr>
        <w:t xml:space="preserve"> </w:t>
      </w:r>
      <w:r w:rsidRPr="001C3A0A">
        <w:rPr>
          <w:rFonts w:ascii="Arial" w:hAnsi="Arial" w:cs="Arial"/>
          <w:b/>
          <w:sz w:val="20"/>
          <w:szCs w:val="20"/>
        </w:rPr>
        <w:t>SHell</w:t>
      </w:r>
      <w:r w:rsidRPr="001C3A0A">
        <w:rPr>
          <w:rFonts w:ascii="Arial" w:hAnsi="Arial" w:cs="Arial"/>
          <w:sz w:val="20"/>
          <w:szCs w:val="20"/>
        </w:rPr>
        <w:t xml:space="preserve"> (что может переводится как «перерожденный шел», или «</w:t>
      </w:r>
      <w:r w:rsidRPr="001C3A0A">
        <w:rPr>
          <w:rFonts w:ascii="Arial" w:hAnsi="Arial" w:cs="Arial"/>
          <w:i/>
          <w:sz w:val="20"/>
          <w:szCs w:val="20"/>
        </w:rPr>
        <w:t>Снова шел Борн</w:t>
      </w:r>
      <w:r>
        <w:rPr>
          <w:rFonts w:ascii="Arial" w:hAnsi="Arial" w:cs="Arial"/>
          <w:sz w:val="20"/>
          <w:szCs w:val="20"/>
        </w:rPr>
        <w:t xml:space="preserve"> </w:t>
      </w:r>
      <w:r w:rsidRPr="001C3A0A">
        <w:rPr>
          <w:rFonts w:ascii="Arial" w:hAnsi="Arial" w:cs="Arial"/>
          <w:sz w:val="20"/>
          <w:szCs w:val="20"/>
        </w:rPr>
        <w:t xml:space="preserve">(создатель </w:t>
      </w:r>
      <w:r w:rsidRPr="001C3A0A">
        <w:rPr>
          <w:rFonts w:ascii="Arial" w:hAnsi="Arial" w:cs="Arial"/>
          <w:b/>
          <w:sz w:val="20"/>
          <w:szCs w:val="20"/>
        </w:rPr>
        <w:t>sh</w:t>
      </w:r>
      <w:r w:rsidRPr="001C3A0A">
        <w:rPr>
          <w:rFonts w:ascii="Arial" w:hAnsi="Arial" w:cs="Arial"/>
          <w:sz w:val="20"/>
          <w:szCs w:val="20"/>
        </w:rPr>
        <w:t xml:space="preserve">)»), самый популярный командный интерпретатор в юниксоподобных системах, в особенности в </w:t>
      </w:r>
      <w:r w:rsidRPr="001C3A0A">
        <w:rPr>
          <w:rFonts w:ascii="Arial" w:hAnsi="Arial" w:cs="Arial"/>
          <w:b/>
          <w:sz w:val="20"/>
          <w:szCs w:val="20"/>
        </w:rPr>
        <w:t>GNU</w:t>
      </w:r>
      <w:r w:rsidRPr="001C3A0A">
        <w:rPr>
          <w:rFonts w:ascii="Arial" w:hAnsi="Arial" w:cs="Arial"/>
          <w:sz w:val="20"/>
          <w:szCs w:val="20"/>
        </w:rPr>
        <w:t>/</w:t>
      </w:r>
      <w:r w:rsidRPr="001C3A0A">
        <w:rPr>
          <w:rFonts w:ascii="Arial" w:hAnsi="Arial" w:cs="Arial"/>
          <w:b/>
          <w:sz w:val="20"/>
          <w:szCs w:val="20"/>
        </w:rPr>
        <w:t>Linux</w:t>
      </w:r>
      <w:r w:rsidRPr="001C3A0A">
        <w:rPr>
          <w:rFonts w:ascii="Arial" w:hAnsi="Arial" w:cs="Arial"/>
          <w:sz w:val="20"/>
          <w:szCs w:val="20"/>
        </w:rPr>
        <w:t xml:space="preserve">. </w:t>
      </w:r>
    </w:p>
    <w:p w:rsidR="001C3A0A" w:rsidRPr="001C3A0A" w:rsidRDefault="001C3A0A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3A0A">
        <w:rPr>
          <w:rFonts w:ascii="Arial" w:hAnsi="Arial" w:cs="Arial"/>
          <w:sz w:val="20"/>
          <w:szCs w:val="20"/>
        </w:rPr>
        <w:t>Ниже привед</w:t>
      </w:r>
      <w:r w:rsidR="00051D31">
        <w:rPr>
          <w:rFonts w:ascii="Arial" w:hAnsi="Arial" w:cs="Arial"/>
          <w:sz w:val="20"/>
          <w:szCs w:val="20"/>
        </w:rPr>
        <w:t>ен</w:t>
      </w:r>
      <w:r w:rsidRPr="001C3A0A">
        <w:rPr>
          <w:rFonts w:ascii="Arial" w:hAnsi="Arial" w:cs="Arial"/>
          <w:sz w:val="20"/>
          <w:szCs w:val="20"/>
        </w:rPr>
        <w:t xml:space="preserve"> ряд встроенных команд, которые мы будем использов</w:t>
      </w:r>
      <w:r w:rsidR="00051D31">
        <w:rPr>
          <w:rFonts w:ascii="Arial" w:hAnsi="Arial" w:cs="Arial"/>
          <w:sz w:val="20"/>
          <w:szCs w:val="20"/>
        </w:rPr>
        <w:t>ать для создания своих скриптов: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break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выход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из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цикла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b/>
          <w:sz w:val="20"/>
          <w:szCs w:val="20"/>
          <w:lang w:val="en-US"/>
        </w:rPr>
        <w:t>for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, </w:t>
      </w:r>
      <w:r w:rsidRPr="00DF5F13">
        <w:rPr>
          <w:rFonts w:ascii="Arial" w:hAnsi="Arial" w:cs="Arial"/>
          <w:b/>
          <w:sz w:val="20"/>
          <w:szCs w:val="20"/>
          <w:lang w:val="en-US"/>
        </w:rPr>
        <w:t>while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или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b/>
          <w:sz w:val="20"/>
          <w:szCs w:val="20"/>
          <w:lang w:val="en-US"/>
        </w:rPr>
        <w:t>until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continue</w:t>
      </w:r>
      <w:r w:rsidRPr="00DF5F13">
        <w:rPr>
          <w:rFonts w:ascii="Arial" w:hAnsi="Arial" w:cs="Arial"/>
          <w:sz w:val="20"/>
          <w:szCs w:val="20"/>
        </w:rPr>
        <w:t xml:space="preserve"> выполнение следующей итерации цикла </w:t>
      </w:r>
      <w:r w:rsidRPr="00DF5F13">
        <w:rPr>
          <w:rFonts w:ascii="Arial" w:hAnsi="Arial" w:cs="Arial"/>
          <w:b/>
          <w:sz w:val="20"/>
          <w:szCs w:val="20"/>
          <w:lang w:val="en-US"/>
        </w:rPr>
        <w:t>for</w:t>
      </w:r>
      <w:r w:rsidRPr="00DF5F13">
        <w:rPr>
          <w:rFonts w:ascii="Arial" w:hAnsi="Arial" w:cs="Arial"/>
          <w:sz w:val="20"/>
          <w:szCs w:val="20"/>
        </w:rPr>
        <w:t xml:space="preserve">, </w:t>
      </w:r>
      <w:r w:rsidRPr="00DF5F13">
        <w:rPr>
          <w:rFonts w:ascii="Arial" w:hAnsi="Arial" w:cs="Arial"/>
          <w:b/>
          <w:sz w:val="20"/>
          <w:szCs w:val="20"/>
          <w:lang w:val="en-US"/>
        </w:rPr>
        <w:t>while</w:t>
      </w:r>
      <w:r w:rsidRPr="00DF5F13">
        <w:rPr>
          <w:rFonts w:ascii="Arial" w:hAnsi="Arial" w:cs="Arial"/>
          <w:sz w:val="20"/>
          <w:szCs w:val="20"/>
        </w:rPr>
        <w:t xml:space="preserve"> или </w:t>
      </w:r>
      <w:r w:rsidRPr="00DF5F13">
        <w:rPr>
          <w:rFonts w:ascii="Arial" w:hAnsi="Arial" w:cs="Arial"/>
          <w:b/>
          <w:sz w:val="20"/>
          <w:szCs w:val="20"/>
          <w:lang w:val="en-US"/>
        </w:rPr>
        <w:t>until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echo</w:t>
      </w:r>
      <w:r w:rsidRPr="00DF5F13">
        <w:rPr>
          <w:rFonts w:ascii="Arial" w:hAnsi="Arial" w:cs="Arial"/>
          <w:sz w:val="20"/>
          <w:szCs w:val="20"/>
        </w:rPr>
        <w:t xml:space="preserve"> вывод аргументов, разделенных пробелами, на стандартное устройство вывода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exit</w:t>
      </w:r>
      <w:r w:rsidRPr="00DF5F13">
        <w:rPr>
          <w:rFonts w:ascii="Arial" w:hAnsi="Arial" w:cs="Arial"/>
          <w:sz w:val="20"/>
          <w:szCs w:val="20"/>
        </w:rPr>
        <w:t xml:space="preserve"> выход из оболочки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export</w:t>
      </w:r>
      <w:r w:rsidRPr="00DF5F13">
        <w:rPr>
          <w:rFonts w:ascii="Arial" w:hAnsi="Arial" w:cs="Arial"/>
          <w:sz w:val="20"/>
          <w:szCs w:val="20"/>
        </w:rPr>
        <w:t xml:space="preserve"> отмечает аргументы как переменные для передачи в дочерние процессы в среде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hash</w:t>
      </w:r>
      <w:r w:rsidRPr="00DF5F13">
        <w:rPr>
          <w:rFonts w:ascii="Arial" w:hAnsi="Arial" w:cs="Arial"/>
          <w:sz w:val="20"/>
          <w:szCs w:val="20"/>
        </w:rPr>
        <w:t xml:space="preserve"> запоминает полные имена путей команд, указанных в качестве аргументов, чтобы не искать их при следующем обращении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kill</w:t>
      </w:r>
      <w:r w:rsidRPr="00DF5F13">
        <w:rPr>
          <w:rFonts w:ascii="Arial" w:hAnsi="Arial" w:cs="Arial"/>
          <w:sz w:val="20"/>
          <w:szCs w:val="20"/>
        </w:rPr>
        <w:t xml:space="preserve"> посылает сигнал завершения процессу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pwd</w:t>
      </w:r>
      <w:r w:rsidRPr="00DF5F13">
        <w:rPr>
          <w:rFonts w:ascii="Arial" w:hAnsi="Arial" w:cs="Arial"/>
          <w:sz w:val="20"/>
          <w:szCs w:val="20"/>
        </w:rPr>
        <w:t xml:space="preserve"> выводит текущий рабочий каталог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read</w:t>
      </w:r>
      <w:r w:rsidRPr="00DF5F13">
        <w:rPr>
          <w:rFonts w:ascii="Arial" w:hAnsi="Arial" w:cs="Arial"/>
          <w:sz w:val="20"/>
          <w:szCs w:val="20"/>
        </w:rPr>
        <w:t xml:space="preserve"> читает строку из ввода оболочки и использует ее для присвоения значений указанным переменным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return</w:t>
      </w:r>
      <w:r w:rsidRPr="00DF5F13">
        <w:rPr>
          <w:rFonts w:ascii="Arial" w:hAnsi="Arial" w:cs="Arial"/>
          <w:sz w:val="20"/>
          <w:szCs w:val="20"/>
        </w:rPr>
        <w:t xml:space="preserve"> заставляет функцию оболочки выйти с указанным значением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shift</w:t>
      </w:r>
      <w:r w:rsidRPr="00DF5F13">
        <w:rPr>
          <w:rFonts w:ascii="Arial" w:hAnsi="Arial" w:cs="Arial"/>
          <w:sz w:val="20"/>
          <w:szCs w:val="20"/>
        </w:rPr>
        <w:t xml:space="preserve"> перемещает позиционные параметры налево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test</w:t>
      </w:r>
      <w:r w:rsidRPr="00DF5F13">
        <w:rPr>
          <w:rFonts w:ascii="Arial" w:hAnsi="Arial" w:cs="Arial"/>
          <w:sz w:val="20"/>
          <w:szCs w:val="20"/>
        </w:rPr>
        <w:t xml:space="preserve"> вычисляет условное выражение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times</w:t>
      </w:r>
      <w:r w:rsidRPr="00DF5F13">
        <w:rPr>
          <w:rFonts w:ascii="Arial" w:hAnsi="Arial" w:cs="Arial"/>
          <w:sz w:val="20"/>
          <w:szCs w:val="20"/>
        </w:rPr>
        <w:t xml:space="preserve"> выводит имя пользователя и системное время, использованное оболочкой и ее потомками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trap</w:t>
      </w:r>
      <w:r w:rsidRPr="00DF5F13">
        <w:rPr>
          <w:rFonts w:ascii="Arial" w:hAnsi="Arial" w:cs="Arial"/>
          <w:sz w:val="20"/>
          <w:szCs w:val="20"/>
        </w:rPr>
        <w:t xml:space="preserve"> указывает команды, которые должны выполняться при получении оболочкой сигнала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unset</w:t>
      </w:r>
      <w:r w:rsidRPr="00DF5F13">
        <w:rPr>
          <w:rFonts w:ascii="Arial" w:hAnsi="Arial" w:cs="Arial"/>
          <w:sz w:val="20"/>
          <w:szCs w:val="20"/>
        </w:rPr>
        <w:t xml:space="preserve"> вызывает уничтожение переменных оболочки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wait</w:t>
      </w:r>
      <w:r w:rsidRPr="00DF5F13">
        <w:rPr>
          <w:rFonts w:ascii="Arial" w:hAnsi="Arial" w:cs="Arial"/>
          <w:sz w:val="20"/>
          <w:szCs w:val="20"/>
        </w:rPr>
        <w:t xml:space="preserve"> ждет выхода из дочернего процесса и сообщает выходное состояние.</w:t>
      </w:r>
    </w:p>
    <w:p w:rsidR="001C3A0A" w:rsidRDefault="001C3A0A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96B39" w:rsidRDefault="0091715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53D19">
        <w:rPr>
          <w:rFonts w:ascii="Arial" w:hAnsi="Arial" w:cs="Arial"/>
          <w:b/>
          <w:i/>
          <w:sz w:val="20"/>
          <w:szCs w:val="20"/>
        </w:rPr>
        <w:t>Сценарии командной строки</w:t>
      </w:r>
      <w:r w:rsidRPr="00917159">
        <w:rPr>
          <w:rFonts w:ascii="Arial" w:hAnsi="Arial" w:cs="Arial"/>
          <w:sz w:val="20"/>
          <w:szCs w:val="20"/>
        </w:rPr>
        <w:t xml:space="preserve"> — это наборы тех же самых команд, которые можно вводить с клавиатуры, собранные в файлы и объединённые некоей общей целью. При этом результаты работы команд могут представлять либо самостоятельную ценность, либо служить входными данными для других команд. </w:t>
      </w:r>
      <w:r w:rsidRPr="00E53D19">
        <w:rPr>
          <w:rFonts w:ascii="Arial" w:hAnsi="Arial" w:cs="Arial"/>
          <w:b/>
          <w:i/>
          <w:sz w:val="20"/>
          <w:szCs w:val="20"/>
        </w:rPr>
        <w:t>Сценарии</w:t>
      </w:r>
      <w:r w:rsidRPr="00917159">
        <w:rPr>
          <w:rFonts w:ascii="Arial" w:hAnsi="Arial" w:cs="Arial"/>
          <w:sz w:val="20"/>
          <w:szCs w:val="20"/>
        </w:rPr>
        <w:t xml:space="preserve"> — это мощный способ автоматизации часто выполняемых действий.</w:t>
      </w:r>
    </w:p>
    <w:p w:rsidR="00596B39" w:rsidRPr="00887826" w:rsidRDefault="00887826" w:rsidP="00887826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887826">
        <w:rPr>
          <w:rFonts w:ascii="Arial" w:hAnsi="Arial" w:cs="Arial"/>
          <w:sz w:val="20"/>
          <w:szCs w:val="20"/>
        </w:rPr>
        <w:t>Итак, если говорить о командной строке, она позволяет выполнить несколько команд за один раз, введя их через точку с запятой: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87826">
        <w:rPr>
          <w:rFonts w:ascii="Arial" w:hAnsi="Arial" w:cs="Arial"/>
          <w:b/>
          <w:sz w:val="20"/>
          <w:szCs w:val="20"/>
        </w:rPr>
        <w:t>pwd; whoami</w:t>
      </w:r>
    </w:p>
    <w:p w:rsidR="00596B39" w:rsidRDefault="00B016C4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016C4">
        <w:rPr>
          <w:rFonts w:ascii="Arial" w:hAnsi="Arial" w:cs="Arial"/>
          <w:sz w:val="20"/>
          <w:szCs w:val="20"/>
        </w:rPr>
        <w:lastRenderedPageBreak/>
        <w:t xml:space="preserve">Если вы опробовали это в своём терминале, ваш первый </w:t>
      </w:r>
      <w:r w:rsidRPr="00B016C4">
        <w:rPr>
          <w:rFonts w:ascii="Arial" w:hAnsi="Arial" w:cs="Arial"/>
          <w:b/>
          <w:sz w:val="20"/>
          <w:szCs w:val="20"/>
        </w:rPr>
        <w:t>bash-скрипт</w:t>
      </w:r>
      <w:r w:rsidRPr="00B016C4">
        <w:rPr>
          <w:rFonts w:ascii="Arial" w:hAnsi="Arial" w:cs="Arial"/>
          <w:sz w:val="20"/>
          <w:szCs w:val="20"/>
        </w:rPr>
        <w:t xml:space="preserve">, в котором задействованы две команды, уже написан. Работает он так. Сначала команда </w:t>
      </w:r>
      <w:r w:rsidRPr="00B016C4">
        <w:rPr>
          <w:rFonts w:ascii="Arial" w:hAnsi="Arial" w:cs="Arial"/>
          <w:b/>
          <w:sz w:val="20"/>
          <w:szCs w:val="20"/>
        </w:rPr>
        <w:t>pwd</w:t>
      </w:r>
      <w:r w:rsidRPr="00B016C4">
        <w:rPr>
          <w:rFonts w:ascii="Arial" w:hAnsi="Arial" w:cs="Arial"/>
          <w:sz w:val="20"/>
          <w:szCs w:val="20"/>
        </w:rPr>
        <w:t xml:space="preserve"> выводит на экран сведения о текущей рабочей директории, потом команда </w:t>
      </w:r>
      <w:r w:rsidRPr="00B016C4">
        <w:rPr>
          <w:rFonts w:ascii="Arial" w:hAnsi="Arial" w:cs="Arial"/>
          <w:b/>
          <w:sz w:val="20"/>
          <w:szCs w:val="20"/>
        </w:rPr>
        <w:t>whoami</w:t>
      </w:r>
      <w:r>
        <w:rPr>
          <w:rFonts w:ascii="Arial" w:hAnsi="Arial" w:cs="Arial"/>
          <w:sz w:val="20"/>
          <w:szCs w:val="20"/>
        </w:rPr>
        <w:t xml:space="preserve"> </w:t>
      </w:r>
      <w:r w:rsidRPr="00B016C4">
        <w:rPr>
          <w:rFonts w:ascii="Arial" w:hAnsi="Arial" w:cs="Arial"/>
          <w:sz w:val="20"/>
          <w:szCs w:val="20"/>
        </w:rPr>
        <w:t>показывает данные о пользователе, под которым вы вошли в систему</w:t>
      </w:r>
    </w:p>
    <w:p w:rsidR="00E53D19" w:rsidRDefault="002C56BE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56BE">
        <w:rPr>
          <w:rFonts w:ascii="Arial" w:hAnsi="Arial" w:cs="Arial"/>
          <w:b/>
          <w:i/>
          <w:sz w:val="20"/>
          <w:szCs w:val="20"/>
        </w:rPr>
        <w:t>Командная строка</w:t>
      </w:r>
      <w:r w:rsidRPr="002C56BE">
        <w:rPr>
          <w:rFonts w:ascii="Arial" w:hAnsi="Arial" w:cs="Arial"/>
          <w:sz w:val="20"/>
          <w:szCs w:val="20"/>
        </w:rPr>
        <w:t xml:space="preserve"> — отличный инструмент, но команды в неё приходится вводить каждый раз, когда в них возникает необходимость. Что если записать набор команд в файл и просто вызывать этот файл для их выполнения? Собственно говоря, тот файл, о котором мы говорим, и называется </w:t>
      </w:r>
      <w:r w:rsidRPr="002C56BE">
        <w:rPr>
          <w:rFonts w:ascii="Arial" w:hAnsi="Arial" w:cs="Arial"/>
          <w:i/>
          <w:sz w:val="20"/>
          <w:szCs w:val="20"/>
        </w:rPr>
        <w:t>сценарием командной строки</w:t>
      </w:r>
      <w:r w:rsidRPr="002C56BE">
        <w:rPr>
          <w:rFonts w:ascii="Arial" w:hAnsi="Arial" w:cs="Arial"/>
          <w:sz w:val="20"/>
          <w:szCs w:val="20"/>
        </w:rPr>
        <w:t>.</w:t>
      </w:r>
    </w:p>
    <w:p w:rsidR="00E00C52" w:rsidRPr="00416474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Создайте пустой файл с использованием команды </w:t>
      </w:r>
      <w:r w:rsidRPr="00E00C52">
        <w:rPr>
          <w:rFonts w:ascii="Arial" w:hAnsi="Arial" w:cs="Arial"/>
          <w:b/>
          <w:i/>
          <w:sz w:val="20"/>
          <w:szCs w:val="20"/>
        </w:rPr>
        <w:t>touch</w:t>
      </w:r>
      <w:r w:rsidR="00E00C52">
        <w:rPr>
          <w:rFonts w:ascii="Arial" w:hAnsi="Arial" w:cs="Arial"/>
          <w:sz w:val="20"/>
          <w:szCs w:val="20"/>
        </w:rPr>
        <w:t xml:space="preserve">: </w:t>
      </w:r>
      <w:r w:rsidR="0047347C">
        <w:rPr>
          <w:rFonts w:ascii="Arial" w:hAnsi="Arial" w:cs="Arial"/>
          <w:sz w:val="20"/>
          <w:szCs w:val="20"/>
        </w:rPr>
        <w:tab/>
      </w:r>
      <w:r w:rsidR="00E00C52" w:rsidRPr="00E00C52">
        <w:rPr>
          <w:rFonts w:ascii="Arial" w:hAnsi="Arial" w:cs="Arial"/>
          <w:b/>
          <w:sz w:val="20"/>
          <w:szCs w:val="20"/>
        </w:rPr>
        <w:t>touch myscript</w:t>
      </w:r>
      <w:r w:rsidR="00AE7AF9" w:rsidRPr="00416474">
        <w:rPr>
          <w:rFonts w:ascii="Arial" w:hAnsi="Arial" w:cs="Arial"/>
          <w:b/>
          <w:sz w:val="20"/>
          <w:szCs w:val="20"/>
        </w:rPr>
        <w:t>.</w:t>
      </w:r>
      <w:r w:rsidR="00AE7AF9">
        <w:rPr>
          <w:rFonts w:ascii="Arial" w:hAnsi="Arial" w:cs="Arial"/>
          <w:b/>
          <w:sz w:val="20"/>
          <w:szCs w:val="20"/>
          <w:lang w:val="en-US"/>
        </w:rPr>
        <w:t>sh</w:t>
      </w:r>
    </w:p>
    <w:p w:rsidR="000E1611" w:rsidRPr="000E1611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В его первой строке нужно указать, какую именно оболочку мы собираемся использовать. Нас интересует </w:t>
      </w:r>
      <w:r w:rsidRPr="000E1611">
        <w:rPr>
          <w:rFonts w:ascii="Arial" w:hAnsi="Arial" w:cs="Arial"/>
          <w:b/>
          <w:sz w:val="20"/>
          <w:szCs w:val="20"/>
        </w:rPr>
        <w:t>bash</w:t>
      </w:r>
      <w:r w:rsidRPr="000E1611">
        <w:rPr>
          <w:rFonts w:ascii="Arial" w:hAnsi="Arial" w:cs="Arial"/>
          <w:sz w:val="20"/>
          <w:szCs w:val="20"/>
        </w:rPr>
        <w:t>, поэтому первая строка файла будет такой:</w:t>
      </w:r>
    </w:p>
    <w:p w:rsidR="00E53D19" w:rsidRPr="000E1611" w:rsidRDefault="000E1611" w:rsidP="000E1611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0E1611">
        <w:rPr>
          <w:rFonts w:ascii="Arial" w:hAnsi="Arial" w:cs="Arial"/>
          <w:b/>
          <w:sz w:val="20"/>
          <w:szCs w:val="20"/>
          <w:lang w:val="en-US"/>
        </w:rPr>
        <w:t>#!/bin/bash</w:t>
      </w:r>
      <w:r w:rsidRPr="000E1611">
        <w:rPr>
          <w:rFonts w:ascii="Arial" w:hAnsi="Arial" w:cs="Arial"/>
          <w:sz w:val="20"/>
          <w:szCs w:val="20"/>
          <w:lang w:val="en-US"/>
        </w:rPr>
        <w:tab/>
        <w:t># This is a comment</w:t>
      </w:r>
    </w:p>
    <w:p w:rsidR="000E1611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0E1611">
        <w:rPr>
          <w:rFonts w:ascii="Arial" w:hAnsi="Arial" w:cs="Arial"/>
          <w:sz w:val="20"/>
          <w:szCs w:val="20"/>
        </w:rPr>
        <w:t xml:space="preserve">Команды оболочки отделяются знаком перевода строки, комментарии выделяют знаком решётки. </w:t>
      </w:r>
      <w:r w:rsidRPr="000E1611">
        <w:rPr>
          <w:rFonts w:ascii="Arial" w:hAnsi="Arial" w:cs="Arial"/>
          <w:sz w:val="20"/>
          <w:szCs w:val="20"/>
          <w:lang w:val="en-US"/>
        </w:rPr>
        <w:t>Вот как это выглядит: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7053"/>
      </w:tblGrid>
      <w:tr w:rsidR="00B7174A" w:rsidRPr="00A72732" w:rsidTr="00E04BD8">
        <w:tc>
          <w:tcPr>
            <w:tcW w:w="3652" w:type="dxa"/>
          </w:tcPr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 This is a comment</w:t>
            </w:r>
          </w:p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B7174A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whoami</w:t>
            </w:r>
          </w:p>
        </w:tc>
        <w:tc>
          <w:tcPr>
            <w:tcW w:w="7053" w:type="dxa"/>
          </w:tcPr>
          <w:p w:rsidR="00B7174A" w:rsidRPr="00A72732" w:rsidRDefault="00B7174A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174A">
              <w:rPr>
                <w:rFonts w:ascii="Arial" w:hAnsi="Arial" w:cs="Arial"/>
                <w:sz w:val="20"/>
                <w:szCs w:val="20"/>
              </w:rPr>
              <w:t xml:space="preserve">Сохраните файл, дав ему имя </w:t>
            </w:r>
            <w:r w:rsidRPr="00B7174A">
              <w:rPr>
                <w:rFonts w:ascii="Arial" w:hAnsi="Arial" w:cs="Arial"/>
                <w:b/>
                <w:sz w:val="20"/>
                <w:szCs w:val="20"/>
                <w:lang w:val="en-US"/>
              </w:rPr>
              <w:t>myscript</w:t>
            </w:r>
            <w:r w:rsidR="00416474" w:rsidRPr="00416474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16474">
              <w:rPr>
                <w:rFonts w:ascii="Arial" w:hAnsi="Arial" w:cs="Arial"/>
                <w:b/>
                <w:sz w:val="20"/>
                <w:szCs w:val="20"/>
                <w:lang w:val="en-US"/>
              </w:rPr>
              <w:t>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, и работа по созданию </w:t>
            </w:r>
            <w:r w:rsidRPr="00B7174A">
              <w:rPr>
                <w:rFonts w:ascii="Arial" w:hAnsi="Arial" w:cs="Arial"/>
                <w:sz w:val="20"/>
                <w:szCs w:val="20"/>
                <w:lang w:val="en-US"/>
              </w:rPr>
              <w:t>bash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-скрипта почти закончена. Сейчас осталось лишь сделать этот файл исполняемым, иначе, попытавшись его запустить, вы столкнётесь с ошибкой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 w:rsidR="006D751D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</w:tr>
      <w:tr w:rsidR="006D751D" w:rsidTr="00E04BD8">
        <w:trPr>
          <w:trHeight w:val="1283"/>
        </w:trPr>
        <w:tc>
          <w:tcPr>
            <w:tcW w:w="3652" w:type="dxa"/>
          </w:tcPr>
          <w:p w:rsidR="006D751D" w:rsidRDefault="006D751D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4BD8" w:rsidRPr="00E04BD8" w:rsidRDefault="00E04BD8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  <w:p w:rsidR="006D751D" w:rsidRPr="006D751D" w:rsidRDefault="006D751D" w:rsidP="00E04BD8">
            <w:pPr>
              <w:spacing w:after="0" w:line="216" w:lineRule="auto"/>
              <w:ind w:hanging="1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D751D">
              <w:rPr>
                <w:rFonts w:ascii="Arial" w:hAnsi="Arial" w:cs="Arial"/>
                <w:i/>
                <w:sz w:val="20"/>
                <w:szCs w:val="20"/>
              </w:rPr>
              <w:t>Попытка запуска файла сценария с неправильно настроенными разрешениями</w:t>
            </w:r>
          </w:p>
        </w:tc>
        <w:tc>
          <w:tcPr>
            <w:tcW w:w="7053" w:type="dxa"/>
            <w:vAlign w:val="center"/>
          </w:tcPr>
          <w:p w:rsidR="006D751D" w:rsidRPr="00B7174A" w:rsidRDefault="006D751D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751D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59B338" wp14:editId="243D6122">
                  <wp:extent cx="3635654" cy="704165"/>
                  <wp:effectExtent l="0" t="0" r="3175" b="1270"/>
                  <wp:docPr id="1" name="Рисунок 1" descr="https://habrastorage.org/getpro/habr/post_images/29f/743/3ec/29f7433ec002900e7518396a814f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habrastorage.org/getpro/habr/post_images/29f/743/3ec/29f7433ec002900e7518396a814fe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615" cy="74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32" w:rsidRPr="00A72732" w:rsidTr="00E04BD8">
        <w:tc>
          <w:tcPr>
            <w:tcW w:w="3652" w:type="dxa"/>
          </w:tcPr>
          <w:p w:rsidR="00A72732" w:rsidRDefault="00A72732" w:rsidP="00E04BD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72732">
              <w:rPr>
                <w:rFonts w:ascii="Arial" w:hAnsi="Arial" w:cs="Arial"/>
                <w:b/>
                <w:sz w:val="20"/>
                <w:szCs w:val="20"/>
              </w:rPr>
              <w:t>chmod +x ./myscript</w:t>
            </w:r>
          </w:p>
        </w:tc>
        <w:tc>
          <w:tcPr>
            <w:tcW w:w="7053" w:type="dxa"/>
          </w:tcPr>
          <w:p w:rsidR="00A72732" w:rsidRPr="00A72732" w:rsidRDefault="00A72732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732">
              <w:rPr>
                <w:rFonts w:ascii="Arial" w:hAnsi="Arial" w:cs="Arial"/>
                <w:sz w:val="20"/>
                <w:szCs w:val="20"/>
              </w:rPr>
              <w:t>Сделаем файл исполняемым</w:t>
            </w:r>
          </w:p>
        </w:tc>
      </w:tr>
      <w:tr w:rsidR="00A72732" w:rsidRPr="00A72732" w:rsidTr="00E04BD8">
        <w:tc>
          <w:tcPr>
            <w:tcW w:w="3652" w:type="dxa"/>
          </w:tcPr>
          <w:p w:rsidR="00A72732" w:rsidRPr="00A72732" w:rsidRDefault="00E04BD8" w:rsidP="00E04BD8">
            <w:pPr>
              <w:spacing w:before="40" w:after="4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72732">
              <w:rPr>
                <w:rFonts w:ascii="Arial" w:hAnsi="Arial" w:cs="Arial"/>
                <w:b/>
                <w:sz w:val="20"/>
                <w:szCs w:val="20"/>
              </w:rPr>
              <w:t>myscript</w:t>
            </w:r>
          </w:p>
        </w:tc>
        <w:tc>
          <w:tcPr>
            <w:tcW w:w="7053" w:type="dxa"/>
          </w:tcPr>
          <w:p w:rsidR="00A72732" w:rsidRPr="00A72732" w:rsidRDefault="00E04BD8" w:rsidP="00E04BD8">
            <w:pPr>
              <w:spacing w:before="40" w:after="4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Теперь попытаемся его выполнить</w:t>
            </w:r>
          </w:p>
        </w:tc>
      </w:tr>
    </w:tbl>
    <w:p w:rsidR="00B7174A" w:rsidRPr="00E04BD8" w:rsidRDefault="00E04BD8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4BD8">
        <w:rPr>
          <w:rFonts w:ascii="Arial" w:hAnsi="Arial" w:cs="Arial"/>
          <w:sz w:val="20"/>
          <w:szCs w:val="20"/>
        </w:rPr>
        <w:t>После настройки разрешений всё работает как надо.</w:t>
      </w:r>
    </w:p>
    <w:p w:rsidR="00E0284D" w:rsidRPr="00B7174A" w:rsidRDefault="00E0284D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491072" w:rsidRDefault="00491072" w:rsidP="00905C2E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91072">
        <w:rPr>
          <w:rFonts w:ascii="Arial" w:hAnsi="Arial" w:cs="Arial"/>
          <w:b/>
          <w:sz w:val="20"/>
          <w:szCs w:val="20"/>
        </w:rPr>
        <w:t>Вывод сообщений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195"/>
      </w:tblGrid>
      <w:tr w:rsidR="00491072" w:rsidRPr="00A72732" w:rsidTr="00491072">
        <w:tc>
          <w:tcPr>
            <w:tcW w:w="2660" w:type="dxa"/>
          </w:tcPr>
          <w:p w:rsidR="00491072" w:rsidRPr="00491072" w:rsidRDefault="00491072" w:rsidP="002D08F9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</w:p>
        </w:tc>
        <w:tc>
          <w:tcPr>
            <w:tcW w:w="8045" w:type="dxa"/>
            <w:gridSpan w:val="2"/>
          </w:tcPr>
          <w:p w:rsidR="00491072" w:rsidRPr="00A72732" w:rsidRDefault="00491072" w:rsidP="002D08F9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72">
              <w:rPr>
                <w:rFonts w:ascii="Arial" w:hAnsi="Arial" w:cs="Arial"/>
                <w:sz w:val="20"/>
                <w:szCs w:val="20"/>
              </w:rPr>
              <w:t xml:space="preserve">Для вывода текста в консоль Linux применяется команда </w:t>
            </w: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  <w:r w:rsidRPr="0049107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1072" w:rsidRPr="00A72732" w:rsidTr="00B45DFA">
        <w:tc>
          <w:tcPr>
            <w:tcW w:w="3510" w:type="dxa"/>
            <w:gridSpan w:val="2"/>
          </w:tcPr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# </w:t>
            </w:r>
            <w:r w:rsidRPr="007450D0">
              <w:rPr>
                <w:rFonts w:ascii="Arial" w:hAnsi="Arial" w:cs="Arial"/>
                <w:i/>
                <w:sz w:val="20"/>
                <w:szCs w:val="20"/>
                <w:lang w:val="en-US"/>
              </w:rPr>
              <w:t>our comment is here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current directory is:"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user logged in is:"</w:t>
            </w:r>
          </w:p>
          <w:p w:rsidR="00491072" w:rsidRPr="00A72732" w:rsidRDefault="00B45DFA" w:rsidP="00B45DFA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whoami</w:t>
            </w:r>
          </w:p>
        </w:tc>
        <w:tc>
          <w:tcPr>
            <w:tcW w:w="7195" w:type="dxa"/>
          </w:tcPr>
          <w:p w:rsidR="00491072" w:rsidRPr="00A72732" w:rsidRDefault="00B45DFA" w:rsidP="0049107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5DF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525876" cy="866954"/>
                  <wp:effectExtent l="0" t="0" r="0" b="9525"/>
                  <wp:docPr id="2" name="Рисунок 2" descr="https://habrastorage.org/getpro/habr/post_images/4d0/173/e3d/4d0173e3ddcad01d0790b6b98dd91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habrastorage.org/getpro/habr/post_images/4d0/173/e3d/4d0173e3ddcad01d0790b6b98dd91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83" cy="90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06B" w:rsidRPr="00C7706B" w:rsidTr="00B45DFA">
        <w:tc>
          <w:tcPr>
            <w:tcW w:w="3510" w:type="dxa"/>
            <w:gridSpan w:val="2"/>
          </w:tcPr>
          <w:p w:rsidR="00C7706B" w:rsidRPr="00C7706B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C7706B" w:rsidRPr="00C7706B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"Hello World!"</w:t>
            </w:r>
          </w:p>
          <w:p w:rsidR="00C7706B" w:rsidRPr="00491072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printf "%s\n" "Hello World"</w:t>
            </w:r>
          </w:p>
        </w:tc>
        <w:tc>
          <w:tcPr>
            <w:tcW w:w="7195" w:type="dxa"/>
          </w:tcPr>
          <w:p w:rsidR="00C7706B" w:rsidRDefault="00C7706B" w:rsidP="0049107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C7706B" w:rsidRDefault="00C7706B" w:rsidP="0049107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  <w:p w:rsidR="00C7706B" w:rsidRPr="00C7706B" w:rsidRDefault="00C7706B" w:rsidP="00C7706B">
            <w:pPr>
              <w:spacing w:after="0" w:line="216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n-US" w:eastAsia="ru-RU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</w:tc>
      </w:tr>
    </w:tbl>
    <w:p w:rsidR="00646CB8" w:rsidRPr="00C7706B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>А что если надо вывести на экран значок доллара? Попробуем</w:t>
      </w:r>
      <w:r w:rsidRPr="00C7706B">
        <w:rPr>
          <w:rFonts w:ascii="Arial" w:hAnsi="Arial" w:cs="Arial"/>
          <w:sz w:val="20"/>
          <w:szCs w:val="20"/>
        </w:rPr>
        <w:t xml:space="preserve"> </w:t>
      </w:r>
      <w:r w:rsidRPr="00830DFB">
        <w:rPr>
          <w:rFonts w:ascii="Arial" w:hAnsi="Arial" w:cs="Arial"/>
          <w:sz w:val="20"/>
          <w:szCs w:val="20"/>
        </w:rPr>
        <w:t>так</w:t>
      </w:r>
      <w:r w:rsidRPr="00C7706B">
        <w:rPr>
          <w:rFonts w:ascii="Arial" w:hAnsi="Arial" w:cs="Arial"/>
          <w:sz w:val="20"/>
          <w:szCs w:val="20"/>
        </w:rPr>
        <w:t>:</w:t>
      </w:r>
    </w:p>
    <w:p w:rsidR="00646CB8" w:rsidRPr="00646CB8" w:rsidRDefault="00646CB8" w:rsidP="00646CB8">
      <w:pPr>
        <w:spacing w:after="0" w:line="216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830DFB">
        <w:rPr>
          <w:rFonts w:ascii="Arial" w:hAnsi="Arial" w:cs="Arial"/>
          <w:b/>
          <w:sz w:val="20"/>
          <w:szCs w:val="20"/>
          <w:lang w:val="en-US"/>
        </w:rPr>
        <w:t>echo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"</w:t>
      </w:r>
      <w:r w:rsidRPr="00830DFB">
        <w:rPr>
          <w:rFonts w:ascii="Arial" w:hAnsi="Arial" w:cs="Arial"/>
          <w:b/>
          <w:sz w:val="20"/>
          <w:szCs w:val="20"/>
          <w:lang w:val="en-US"/>
        </w:rPr>
        <w:t>I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have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$1 </w:t>
      </w:r>
      <w:r w:rsidRPr="00830DFB">
        <w:rPr>
          <w:rFonts w:ascii="Arial" w:hAnsi="Arial" w:cs="Arial"/>
          <w:b/>
          <w:sz w:val="20"/>
          <w:szCs w:val="20"/>
          <w:lang w:val="en-US"/>
        </w:rPr>
        <w:t>in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my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pocket</w:t>
      </w:r>
      <w:r w:rsidRPr="00646CB8">
        <w:rPr>
          <w:rFonts w:ascii="Arial" w:hAnsi="Arial" w:cs="Arial"/>
          <w:b/>
          <w:sz w:val="20"/>
          <w:szCs w:val="20"/>
          <w:lang w:val="en-US"/>
        </w:rPr>
        <w:t>"</w:t>
      </w:r>
    </w:p>
    <w:p w:rsidR="00646CB8" w:rsidRPr="00830DFB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 xml:space="preserve">Система обнаружит знак доллара в строке, ограниченной кавычками, и решит, что мы сослались на переменную. Скрипт попытается вывести на экран значение неопределённой переменной </w:t>
      </w:r>
      <w:r w:rsidRPr="00830DFB">
        <w:rPr>
          <w:rFonts w:ascii="Arial" w:hAnsi="Arial" w:cs="Arial"/>
          <w:b/>
          <w:sz w:val="20"/>
          <w:szCs w:val="20"/>
        </w:rPr>
        <w:t>$1</w:t>
      </w:r>
      <w:r w:rsidRPr="00830DFB">
        <w:rPr>
          <w:rFonts w:ascii="Arial" w:hAnsi="Arial" w:cs="Arial"/>
          <w:sz w:val="20"/>
          <w:szCs w:val="20"/>
        </w:rPr>
        <w:t>. Это не то, что нам нужно. Что делать?</w:t>
      </w:r>
    </w:p>
    <w:p w:rsidR="00646CB8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>В подобной ситуации поможет использование управляющего символа, обратной косой черты, перед знаком доллара</w:t>
      </w:r>
      <w:r>
        <w:rPr>
          <w:rFonts w:ascii="Arial" w:hAnsi="Arial" w:cs="Arial"/>
          <w:sz w:val="20"/>
          <w:szCs w:val="20"/>
        </w:rPr>
        <w:t xml:space="preserve"> (</w:t>
      </w:r>
      <w:r w:rsidRPr="00830DFB">
        <w:rPr>
          <w:rFonts w:ascii="Arial" w:hAnsi="Arial" w:cs="Arial"/>
          <w:sz w:val="20"/>
          <w:szCs w:val="20"/>
        </w:rPr>
        <w:t>теперь сценарий выведет именно то, что ожидается</w:t>
      </w:r>
      <w:r>
        <w:rPr>
          <w:rFonts w:ascii="Arial" w:hAnsi="Arial" w:cs="Arial"/>
          <w:sz w:val="20"/>
          <w:szCs w:val="20"/>
        </w:rPr>
        <w:t>)</w:t>
      </w:r>
      <w:r w:rsidRPr="00830DFB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51"/>
        <w:gridCol w:w="7254"/>
      </w:tblGrid>
      <w:tr w:rsidR="00646CB8" w:rsidTr="0096106A">
        <w:tc>
          <w:tcPr>
            <w:tcW w:w="5070" w:type="dxa"/>
            <w:vAlign w:val="center"/>
          </w:tcPr>
          <w:p w:rsidR="00646CB8" w:rsidRPr="00830DFB" w:rsidRDefault="00646CB8" w:rsidP="0096106A">
            <w:pPr>
              <w:spacing w:after="0" w:line="216" w:lineRule="auto"/>
              <w:rPr>
                <w:rFonts w:ascii="Arial" w:hAnsi="Arial" w:cs="Arial"/>
                <w:sz w:val="20"/>
                <w:szCs w:val="20"/>
              </w:rPr>
            </w:pPr>
            <w:r w:rsidRPr="00830DFB">
              <w:rPr>
                <w:rFonts w:ascii="Arial" w:hAnsi="Arial" w:cs="Arial"/>
                <w:sz w:val="20"/>
                <w:szCs w:val="20"/>
              </w:rPr>
              <w:t>Использование управляющей последовательности для вывода знака доллара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46CB8" w:rsidRPr="00830DFB" w:rsidRDefault="00646CB8" w:rsidP="0096106A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30DF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"I have \$1 in my pocket"</w:t>
            </w:r>
          </w:p>
        </w:tc>
        <w:tc>
          <w:tcPr>
            <w:tcW w:w="5635" w:type="dxa"/>
            <w:vAlign w:val="center"/>
          </w:tcPr>
          <w:p w:rsidR="00646CB8" w:rsidRDefault="00646CB8" w:rsidP="0096106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E45B4C" wp14:editId="788F6971">
                  <wp:extent cx="4469486" cy="677387"/>
                  <wp:effectExtent l="0" t="0" r="0" b="8890"/>
                  <wp:docPr id="5" name="Рисунок 5" descr="https://habrastorage.org/getpro/habr/post_images/771/a8a/710/771a8a7102c7a25f1ecd1e739a00de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habrastorage.org/getpro/habr/post_images/771/a8a/710/771a8a7102c7a25f1ecd1e739a00de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713" cy="68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84D" w:rsidRPr="00B7174A" w:rsidRDefault="00E0284D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2. Использование переменных в файлах сценариях.</w:t>
      </w:r>
    </w:p>
    <w:p w:rsidR="00E00C52" w:rsidRPr="00E00C52" w:rsidRDefault="00E00C52" w:rsidP="00E00C5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Переменные позволяют хранить в файле сценария информацию, например — результаты работы команд для использования их другими командами.</w:t>
      </w:r>
    </w:p>
    <w:p w:rsidR="00E00C52" w:rsidRPr="00E00C52" w:rsidRDefault="00E00C52" w:rsidP="00E00C5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Нет ничего плохого в исполнении отдельных команд без хранения результатов их работы, но возможности такого подхода весьма ограничены.</w:t>
      </w:r>
    </w:p>
    <w:p w:rsidR="00E00C52" w:rsidRPr="00E00C52" w:rsidRDefault="00E00C52" w:rsidP="00E00C5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Существуют два типа переменных, которые можно использовать в bash-скриптах:</w:t>
      </w:r>
    </w:p>
    <w:p w:rsidR="00E00C52" w:rsidRPr="00E00C52" w:rsidRDefault="00E00C52" w:rsidP="00702F25">
      <w:pPr>
        <w:pStyle w:val="a4"/>
        <w:numPr>
          <w:ilvl w:val="0"/>
          <w:numId w:val="1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Переменные среды</w:t>
      </w:r>
      <w:r w:rsidR="00702F25">
        <w:rPr>
          <w:rFonts w:ascii="Arial" w:hAnsi="Arial" w:cs="Arial"/>
          <w:sz w:val="20"/>
          <w:szCs w:val="20"/>
        </w:rPr>
        <w:t xml:space="preserve"> (</w:t>
      </w:r>
      <w:r w:rsidR="00702F25" w:rsidRPr="00702F25">
        <w:rPr>
          <w:rFonts w:ascii="Arial" w:hAnsi="Arial" w:cs="Arial"/>
          <w:sz w:val="20"/>
          <w:szCs w:val="20"/>
        </w:rPr>
        <w:t>Переменные окружения</w:t>
      </w:r>
      <w:r w:rsidR="00702F25">
        <w:rPr>
          <w:rFonts w:ascii="Arial" w:hAnsi="Arial" w:cs="Arial"/>
          <w:sz w:val="20"/>
          <w:szCs w:val="20"/>
        </w:rPr>
        <w:t>)</w:t>
      </w:r>
    </w:p>
    <w:p w:rsidR="00E0284D" w:rsidRPr="00E00C52" w:rsidRDefault="00E00C52" w:rsidP="00E00C52">
      <w:pPr>
        <w:pStyle w:val="a4"/>
        <w:numPr>
          <w:ilvl w:val="0"/>
          <w:numId w:val="1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Пользовательские переменные</w:t>
      </w:r>
    </w:p>
    <w:p w:rsidR="00E7294C" w:rsidRPr="00E7294C" w:rsidRDefault="00E7294C" w:rsidP="00E7294C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2.1 </w:t>
      </w:r>
      <w:r w:rsidRPr="00E7294C">
        <w:rPr>
          <w:rFonts w:ascii="Arial" w:hAnsi="Arial" w:cs="Arial"/>
          <w:b/>
          <w:sz w:val="20"/>
          <w:szCs w:val="20"/>
        </w:rPr>
        <w:t>Переменные среды</w:t>
      </w:r>
      <w:r w:rsidR="00702F25">
        <w:rPr>
          <w:rFonts w:ascii="Arial" w:hAnsi="Arial" w:cs="Arial"/>
          <w:b/>
          <w:sz w:val="20"/>
          <w:szCs w:val="20"/>
        </w:rPr>
        <w:t xml:space="preserve"> (</w:t>
      </w:r>
      <w:r w:rsidR="00702F25" w:rsidRPr="00702F25">
        <w:rPr>
          <w:rFonts w:ascii="Arial" w:hAnsi="Arial" w:cs="Arial"/>
          <w:b/>
          <w:sz w:val="20"/>
          <w:szCs w:val="20"/>
        </w:rPr>
        <w:t>Переменные окружения</w:t>
      </w:r>
      <w:r w:rsidR="00702F25">
        <w:rPr>
          <w:rFonts w:ascii="Arial" w:hAnsi="Arial" w:cs="Arial"/>
          <w:b/>
          <w:sz w:val="20"/>
          <w:szCs w:val="20"/>
        </w:rPr>
        <w:t>)</w:t>
      </w:r>
    </w:p>
    <w:p w:rsidR="00E7294C" w:rsidRDefault="00E7294C" w:rsidP="00E7294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294C">
        <w:rPr>
          <w:rFonts w:ascii="Arial" w:hAnsi="Arial" w:cs="Arial"/>
          <w:sz w:val="20"/>
          <w:szCs w:val="20"/>
        </w:rPr>
        <w:t>Иногда в командах оболочки нужно работать с некими системными данными. Вот, например, как вывести домашнюю директорию текущего пользователя</w:t>
      </w:r>
      <w:r w:rsidR="00DF1A51">
        <w:rPr>
          <w:rFonts w:ascii="Arial" w:hAnsi="Arial" w:cs="Arial"/>
          <w:sz w:val="20"/>
          <w:szCs w:val="20"/>
        </w:rPr>
        <w:t xml:space="preserve"> (</w:t>
      </w:r>
      <w:r w:rsidR="00DF1A51" w:rsidRPr="00DF1A51">
        <w:rPr>
          <w:rFonts w:ascii="Arial" w:hAnsi="Arial" w:cs="Arial"/>
          <w:i/>
          <w:sz w:val="20"/>
          <w:szCs w:val="20"/>
        </w:rPr>
        <w:t>При обращении (но не при установке!) к переменной окружения, к ее имени необходимо добавить символ</w:t>
      </w:r>
      <w:r w:rsidR="00DF1A51">
        <w:rPr>
          <w:rFonts w:ascii="Arial" w:hAnsi="Arial" w:cs="Arial"/>
          <w:sz w:val="20"/>
          <w:szCs w:val="20"/>
        </w:rPr>
        <w:t xml:space="preserve"> “$”)</w:t>
      </w:r>
      <w:r w:rsidRPr="00E7294C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70"/>
        <w:gridCol w:w="5635"/>
      </w:tblGrid>
      <w:tr w:rsidR="008E118C" w:rsidTr="008E118C">
        <w:tc>
          <w:tcPr>
            <w:tcW w:w="5070" w:type="dxa"/>
          </w:tcPr>
          <w:p w:rsidR="008E118C" w:rsidRPr="009D3F9B" w:rsidRDefault="008E118C" w:rsidP="00E7294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E118C">
              <w:rPr>
                <w:rFonts w:ascii="Arial" w:hAnsi="Arial" w:cs="Arial"/>
                <w:sz w:val="20"/>
                <w:szCs w:val="20"/>
              </w:rPr>
              <w:t>Использование переменной среды в сценарии</w:t>
            </w:r>
            <w:r w:rsidR="009D3F9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7294C" w:rsidRPr="006E31CD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E31CD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E7294C" w:rsidRPr="006E31CD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E31CD">
              <w:rPr>
                <w:rFonts w:ascii="Arial" w:hAnsi="Arial" w:cs="Arial"/>
                <w:b/>
                <w:sz w:val="20"/>
                <w:szCs w:val="20"/>
                <w:lang w:val="en-US"/>
              </w:rPr>
              <w:t># display user home</w:t>
            </w:r>
          </w:p>
          <w:p w:rsidR="00E7294C" w:rsidRPr="006E31CD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7294C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"Home for the current user is: $HOME"</w:t>
            </w:r>
          </w:p>
        </w:tc>
        <w:tc>
          <w:tcPr>
            <w:tcW w:w="5635" w:type="dxa"/>
          </w:tcPr>
          <w:p w:rsidR="00E7294C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294C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196971" cy="510971"/>
                  <wp:effectExtent l="0" t="0" r="3810" b="3810"/>
                  <wp:docPr id="3" name="Рисунок 3" descr="https://habrastorage.org/getpro/habr/post_images/da0/6b6/4a4/da06b64a489f6a8e16a3ca345f270f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habrastorage.org/getpro/habr/post_images/da0/6b6/4a4/da06b64a489f6a8e16a3ca345f270f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6" cy="520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84D" w:rsidRDefault="00E7294C" w:rsidP="00E7294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294C">
        <w:rPr>
          <w:rFonts w:ascii="Arial" w:hAnsi="Arial" w:cs="Arial"/>
          <w:sz w:val="20"/>
          <w:szCs w:val="20"/>
        </w:rPr>
        <w:t xml:space="preserve">Обратите внимание на то, что мы можем использовать системную переменную </w:t>
      </w:r>
      <w:r w:rsidRPr="00E7294C">
        <w:rPr>
          <w:rFonts w:ascii="Arial" w:hAnsi="Arial" w:cs="Arial"/>
          <w:b/>
          <w:sz w:val="20"/>
          <w:szCs w:val="20"/>
        </w:rPr>
        <w:t>$HOME</w:t>
      </w:r>
      <w:r w:rsidRPr="00E7294C">
        <w:rPr>
          <w:rFonts w:ascii="Arial" w:hAnsi="Arial" w:cs="Arial"/>
          <w:sz w:val="20"/>
          <w:szCs w:val="20"/>
        </w:rPr>
        <w:t xml:space="preserve"> в двойных кавычках, это не помешает системе её распознать. Вот что получится, если выполнить вышеприведённый сценарий.</w:t>
      </w:r>
    </w:p>
    <w:p w:rsidR="0060437D" w:rsidRPr="003D51B7" w:rsidRDefault="0060437D" w:rsidP="003D51B7">
      <w:pPr>
        <w:pStyle w:val="a4"/>
        <w:numPr>
          <w:ilvl w:val="0"/>
          <w:numId w:val="22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3D51B7">
        <w:rPr>
          <w:rFonts w:ascii="Arial" w:hAnsi="Arial" w:cs="Arial"/>
          <w:b/>
          <w:sz w:val="20"/>
          <w:szCs w:val="20"/>
        </w:rPr>
        <w:t>Переменная</w:t>
      </w:r>
      <w:r w:rsidRPr="003D51B7">
        <w:rPr>
          <w:rFonts w:ascii="Arial" w:hAnsi="Arial" w:cs="Arial"/>
          <w:sz w:val="20"/>
          <w:szCs w:val="20"/>
        </w:rPr>
        <w:t xml:space="preserve"> </w:t>
      </w:r>
      <w:r w:rsidRPr="003D51B7">
        <w:rPr>
          <w:rFonts w:ascii="Arial" w:hAnsi="Arial" w:cs="Arial"/>
          <w:b/>
          <w:sz w:val="20"/>
          <w:szCs w:val="20"/>
        </w:rPr>
        <w:t>HOME</w:t>
      </w:r>
      <w:r w:rsidRPr="003D51B7">
        <w:rPr>
          <w:rFonts w:ascii="Arial" w:hAnsi="Arial" w:cs="Arial"/>
          <w:sz w:val="20"/>
          <w:szCs w:val="20"/>
        </w:rPr>
        <w:t xml:space="preserve"> </w:t>
      </w:r>
      <w:r w:rsidRPr="00813AEF">
        <w:rPr>
          <w:rFonts w:ascii="Arial" w:hAnsi="Arial" w:cs="Arial"/>
          <w:i/>
          <w:sz w:val="20"/>
          <w:szCs w:val="20"/>
        </w:rPr>
        <w:t>указывает на корневой (домашний) каталог пользователя</w:t>
      </w:r>
      <w:r w:rsidRPr="003D51B7">
        <w:rPr>
          <w:rFonts w:ascii="Arial" w:hAnsi="Arial" w:cs="Arial"/>
          <w:sz w:val="20"/>
          <w:szCs w:val="20"/>
        </w:rPr>
        <w:t xml:space="preserve">. </w:t>
      </w:r>
    </w:p>
    <w:p w:rsidR="0060437D" w:rsidRP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0437D">
        <w:rPr>
          <w:rFonts w:ascii="Arial" w:hAnsi="Arial" w:cs="Arial"/>
          <w:sz w:val="20"/>
          <w:szCs w:val="20"/>
        </w:rPr>
        <w:t>Предположим для примера, что вы пишите сценарий, который должен создать в домашнем каталоге любого пользователя, выполняющего этот сценарий, новый каталог с именем newdir, чтобы установить в нем какой-то пакет программ. Начальные строки файла-сценария могут выглядеть так:</w:t>
      </w:r>
    </w:p>
    <w:p w:rsidR="0060437D" w:rsidRP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60437D">
        <w:rPr>
          <w:rFonts w:ascii="Arial" w:hAnsi="Arial" w:cs="Arial"/>
          <w:sz w:val="20"/>
          <w:szCs w:val="20"/>
        </w:rPr>
        <w:tab/>
      </w:r>
      <w:r w:rsidRPr="0060437D">
        <w:rPr>
          <w:rFonts w:ascii="Arial" w:hAnsi="Arial" w:cs="Arial"/>
          <w:b/>
          <w:sz w:val="20"/>
          <w:szCs w:val="20"/>
        </w:rPr>
        <w:t>cd $HOME</w:t>
      </w:r>
    </w:p>
    <w:p w:rsidR="0060437D" w:rsidRP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0437D">
        <w:rPr>
          <w:rFonts w:ascii="Arial" w:hAnsi="Arial" w:cs="Arial"/>
          <w:b/>
          <w:sz w:val="20"/>
          <w:szCs w:val="20"/>
        </w:rPr>
        <w:tab/>
        <w:t>mkdir newdir</w:t>
      </w:r>
    </w:p>
    <w:p w:rsid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0437D">
        <w:rPr>
          <w:rFonts w:ascii="Arial" w:hAnsi="Arial" w:cs="Arial"/>
          <w:sz w:val="20"/>
          <w:szCs w:val="20"/>
        </w:rPr>
        <w:lastRenderedPageBreak/>
        <w:t>Тогда любой пользователь, запустивший такой сценарий из любого каталога, получит желаемый результат.</w:t>
      </w:r>
    </w:p>
    <w:p w:rsidR="002235BF" w:rsidRPr="00813AEF" w:rsidRDefault="002235BF" w:rsidP="003D51B7">
      <w:pPr>
        <w:pStyle w:val="a4"/>
        <w:numPr>
          <w:ilvl w:val="0"/>
          <w:numId w:val="23"/>
        </w:numPr>
        <w:spacing w:after="0" w:line="216" w:lineRule="auto"/>
        <w:jc w:val="both"/>
        <w:rPr>
          <w:rFonts w:ascii="Arial" w:hAnsi="Arial" w:cs="Arial"/>
          <w:i/>
          <w:sz w:val="20"/>
          <w:szCs w:val="20"/>
        </w:rPr>
      </w:pPr>
      <w:r w:rsidRPr="003D51B7">
        <w:rPr>
          <w:rFonts w:ascii="Arial" w:hAnsi="Arial" w:cs="Arial"/>
          <w:b/>
          <w:sz w:val="20"/>
          <w:szCs w:val="20"/>
        </w:rPr>
        <w:t>Переменная PATH</w:t>
      </w:r>
      <w:r w:rsidRPr="003D51B7">
        <w:rPr>
          <w:rFonts w:ascii="Arial" w:hAnsi="Arial" w:cs="Arial"/>
          <w:sz w:val="20"/>
          <w:szCs w:val="20"/>
        </w:rPr>
        <w:t xml:space="preserve"> </w:t>
      </w:r>
      <w:r w:rsidRPr="00813AEF">
        <w:rPr>
          <w:rFonts w:ascii="Arial" w:hAnsi="Arial" w:cs="Arial"/>
          <w:i/>
          <w:sz w:val="20"/>
          <w:szCs w:val="20"/>
        </w:rPr>
        <w:t xml:space="preserve">содержит в себе список каталогов, в которых система ищет команды или программы для исполнения. </w:t>
      </w:r>
    </w:p>
    <w:p w:rsidR="0060437D" w:rsidRPr="003D51B7" w:rsidRDefault="002235BF" w:rsidP="001072A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51B7">
        <w:rPr>
          <w:rFonts w:ascii="Arial" w:hAnsi="Arial" w:cs="Arial"/>
          <w:sz w:val="20"/>
          <w:szCs w:val="20"/>
        </w:rPr>
        <w:t xml:space="preserve">Другими словами, если пользователь хочет выполнить какую-либо команду (или запустить программу), то он либо должен указать полный путь к команде, либо этот путь должен содержаться в списке переменной </w:t>
      </w:r>
      <w:r w:rsidRPr="003D51B7">
        <w:rPr>
          <w:rFonts w:ascii="Arial" w:hAnsi="Arial" w:cs="Arial"/>
          <w:b/>
          <w:sz w:val="20"/>
          <w:szCs w:val="20"/>
        </w:rPr>
        <w:t>PATH</w:t>
      </w:r>
      <w:r w:rsidRPr="003D51B7">
        <w:rPr>
          <w:rFonts w:ascii="Arial" w:hAnsi="Arial" w:cs="Arial"/>
          <w:sz w:val="20"/>
          <w:szCs w:val="20"/>
        </w:rPr>
        <w:t>.</w:t>
      </w:r>
    </w:p>
    <w:p w:rsidR="001017B8" w:rsidRPr="001017B8" w:rsidRDefault="001017B8" w:rsidP="001017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017B8">
        <w:rPr>
          <w:rFonts w:ascii="Arial" w:hAnsi="Arial" w:cs="Arial"/>
          <w:sz w:val="20"/>
          <w:szCs w:val="20"/>
        </w:rPr>
        <w:t>Рассмотрим следующий пример:</w:t>
      </w:r>
      <w:r>
        <w:rPr>
          <w:rFonts w:ascii="Arial" w:hAnsi="Arial" w:cs="Arial"/>
          <w:sz w:val="20"/>
          <w:szCs w:val="20"/>
        </w:rPr>
        <w:t xml:space="preserve">   </w:t>
      </w:r>
      <w:r w:rsidRPr="001017B8">
        <w:rPr>
          <w:rFonts w:ascii="Arial" w:hAnsi="Arial" w:cs="Arial"/>
          <w:b/>
          <w:sz w:val="20"/>
          <w:szCs w:val="20"/>
        </w:rPr>
        <w:t>echo $PATH</w:t>
      </w:r>
    </w:p>
    <w:p w:rsidR="0060437D" w:rsidRPr="001017B8" w:rsidRDefault="001017B8" w:rsidP="001017B8">
      <w:pPr>
        <w:spacing w:after="0" w:line="216" w:lineRule="auto"/>
        <w:ind w:firstLine="284"/>
        <w:jc w:val="both"/>
        <w:rPr>
          <w:rFonts w:ascii="Arial" w:hAnsi="Arial" w:cs="Arial"/>
          <w:b/>
          <w:i/>
          <w:sz w:val="20"/>
          <w:szCs w:val="20"/>
        </w:rPr>
      </w:pPr>
      <w:r w:rsidRPr="001017B8">
        <w:rPr>
          <w:rFonts w:ascii="Arial" w:hAnsi="Arial" w:cs="Arial"/>
          <w:sz w:val="20"/>
          <w:szCs w:val="20"/>
        </w:rPr>
        <w:t>На экран будет выведено что-то в таком роде:</w:t>
      </w:r>
      <w:r>
        <w:rPr>
          <w:rFonts w:ascii="Arial" w:hAnsi="Arial" w:cs="Arial"/>
          <w:sz w:val="20"/>
          <w:szCs w:val="20"/>
        </w:rPr>
        <w:t xml:space="preserve">    </w:t>
      </w:r>
      <w:r w:rsidRPr="001017B8">
        <w:rPr>
          <w:rFonts w:ascii="Arial" w:hAnsi="Arial" w:cs="Arial"/>
          <w:b/>
          <w:i/>
          <w:sz w:val="20"/>
          <w:szCs w:val="20"/>
        </w:rPr>
        <w:t>.:/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home</w:t>
      </w:r>
      <w:r w:rsidRPr="001017B8">
        <w:rPr>
          <w:rFonts w:ascii="Arial" w:hAnsi="Arial" w:cs="Arial"/>
          <w:b/>
          <w:i/>
          <w:sz w:val="20"/>
          <w:szCs w:val="20"/>
        </w:rPr>
        <w:t>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myfiles</w:t>
      </w:r>
      <w:r w:rsidRPr="001017B8">
        <w:rPr>
          <w:rFonts w:ascii="Arial" w:hAnsi="Arial" w:cs="Arial"/>
          <w:b/>
          <w:i/>
          <w:sz w:val="20"/>
          <w:szCs w:val="20"/>
        </w:rPr>
        <w:t>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  <w:r w:rsidRPr="001017B8">
        <w:rPr>
          <w:rFonts w:ascii="Arial" w:hAnsi="Arial" w:cs="Arial"/>
          <w:b/>
          <w:i/>
          <w:sz w:val="20"/>
          <w:szCs w:val="20"/>
        </w:rPr>
        <w:t>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usr</w:t>
      </w:r>
      <w:r w:rsidRPr="001017B8">
        <w:rPr>
          <w:rFonts w:ascii="Arial" w:hAnsi="Arial" w:cs="Arial"/>
          <w:b/>
          <w:i/>
          <w:sz w:val="20"/>
          <w:szCs w:val="20"/>
        </w:rPr>
        <w:t>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  <w:r w:rsidRPr="001017B8">
        <w:rPr>
          <w:rFonts w:ascii="Arial" w:hAnsi="Arial" w:cs="Arial"/>
          <w:b/>
          <w:i/>
          <w:sz w:val="20"/>
          <w:szCs w:val="20"/>
        </w:rPr>
        <w:t>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  <w:r w:rsidRPr="001017B8">
        <w:rPr>
          <w:rFonts w:ascii="Arial" w:hAnsi="Arial" w:cs="Arial"/>
          <w:b/>
          <w:i/>
          <w:sz w:val="20"/>
          <w:szCs w:val="20"/>
        </w:rPr>
        <w:t>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usr</w:t>
      </w:r>
      <w:r w:rsidRPr="001017B8">
        <w:rPr>
          <w:rFonts w:ascii="Arial" w:hAnsi="Arial" w:cs="Arial"/>
          <w:b/>
          <w:i/>
          <w:sz w:val="20"/>
          <w:szCs w:val="20"/>
        </w:rPr>
        <w:t>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1017B8">
        <w:rPr>
          <w:rFonts w:ascii="Arial" w:hAnsi="Arial" w:cs="Arial"/>
          <w:b/>
          <w:i/>
          <w:sz w:val="20"/>
          <w:szCs w:val="20"/>
        </w:rPr>
        <w:t>11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R</w:t>
      </w:r>
      <w:r w:rsidRPr="001017B8">
        <w:rPr>
          <w:rFonts w:ascii="Arial" w:hAnsi="Arial" w:cs="Arial"/>
          <w:b/>
          <w:i/>
          <w:sz w:val="20"/>
          <w:szCs w:val="20"/>
        </w:rPr>
        <w:t>6/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</w:p>
    <w:p w:rsidR="006A776F" w:rsidRPr="006A776F" w:rsidRDefault="006A776F" w:rsidP="006A776F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776F">
        <w:rPr>
          <w:rFonts w:ascii="Arial" w:hAnsi="Arial" w:cs="Arial"/>
          <w:sz w:val="20"/>
          <w:szCs w:val="20"/>
        </w:rPr>
        <w:t xml:space="preserve">Как можно видеть, каталоги в списке переменной </w:t>
      </w:r>
      <w:r w:rsidRPr="006A776F">
        <w:rPr>
          <w:rFonts w:ascii="Arial" w:hAnsi="Arial" w:cs="Arial"/>
          <w:b/>
          <w:sz w:val="20"/>
          <w:szCs w:val="20"/>
        </w:rPr>
        <w:t>PATH</w:t>
      </w:r>
      <w:r w:rsidRPr="006A776F">
        <w:rPr>
          <w:rFonts w:ascii="Arial" w:hAnsi="Arial" w:cs="Arial"/>
          <w:sz w:val="20"/>
          <w:szCs w:val="20"/>
        </w:rPr>
        <w:t xml:space="preserve"> разделены знаком “</w:t>
      </w:r>
      <w:r w:rsidRPr="006A776F">
        <w:rPr>
          <w:rFonts w:ascii="Arial" w:hAnsi="Arial" w:cs="Arial"/>
          <w:b/>
          <w:sz w:val="24"/>
          <w:szCs w:val="24"/>
        </w:rPr>
        <w:t>:</w:t>
      </w:r>
      <w:r w:rsidRPr="006A776F">
        <w:rPr>
          <w:rFonts w:ascii="Arial" w:hAnsi="Arial" w:cs="Arial"/>
          <w:sz w:val="20"/>
          <w:szCs w:val="20"/>
        </w:rPr>
        <w:t xml:space="preserve">”. В частности, каталог /bin содержит многие из рассмотренных ранее команд системы: cp, gzip, mkdir и другие. </w:t>
      </w:r>
    </w:p>
    <w:p w:rsidR="006A776F" w:rsidRDefault="006A776F" w:rsidP="006A776F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776F">
        <w:rPr>
          <w:rFonts w:ascii="Arial" w:hAnsi="Arial" w:cs="Arial"/>
          <w:sz w:val="20"/>
          <w:szCs w:val="20"/>
        </w:rPr>
        <w:t xml:space="preserve">Поэтому мы и можем вызывать такие команды напрямую, без указания пути к ним. Поиск команд или программ ведется по списку каталогов в переменной </w:t>
      </w:r>
      <w:r w:rsidRPr="006A776F">
        <w:rPr>
          <w:rFonts w:ascii="Arial" w:hAnsi="Arial" w:cs="Arial"/>
          <w:b/>
          <w:sz w:val="20"/>
          <w:szCs w:val="20"/>
        </w:rPr>
        <w:t>PATH</w:t>
      </w:r>
      <w:r w:rsidRPr="006A776F">
        <w:rPr>
          <w:rFonts w:ascii="Arial" w:hAnsi="Arial" w:cs="Arial"/>
          <w:sz w:val="20"/>
          <w:szCs w:val="20"/>
        </w:rPr>
        <w:t xml:space="preserve"> слева направо </w:t>
      </w:r>
      <w:r>
        <w:rPr>
          <w:rFonts w:ascii="Arial" w:hAnsi="Arial" w:cs="Arial"/>
          <w:sz w:val="20"/>
          <w:szCs w:val="20"/>
        </w:rPr>
        <w:t xml:space="preserve">– </w:t>
      </w:r>
      <w:r w:rsidRPr="006A776F">
        <w:rPr>
          <w:rFonts w:ascii="Arial" w:hAnsi="Arial" w:cs="Arial"/>
          <w:sz w:val="20"/>
          <w:szCs w:val="20"/>
        </w:rPr>
        <w:t xml:space="preserve">об этом необходимо помнить, поскольку в системе и у пользователя могут оказаться команды или программы с одинаковыми именами. </w:t>
      </w:r>
    </w:p>
    <w:p w:rsidR="0060437D" w:rsidRDefault="006A776F" w:rsidP="006A776F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776F">
        <w:rPr>
          <w:rFonts w:ascii="Arial" w:hAnsi="Arial" w:cs="Arial"/>
          <w:sz w:val="20"/>
          <w:szCs w:val="20"/>
        </w:rPr>
        <w:t>В этом случае будет выполнена команда из того каталога, который расположен в списке раньше.</w:t>
      </w:r>
    </w:p>
    <w:p w:rsidR="00E07929" w:rsidRPr="00E07929" w:rsidRDefault="00E07929" w:rsidP="0016394E">
      <w:pPr>
        <w:pStyle w:val="a4"/>
        <w:numPr>
          <w:ilvl w:val="0"/>
          <w:numId w:val="27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>Отметим, что текущий каталог, представленный знаком “</w:t>
      </w:r>
      <w:r w:rsidRPr="00E07929">
        <w:rPr>
          <w:rFonts w:ascii="Arial" w:hAnsi="Arial" w:cs="Arial"/>
          <w:b/>
          <w:sz w:val="24"/>
          <w:szCs w:val="24"/>
        </w:rPr>
        <w:t>.</w:t>
      </w:r>
      <w:r w:rsidRPr="00E07929">
        <w:rPr>
          <w:rFonts w:ascii="Arial" w:hAnsi="Arial" w:cs="Arial"/>
          <w:sz w:val="20"/>
          <w:szCs w:val="20"/>
        </w:rPr>
        <w:t xml:space="preserve">” в первой позиции списка в данном примере, по умолчанию может и не включаться системными сценариями автозагрузки в состав переменной </w:t>
      </w:r>
      <w:r w:rsidRPr="00E07929">
        <w:rPr>
          <w:rFonts w:ascii="Arial" w:hAnsi="Arial" w:cs="Arial"/>
          <w:b/>
          <w:sz w:val="20"/>
          <w:szCs w:val="20"/>
        </w:rPr>
        <w:t>PATH</w:t>
      </w:r>
      <w:r w:rsidRPr="00E07929">
        <w:rPr>
          <w:rFonts w:ascii="Arial" w:hAnsi="Arial" w:cs="Arial"/>
          <w:sz w:val="20"/>
          <w:szCs w:val="20"/>
        </w:rPr>
        <w:t xml:space="preserve">. </w:t>
      </w:r>
    </w:p>
    <w:p w:rsidR="00E07929" w:rsidRPr="00E07929" w:rsidRDefault="00E07929" w:rsidP="0016394E">
      <w:pPr>
        <w:pStyle w:val="a4"/>
        <w:numPr>
          <w:ilvl w:val="0"/>
          <w:numId w:val="27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Если это так, то вы не сможете запустить, скажем программу myprog, расположенную в текущем каталоге, просто набрав в командной строке myprog, а должны вызвать ее так: </w:t>
      </w:r>
      <w:r w:rsidRPr="00E07929">
        <w:rPr>
          <w:rFonts w:ascii="Arial" w:hAnsi="Arial" w:cs="Arial"/>
          <w:b/>
          <w:sz w:val="20"/>
          <w:szCs w:val="20"/>
        </w:rPr>
        <w:t>./myprog</w:t>
      </w:r>
    </w:p>
    <w:p w:rsidR="00E07929" w:rsidRPr="00E07929" w:rsidRDefault="00E07929" w:rsidP="0016394E">
      <w:pPr>
        <w:pStyle w:val="a4"/>
        <w:numPr>
          <w:ilvl w:val="0"/>
          <w:numId w:val="27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(здесь между </w:t>
      </w:r>
      <w:r w:rsidRPr="00E07929">
        <w:rPr>
          <w:rFonts w:ascii="Arial" w:hAnsi="Arial" w:cs="Arial"/>
          <w:b/>
          <w:sz w:val="20"/>
          <w:szCs w:val="20"/>
        </w:rPr>
        <w:t>точкой</w:t>
      </w:r>
      <w:r w:rsidRPr="00E07929">
        <w:rPr>
          <w:rFonts w:ascii="Arial" w:hAnsi="Arial" w:cs="Arial"/>
          <w:sz w:val="20"/>
          <w:szCs w:val="20"/>
        </w:rPr>
        <w:t xml:space="preserve"> и знаком “</w:t>
      </w:r>
      <w:r w:rsidRPr="00E07929">
        <w:rPr>
          <w:rFonts w:ascii="Arial" w:hAnsi="Arial" w:cs="Arial"/>
          <w:b/>
          <w:sz w:val="20"/>
          <w:szCs w:val="20"/>
        </w:rPr>
        <w:t>/</w:t>
      </w:r>
      <w:r w:rsidRPr="00E07929">
        <w:rPr>
          <w:rFonts w:ascii="Arial" w:hAnsi="Arial" w:cs="Arial"/>
          <w:sz w:val="20"/>
          <w:szCs w:val="20"/>
        </w:rPr>
        <w:t xml:space="preserve">” нет пробела). </w:t>
      </w:r>
    </w:p>
    <w:p w:rsidR="00E07929" w:rsidRDefault="00E07929" w:rsidP="00E0792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Другая возможность </w:t>
      </w:r>
      <w:r>
        <w:rPr>
          <w:rFonts w:ascii="Arial" w:hAnsi="Arial" w:cs="Arial"/>
          <w:sz w:val="20"/>
          <w:szCs w:val="20"/>
        </w:rPr>
        <w:t>–</w:t>
      </w:r>
      <w:r w:rsidRPr="00E07929">
        <w:rPr>
          <w:rFonts w:ascii="Arial" w:hAnsi="Arial" w:cs="Arial"/>
          <w:sz w:val="20"/>
          <w:szCs w:val="20"/>
        </w:rPr>
        <w:t xml:space="preserve"> </w:t>
      </w:r>
      <w:r w:rsidRPr="00E07929">
        <w:rPr>
          <w:rFonts w:ascii="Arial" w:hAnsi="Arial" w:cs="Arial"/>
          <w:b/>
          <w:i/>
          <w:sz w:val="20"/>
          <w:szCs w:val="20"/>
        </w:rPr>
        <w:t>включить текущий каталог в список переменной</w:t>
      </w:r>
      <w:r w:rsidRPr="00E07929">
        <w:rPr>
          <w:rFonts w:ascii="Arial" w:hAnsi="Arial" w:cs="Arial"/>
          <w:sz w:val="20"/>
          <w:szCs w:val="20"/>
        </w:rPr>
        <w:t xml:space="preserve"> </w:t>
      </w:r>
      <w:r w:rsidRPr="00E07929">
        <w:rPr>
          <w:rFonts w:ascii="Arial" w:hAnsi="Arial" w:cs="Arial"/>
          <w:b/>
          <w:sz w:val="20"/>
          <w:szCs w:val="20"/>
        </w:rPr>
        <w:t>PATH</w:t>
      </w:r>
      <w:r w:rsidRPr="00E07929">
        <w:rPr>
          <w:rFonts w:ascii="Arial" w:hAnsi="Arial" w:cs="Arial"/>
          <w:sz w:val="20"/>
          <w:szCs w:val="20"/>
        </w:rPr>
        <w:t xml:space="preserve">. </w:t>
      </w:r>
    </w:p>
    <w:p w:rsidR="006A776F" w:rsidRPr="00E07929" w:rsidRDefault="00E07929" w:rsidP="00E0792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Чтобы добавить какой-либо каталог, скажем </w:t>
      </w:r>
      <w:r w:rsidRPr="00E07929">
        <w:rPr>
          <w:rFonts w:ascii="Arial" w:hAnsi="Arial" w:cs="Arial"/>
          <w:b/>
          <w:sz w:val="20"/>
          <w:szCs w:val="20"/>
        </w:rPr>
        <w:t>/opt/bin</w:t>
      </w:r>
      <w:r w:rsidRPr="00E07929">
        <w:rPr>
          <w:rFonts w:ascii="Arial" w:hAnsi="Arial" w:cs="Arial"/>
          <w:sz w:val="20"/>
          <w:szCs w:val="20"/>
        </w:rPr>
        <w:t xml:space="preserve">, в список переменной </w:t>
      </w:r>
      <w:r w:rsidRPr="00E07929">
        <w:rPr>
          <w:rFonts w:ascii="Arial" w:hAnsi="Arial" w:cs="Arial"/>
          <w:b/>
          <w:sz w:val="20"/>
          <w:szCs w:val="20"/>
        </w:rPr>
        <w:t>PATH</w:t>
      </w:r>
      <w:r w:rsidRPr="00E07929">
        <w:rPr>
          <w:rFonts w:ascii="Arial" w:hAnsi="Arial" w:cs="Arial"/>
          <w:sz w:val="20"/>
          <w:szCs w:val="20"/>
        </w:rPr>
        <w:t>, необходимо выполнить команду: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07929">
        <w:rPr>
          <w:rFonts w:ascii="Arial" w:hAnsi="Arial" w:cs="Arial"/>
          <w:b/>
          <w:sz w:val="20"/>
          <w:szCs w:val="20"/>
          <w:lang w:val="en-US"/>
        </w:rPr>
        <w:t>export</w:t>
      </w:r>
      <w:r w:rsidRPr="00E07929">
        <w:rPr>
          <w:rFonts w:ascii="Arial" w:hAnsi="Arial" w:cs="Arial"/>
          <w:b/>
          <w:sz w:val="20"/>
          <w:szCs w:val="20"/>
        </w:rPr>
        <w:t xml:space="preserve"> </w:t>
      </w:r>
      <w:r w:rsidRPr="00E07929">
        <w:rPr>
          <w:rFonts w:ascii="Arial" w:hAnsi="Arial" w:cs="Arial"/>
          <w:b/>
          <w:sz w:val="20"/>
          <w:szCs w:val="20"/>
          <w:lang w:val="en-US"/>
        </w:rPr>
        <w:t>PATH</w:t>
      </w:r>
      <w:r w:rsidRPr="00E07929">
        <w:rPr>
          <w:rFonts w:ascii="Arial" w:hAnsi="Arial" w:cs="Arial"/>
          <w:b/>
          <w:sz w:val="20"/>
          <w:szCs w:val="20"/>
        </w:rPr>
        <w:t>=$</w:t>
      </w:r>
      <w:r w:rsidRPr="00E07929">
        <w:rPr>
          <w:rFonts w:ascii="Arial" w:hAnsi="Arial" w:cs="Arial"/>
          <w:b/>
          <w:sz w:val="20"/>
          <w:szCs w:val="20"/>
          <w:lang w:val="en-US"/>
        </w:rPr>
        <w:t>PATH</w:t>
      </w:r>
      <w:r w:rsidRPr="00E07929">
        <w:rPr>
          <w:rFonts w:ascii="Arial" w:hAnsi="Arial" w:cs="Arial"/>
          <w:b/>
          <w:sz w:val="20"/>
          <w:szCs w:val="20"/>
        </w:rPr>
        <w:t>:/</w:t>
      </w:r>
      <w:r w:rsidRPr="00E07929">
        <w:rPr>
          <w:rFonts w:ascii="Arial" w:hAnsi="Arial" w:cs="Arial"/>
          <w:b/>
          <w:sz w:val="20"/>
          <w:szCs w:val="20"/>
          <w:lang w:val="en-US"/>
        </w:rPr>
        <w:t>opt</w:t>
      </w:r>
      <w:r w:rsidRPr="00E07929">
        <w:rPr>
          <w:rFonts w:ascii="Arial" w:hAnsi="Arial" w:cs="Arial"/>
          <w:b/>
          <w:sz w:val="20"/>
          <w:szCs w:val="20"/>
        </w:rPr>
        <w:t>/</w:t>
      </w:r>
      <w:r w:rsidRPr="00E07929">
        <w:rPr>
          <w:rFonts w:ascii="Arial" w:hAnsi="Arial" w:cs="Arial"/>
          <w:b/>
          <w:sz w:val="20"/>
          <w:szCs w:val="20"/>
          <w:lang w:val="en-US"/>
        </w:rPr>
        <w:t>bin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18"/>
        <w:gridCol w:w="8187"/>
      </w:tblGrid>
      <w:tr w:rsidR="00D74B76" w:rsidTr="0016394E">
        <w:tc>
          <w:tcPr>
            <w:tcW w:w="2518" w:type="dxa"/>
          </w:tcPr>
          <w:p w:rsidR="00D74B76" w:rsidRPr="0016394E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94E">
              <w:rPr>
                <w:rFonts w:ascii="Arial" w:hAnsi="Arial" w:cs="Arial"/>
                <w:b/>
                <w:sz w:val="20"/>
                <w:szCs w:val="20"/>
              </w:rPr>
              <w:t>Переменная PWD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D74B76">
              <w:rPr>
                <w:rFonts w:ascii="Arial" w:hAnsi="Arial" w:cs="Arial"/>
                <w:i/>
                <w:sz w:val="20"/>
                <w:szCs w:val="20"/>
              </w:rPr>
              <w:t>указывает на текущий каталог</w:t>
            </w:r>
          </w:p>
        </w:tc>
      </w:tr>
      <w:tr w:rsidR="00D74B76" w:rsidTr="0016394E">
        <w:tc>
          <w:tcPr>
            <w:tcW w:w="2518" w:type="dxa"/>
          </w:tcPr>
          <w:p w:rsidR="00D74B76" w:rsidRPr="0016394E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94E">
              <w:rPr>
                <w:rFonts w:ascii="Arial" w:hAnsi="Arial" w:cs="Arial"/>
                <w:b/>
                <w:sz w:val="20"/>
                <w:szCs w:val="20"/>
              </w:rPr>
              <w:t xml:space="preserve">Переменная USER 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D74B76">
              <w:rPr>
                <w:rFonts w:ascii="Arial" w:hAnsi="Arial" w:cs="Arial"/>
                <w:i/>
                <w:sz w:val="20"/>
                <w:szCs w:val="20"/>
              </w:rPr>
              <w:t>указывает на имя пользователя</w:t>
            </w:r>
          </w:p>
        </w:tc>
      </w:tr>
      <w:tr w:rsidR="00D74B76" w:rsidTr="0016394E">
        <w:tc>
          <w:tcPr>
            <w:tcW w:w="2518" w:type="dxa"/>
          </w:tcPr>
          <w:p w:rsidR="00D74B76" w:rsidRPr="0016394E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94E">
              <w:rPr>
                <w:rFonts w:ascii="Arial" w:hAnsi="Arial" w:cs="Arial"/>
                <w:b/>
                <w:sz w:val="20"/>
                <w:szCs w:val="20"/>
              </w:rPr>
              <w:t xml:space="preserve">Переменная EDITOR 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D74B76">
              <w:rPr>
                <w:rFonts w:ascii="Arial" w:hAnsi="Arial" w:cs="Arial"/>
                <w:i/>
                <w:sz w:val="20"/>
                <w:szCs w:val="20"/>
              </w:rPr>
              <w:t>указывает на редактор, который будет использоваться по умолчанию некоторыми программами и утилитами</w:t>
            </w:r>
          </w:p>
        </w:tc>
      </w:tr>
      <w:tr w:rsidR="00D74B76" w:rsidTr="0016394E">
        <w:tc>
          <w:tcPr>
            <w:tcW w:w="2518" w:type="dxa"/>
          </w:tcPr>
          <w:p w:rsidR="00D74B76" w:rsidRPr="00021979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21979">
              <w:rPr>
                <w:rFonts w:ascii="Arial" w:hAnsi="Arial" w:cs="Arial"/>
                <w:b/>
                <w:sz w:val="20"/>
                <w:szCs w:val="20"/>
              </w:rPr>
              <w:t xml:space="preserve">Переменная PRINTER 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указывает на имя принтера, используемого по умолчанию</w:t>
            </w:r>
          </w:p>
        </w:tc>
      </w:tr>
      <w:tr w:rsidR="00021979" w:rsidTr="0016394E">
        <w:tc>
          <w:tcPr>
            <w:tcW w:w="2518" w:type="dxa"/>
          </w:tcPr>
          <w:p w:rsidR="00021979" w:rsidRPr="00021979" w:rsidRDefault="00021979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21979">
              <w:rPr>
                <w:rFonts w:ascii="Arial" w:hAnsi="Arial" w:cs="Arial"/>
                <w:b/>
                <w:sz w:val="20"/>
                <w:szCs w:val="20"/>
              </w:rPr>
              <w:t>Переменная TERM</w:t>
            </w:r>
          </w:p>
        </w:tc>
        <w:tc>
          <w:tcPr>
            <w:tcW w:w="8187" w:type="dxa"/>
          </w:tcPr>
          <w:p w:rsidR="00021979" w:rsidRDefault="00021979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021979">
              <w:rPr>
                <w:rFonts w:ascii="Arial" w:hAnsi="Arial" w:cs="Arial"/>
                <w:i/>
                <w:sz w:val="20"/>
                <w:szCs w:val="20"/>
              </w:rPr>
              <w:t xml:space="preserve">указывает на тип используемого терминала </w:t>
            </w:r>
          </w:p>
          <w:p w:rsidR="00021979" w:rsidRPr="00021979" w:rsidRDefault="00021979" w:rsidP="00830DFB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1979">
              <w:rPr>
                <w:rFonts w:ascii="Arial" w:hAnsi="Arial" w:cs="Arial"/>
                <w:sz w:val="20"/>
                <w:szCs w:val="20"/>
              </w:rPr>
              <w:t xml:space="preserve">Обычно эта переменная имеет значение </w:t>
            </w:r>
            <w:r w:rsidRPr="00021979">
              <w:rPr>
                <w:rFonts w:ascii="Arial" w:hAnsi="Arial" w:cs="Arial"/>
                <w:b/>
                <w:sz w:val="20"/>
                <w:szCs w:val="20"/>
              </w:rPr>
              <w:t>xterm</w:t>
            </w:r>
            <w:r w:rsidRPr="00021979">
              <w:rPr>
                <w:rFonts w:ascii="Arial" w:hAnsi="Arial" w:cs="Arial"/>
                <w:sz w:val="20"/>
                <w:szCs w:val="20"/>
              </w:rPr>
              <w:t xml:space="preserve"> при работе в графическом режиме или </w:t>
            </w:r>
            <w:r w:rsidRPr="00021979">
              <w:rPr>
                <w:rFonts w:ascii="Arial" w:hAnsi="Arial" w:cs="Arial"/>
                <w:b/>
                <w:sz w:val="20"/>
                <w:szCs w:val="20"/>
              </w:rPr>
              <w:t>linux</w:t>
            </w:r>
            <w:r w:rsidRPr="00021979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21979">
              <w:rPr>
                <w:rFonts w:ascii="Arial" w:hAnsi="Arial" w:cs="Arial"/>
                <w:b/>
                <w:sz w:val="20"/>
                <w:szCs w:val="20"/>
              </w:rPr>
              <w:t>vt100</w:t>
            </w:r>
            <w:r>
              <w:rPr>
                <w:rFonts w:ascii="Arial" w:hAnsi="Arial" w:cs="Arial"/>
                <w:sz w:val="20"/>
                <w:szCs w:val="20"/>
              </w:rPr>
              <w:t xml:space="preserve"> в текстовом режиме работы</w:t>
            </w:r>
          </w:p>
        </w:tc>
      </w:tr>
      <w:tr w:rsidR="00021979" w:rsidTr="0016394E">
        <w:tc>
          <w:tcPr>
            <w:tcW w:w="2518" w:type="dxa"/>
          </w:tcPr>
          <w:p w:rsidR="00021979" w:rsidRPr="00B62CF4" w:rsidRDefault="00B62CF4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2CF4">
              <w:rPr>
                <w:rFonts w:ascii="Arial" w:hAnsi="Arial" w:cs="Arial"/>
                <w:b/>
                <w:sz w:val="20"/>
                <w:szCs w:val="20"/>
              </w:rPr>
              <w:t>Переменная DISPLAY</w:t>
            </w:r>
          </w:p>
        </w:tc>
        <w:tc>
          <w:tcPr>
            <w:tcW w:w="8187" w:type="dxa"/>
          </w:tcPr>
          <w:p w:rsidR="00021979" w:rsidRDefault="00B62CF4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B62CF4">
              <w:rPr>
                <w:rFonts w:ascii="Arial" w:hAnsi="Arial" w:cs="Arial"/>
                <w:i/>
                <w:sz w:val="20"/>
                <w:szCs w:val="20"/>
              </w:rPr>
              <w:t>указывае</w:t>
            </w:r>
            <w:r>
              <w:rPr>
                <w:rFonts w:ascii="Arial" w:hAnsi="Arial" w:cs="Arial"/>
                <w:i/>
                <w:sz w:val="20"/>
                <w:szCs w:val="20"/>
              </w:rPr>
              <w:t>т на адрес графического дисплея</w:t>
            </w:r>
          </w:p>
        </w:tc>
      </w:tr>
    </w:tbl>
    <w:p w:rsidR="00646CB8" w:rsidRPr="00E07929" w:rsidRDefault="00EA3AA5" w:rsidP="00830DF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62CF4">
        <w:rPr>
          <w:rFonts w:ascii="Arial" w:hAnsi="Arial" w:cs="Arial"/>
          <w:b/>
          <w:sz w:val="20"/>
          <w:szCs w:val="20"/>
        </w:rPr>
        <w:t>Переменная DISPLAY</w:t>
      </w:r>
      <w:r w:rsidRPr="00EA3AA5">
        <w:rPr>
          <w:rFonts w:ascii="Arial" w:hAnsi="Arial" w:cs="Arial"/>
          <w:sz w:val="20"/>
          <w:szCs w:val="20"/>
        </w:rPr>
        <w:t xml:space="preserve"> важна, когда необходимо открыть новое </w:t>
      </w:r>
      <w:r w:rsidRPr="00EA3AA5">
        <w:rPr>
          <w:rFonts w:ascii="Arial" w:hAnsi="Arial" w:cs="Arial"/>
          <w:b/>
          <w:sz w:val="20"/>
          <w:szCs w:val="20"/>
        </w:rPr>
        <w:t>X</w:t>
      </w:r>
      <w:r w:rsidRPr="00EA3AA5">
        <w:rPr>
          <w:rFonts w:ascii="Arial" w:hAnsi="Arial" w:cs="Arial"/>
          <w:sz w:val="20"/>
          <w:szCs w:val="20"/>
        </w:rPr>
        <w:t xml:space="preserve"> окно. При работе на локальном компьютере никаких проблем с использованием переменных </w:t>
      </w:r>
      <w:r w:rsidRPr="00EA3AA5">
        <w:rPr>
          <w:rFonts w:ascii="Arial" w:hAnsi="Arial" w:cs="Arial"/>
          <w:b/>
          <w:sz w:val="20"/>
          <w:szCs w:val="20"/>
        </w:rPr>
        <w:t>TERM</w:t>
      </w:r>
      <w:r w:rsidRPr="00EA3AA5">
        <w:rPr>
          <w:rFonts w:ascii="Arial" w:hAnsi="Arial" w:cs="Arial"/>
          <w:sz w:val="20"/>
          <w:szCs w:val="20"/>
        </w:rPr>
        <w:t xml:space="preserve"> и </w:t>
      </w:r>
      <w:r w:rsidRPr="00EA3AA5">
        <w:rPr>
          <w:rFonts w:ascii="Arial" w:hAnsi="Arial" w:cs="Arial"/>
          <w:b/>
          <w:sz w:val="20"/>
          <w:szCs w:val="20"/>
        </w:rPr>
        <w:t>DISPLAY</w:t>
      </w:r>
      <w:r w:rsidRPr="00EA3AA5">
        <w:rPr>
          <w:rFonts w:ascii="Arial" w:hAnsi="Arial" w:cs="Arial"/>
          <w:sz w:val="20"/>
          <w:szCs w:val="20"/>
        </w:rPr>
        <w:t xml:space="preserve"> обычно не возникает. Однако они могут появиться при работе на удаленном компьютере. О том, как правильно установить переменную </w:t>
      </w:r>
      <w:r w:rsidRPr="00EA3AA5">
        <w:rPr>
          <w:rFonts w:ascii="Arial" w:hAnsi="Arial" w:cs="Arial"/>
          <w:b/>
          <w:sz w:val="20"/>
          <w:szCs w:val="20"/>
        </w:rPr>
        <w:t>DISPLAY</w:t>
      </w:r>
      <w:r w:rsidRPr="00EA3AA5">
        <w:rPr>
          <w:rFonts w:ascii="Arial" w:hAnsi="Arial" w:cs="Arial"/>
          <w:sz w:val="20"/>
          <w:szCs w:val="20"/>
        </w:rPr>
        <w:t xml:space="preserve">, рассказано в разделе о настройках </w:t>
      </w:r>
      <w:r w:rsidRPr="00EA3AA5">
        <w:rPr>
          <w:rFonts w:ascii="Arial" w:hAnsi="Arial" w:cs="Arial"/>
          <w:b/>
          <w:sz w:val="20"/>
          <w:szCs w:val="20"/>
        </w:rPr>
        <w:t>Х-окружения</w:t>
      </w:r>
      <w:r w:rsidRPr="00EA3AA5">
        <w:rPr>
          <w:rFonts w:ascii="Arial" w:hAnsi="Arial" w:cs="Arial"/>
          <w:sz w:val="20"/>
          <w:szCs w:val="20"/>
        </w:rPr>
        <w:t>.</w:t>
      </w:r>
    </w:p>
    <w:p w:rsidR="00E0284D" w:rsidRPr="004B67D3" w:rsidRDefault="00232143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</w:t>
      </w:r>
      <w:r w:rsidR="00DF1A51" w:rsidRPr="004B67D3">
        <w:rPr>
          <w:rFonts w:ascii="Arial" w:hAnsi="Arial" w:cs="Arial"/>
          <w:sz w:val="20"/>
          <w:szCs w:val="20"/>
        </w:rPr>
        <w:t>,</w:t>
      </w:r>
    </w:p>
    <w:p w:rsidR="00DF1A51" w:rsidRDefault="00DF1A51" w:rsidP="00DF1A51">
      <w:pPr>
        <w:pStyle w:val="a4"/>
        <w:numPr>
          <w:ilvl w:val="0"/>
          <w:numId w:val="21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1A51">
        <w:rPr>
          <w:rFonts w:ascii="Arial" w:hAnsi="Arial" w:cs="Arial"/>
          <w:b/>
          <w:i/>
          <w:sz w:val="20"/>
          <w:szCs w:val="20"/>
        </w:rPr>
        <w:t>Environment variables</w:t>
      </w:r>
      <w:r w:rsidRPr="00DF1A51">
        <w:rPr>
          <w:rFonts w:ascii="Arial" w:hAnsi="Arial" w:cs="Arial"/>
          <w:sz w:val="20"/>
          <w:szCs w:val="20"/>
        </w:rPr>
        <w:t xml:space="preserve">, или </w:t>
      </w:r>
      <w:r w:rsidRPr="00DF1A51">
        <w:rPr>
          <w:rFonts w:ascii="Arial" w:hAnsi="Arial" w:cs="Arial"/>
          <w:b/>
          <w:i/>
          <w:sz w:val="20"/>
          <w:szCs w:val="20"/>
        </w:rPr>
        <w:t>переменные окружения</w:t>
      </w:r>
      <w:r w:rsidRPr="00DF1A51">
        <w:rPr>
          <w:rFonts w:ascii="Arial" w:hAnsi="Arial" w:cs="Arial"/>
          <w:sz w:val="20"/>
          <w:szCs w:val="20"/>
        </w:rPr>
        <w:t xml:space="preserve"> – </w:t>
      </w:r>
      <w:r w:rsidRPr="00DF1A51">
        <w:rPr>
          <w:rFonts w:ascii="Arial" w:hAnsi="Arial" w:cs="Arial"/>
          <w:i/>
          <w:sz w:val="20"/>
          <w:szCs w:val="20"/>
        </w:rPr>
        <w:t>это системные переменные, которые используются операционной системой, программами или командными файлами-сценариями</w:t>
      </w:r>
      <w:r w:rsidRPr="00DF1A51">
        <w:rPr>
          <w:rFonts w:ascii="Arial" w:hAnsi="Arial" w:cs="Arial"/>
          <w:sz w:val="20"/>
          <w:szCs w:val="20"/>
        </w:rPr>
        <w:t xml:space="preserve">. </w:t>
      </w:r>
    </w:p>
    <w:p w:rsidR="00DF1A51" w:rsidRPr="00DF1A51" w:rsidRDefault="00DF1A51" w:rsidP="00DF1A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F1A51">
        <w:rPr>
          <w:rFonts w:ascii="Arial" w:hAnsi="Arial" w:cs="Arial"/>
          <w:sz w:val="20"/>
          <w:szCs w:val="20"/>
        </w:rPr>
        <w:t xml:space="preserve">Вы можете увидеть, какие переменные окружения установлены у вас и каковы их значения в данный момент с помощью команды </w:t>
      </w:r>
      <w:r w:rsidRPr="00DF1A51">
        <w:rPr>
          <w:rFonts w:ascii="Arial" w:hAnsi="Arial" w:cs="Arial"/>
          <w:b/>
          <w:sz w:val="20"/>
          <w:szCs w:val="20"/>
        </w:rPr>
        <w:t>env</w:t>
      </w:r>
      <w:r w:rsidRPr="00DF1A51">
        <w:rPr>
          <w:rFonts w:ascii="Arial" w:hAnsi="Arial" w:cs="Arial"/>
          <w:sz w:val="20"/>
          <w:szCs w:val="20"/>
        </w:rPr>
        <w:t>.</w:t>
      </w:r>
    </w:p>
    <w:p w:rsidR="00DF1A51" w:rsidRDefault="00526EDE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26EDE">
        <w:rPr>
          <w:rFonts w:ascii="Arial" w:hAnsi="Arial" w:cs="Arial"/>
          <w:sz w:val="20"/>
          <w:szCs w:val="20"/>
        </w:rPr>
        <w:t xml:space="preserve">Значения большинства переменных окружения обычно устанавливают в системных сценариях автозагрузки или сценариях автозагрузки пользователя (см. соответствующий раздел). Более подробно о назначении различных переменных окружения (как и о многом другом) можно прочесть в справочных страницах, посвященных соответствующим командным оболочкам: </w:t>
      </w:r>
      <w:r w:rsidRPr="00526EDE">
        <w:rPr>
          <w:rFonts w:ascii="Arial" w:hAnsi="Arial" w:cs="Arial"/>
          <w:b/>
          <w:sz w:val="20"/>
          <w:szCs w:val="20"/>
        </w:rPr>
        <w:t>man bash</w:t>
      </w:r>
      <w:r w:rsidRPr="00526EDE">
        <w:rPr>
          <w:rFonts w:ascii="Arial" w:hAnsi="Arial" w:cs="Arial"/>
          <w:sz w:val="20"/>
          <w:szCs w:val="20"/>
        </w:rPr>
        <w:t xml:space="preserve">, </w:t>
      </w:r>
      <w:r w:rsidRPr="00526EDE">
        <w:rPr>
          <w:rFonts w:ascii="Arial" w:hAnsi="Arial" w:cs="Arial"/>
          <w:b/>
          <w:sz w:val="20"/>
          <w:szCs w:val="20"/>
        </w:rPr>
        <w:t>man</w:t>
      </w:r>
      <w:r w:rsidRPr="00526EDE">
        <w:rPr>
          <w:rFonts w:ascii="Arial" w:hAnsi="Arial" w:cs="Arial"/>
          <w:sz w:val="20"/>
          <w:szCs w:val="20"/>
        </w:rPr>
        <w:t xml:space="preserve"> </w:t>
      </w:r>
      <w:r w:rsidRPr="00526EDE">
        <w:rPr>
          <w:rFonts w:ascii="Arial" w:hAnsi="Arial" w:cs="Arial"/>
          <w:b/>
          <w:sz w:val="20"/>
          <w:szCs w:val="20"/>
        </w:rPr>
        <w:t>tcsh</w:t>
      </w:r>
      <w:r w:rsidRPr="00526EDE">
        <w:rPr>
          <w:rFonts w:ascii="Arial" w:hAnsi="Arial" w:cs="Arial"/>
          <w:sz w:val="20"/>
          <w:szCs w:val="20"/>
        </w:rPr>
        <w:t xml:space="preserve"> или </w:t>
      </w:r>
      <w:r w:rsidRPr="00526EDE">
        <w:rPr>
          <w:rFonts w:ascii="Arial" w:hAnsi="Arial" w:cs="Arial"/>
          <w:b/>
          <w:sz w:val="20"/>
          <w:szCs w:val="20"/>
        </w:rPr>
        <w:t>man</w:t>
      </w:r>
      <w:r w:rsidRPr="00526EDE">
        <w:rPr>
          <w:rFonts w:ascii="Arial" w:hAnsi="Arial" w:cs="Arial"/>
          <w:sz w:val="20"/>
          <w:szCs w:val="20"/>
        </w:rPr>
        <w:t xml:space="preserve"> </w:t>
      </w:r>
      <w:r w:rsidRPr="00526EDE">
        <w:rPr>
          <w:rFonts w:ascii="Arial" w:hAnsi="Arial" w:cs="Arial"/>
          <w:b/>
          <w:sz w:val="20"/>
          <w:szCs w:val="20"/>
        </w:rPr>
        <w:t>zsh</w:t>
      </w:r>
      <w:r w:rsidRPr="00526EDE">
        <w:rPr>
          <w:rFonts w:ascii="Arial" w:hAnsi="Arial" w:cs="Arial"/>
          <w:sz w:val="20"/>
          <w:szCs w:val="20"/>
        </w:rPr>
        <w:t>.</w:t>
      </w:r>
    </w:p>
    <w:p w:rsidR="00526EDE" w:rsidRDefault="00526EDE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D5EDC" w:rsidRPr="002D5EDC" w:rsidRDefault="002D5EDC" w:rsidP="002D5EDC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2.2 </w:t>
      </w:r>
      <w:r w:rsidRPr="002D5EDC">
        <w:rPr>
          <w:rFonts w:ascii="Arial" w:hAnsi="Arial" w:cs="Arial"/>
          <w:b/>
          <w:sz w:val="20"/>
          <w:szCs w:val="20"/>
        </w:rPr>
        <w:t>Пользовательские переменные</w:t>
      </w:r>
    </w:p>
    <w:p w:rsidR="002D5EDC" w:rsidRPr="002D5EDC" w:rsidRDefault="002D5EDC" w:rsidP="002D5ED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D5EDC">
        <w:rPr>
          <w:rFonts w:ascii="Arial" w:hAnsi="Arial" w:cs="Arial"/>
          <w:sz w:val="20"/>
          <w:szCs w:val="20"/>
        </w:rPr>
        <w:t>В дополнение к переменным среды, bash-скрипты позволяют задавать и использовать в сценарии собственные переменные. Подобные переменные хранят значение до тех пор, пока не завершится выполнение сценария.</w:t>
      </w:r>
    </w:p>
    <w:p w:rsidR="00E0284D" w:rsidRDefault="002D5EDC" w:rsidP="002D5ED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D5EDC">
        <w:rPr>
          <w:rFonts w:ascii="Arial" w:hAnsi="Arial" w:cs="Arial"/>
          <w:sz w:val="20"/>
          <w:szCs w:val="20"/>
        </w:rPr>
        <w:t>Как и в случае с системными переменными, к пользовательским переменным можно обращаться, используя знак доллара: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53"/>
        <w:gridCol w:w="5352"/>
      </w:tblGrid>
      <w:tr w:rsidR="00EC7112" w:rsidRPr="00EC7112" w:rsidTr="00EC7112">
        <w:tc>
          <w:tcPr>
            <w:tcW w:w="5353" w:type="dxa"/>
            <w:vAlign w:val="center"/>
          </w:tcPr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# </w:t>
            </w:r>
            <w:r w:rsidRPr="007450D0">
              <w:rPr>
                <w:rFonts w:ascii="Arial" w:hAnsi="Arial" w:cs="Arial"/>
                <w:i/>
                <w:sz w:val="20"/>
                <w:szCs w:val="20"/>
                <w:lang w:val="en-US"/>
              </w:rPr>
              <w:t>testing variables</w:t>
            </w:r>
          </w:p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grade=5</w:t>
            </w:r>
          </w:p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person="Adam"</w:t>
            </w:r>
          </w:p>
          <w:p w:rsidR="00EC7112" w:rsidRPr="00830DFB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"$person is a good boy, he is in grade $grade"</w:t>
            </w:r>
          </w:p>
        </w:tc>
        <w:tc>
          <w:tcPr>
            <w:tcW w:w="5352" w:type="dxa"/>
            <w:vAlign w:val="center"/>
          </w:tcPr>
          <w:p w:rsidR="00EC7112" w:rsidRPr="00EC7112" w:rsidRDefault="00EC7112" w:rsidP="00D2147B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495" w:dyaOrig="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3pt;height:31.7pt" o:ole="">
                  <v:imagedata r:id="rId12" o:title=""/>
                </v:shape>
                <o:OLEObject Type="Embed" ProgID="PBrush" ShapeID="_x0000_i1025" DrawAspect="Content" ObjectID="_1676443452" r:id="rId13"/>
              </w:object>
            </w:r>
          </w:p>
        </w:tc>
      </w:tr>
    </w:tbl>
    <w:p w:rsidR="00E0284D" w:rsidRPr="00EC7112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:rsidR="003D65D4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3D65D4">
        <w:rPr>
          <w:rFonts w:ascii="Arial" w:hAnsi="Arial" w:cs="Arial"/>
          <w:b/>
          <w:sz w:val="20"/>
          <w:szCs w:val="20"/>
        </w:rPr>
        <w:t>Подстановка команд</w:t>
      </w:r>
    </w:p>
    <w:p w:rsidR="003D65D4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 xml:space="preserve">Одна из самых полезных возможностей </w:t>
      </w:r>
      <w:r w:rsidRPr="003D65D4">
        <w:rPr>
          <w:rFonts w:ascii="Arial" w:hAnsi="Arial" w:cs="Arial"/>
          <w:sz w:val="20"/>
          <w:szCs w:val="20"/>
          <w:lang w:val="en-US"/>
        </w:rPr>
        <w:t>bash</w:t>
      </w:r>
      <w:r w:rsidRPr="003D65D4">
        <w:rPr>
          <w:rFonts w:ascii="Arial" w:hAnsi="Arial" w:cs="Arial"/>
          <w:sz w:val="20"/>
          <w:szCs w:val="20"/>
        </w:rPr>
        <w:t>-скриптов — это возможность извлекать информацию из вывода команд и назначать её переменным, что позволяет использовать эту информацию где угодно в файле сценария.</w:t>
      </w:r>
    </w:p>
    <w:p w:rsidR="003D65D4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>Сд</w:t>
      </w:r>
      <w:r>
        <w:rPr>
          <w:rFonts w:ascii="Arial" w:hAnsi="Arial" w:cs="Arial"/>
          <w:sz w:val="20"/>
          <w:szCs w:val="20"/>
        </w:rPr>
        <w:t>елать это можно двумя способами:</w:t>
      </w:r>
    </w:p>
    <w:p w:rsidR="003D65D4" w:rsidRPr="003D65D4" w:rsidRDefault="003D65D4" w:rsidP="003D65D4">
      <w:pPr>
        <w:pStyle w:val="a4"/>
        <w:numPr>
          <w:ilvl w:val="0"/>
          <w:numId w:val="2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>С помощью значка обратного апострофа «</w:t>
      </w:r>
      <w:r w:rsidRPr="003D65D4">
        <w:rPr>
          <w:rFonts w:ascii="Arial" w:hAnsi="Arial" w:cs="Arial"/>
          <w:b/>
          <w:sz w:val="28"/>
          <w:szCs w:val="28"/>
        </w:rPr>
        <w:t>`</w:t>
      </w:r>
      <w:r w:rsidRPr="003D65D4">
        <w:rPr>
          <w:rFonts w:ascii="Arial" w:hAnsi="Arial" w:cs="Arial"/>
          <w:sz w:val="20"/>
          <w:szCs w:val="20"/>
        </w:rPr>
        <w:t>»</w:t>
      </w:r>
    </w:p>
    <w:p w:rsidR="003D65D4" w:rsidRPr="003D65D4" w:rsidRDefault="003D65D4" w:rsidP="003D65D4">
      <w:pPr>
        <w:pStyle w:val="a4"/>
        <w:numPr>
          <w:ilvl w:val="0"/>
          <w:numId w:val="2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 xml:space="preserve">С помощью конструкции </w:t>
      </w:r>
      <w:r w:rsidRPr="003D65D4">
        <w:rPr>
          <w:rFonts w:ascii="Arial" w:hAnsi="Arial" w:cs="Arial"/>
          <w:b/>
          <w:sz w:val="20"/>
          <w:szCs w:val="20"/>
        </w:rPr>
        <w:t>$()</w:t>
      </w:r>
    </w:p>
    <w:p w:rsidR="00E0284D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 xml:space="preserve">Используя </w:t>
      </w:r>
      <w:r w:rsidRPr="0007484E">
        <w:rPr>
          <w:rFonts w:ascii="Arial" w:hAnsi="Arial" w:cs="Arial"/>
          <w:b/>
          <w:sz w:val="20"/>
          <w:szCs w:val="20"/>
        </w:rPr>
        <w:t>первый подход</w:t>
      </w:r>
      <w:r w:rsidRPr="003D65D4">
        <w:rPr>
          <w:rFonts w:ascii="Arial" w:hAnsi="Arial" w:cs="Arial"/>
          <w:sz w:val="20"/>
          <w:szCs w:val="20"/>
        </w:rPr>
        <w:t>, проследите за тем, чтобы вместо обратного апострофа не ввести одиночную кавычку. Команду нужно заключить в два таких значка: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8612"/>
      </w:tblGrid>
      <w:tr w:rsidR="00492E88" w:rsidRPr="00FE18F3" w:rsidTr="00561C47">
        <w:tc>
          <w:tcPr>
            <w:tcW w:w="2093" w:type="dxa"/>
            <w:vAlign w:val="center"/>
          </w:tcPr>
          <w:p w:rsidR="00492E88" w:rsidRPr="00561C47" w:rsidRDefault="00561C47" w:rsidP="00A92FC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1C47">
              <w:rPr>
                <w:rFonts w:ascii="Arial" w:hAnsi="Arial" w:cs="Arial"/>
                <w:b/>
                <w:sz w:val="20"/>
                <w:szCs w:val="20"/>
                <w:lang w:val="en-US"/>
              </w:rPr>
              <w:t>mydir=`pwd`</w:t>
            </w:r>
          </w:p>
        </w:tc>
        <w:tc>
          <w:tcPr>
            <w:tcW w:w="8612" w:type="dxa"/>
            <w:vAlign w:val="center"/>
          </w:tcPr>
          <w:p w:rsidR="00492E88" w:rsidRPr="00FE18F3" w:rsidRDefault="0075311C" w:rsidP="00561C4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561C47" w:rsidRPr="00561C47">
              <w:rPr>
                <w:rFonts w:ascii="Arial" w:hAnsi="Arial" w:cs="Arial"/>
                <w:sz w:val="20"/>
                <w:szCs w:val="20"/>
              </w:rPr>
              <w:t xml:space="preserve">Используя первый подход, проследите за тем, чтобы вместо обратного апострофа не ввести одиночную кавычку. </w:t>
            </w:r>
            <w:r w:rsidR="00561C47" w:rsidRPr="00FE18F3">
              <w:rPr>
                <w:rFonts w:ascii="Arial" w:hAnsi="Arial" w:cs="Arial"/>
                <w:sz w:val="20"/>
                <w:szCs w:val="20"/>
              </w:rPr>
              <w:t>Команду нужно заключить в два таких значка</w:t>
            </w:r>
          </w:p>
        </w:tc>
      </w:tr>
      <w:tr w:rsidR="00492E88" w:rsidRPr="00561C47" w:rsidTr="00561C47">
        <w:tc>
          <w:tcPr>
            <w:tcW w:w="2093" w:type="dxa"/>
            <w:vAlign w:val="center"/>
          </w:tcPr>
          <w:p w:rsidR="00492E88" w:rsidRPr="00561C47" w:rsidRDefault="00561C47" w:rsidP="00A92FC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1C47">
              <w:rPr>
                <w:rFonts w:ascii="Arial" w:hAnsi="Arial" w:cs="Arial"/>
                <w:b/>
                <w:sz w:val="20"/>
                <w:szCs w:val="20"/>
                <w:lang w:val="en-US"/>
              </w:rPr>
              <w:t>mydir=$(pwd)</w:t>
            </w:r>
          </w:p>
        </w:tc>
        <w:tc>
          <w:tcPr>
            <w:tcW w:w="8612" w:type="dxa"/>
            <w:vAlign w:val="center"/>
          </w:tcPr>
          <w:p w:rsidR="00492E88" w:rsidRPr="00561C47" w:rsidRDefault="0075311C" w:rsidP="00561C4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561C47" w:rsidRPr="00561C47">
              <w:rPr>
                <w:rFonts w:ascii="Arial" w:hAnsi="Arial" w:cs="Arial"/>
                <w:sz w:val="20"/>
                <w:szCs w:val="20"/>
              </w:rPr>
              <w:t>При втором под</w:t>
            </w:r>
            <w:r w:rsidR="00561C47">
              <w:rPr>
                <w:rFonts w:ascii="Arial" w:hAnsi="Arial" w:cs="Arial"/>
                <w:sz w:val="20"/>
                <w:szCs w:val="20"/>
              </w:rPr>
              <w:t>ходе то же самое записывают так</w:t>
            </w:r>
            <w:r>
              <w:rPr>
                <w:rFonts w:ascii="Arial" w:hAnsi="Arial" w:cs="Arial"/>
                <w:sz w:val="20"/>
                <w:szCs w:val="20"/>
              </w:rPr>
              <w:t>им образом.</w:t>
            </w:r>
          </w:p>
        </w:tc>
      </w:tr>
    </w:tbl>
    <w:p w:rsidR="00131E36" w:rsidRDefault="0072475C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2475C">
        <w:rPr>
          <w:rFonts w:ascii="Arial" w:hAnsi="Arial" w:cs="Arial"/>
          <w:sz w:val="20"/>
          <w:szCs w:val="20"/>
        </w:rPr>
        <w:t>А скрипт, в итоге, может выглядеть так</w:t>
      </w:r>
      <w:r w:rsidR="00131E36">
        <w:rPr>
          <w:rFonts w:ascii="Arial" w:hAnsi="Arial" w:cs="Arial"/>
          <w:sz w:val="20"/>
          <w:szCs w:val="20"/>
        </w:rPr>
        <w:t xml:space="preserve"> </w:t>
      </w:r>
    </w:p>
    <w:p w:rsidR="00E0284D" w:rsidRPr="003D65D4" w:rsidRDefault="00131E36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131E36">
        <w:rPr>
          <w:rFonts w:ascii="Arial" w:hAnsi="Arial" w:cs="Arial"/>
          <w:i/>
          <w:sz w:val="20"/>
          <w:szCs w:val="20"/>
        </w:rPr>
        <w:t>скрипт, сохраняющий результаты работы команды в переменной</w:t>
      </w:r>
      <w:r>
        <w:rPr>
          <w:rFonts w:ascii="Arial" w:hAnsi="Arial" w:cs="Arial"/>
          <w:sz w:val="20"/>
          <w:szCs w:val="20"/>
        </w:rPr>
        <w:t>)</w:t>
      </w:r>
      <w:r w:rsidR="0072475C" w:rsidRPr="0072475C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8612"/>
      </w:tblGrid>
      <w:tr w:rsidR="0072475C" w:rsidRPr="00EC7112" w:rsidTr="0072475C">
        <w:tc>
          <w:tcPr>
            <w:tcW w:w="2093" w:type="dxa"/>
            <w:vAlign w:val="center"/>
          </w:tcPr>
          <w:p w:rsidR="0072475C" w:rsidRPr="0072475C" w:rsidRDefault="0072475C" w:rsidP="0072475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2475C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72475C" w:rsidRPr="0072475C" w:rsidRDefault="0072475C" w:rsidP="0072475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2475C">
              <w:rPr>
                <w:rFonts w:ascii="Arial" w:hAnsi="Arial" w:cs="Arial"/>
                <w:b/>
                <w:sz w:val="20"/>
                <w:szCs w:val="20"/>
                <w:lang w:val="en-US"/>
              </w:rPr>
              <w:t>mydir=$(pwd)</w:t>
            </w:r>
          </w:p>
          <w:p w:rsidR="0072475C" w:rsidRPr="00830DFB" w:rsidRDefault="0072475C" w:rsidP="0072475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2475C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$mydir</w:t>
            </w:r>
          </w:p>
        </w:tc>
        <w:tc>
          <w:tcPr>
            <w:tcW w:w="8612" w:type="dxa"/>
            <w:vAlign w:val="center"/>
          </w:tcPr>
          <w:p w:rsidR="0072475C" w:rsidRPr="00EC7112" w:rsidRDefault="0072475C" w:rsidP="000C5776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900" w:dyaOrig="825">
                <v:shape id="_x0000_i1026" type="#_x0000_t75" style="width:312.7pt;height:37.05pt" o:ole="">
                  <v:imagedata r:id="rId14" o:title=""/>
                </v:shape>
                <o:OLEObject Type="Embed" ProgID="PBrush" ShapeID="_x0000_i1026" DrawAspect="Content" ObjectID="_1676443453" r:id="rId15"/>
              </w:object>
            </w:r>
          </w:p>
        </w:tc>
      </w:tr>
    </w:tbl>
    <w:p w:rsidR="00E0284D" w:rsidRPr="00FE18F3" w:rsidRDefault="00FE18F3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18F3">
        <w:rPr>
          <w:rFonts w:ascii="Arial" w:hAnsi="Arial" w:cs="Arial"/>
          <w:sz w:val="20"/>
          <w:szCs w:val="20"/>
        </w:rPr>
        <w:lastRenderedPageBreak/>
        <w:t xml:space="preserve">В ходе его работы вывод команды </w:t>
      </w:r>
      <w:r w:rsidRPr="00FE18F3">
        <w:rPr>
          <w:rFonts w:ascii="Arial" w:hAnsi="Arial" w:cs="Arial"/>
          <w:b/>
          <w:sz w:val="20"/>
          <w:szCs w:val="20"/>
          <w:lang w:val="en-US"/>
        </w:rPr>
        <w:t>pwd</w:t>
      </w:r>
      <w:r>
        <w:rPr>
          <w:rFonts w:ascii="Arial" w:hAnsi="Arial" w:cs="Arial"/>
          <w:sz w:val="20"/>
          <w:szCs w:val="20"/>
        </w:rPr>
        <w:t xml:space="preserve"> </w:t>
      </w:r>
      <w:r w:rsidRPr="00FE18F3">
        <w:rPr>
          <w:rFonts w:ascii="Arial" w:hAnsi="Arial" w:cs="Arial"/>
          <w:sz w:val="20"/>
          <w:szCs w:val="20"/>
        </w:rPr>
        <w:t xml:space="preserve">будет сохранён в переменной </w:t>
      </w:r>
      <w:r w:rsidRPr="00FE18F3">
        <w:rPr>
          <w:rFonts w:ascii="Arial" w:hAnsi="Arial" w:cs="Arial"/>
          <w:b/>
          <w:sz w:val="20"/>
          <w:szCs w:val="20"/>
          <w:lang w:val="en-US"/>
        </w:rPr>
        <w:t>mydir</w:t>
      </w:r>
      <w:r w:rsidRPr="00FE18F3">
        <w:rPr>
          <w:rFonts w:ascii="Arial" w:hAnsi="Arial" w:cs="Arial"/>
          <w:sz w:val="20"/>
          <w:szCs w:val="20"/>
        </w:rPr>
        <w:t xml:space="preserve">, содержимое которой, с помощью команды </w:t>
      </w:r>
      <w:r w:rsidRPr="00FE18F3">
        <w:rPr>
          <w:rFonts w:ascii="Arial" w:hAnsi="Arial" w:cs="Arial"/>
          <w:b/>
          <w:sz w:val="20"/>
          <w:szCs w:val="20"/>
          <w:lang w:val="en-US"/>
        </w:rPr>
        <w:t>echo</w:t>
      </w:r>
      <w:r w:rsidRPr="00FE18F3">
        <w:rPr>
          <w:rFonts w:ascii="Arial" w:hAnsi="Arial" w:cs="Arial"/>
          <w:sz w:val="20"/>
          <w:szCs w:val="20"/>
        </w:rPr>
        <w:t>, попадёт в консоль.</w:t>
      </w:r>
    </w:p>
    <w:p w:rsidR="00E0284D" w:rsidRPr="00FE18F3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3. Выполнение математических вычислений.</w:t>
      </w:r>
    </w:p>
    <w:p w:rsidR="00E0284D" w:rsidRDefault="00F27751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27751">
        <w:rPr>
          <w:rFonts w:ascii="Arial" w:hAnsi="Arial" w:cs="Arial"/>
          <w:sz w:val="20"/>
          <w:szCs w:val="20"/>
        </w:rPr>
        <w:t xml:space="preserve">Для выполнения математических операций в файле скрипта можно использовать конструкцию вида </w:t>
      </w:r>
      <w:r w:rsidRPr="003C64AF">
        <w:rPr>
          <w:rFonts w:ascii="Arial" w:hAnsi="Arial" w:cs="Arial"/>
          <w:i/>
          <w:sz w:val="20"/>
          <w:szCs w:val="20"/>
        </w:rPr>
        <w:t>$((a+b)):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5"/>
        <w:gridCol w:w="8470"/>
      </w:tblGrid>
      <w:tr w:rsidR="00F27751" w:rsidRPr="00EC7112" w:rsidTr="00F27751">
        <w:tc>
          <w:tcPr>
            <w:tcW w:w="2235" w:type="dxa"/>
            <w:vAlign w:val="center"/>
          </w:tcPr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var1=$(( 5 + 5 ))</w:t>
            </w:r>
          </w:p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$var1</w:t>
            </w:r>
          </w:p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var2=$(( $var1 * 2 ))</w:t>
            </w:r>
          </w:p>
          <w:p w:rsidR="00F27751" w:rsidRPr="00830DFB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$var2</w:t>
            </w:r>
          </w:p>
        </w:tc>
        <w:tc>
          <w:tcPr>
            <w:tcW w:w="8470" w:type="dxa"/>
            <w:vAlign w:val="center"/>
          </w:tcPr>
          <w:p w:rsidR="00F27751" w:rsidRPr="00EC7112" w:rsidRDefault="00F27751" w:rsidP="003579E6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435" w:dyaOrig="1095">
                <v:shape id="_x0000_i1027" type="#_x0000_t75" style="width:321.85pt;height:54.8pt" o:ole="">
                  <v:imagedata r:id="rId16" o:title=""/>
                </v:shape>
                <o:OLEObject Type="Embed" ProgID="PBrush" ShapeID="_x0000_i1027" DrawAspect="Content" ObjectID="_1676443454" r:id="rId17"/>
              </w:object>
            </w:r>
          </w:p>
        </w:tc>
      </w:tr>
    </w:tbl>
    <w:p w:rsid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D79C3" w:rsidRPr="00DD79C3" w:rsidRDefault="00DD79C3" w:rsidP="00DD79C3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D79C3">
        <w:rPr>
          <w:rFonts w:ascii="Arial" w:hAnsi="Arial" w:cs="Arial"/>
          <w:b/>
          <w:sz w:val="20"/>
          <w:szCs w:val="20"/>
        </w:rPr>
        <w:t>Сравнение чисел</w:t>
      </w:r>
    </w:p>
    <w:p w:rsidR="00DD79C3" w:rsidRPr="00DD79C3" w:rsidRDefault="00DD79C3" w:rsidP="00DD79C3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D79C3">
        <w:rPr>
          <w:rFonts w:ascii="Arial" w:hAnsi="Arial" w:cs="Arial"/>
          <w:sz w:val="20"/>
          <w:szCs w:val="20"/>
        </w:rPr>
        <w:t>В скриптах можно сравнивать числовые значения. Ниже приведён список соответствующих команд.</w:t>
      </w:r>
    </w:p>
    <w:tbl>
      <w:tblPr>
        <w:tblStyle w:val="a3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8"/>
        <w:gridCol w:w="1275"/>
        <w:gridCol w:w="3119"/>
        <w:gridCol w:w="5777"/>
      </w:tblGrid>
      <w:tr w:rsidR="00DD79C3" w:rsidRPr="00FE18F3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n1 -eq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 равно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n1 -ge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n1больше или равно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n1 -gt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 больше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n1 -le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n1меньше или равно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n1 -lt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 меньше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n1 -ne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n1не равно n2.</w:t>
            </w:r>
          </w:p>
        </w:tc>
      </w:tr>
      <w:tr w:rsidR="00173128" w:rsidRPr="00EC7112" w:rsidTr="00173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val1=6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if [ $val1 -gt 5 ]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then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test value $val1 is greater than 5"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else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test value $val1 is not greater than 5"</w:t>
            </w:r>
          </w:p>
          <w:p w:rsidR="00173128" w:rsidRPr="00830DFB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fi</w:t>
            </w:r>
          </w:p>
        </w:tc>
        <w:tc>
          <w:tcPr>
            <w:tcW w:w="5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3128" w:rsidRPr="00EC7112" w:rsidRDefault="00173128" w:rsidP="00CE3FB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480" w:dyaOrig="765">
                <v:shape id="_x0000_i1028" type="#_x0000_t75" style="width:275.1pt;height:31.7pt" o:ole="">
                  <v:imagedata r:id="rId18" o:title=""/>
                </v:shape>
                <o:OLEObject Type="Embed" ProgID="PBrush" ShapeID="_x0000_i1028" DrawAspect="Content" ObjectID="_1676443455" r:id="rId19"/>
              </w:object>
            </w:r>
          </w:p>
        </w:tc>
      </w:tr>
    </w:tbl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53D19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4. Выход из сценария.</w:t>
      </w:r>
    </w:p>
    <w:p w:rsidR="00E53D19" w:rsidRDefault="00E07283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7283">
        <w:rPr>
          <w:rFonts w:ascii="Arial" w:hAnsi="Arial" w:cs="Arial"/>
          <w:sz w:val="20"/>
          <w:szCs w:val="20"/>
        </w:rPr>
        <w:t xml:space="preserve">Вместо использования </w:t>
      </w:r>
      <w:r w:rsidRPr="00E07283">
        <w:rPr>
          <w:rFonts w:ascii="Arial" w:hAnsi="Arial" w:cs="Arial"/>
          <w:b/>
          <w:sz w:val="20"/>
          <w:szCs w:val="20"/>
        </w:rPr>
        <w:t>exit 1</w:t>
      </w:r>
      <w:r w:rsidRPr="00E0728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выход из оболочки</w:t>
      </w:r>
      <w:r w:rsidRPr="00E07283">
        <w:rPr>
          <w:rFonts w:ascii="Arial" w:hAnsi="Arial" w:cs="Arial"/>
          <w:sz w:val="20"/>
          <w:szCs w:val="20"/>
        </w:rPr>
        <w:t xml:space="preserve">) попробуйте использовать </w:t>
      </w:r>
      <w:r w:rsidRPr="00E07283">
        <w:rPr>
          <w:rFonts w:ascii="Arial" w:hAnsi="Arial" w:cs="Arial"/>
          <w:b/>
          <w:sz w:val="20"/>
          <w:szCs w:val="20"/>
        </w:rPr>
        <w:t>return 1</w:t>
      </w:r>
    </w:p>
    <w:p w:rsidR="00E53D19" w:rsidRDefault="00E53D1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96B39" w:rsidRPr="0080182E" w:rsidRDefault="004B67D3" w:rsidP="004B67D3">
      <w:pPr>
        <w:spacing w:after="0" w:line="216" w:lineRule="auto"/>
        <w:ind w:firstLine="284"/>
        <w:rPr>
          <w:rFonts w:ascii="Arial" w:hAnsi="Arial" w:cs="Arial"/>
          <w:b/>
          <w:sz w:val="20"/>
          <w:szCs w:val="20"/>
        </w:rPr>
      </w:pPr>
      <w:r w:rsidRPr="004B67D3">
        <w:rPr>
          <w:rFonts w:ascii="Arial" w:hAnsi="Arial" w:cs="Arial"/>
          <w:b/>
          <w:sz w:val="20"/>
          <w:szCs w:val="20"/>
        </w:rPr>
        <w:t>5. Редактор vi</w:t>
      </w:r>
      <w:r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  <w:lang w:val="en-US"/>
        </w:rPr>
        <w:t>vim</w:t>
      </w:r>
      <w:r w:rsidRPr="0080182E">
        <w:rPr>
          <w:rFonts w:ascii="Arial" w:hAnsi="Arial" w:cs="Arial"/>
          <w:b/>
          <w:sz w:val="20"/>
          <w:szCs w:val="20"/>
        </w:rPr>
        <w:t>)</w:t>
      </w:r>
    </w:p>
    <w:p w:rsidR="0080182E" w:rsidRDefault="0080182E" w:rsidP="008018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0182E">
        <w:rPr>
          <w:rFonts w:ascii="Arial" w:hAnsi="Arial" w:cs="Arial"/>
          <w:sz w:val="20"/>
          <w:szCs w:val="20"/>
        </w:rPr>
        <w:t xml:space="preserve">В редакторе </w:t>
      </w:r>
      <w:r w:rsidRPr="0080182E">
        <w:rPr>
          <w:rFonts w:ascii="Arial" w:hAnsi="Arial" w:cs="Arial"/>
          <w:b/>
          <w:sz w:val="20"/>
          <w:szCs w:val="20"/>
        </w:rPr>
        <w:t>vi</w:t>
      </w:r>
      <w:r w:rsidRPr="0080182E">
        <w:rPr>
          <w:rFonts w:ascii="Arial" w:hAnsi="Arial" w:cs="Arial"/>
          <w:sz w:val="20"/>
          <w:szCs w:val="20"/>
        </w:rPr>
        <w:t xml:space="preserve"> существует несколько режимов работы. </w:t>
      </w:r>
    </w:p>
    <w:p w:rsidR="0080182E" w:rsidRPr="0080182E" w:rsidRDefault="0080182E" w:rsidP="008018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0182E">
        <w:rPr>
          <w:rFonts w:ascii="Arial" w:hAnsi="Arial" w:cs="Arial"/>
          <w:sz w:val="20"/>
          <w:szCs w:val="20"/>
        </w:rPr>
        <w:t xml:space="preserve">Наиболее часто используются два из них – командный режим и режим ввода текста. В командном режиме нажатие каждой клавиши клавиатуры означает определенное действие, но не ввод текста. В этот режим пользователь попадает при запуске редактора: </w:t>
      </w:r>
      <w:r>
        <w:rPr>
          <w:rFonts w:ascii="Arial" w:hAnsi="Arial" w:cs="Arial"/>
          <w:sz w:val="20"/>
          <w:szCs w:val="20"/>
        </w:rPr>
        <w:tab/>
      </w:r>
      <w:r w:rsidRPr="0080182E">
        <w:rPr>
          <w:rFonts w:ascii="Arial" w:hAnsi="Arial" w:cs="Arial"/>
          <w:b/>
          <w:sz w:val="20"/>
          <w:szCs w:val="20"/>
        </w:rPr>
        <w:t>vi filename</w:t>
      </w:r>
      <w:r w:rsidRPr="0080182E">
        <w:rPr>
          <w:rFonts w:ascii="Arial" w:hAnsi="Arial" w:cs="Arial"/>
          <w:sz w:val="20"/>
          <w:szCs w:val="20"/>
        </w:rPr>
        <w:t xml:space="preserve"> </w:t>
      </w:r>
    </w:p>
    <w:p w:rsidR="00596B39" w:rsidRDefault="0080182E" w:rsidP="008018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0182E">
        <w:rPr>
          <w:rFonts w:ascii="Arial" w:hAnsi="Arial" w:cs="Arial"/>
          <w:sz w:val="20"/>
          <w:szCs w:val="20"/>
        </w:rPr>
        <w:tab/>
        <w:t xml:space="preserve">где </w:t>
      </w:r>
      <w:r w:rsidRPr="0080182E">
        <w:rPr>
          <w:rFonts w:ascii="Arial" w:hAnsi="Arial" w:cs="Arial"/>
          <w:b/>
          <w:sz w:val="20"/>
          <w:szCs w:val="20"/>
        </w:rPr>
        <w:t>filename</w:t>
      </w:r>
      <w:r w:rsidRPr="0080182E">
        <w:rPr>
          <w:rFonts w:ascii="Arial" w:hAnsi="Arial" w:cs="Arial"/>
          <w:sz w:val="20"/>
          <w:szCs w:val="20"/>
        </w:rPr>
        <w:t xml:space="preserve"> - имя редактируемого файла.  </w:t>
      </w:r>
    </w:p>
    <w:p w:rsidR="00144065" w:rsidRDefault="00144065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4065">
        <w:rPr>
          <w:rFonts w:ascii="Arial" w:hAnsi="Arial" w:cs="Arial"/>
          <w:sz w:val="20"/>
          <w:szCs w:val="20"/>
        </w:rPr>
        <w:t>В командном режиме vi можно перемещат</w:t>
      </w:r>
      <w:r>
        <w:rPr>
          <w:rFonts w:ascii="Arial" w:hAnsi="Arial" w:cs="Arial"/>
          <w:sz w:val="20"/>
          <w:szCs w:val="20"/>
        </w:rPr>
        <w:t xml:space="preserve">ься по тексту с помощью </w:t>
      </w:r>
      <w:r w:rsidRPr="00144065">
        <w:rPr>
          <w:rFonts w:ascii="Arial" w:hAnsi="Arial" w:cs="Arial"/>
          <w:b/>
          <w:sz w:val="20"/>
          <w:szCs w:val="20"/>
        </w:rPr>
        <w:t>клавиш</w:t>
      </w:r>
      <w:r>
        <w:rPr>
          <w:rFonts w:ascii="Arial" w:hAnsi="Arial" w:cs="Arial"/>
          <w:sz w:val="20"/>
          <w:szCs w:val="20"/>
        </w:rPr>
        <w:t xml:space="preserve"> </w:t>
      </w:r>
      <w:r w:rsidRPr="00144065">
        <w:rPr>
          <w:rFonts w:ascii="Arial" w:hAnsi="Arial" w:cs="Arial"/>
          <w:b/>
          <w:sz w:val="20"/>
          <w:szCs w:val="20"/>
        </w:rPr>
        <w:t>управления</w:t>
      </w:r>
      <w:r>
        <w:rPr>
          <w:rFonts w:ascii="Arial" w:hAnsi="Arial" w:cs="Arial"/>
          <w:sz w:val="20"/>
          <w:szCs w:val="20"/>
        </w:rPr>
        <w:t xml:space="preserve"> </w:t>
      </w:r>
      <w:r w:rsidRPr="00144065">
        <w:rPr>
          <w:rFonts w:ascii="Arial" w:hAnsi="Arial" w:cs="Arial"/>
          <w:b/>
          <w:sz w:val="20"/>
          <w:szCs w:val="20"/>
        </w:rPr>
        <w:t>стрелками</w:t>
      </w:r>
      <w:r>
        <w:rPr>
          <w:rFonts w:ascii="Arial" w:hAnsi="Arial" w:cs="Arial"/>
          <w:sz w:val="20"/>
          <w:szCs w:val="20"/>
        </w:rPr>
        <w:t xml:space="preserve"> (</w:t>
      </w:r>
      <w:r w:rsidRPr="00144065">
        <w:rPr>
          <w:rFonts w:ascii="Arial" w:hAnsi="Arial" w:cs="Arial"/>
          <w:b/>
          <w:sz w:val="20"/>
          <w:szCs w:val="20"/>
        </w:rPr>
        <w:t>влево</w:t>
      </w:r>
      <w:r>
        <w:rPr>
          <w:rFonts w:ascii="Arial" w:hAnsi="Arial" w:cs="Arial"/>
          <w:sz w:val="20"/>
          <w:szCs w:val="20"/>
        </w:rPr>
        <w:t>-</w:t>
      </w:r>
      <w:r w:rsidRPr="00144065">
        <w:rPr>
          <w:rFonts w:ascii="Arial" w:hAnsi="Arial" w:cs="Arial"/>
          <w:b/>
          <w:sz w:val="20"/>
          <w:szCs w:val="20"/>
        </w:rPr>
        <w:t>вправо</w:t>
      </w:r>
      <w:r>
        <w:rPr>
          <w:rFonts w:ascii="Arial" w:hAnsi="Arial" w:cs="Arial"/>
          <w:sz w:val="20"/>
          <w:szCs w:val="20"/>
        </w:rPr>
        <w:t>-</w:t>
      </w:r>
      <w:r w:rsidRPr="00144065">
        <w:rPr>
          <w:rFonts w:ascii="Arial" w:hAnsi="Arial" w:cs="Arial"/>
          <w:b/>
          <w:sz w:val="20"/>
          <w:szCs w:val="20"/>
        </w:rPr>
        <w:t>вверх</w:t>
      </w:r>
      <w:r>
        <w:rPr>
          <w:rFonts w:ascii="Arial" w:hAnsi="Arial" w:cs="Arial"/>
          <w:sz w:val="20"/>
          <w:szCs w:val="20"/>
        </w:rPr>
        <w:t>-</w:t>
      </w:r>
      <w:r w:rsidRPr="00144065">
        <w:rPr>
          <w:rFonts w:ascii="Arial" w:hAnsi="Arial" w:cs="Arial"/>
          <w:b/>
          <w:sz w:val="20"/>
          <w:szCs w:val="20"/>
        </w:rPr>
        <w:t>вниз</w:t>
      </w:r>
      <w:r>
        <w:rPr>
          <w:rFonts w:ascii="Arial" w:hAnsi="Arial" w:cs="Arial"/>
          <w:sz w:val="20"/>
          <w:szCs w:val="20"/>
        </w:rPr>
        <w:t>)</w:t>
      </w:r>
      <w:r w:rsidRPr="00144065">
        <w:rPr>
          <w:rFonts w:ascii="Arial" w:hAnsi="Arial" w:cs="Arial"/>
          <w:sz w:val="20"/>
          <w:szCs w:val="20"/>
        </w:rPr>
        <w:t xml:space="preserve">, а также пользоваться функциями поиска: </w:t>
      </w:r>
      <w:r w:rsidRPr="00144065">
        <w:rPr>
          <w:rFonts w:ascii="Arial" w:hAnsi="Arial" w:cs="Arial"/>
          <w:b/>
          <w:sz w:val="20"/>
          <w:szCs w:val="20"/>
        </w:rPr>
        <w:t>/pattern</w:t>
      </w:r>
      <w:r w:rsidRPr="00144065">
        <w:rPr>
          <w:rFonts w:ascii="Arial" w:hAnsi="Arial" w:cs="Arial"/>
          <w:sz w:val="20"/>
          <w:szCs w:val="20"/>
        </w:rPr>
        <w:t xml:space="preserve"> ищет первое появление образца </w:t>
      </w:r>
      <w:r w:rsidRPr="00144065">
        <w:rPr>
          <w:rFonts w:ascii="Arial" w:hAnsi="Arial" w:cs="Arial"/>
          <w:b/>
          <w:sz w:val="20"/>
          <w:szCs w:val="20"/>
        </w:rPr>
        <w:t>pattern</w:t>
      </w:r>
      <w:r w:rsidRPr="00144065">
        <w:rPr>
          <w:rFonts w:ascii="Arial" w:hAnsi="Arial" w:cs="Arial"/>
          <w:sz w:val="20"/>
          <w:szCs w:val="20"/>
        </w:rPr>
        <w:t xml:space="preserve"> в тексте по направлению вперед, а </w:t>
      </w:r>
      <w:r w:rsidRPr="00144065">
        <w:rPr>
          <w:rFonts w:ascii="Arial" w:hAnsi="Arial" w:cs="Arial"/>
          <w:b/>
          <w:sz w:val="20"/>
          <w:szCs w:val="20"/>
        </w:rPr>
        <w:t>?pattern</w:t>
      </w:r>
      <w:r w:rsidRPr="00144065">
        <w:rPr>
          <w:rFonts w:ascii="Arial" w:hAnsi="Arial" w:cs="Arial"/>
          <w:sz w:val="20"/>
          <w:szCs w:val="20"/>
        </w:rPr>
        <w:t xml:space="preserve"> - по направлению назад. </w:t>
      </w:r>
    </w:p>
    <w:p w:rsidR="00144065" w:rsidRDefault="00144065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4065">
        <w:rPr>
          <w:rFonts w:ascii="Arial" w:hAnsi="Arial" w:cs="Arial"/>
          <w:sz w:val="20"/>
          <w:szCs w:val="20"/>
        </w:rPr>
        <w:t>Можно удалять текст: нажатие клавиши &lt;</w:t>
      </w:r>
      <w:r w:rsidRPr="00144065">
        <w:rPr>
          <w:rFonts w:ascii="Arial" w:hAnsi="Arial" w:cs="Arial"/>
          <w:b/>
          <w:sz w:val="20"/>
          <w:szCs w:val="20"/>
        </w:rPr>
        <w:t>X</w:t>
      </w:r>
      <w:r w:rsidRPr="00144065">
        <w:rPr>
          <w:rFonts w:ascii="Arial" w:hAnsi="Arial" w:cs="Arial"/>
          <w:sz w:val="20"/>
          <w:szCs w:val="20"/>
        </w:rPr>
        <w:t>&gt; удаляет символ, предшествующий курсору, а клавиши &lt;</w:t>
      </w:r>
      <w:r w:rsidRPr="00144065">
        <w:rPr>
          <w:rFonts w:ascii="Arial" w:hAnsi="Arial" w:cs="Arial"/>
          <w:b/>
          <w:sz w:val="20"/>
          <w:szCs w:val="20"/>
        </w:rPr>
        <w:t>x</w:t>
      </w:r>
      <w:r w:rsidRPr="00144065">
        <w:rPr>
          <w:rFonts w:ascii="Arial" w:hAnsi="Arial" w:cs="Arial"/>
          <w:sz w:val="20"/>
          <w:szCs w:val="20"/>
        </w:rPr>
        <w:t xml:space="preserve">&gt; - символ над курсором. </w:t>
      </w:r>
    </w:p>
    <w:p w:rsidR="00C53963" w:rsidRDefault="00144065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4065">
        <w:rPr>
          <w:rFonts w:ascii="Arial" w:hAnsi="Arial" w:cs="Arial"/>
          <w:sz w:val="20"/>
          <w:szCs w:val="20"/>
        </w:rPr>
        <w:t xml:space="preserve">Стереть текст от позиции курсора до конца строки можно, нажав клавиши </w:t>
      </w:r>
      <w:r w:rsidRPr="00144065">
        <w:rPr>
          <w:rFonts w:ascii="Arial" w:hAnsi="Arial" w:cs="Arial"/>
          <w:b/>
          <w:sz w:val="20"/>
          <w:szCs w:val="20"/>
        </w:rPr>
        <w:t>&lt;d&gt;&lt;$&gt;</w:t>
      </w:r>
      <w:r w:rsidRPr="00144065">
        <w:rPr>
          <w:rFonts w:ascii="Arial" w:hAnsi="Arial" w:cs="Arial"/>
          <w:sz w:val="20"/>
          <w:szCs w:val="20"/>
        </w:rPr>
        <w:t xml:space="preserve">, а стереть всю строку: </w:t>
      </w:r>
      <w:r w:rsidRPr="00144065">
        <w:rPr>
          <w:rFonts w:ascii="Arial" w:hAnsi="Arial" w:cs="Arial"/>
          <w:b/>
          <w:sz w:val="20"/>
          <w:szCs w:val="20"/>
        </w:rPr>
        <w:t>&lt;d&gt;&lt;d&gt;</w:t>
      </w:r>
      <w:r w:rsidRPr="00144065">
        <w:rPr>
          <w:rFonts w:ascii="Arial" w:hAnsi="Arial" w:cs="Arial"/>
          <w:sz w:val="20"/>
          <w:szCs w:val="20"/>
        </w:rPr>
        <w:t>.</w:t>
      </w:r>
    </w:p>
    <w:p w:rsidR="008A366C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 xml:space="preserve">Чтобы </w:t>
      </w:r>
      <w:r w:rsidR="00FA2CDA" w:rsidRPr="00FA2CDA">
        <w:rPr>
          <w:rFonts w:ascii="Arial" w:hAnsi="Arial" w:cs="Arial"/>
          <w:sz w:val="20"/>
          <w:szCs w:val="20"/>
        </w:rPr>
        <w:t>перейти</w:t>
      </w:r>
      <w:r w:rsidR="00FA2CDA" w:rsidRPr="008A366C">
        <w:rPr>
          <w:rFonts w:ascii="Arial" w:hAnsi="Arial" w:cs="Arial"/>
          <w:b/>
          <w:sz w:val="20"/>
          <w:szCs w:val="20"/>
        </w:rPr>
        <w:t xml:space="preserve"> </w:t>
      </w:r>
      <w:r w:rsidR="00FA2CDA" w:rsidRPr="00FA2CDA">
        <w:rPr>
          <w:rFonts w:ascii="Arial" w:hAnsi="Arial" w:cs="Arial"/>
          <w:sz w:val="20"/>
          <w:szCs w:val="20"/>
        </w:rPr>
        <w:t>в</w:t>
      </w:r>
      <w:r w:rsidRPr="008A366C">
        <w:rPr>
          <w:rFonts w:ascii="Arial" w:hAnsi="Arial" w:cs="Arial"/>
          <w:b/>
          <w:sz w:val="20"/>
          <w:szCs w:val="20"/>
        </w:rPr>
        <w:t xml:space="preserve"> РЕЖИМ ВВОДА ТЕКСТА</w:t>
      </w:r>
      <w:r w:rsidRPr="008A366C">
        <w:rPr>
          <w:rFonts w:ascii="Arial" w:hAnsi="Arial" w:cs="Arial"/>
          <w:sz w:val="20"/>
          <w:szCs w:val="20"/>
        </w:rPr>
        <w:t xml:space="preserve">, нажмите клавишу </w:t>
      </w:r>
      <w:r w:rsidRPr="008A366C">
        <w:rPr>
          <w:rFonts w:ascii="Arial" w:hAnsi="Arial" w:cs="Arial"/>
          <w:b/>
          <w:sz w:val="20"/>
          <w:szCs w:val="20"/>
        </w:rPr>
        <w:t>&lt;i&gt;</w:t>
      </w:r>
      <w:r w:rsidRPr="008A366C">
        <w:rPr>
          <w:rFonts w:ascii="Arial" w:hAnsi="Arial" w:cs="Arial"/>
          <w:sz w:val="20"/>
          <w:szCs w:val="20"/>
        </w:rPr>
        <w:t xml:space="preserve">. </w:t>
      </w:r>
    </w:p>
    <w:p w:rsidR="008A366C" w:rsidRPr="008A366C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 xml:space="preserve">В этом режиме все, что набирается на клавиатуре, является вводимым текстом. Вернуться обратно в командный режим </w:t>
      </w:r>
      <w:r w:rsidRPr="008A366C">
        <w:rPr>
          <w:rFonts w:ascii="Arial" w:hAnsi="Arial" w:cs="Arial"/>
          <w:b/>
          <w:sz w:val="20"/>
          <w:szCs w:val="20"/>
        </w:rPr>
        <w:t>vi</w:t>
      </w:r>
      <w:r w:rsidRPr="008A366C">
        <w:rPr>
          <w:rFonts w:ascii="Arial" w:hAnsi="Arial" w:cs="Arial"/>
          <w:sz w:val="20"/>
          <w:szCs w:val="20"/>
        </w:rPr>
        <w:t>, закончив набирать текст можно, нажав клавишу &lt;</w:t>
      </w:r>
      <w:r w:rsidRPr="008A366C">
        <w:rPr>
          <w:rFonts w:ascii="Arial" w:hAnsi="Arial" w:cs="Arial"/>
          <w:b/>
          <w:sz w:val="20"/>
          <w:szCs w:val="20"/>
        </w:rPr>
        <w:t>Esc</w:t>
      </w:r>
      <w:r w:rsidRPr="008A366C">
        <w:rPr>
          <w:rFonts w:ascii="Arial" w:hAnsi="Arial" w:cs="Arial"/>
          <w:sz w:val="20"/>
          <w:szCs w:val="20"/>
        </w:rPr>
        <w:t>&gt;.</w:t>
      </w:r>
    </w:p>
    <w:p w:rsidR="008A366C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 xml:space="preserve">Еще одним режимом редактора vi является так называемый режим последней строки. </w:t>
      </w:r>
    </w:p>
    <w:p w:rsidR="00C53963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>Все команды, вводимые в этом режиме, начинаются с символа “</w:t>
      </w:r>
      <w:r w:rsidRPr="008A366C">
        <w:rPr>
          <w:rFonts w:ascii="Arial" w:hAnsi="Arial" w:cs="Arial"/>
          <w:b/>
          <w:sz w:val="24"/>
          <w:szCs w:val="24"/>
        </w:rPr>
        <w:t>:</w:t>
      </w:r>
      <w:r w:rsidRPr="008A366C">
        <w:rPr>
          <w:rFonts w:ascii="Arial" w:hAnsi="Arial" w:cs="Arial"/>
          <w:sz w:val="20"/>
          <w:szCs w:val="20"/>
        </w:rPr>
        <w:t>”. Ввод двоеточия перемещает курсор в нижнюю часть экрана, где следует ввести оставшуюся часть команды.</w:t>
      </w:r>
    </w:p>
    <w:p w:rsidR="009047EE" w:rsidRPr="009047EE" w:rsidRDefault="009047EE" w:rsidP="009047E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sz w:val="20"/>
          <w:szCs w:val="20"/>
        </w:rPr>
        <w:t xml:space="preserve">Режим последней строки используется главным образом для выполнения команд общего характера, в частности: 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wq</w:t>
      </w:r>
      <w:r w:rsidRPr="009047EE">
        <w:rPr>
          <w:rFonts w:ascii="Arial" w:hAnsi="Arial" w:cs="Arial"/>
          <w:sz w:val="20"/>
          <w:szCs w:val="20"/>
        </w:rPr>
        <w:t xml:space="preserve"> - записать произведенные изменения в файл и выйти из редактора;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w</w:t>
      </w:r>
      <w:r w:rsidRPr="009047EE">
        <w:rPr>
          <w:rFonts w:ascii="Arial" w:hAnsi="Arial" w:cs="Arial"/>
          <w:sz w:val="20"/>
          <w:szCs w:val="20"/>
        </w:rPr>
        <w:t xml:space="preserve"> - записать изменения в файл без выхода из редактора;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w</w:t>
      </w:r>
      <w:r w:rsidRPr="009047EE">
        <w:rPr>
          <w:rFonts w:ascii="Arial" w:hAnsi="Arial" w:cs="Arial"/>
          <w:sz w:val="20"/>
          <w:szCs w:val="20"/>
        </w:rPr>
        <w:t xml:space="preserve"> </w:t>
      </w:r>
      <w:r w:rsidRPr="009047EE">
        <w:rPr>
          <w:rFonts w:ascii="Arial" w:hAnsi="Arial" w:cs="Arial"/>
          <w:b/>
          <w:sz w:val="20"/>
          <w:szCs w:val="20"/>
        </w:rPr>
        <w:t>filename</w:t>
      </w:r>
      <w:r w:rsidRPr="009047EE">
        <w:rPr>
          <w:rFonts w:ascii="Arial" w:hAnsi="Arial" w:cs="Arial"/>
          <w:sz w:val="20"/>
          <w:szCs w:val="20"/>
        </w:rPr>
        <w:t xml:space="preserve"> - записать текущий редактируемый буфер в новый файл с именем </w:t>
      </w:r>
      <w:r w:rsidRPr="009047EE">
        <w:rPr>
          <w:rFonts w:ascii="Arial" w:hAnsi="Arial" w:cs="Arial"/>
          <w:b/>
          <w:sz w:val="20"/>
          <w:szCs w:val="20"/>
        </w:rPr>
        <w:t>filename</w:t>
      </w:r>
      <w:r w:rsidRPr="009047EE">
        <w:rPr>
          <w:rFonts w:ascii="Arial" w:hAnsi="Arial" w:cs="Arial"/>
          <w:sz w:val="20"/>
          <w:szCs w:val="20"/>
        </w:rPr>
        <w:t>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q</w:t>
      </w:r>
      <w:r w:rsidRPr="009047EE">
        <w:rPr>
          <w:rFonts w:ascii="Arial" w:hAnsi="Arial" w:cs="Arial"/>
          <w:sz w:val="20"/>
          <w:szCs w:val="20"/>
        </w:rPr>
        <w:t xml:space="preserve"> - выйти из редактора;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q!</w:t>
      </w:r>
      <w:r w:rsidRPr="009047EE">
        <w:rPr>
          <w:rFonts w:ascii="Arial" w:hAnsi="Arial" w:cs="Arial"/>
          <w:sz w:val="20"/>
          <w:szCs w:val="20"/>
        </w:rPr>
        <w:t xml:space="preserve"> - выйти из редактора, не сохраняя произведенные изменения;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!sh</w:t>
      </w:r>
      <w:r w:rsidRPr="009047EE">
        <w:rPr>
          <w:rFonts w:ascii="Arial" w:hAnsi="Arial" w:cs="Arial"/>
          <w:sz w:val="20"/>
          <w:szCs w:val="20"/>
        </w:rPr>
        <w:t xml:space="preserve"> - войти в командную оболочку (</w:t>
      </w:r>
      <w:r w:rsidRPr="009047EE">
        <w:rPr>
          <w:rFonts w:ascii="Arial" w:hAnsi="Arial" w:cs="Arial"/>
          <w:b/>
          <w:sz w:val="20"/>
          <w:szCs w:val="20"/>
        </w:rPr>
        <w:t>shell</w:t>
      </w:r>
      <w:r w:rsidRPr="009047EE">
        <w:rPr>
          <w:rFonts w:ascii="Arial" w:hAnsi="Arial" w:cs="Arial"/>
          <w:sz w:val="20"/>
          <w:szCs w:val="20"/>
        </w:rPr>
        <w:t xml:space="preserve">) системы. Здесь вы можете выполнять любые команды оболочки. Чтобы вернуться обратно в редактор, наберите </w:t>
      </w:r>
      <w:r w:rsidRPr="009047EE">
        <w:rPr>
          <w:rFonts w:ascii="Arial" w:hAnsi="Arial" w:cs="Arial"/>
          <w:b/>
          <w:sz w:val="20"/>
          <w:szCs w:val="20"/>
        </w:rPr>
        <w:t>exit</w:t>
      </w:r>
      <w:r w:rsidRPr="009047EE">
        <w:rPr>
          <w:rFonts w:ascii="Arial" w:hAnsi="Arial" w:cs="Arial"/>
          <w:sz w:val="20"/>
          <w:szCs w:val="20"/>
        </w:rPr>
        <w:t>;</w:t>
      </w:r>
    </w:p>
    <w:p w:rsidR="00C53963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!command</w:t>
      </w:r>
      <w:r w:rsidRPr="009047EE">
        <w:rPr>
          <w:rFonts w:ascii="Arial" w:hAnsi="Arial" w:cs="Arial"/>
          <w:sz w:val="20"/>
          <w:szCs w:val="20"/>
        </w:rPr>
        <w:t xml:space="preserve"> - выполнить команду оболочки (командного интерпретатора операционной системы) </w:t>
      </w:r>
      <w:r w:rsidRPr="009047EE">
        <w:rPr>
          <w:rFonts w:ascii="Arial" w:hAnsi="Arial" w:cs="Arial"/>
          <w:b/>
          <w:sz w:val="20"/>
          <w:szCs w:val="20"/>
        </w:rPr>
        <w:t>command</w:t>
      </w:r>
      <w:r w:rsidRPr="009047EE">
        <w:rPr>
          <w:rFonts w:ascii="Arial" w:hAnsi="Arial" w:cs="Arial"/>
          <w:sz w:val="20"/>
          <w:szCs w:val="20"/>
        </w:rPr>
        <w:t>;</w:t>
      </w:r>
    </w:p>
    <w:p w:rsidR="00FF33CF" w:rsidRDefault="00FF33CF" w:rsidP="00DB6B5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B6B5E" w:rsidRPr="00DB6B5E" w:rsidRDefault="00DB6B5E" w:rsidP="00DB6B5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B6B5E">
        <w:rPr>
          <w:rFonts w:ascii="Arial" w:hAnsi="Arial" w:cs="Arial"/>
          <w:sz w:val="20"/>
          <w:szCs w:val="20"/>
        </w:rPr>
        <w:t xml:space="preserve">Итак, редактор </w:t>
      </w:r>
      <w:r w:rsidRPr="00DB6B5E">
        <w:rPr>
          <w:rFonts w:ascii="Arial" w:hAnsi="Arial" w:cs="Arial"/>
          <w:b/>
          <w:sz w:val="20"/>
          <w:szCs w:val="20"/>
        </w:rPr>
        <w:t>vi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B6B5E">
        <w:rPr>
          <w:rFonts w:ascii="Arial" w:hAnsi="Arial" w:cs="Arial"/>
          <w:sz w:val="20"/>
          <w:szCs w:val="20"/>
        </w:rPr>
        <w:t>имеет три режима:</w:t>
      </w:r>
    </w:p>
    <w:p w:rsidR="00DB6B5E" w:rsidRPr="00DB6B5E" w:rsidRDefault="00DB6B5E" w:rsidP="00DB6B5E">
      <w:pPr>
        <w:pStyle w:val="a4"/>
        <w:numPr>
          <w:ilvl w:val="0"/>
          <w:numId w:val="2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B6B5E">
        <w:rPr>
          <w:rFonts w:ascii="Arial" w:hAnsi="Arial" w:cs="Arial"/>
          <w:b/>
          <w:i/>
          <w:sz w:val="20"/>
          <w:szCs w:val="20"/>
        </w:rPr>
        <w:t>Командный</w:t>
      </w:r>
      <w:r w:rsidRPr="00DB6B5E">
        <w:rPr>
          <w:rFonts w:ascii="Arial" w:hAnsi="Arial" w:cs="Arial"/>
          <w:sz w:val="20"/>
          <w:szCs w:val="20"/>
        </w:rPr>
        <w:t xml:space="preserve">  -  в  этом  режиме можно перемещаться по файлу и выполнять редактирующие команды над текстом. Команды вызываются ОБЫЧНЫМИ ЛАТИНСКИМИ БУКВАМИ.</w:t>
      </w:r>
    </w:p>
    <w:p w:rsidR="00DB6B5E" w:rsidRPr="00DB6B5E" w:rsidRDefault="00DB6B5E" w:rsidP="00DB6B5E">
      <w:pPr>
        <w:pStyle w:val="a4"/>
        <w:numPr>
          <w:ilvl w:val="0"/>
          <w:numId w:val="2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B6B5E">
        <w:rPr>
          <w:rFonts w:ascii="Arial" w:hAnsi="Arial" w:cs="Arial"/>
          <w:b/>
          <w:i/>
          <w:sz w:val="20"/>
          <w:szCs w:val="20"/>
        </w:rPr>
        <w:t>Ввода текста</w:t>
      </w:r>
      <w:r w:rsidRPr="00DB6B5E">
        <w:rPr>
          <w:rFonts w:ascii="Arial" w:hAnsi="Arial" w:cs="Arial"/>
          <w:sz w:val="20"/>
          <w:szCs w:val="20"/>
        </w:rPr>
        <w:t xml:space="preserve"> - в этом режиме обычные латинские  буквы  будут вставляться в текст.</w:t>
      </w:r>
    </w:p>
    <w:p w:rsidR="00DB6B5E" w:rsidRPr="00DB6B5E" w:rsidRDefault="00DB6B5E" w:rsidP="00DB6B5E">
      <w:pPr>
        <w:pStyle w:val="a4"/>
        <w:numPr>
          <w:ilvl w:val="0"/>
          <w:numId w:val="2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B6B5E">
        <w:rPr>
          <w:rFonts w:ascii="Arial" w:hAnsi="Arial" w:cs="Arial"/>
          <w:b/>
          <w:i/>
          <w:sz w:val="20"/>
          <w:szCs w:val="20"/>
        </w:rPr>
        <w:t>Режим  строчного  редактора</w:t>
      </w:r>
      <w:r w:rsidRPr="00DB6B5E">
        <w:rPr>
          <w:rFonts w:ascii="Arial" w:hAnsi="Arial" w:cs="Arial"/>
          <w:sz w:val="20"/>
          <w:szCs w:val="20"/>
        </w:rPr>
        <w:t xml:space="preserve">  ED используется для управления файлами (типа сохранить файл, зачитать файл и т.д.)</w:t>
      </w:r>
    </w:p>
    <w:p w:rsidR="00DB6B5E" w:rsidRDefault="00806E62" w:rsidP="00DB6B5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ПРИМЕРЫ: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2"/>
        <w:gridCol w:w="142"/>
        <w:gridCol w:w="992"/>
        <w:gridCol w:w="567"/>
        <w:gridCol w:w="8187"/>
      </w:tblGrid>
      <w:tr w:rsidR="00753D8E" w:rsidTr="009908B6">
        <w:tc>
          <w:tcPr>
            <w:tcW w:w="1951" w:type="dxa"/>
            <w:gridSpan w:val="4"/>
          </w:tcPr>
          <w:p w:rsidR="00753D8E" w:rsidRPr="00806E62" w:rsidRDefault="00753D8E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6E62">
              <w:rPr>
                <w:rFonts w:ascii="Arial" w:hAnsi="Arial" w:cs="Arial"/>
                <w:b/>
                <w:sz w:val="20"/>
                <w:szCs w:val="20"/>
              </w:rPr>
              <w:t>vi имя_файла</w:t>
            </w:r>
          </w:p>
        </w:tc>
        <w:tc>
          <w:tcPr>
            <w:tcW w:w="8754" w:type="dxa"/>
            <w:gridSpan w:val="2"/>
          </w:tcPr>
          <w:p w:rsidR="00753D8E" w:rsidRDefault="00753D8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 vi в КОМАНДНОМ режиме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6E62">
              <w:rPr>
                <w:rFonts w:ascii="Arial" w:hAnsi="Arial" w:cs="Arial"/>
                <w:b/>
                <w:sz w:val="20"/>
                <w:szCs w:val="20"/>
              </w:rPr>
              <w:t>ESC  :  q  !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чтобы выйти из файла без сохранения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6E62">
              <w:rPr>
                <w:rFonts w:ascii="Arial" w:hAnsi="Arial" w:cs="Arial"/>
                <w:b/>
                <w:sz w:val="20"/>
                <w:szCs w:val="20"/>
              </w:rPr>
              <w:t>ESC  :  w !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чтобы выйти из файла, сохранив изменения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6E62">
              <w:rPr>
                <w:rFonts w:ascii="Arial" w:hAnsi="Arial" w:cs="Arial"/>
                <w:b/>
                <w:sz w:val="20"/>
                <w:szCs w:val="20"/>
              </w:rPr>
              <w:t>ESC  :  q  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чтобы выйти из файла, сохранив изменения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6E62">
              <w:rPr>
                <w:rFonts w:ascii="Arial" w:hAnsi="Arial" w:cs="Arial"/>
                <w:b/>
                <w:sz w:val="20"/>
                <w:szCs w:val="20"/>
              </w:rPr>
              <w:t>ESC  :  wq 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выйти из файла с сохранением, одной командой</w:t>
            </w:r>
          </w:p>
        </w:tc>
      </w:tr>
      <w:tr w:rsidR="00E576AE" w:rsidTr="00C36613">
        <w:tc>
          <w:tcPr>
            <w:tcW w:w="10705" w:type="dxa"/>
            <w:gridSpan w:val="6"/>
          </w:tcPr>
          <w:p w:rsidR="00E576AE" w:rsidRDefault="00E576AE" w:rsidP="009908B6">
            <w:pPr>
              <w:spacing w:after="0" w:line="216" w:lineRule="auto"/>
              <w:ind w:left="709"/>
              <w:rPr>
                <w:rFonts w:ascii="Arial" w:hAnsi="Arial" w:cs="Arial"/>
                <w:sz w:val="20"/>
                <w:szCs w:val="20"/>
              </w:rPr>
            </w:pPr>
            <w:r w:rsidRPr="00E576AE">
              <w:rPr>
                <w:rFonts w:ascii="Arial" w:hAnsi="Arial" w:cs="Arial"/>
                <w:sz w:val="20"/>
                <w:szCs w:val="20"/>
              </w:rPr>
              <w:t>для перехода В РЕЖИМ ВВОДА нужно нажать команды типа</w:t>
            </w:r>
          </w:p>
        </w:tc>
      </w:tr>
      <w:tr w:rsidR="00E576AE" w:rsidTr="009908B6">
        <w:tc>
          <w:tcPr>
            <w:tcW w:w="817" w:type="dxa"/>
            <w:gridSpan w:val="2"/>
          </w:tcPr>
          <w:p w:rsidR="00E576AE" w:rsidRPr="00806E62" w:rsidRDefault="00E576AE" w:rsidP="00E576AE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"i"</w:t>
            </w:r>
          </w:p>
        </w:tc>
        <w:tc>
          <w:tcPr>
            <w:tcW w:w="9888" w:type="dxa"/>
            <w:gridSpan w:val="4"/>
          </w:tcPr>
          <w:p w:rsidR="00E576AE" w:rsidRPr="00E576AE" w:rsidRDefault="00E576A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вставлять здесь</w:t>
            </w:r>
          </w:p>
        </w:tc>
      </w:tr>
      <w:tr w:rsidR="00E576AE" w:rsidTr="009908B6">
        <w:tc>
          <w:tcPr>
            <w:tcW w:w="817" w:type="dxa"/>
            <w:gridSpan w:val="2"/>
          </w:tcPr>
          <w:p w:rsidR="00E576AE" w:rsidRPr="00806E62" w:rsidRDefault="00E576AE" w:rsidP="00E576AE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576AE">
              <w:rPr>
                <w:rFonts w:ascii="Arial" w:hAnsi="Arial" w:cs="Arial"/>
                <w:b/>
                <w:sz w:val="20"/>
                <w:szCs w:val="20"/>
              </w:rPr>
              <w:t>"A"</w:t>
            </w:r>
          </w:p>
        </w:tc>
        <w:tc>
          <w:tcPr>
            <w:tcW w:w="9888" w:type="dxa"/>
            <w:gridSpan w:val="4"/>
          </w:tcPr>
          <w:p w:rsidR="00E576AE" w:rsidRPr="00E576AE" w:rsidRDefault="00E576A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вставлять с конца строки</w:t>
            </w:r>
          </w:p>
        </w:tc>
      </w:tr>
      <w:tr w:rsidR="00E576AE" w:rsidTr="009908B6">
        <w:tc>
          <w:tcPr>
            <w:tcW w:w="817" w:type="dxa"/>
            <w:gridSpan w:val="2"/>
          </w:tcPr>
          <w:p w:rsidR="00E576AE" w:rsidRPr="00806E62" w:rsidRDefault="00E576AE" w:rsidP="00E576AE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"cw"</w:t>
            </w:r>
          </w:p>
        </w:tc>
        <w:tc>
          <w:tcPr>
            <w:tcW w:w="9888" w:type="dxa"/>
            <w:gridSpan w:val="4"/>
          </w:tcPr>
          <w:p w:rsidR="00E576AE" w:rsidRPr="00E576AE" w:rsidRDefault="00E576A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заменять текущее слово</w:t>
            </w:r>
          </w:p>
        </w:tc>
      </w:tr>
      <w:tr w:rsidR="009A596C" w:rsidTr="004333E8">
        <w:tc>
          <w:tcPr>
            <w:tcW w:w="10705" w:type="dxa"/>
            <w:gridSpan w:val="6"/>
          </w:tcPr>
          <w:p w:rsidR="009A596C" w:rsidRDefault="009A596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AE" w:rsidTr="005D5BBC">
        <w:tc>
          <w:tcPr>
            <w:tcW w:w="959" w:type="dxa"/>
            <w:gridSpan w:val="3"/>
          </w:tcPr>
          <w:p w:rsidR="00E576AE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ESC</w:t>
            </w:r>
          </w:p>
        </w:tc>
        <w:tc>
          <w:tcPr>
            <w:tcW w:w="9746" w:type="dxa"/>
            <w:gridSpan w:val="3"/>
          </w:tcPr>
          <w:p w:rsid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для ВОЗВРАТА В КОМАНДНЫЙ РЕЖИМ</w:t>
            </w:r>
          </w:p>
        </w:tc>
      </w:tr>
      <w:tr w:rsidR="00E576AE" w:rsidTr="005D5BBC">
        <w:tc>
          <w:tcPr>
            <w:tcW w:w="959" w:type="dxa"/>
            <w:gridSpan w:val="3"/>
          </w:tcPr>
          <w:p w:rsidR="00E576AE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CTRL-[</w:t>
            </w:r>
          </w:p>
        </w:tc>
        <w:tc>
          <w:tcPr>
            <w:tcW w:w="9746" w:type="dxa"/>
            <w:gridSpan w:val="3"/>
          </w:tcPr>
          <w:p w:rsid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для возврата в командный режим</w:t>
            </w:r>
          </w:p>
        </w:tc>
      </w:tr>
      <w:tr w:rsidR="00E576AE" w:rsidTr="008345EA">
        <w:tc>
          <w:tcPr>
            <w:tcW w:w="675" w:type="dxa"/>
          </w:tcPr>
          <w:p w:rsidR="00E576AE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":"</w:t>
            </w:r>
          </w:p>
        </w:tc>
        <w:tc>
          <w:tcPr>
            <w:tcW w:w="10030" w:type="dxa"/>
            <w:gridSpan w:val="5"/>
          </w:tcPr>
          <w:p w:rsid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для перехода В РЕЖИМ УПРАВЛЕНИЯ ФАЙЛАМИ нужно 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45EA" w:rsidRPr="008345EA">
              <w:rPr>
                <w:rFonts w:ascii="Arial" w:hAnsi="Arial" w:cs="Arial"/>
                <w:sz w:val="20"/>
                <w:szCs w:val="20"/>
              </w:rPr>
              <w:t>“</w:t>
            </w:r>
            <w:r w:rsidRPr="005D5BB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8345EA" w:rsidRPr="008345EA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Pr="005D5B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576AE">
              <w:rPr>
                <w:rFonts w:ascii="Arial" w:hAnsi="Arial" w:cs="Arial"/>
                <w:sz w:val="20"/>
                <w:szCs w:val="20"/>
              </w:rPr>
              <w:t>(перейти в режим редактора ED)</w:t>
            </w:r>
          </w:p>
        </w:tc>
      </w:tr>
      <w:tr w:rsidR="005D5BBC" w:rsidTr="00C303D6">
        <w:tc>
          <w:tcPr>
            <w:tcW w:w="10705" w:type="dxa"/>
            <w:gridSpan w:val="6"/>
          </w:tcPr>
          <w:p w:rsidR="005D5BBC" w:rsidRDefault="005D5BBC" w:rsidP="005D5BBC">
            <w:pPr>
              <w:spacing w:after="0" w:line="216" w:lineRule="auto"/>
              <w:ind w:firstLine="9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96C">
              <w:rPr>
                <w:rFonts w:ascii="Arial" w:hAnsi="Arial" w:cs="Arial"/>
                <w:i/>
                <w:sz w:val="20"/>
                <w:szCs w:val="20"/>
              </w:rPr>
              <w:t>Двигаться по файлу можно командами</w:t>
            </w:r>
            <w:r w:rsidRPr="00E576AE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h,j,k,l</w:t>
            </w:r>
          </w:p>
        </w:tc>
        <w:tc>
          <w:tcPr>
            <w:tcW w:w="9746" w:type="dxa"/>
            <w:gridSpan w:val="3"/>
          </w:tcPr>
          <w:p w:rsidR="005D5BBC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влево, вниз, вверх, вправо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Ctrl-F</w:t>
            </w:r>
          </w:p>
        </w:tc>
        <w:tc>
          <w:tcPr>
            <w:tcW w:w="9746" w:type="dxa"/>
            <w:gridSpan w:val="3"/>
          </w:tcPr>
          <w:p w:rsid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6E31CD" w:rsidRPr="00E576AE">
              <w:rPr>
                <w:rFonts w:ascii="Arial" w:hAnsi="Arial" w:cs="Arial"/>
                <w:sz w:val="20"/>
                <w:szCs w:val="20"/>
              </w:rPr>
              <w:t xml:space="preserve">на </w:t>
            </w:r>
            <w:r w:rsidRPr="00E576AE">
              <w:rPr>
                <w:rFonts w:ascii="Arial" w:hAnsi="Arial" w:cs="Arial"/>
                <w:sz w:val="20"/>
                <w:szCs w:val="20"/>
              </w:rPr>
              <w:t>страницу вниз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Ctrl-B</w:t>
            </w:r>
          </w:p>
        </w:tc>
        <w:tc>
          <w:tcPr>
            <w:tcW w:w="9746" w:type="dxa"/>
            <w:gridSpan w:val="3"/>
          </w:tcPr>
          <w:p w:rsid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6E31CD" w:rsidRPr="00E576AE">
              <w:rPr>
                <w:rFonts w:ascii="Arial" w:hAnsi="Arial" w:cs="Arial"/>
                <w:sz w:val="20"/>
                <w:szCs w:val="20"/>
              </w:rPr>
              <w:t xml:space="preserve">на </w:t>
            </w:r>
            <w:r w:rsidRPr="00E576AE">
              <w:rPr>
                <w:rFonts w:ascii="Arial" w:hAnsi="Arial" w:cs="Arial"/>
                <w:sz w:val="20"/>
                <w:szCs w:val="20"/>
              </w:rPr>
              <w:t>страницу вверх</w:t>
            </w:r>
          </w:p>
        </w:tc>
      </w:tr>
      <w:tr w:rsidR="009A596C" w:rsidTr="00435EEC">
        <w:tc>
          <w:tcPr>
            <w:tcW w:w="10705" w:type="dxa"/>
            <w:gridSpan w:val="6"/>
          </w:tcPr>
          <w:p w:rsidR="009A596C" w:rsidRDefault="009A596C" w:rsidP="005D5BB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9746" w:type="dxa"/>
            <w:gridSpan w:val="3"/>
          </w:tcPr>
          <w:p w:rsidR="005D5BBC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 xml:space="preserve">перевод в режим ввода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E576AE">
              <w:rPr>
                <w:rFonts w:ascii="Arial" w:hAnsi="Arial" w:cs="Arial"/>
                <w:sz w:val="20"/>
                <w:szCs w:val="20"/>
              </w:rPr>
              <w:t>подгоните курсор к нужному месту и нажмите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5BBC"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200361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00361">
              <w:rPr>
                <w:rFonts w:ascii="Arial" w:hAnsi="Arial" w:cs="Arial"/>
                <w:b/>
                <w:sz w:val="20"/>
                <w:szCs w:val="20"/>
              </w:rPr>
              <w:t>ESC</w:t>
            </w:r>
          </w:p>
        </w:tc>
        <w:tc>
          <w:tcPr>
            <w:tcW w:w="9746" w:type="dxa"/>
            <w:gridSpan w:val="3"/>
          </w:tcPr>
          <w:p w:rsid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прекратить ввод, перейти в командный режим</w:t>
            </w:r>
          </w:p>
        </w:tc>
      </w:tr>
      <w:tr w:rsidR="005D5BBC" w:rsidTr="00907503">
        <w:tc>
          <w:tcPr>
            <w:tcW w:w="10705" w:type="dxa"/>
            <w:gridSpan w:val="6"/>
          </w:tcPr>
          <w:p w:rsidR="005D5BBC" w:rsidRPr="00E576AE" w:rsidRDefault="005D5BBC" w:rsidP="005D5BBC">
            <w:pPr>
              <w:spacing w:after="0" w:line="216" w:lineRule="auto"/>
              <w:ind w:firstLine="9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76AE">
              <w:rPr>
                <w:rFonts w:ascii="Arial" w:hAnsi="Arial" w:cs="Arial"/>
                <w:sz w:val="20"/>
                <w:szCs w:val="20"/>
              </w:rPr>
              <w:t>Подгоните курсор к ненужному месту и нажмите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200361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00361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46" w:type="dxa"/>
            <w:gridSpan w:val="3"/>
          </w:tcPr>
          <w:p w:rsidR="005D5BBC" w:rsidRP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удалить символ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200361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00361">
              <w:rPr>
                <w:rFonts w:ascii="Arial" w:hAnsi="Arial" w:cs="Arial"/>
                <w:b/>
                <w:sz w:val="20"/>
                <w:szCs w:val="20"/>
              </w:rPr>
              <w:t>dd</w:t>
            </w:r>
          </w:p>
        </w:tc>
        <w:tc>
          <w:tcPr>
            <w:tcW w:w="9746" w:type="dxa"/>
            <w:gridSpan w:val="3"/>
          </w:tcPr>
          <w:p w:rsidR="005D5BBC" w:rsidRPr="00E576AE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удалить строчку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83476F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83476F" w:rsidRPr="0083476F">
              <w:rPr>
                <w:rFonts w:ascii="Arial" w:hAnsi="Arial" w:cs="Arial"/>
                <w:sz w:val="20"/>
                <w:szCs w:val="20"/>
              </w:rPr>
              <w:t>вставлять с новой строки (под текущей строкой)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83476F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83476F" w:rsidRPr="0083476F">
              <w:rPr>
                <w:rFonts w:ascii="Arial" w:hAnsi="Arial" w:cs="Arial"/>
                <w:sz w:val="20"/>
                <w:szCs w:val="20"/>
              </w:rPr>
              <w:t>в режим ввода ЗА курсором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83476F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5yy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83476F" w:rsidRPr="0083476F">
              <w:rPr>
                <w:rFonts w:ascii="Arial" w:hAnsi="Arial" w:cs="Arial"/>
                <w:sz w:val="20"/>
                <w:szCs w:val="20"/>
              </w:rPr>
              <w:t>запомнить 5 строчек</w:t>
            </w:r>
          </w:p>
        </w:tc>
      </w:tr>
      <w:tr w:rsidR="009A596C" w:rsidTr="00B946B1">
        <w:tc>
          <w:tcPr>
            <w:tcW w:w="10705" w:type="dxa"/>
            <w:gridSpan w:val="6"/>
          </w:tcPr>
          <w:p w:rsidR="009A596C" w:rsidRPr="009A596C" w:rsidRDefault="009A596C" w:rsidP="009A596C">
            <w:pPr>
              <w:spacing w:after="0" w:line="216" w:lineRule="auto"/>
              <w:ind w:firstLine="851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A596C">
              <w:rPr>
                <w:rFonts w:ascii="Arial" w:hAnsi="Arial" w:cs="Arial"/>
                <w:i/>
                <w:sz w:val="20"/>
                <w:szCs w:val="20"/>
              </w:rPr>
              <w:t>Подгоните курсор к нужному месту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вставить запомненные строки под курсором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вставить запомненные строки НАД курсором</w:t>
            </w:r>
          </w:p>
        </w:tc>
      </w:tr>
      <w:tr w:rsidR="009A596C" w:rsidTr="0048454B">
        <w:tc>
          <w:tcPr>
            <w:tcW w:w="10705" w:type="dxa"/>
            <w:gridSpan w:val="6"/>
          </w:tcPr>
          <w:p w:rsidR="009A596C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склеить две строки</w:t>
            </w:r>
          </w:p>
        </w:tc>
      </w:tr>
      <w:tr w:rsidR="0083476F" w:rsidTr="009A596C">
        <w:tc>
          <w:tcPr>
            <w:tcW w:w="2518" w:type="dxa"/>
            <w:gridSpan w:val="5"/>
          </w:tcPr>
          <w:p w:rsidR="0083476F" w:rsidRPr="009A596C" w:rsidRDefault="009A596C" w:rsidP="009A596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/Шаблон поиска Enter</w:t>
            </w:r>
          </w:p>
        </w:tc>
        <w:tc>
          <w:tcPr>
            <w:tcW w:w="8187" w:type="dxa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поиск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повторить поиск</w:t>
            </w:r>
          </w:p>
        </w:tc>
      </w:tr>
    </w:tbl>
    <w:p w:rsidR="00806E62" w:rsidRDefault="00710357" w:rsidP="00710357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10357">
        <w:rPr>
          <w:rFonts w:ascii="Arial" w:hAnsi="Arial" w:cs="Arial"/>
          <w:sz w:val="20"/>
          <w:szCs w:val="20"/>
        </w:rPr>
        <w:t xml:space="preserve">Того, кто </w:t>
      </w:r>
      <w:r w:rsidR="00A41DBA">
        <w:rPr>
          <w:rFonts w:ascii="Arial" w:hAnsi="Arial" w:cs="Arial"/>
          <w:sz w:val="20"/>
          <w:szCs w:val="20"/>
        </w:rPr>
        <w:t>желает</w:t>
      </w:r>
      <w:r>
        <w:rPr>
          <w:rFonts w:ascii="Arial" w:hAnsi="Arial" w:cs="Arial"/>
          <w:sz w:val="20"/>
          <w:szCs w:val="20"/>
        </w:rPr>
        <w:t xml:space="preserve"> разобраться с</w:t>
      </w:r>
      <w:r w:rsidRPr="00710357">
        <w:rPr>
          <w:rFonts w:ascii="Arial" w:hAnsi="Arial" w:cs="Arial"/>
          <w:sz w:val="20"/>
          <w:szCs w:val="20"/>
        </w:rPr>
        <w:t xml:space="preserve"> </w:t>
      </w:r>
      <w:r w:rsidRPr="00710357">
        <w:rPr>
          <w:rFonts w:ascii="Arial" w:hAnsi="Arial" w:cs="Arial"/>
          <w:b/>
          <w:sz w:val="20"/>
          <w:szCs w:val="20"/>
        </w:rPr>
        <w:t>VI</w:t>
      </w:r>
      <w:r w:rsidRPr="007103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поподробнее, </w:t>
      </w:r>
      <w:r w:rsidRPr="00710357">
        <w:rPr>
          <w:rFonts w:ascii="Arial" w:hAnsi="Arial" w:cs="Arial"/>
          <w:sz w:val="20"/>
          <w:szCs w:val="20"/>
        </w:rPr>
        <w:t>может предоставить больше удобств</w:t>
      </w:r>
      <w:r>
        <w:rPr>
          <w:rFonts w:ascii="Arial" w:hAnsi="Arial" w:cs="Arial"/>
          <w:sz w:val="20"/>
          <w:szCs w:val="20"/>
        </w:rPr>
        <w:t xml:space="preserve"> и команд по редактированию,</w:t>
      </w:r>
      <w:r w:rsidRPr="00710357">
        <w:rPr>
          <w:rFonts w:ascii="Arial" w:hAnsi="Arial" w:cs="Arial"/>
          <w:sz w:val="20"/>
          <w:szCs w:val="20"/>
        </w:rPr>
        <w:t xml:space="preserve"> отсылаем к прилагаемому справочнику-памятке "</w:t>
      </w:r>
      <w:r w:rsidRPr="00710357">
        <w:rPr>
          <w:rFonts w:ascii="Arial" w:hAnsi="Arial" w:cs="Arial"/>
          <w:b/>
          <w:i/>
          <w:sz w:val="20"/>
          <w:szCs w:val="20"/>
        </w:rPr>
        <w:t>Наиболее употребительные команды VI</w:t>
      </w:r>
      <w:r w:rsidRPr="00710357">
        <w:rPr>
          <w:rFonts w:ascii="Arial" w:hAnsi="Arial" w:cs="Arial"/>
          <w:sz w:val="20"/>
          <w:szCs w:val="20"/>
        </w:rPr>
        <w:t>",</w:t>
      </w:r>
      <w:r>
        <w:rPr>
          <w:rFonts w:ascii="Arial" w:hAnsi="Arial" w:cs="Arial"/>
          <w:sz w:val="20"/>
          <w:szCs w:val="20"/>
        </w:rPr>
        <w:t xml:space="preserve"> </w:t>
      </w:r>
      <w:r w:rsidRPr="00710357">
        <w:rPr>
          <w:rFonts w:ascii="Arial" w:hAnsi="Arial" w:cs="Arial"/>
          <w:b/>
          <w:sz w:val="20"/>
          <w:szCs w:val="20"/>
        </w:rPr>
        <w:t>vibegin.txt</w:t>
      </w:r>
      <w:r w:rsidRPr="00710357">
        <w:rPr>
          <w:rFonts w:ascii="Arial" w:hAnsi="Arial" w:cs="Arial"/>
          <w:sz w:val="20"/>
          <w:szCs w:val="20"/>
        </w:rPr>
        <w:t xml:space="preserve"> (</w:t>
      </w:r>
      <w:hyperlink r:id="rId20" w:history="1">
        <w:r w:rsidRPr="006056B8">
          <w:rPr>
            <w:rStyle w:val="ac"/>
            <w:rFonts w:ascii="Arial" w:hAnsi="Arial" w:cs="Arial"/>
            <w:b/>
            <w:i/>
            <w:sz w:val="20"/>
            <w:szCs w:val="20"/>
          </w:rPr>
          <w:t>http://lib.ru/unixhelp/vibegin.txt</w:t>
        </w:r>
      </w:hyperlink>
      <w:r w:rsidRPr="0071035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Pr="00710357">
        <w:rPr>
          <w:rFonts w:ascii="Arial" w:hAnsi="Arial" w:cs="Arial"/>
          <w:sz w:val="20"/>
          <w:szCs w:val="20"/>
        </w:rPr>
        <w:t>ну, и, естественно (как всегда), к документации.</w:t>
      </w:r>
    </w:p>
    <w:p w:rsidR="00045854" w:rsidRDefault="00045854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2D6AC2" w:rsidRDefault="00045854" w:rsidP="00045854">
      <w:pPr>
        <w:spacing w:after="0" w:line="216" w:lineRule="auto"/>
        <w:rPr>
          <w:rFonts w:ascii="Arial" w:hAnsi="Arial" w:cs="Arial"/>
          <w:sz w:val="20"/>
          <w:szCs w:val="20"/>
        </w:rPr>
      </w:pPr>
      <w:r w:rsidRPr="005F580C">
        <w:rPr>
          <w:rFonts w:ascii="Arial" w:hAnsi="Arial" w:cs="Arial"/>
          <w:b/>
          <w:i/>
          <w:sz w:val="20"/>
          <w:szCs w:val="20"/>
        </w:rPr>
        <w:t>Управляющие конструкции языка shell</w:t>
      </w:r>
      <w:r w:rsidR="00AF5191">
        <w:rPr>
          <w:rFonts w:ascii="Arial" w:hAnsi="Arial" w:cs="Arial"/>
          <w:b/>
          <w:i/>
          <w:sz w:val="20"/>
          <w:szCs w:val="20"/>
        </w:rPr>
        <w:t xml:space="preserve"> ====================================================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9F141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45854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b/>
          <w:sz w:val="20"/>
          <w:szCs w:val="20"/>
        </w:rPr>
        <w:t xml:space="preserve">. Создание сценария оболочки 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Продолжим рассмотрение</w:t>
      </w:r>
      <w:r w:rsidRPr="00917159">
        <w:rPr>
          <w:rFonts w:ascii="Arial" w:hAnsi="Arial" w:cs="Arial"/>
          <w:sz w:val="20"/>
          <w:szCs w:val="20"/>
        </w:rPr>
        <w:t xml:space="preserve"> </w:t>
      </w:r>
      <w:r w:rsidRPr="00917159">
        <w:rPr>
          <w:rFonts w:ascii="Arial" w:hAnsi="Arial" w:cs="Arial"/>
          <w:b/>
          <w:sz w:val="20"/>
          <w:szCs w:val="20"/>
        </w:rPr>
        <w:t>bash-скрипт</w:t>
      </w:r>
      <w:r>
        <w:rPr>
          <w:rFonts w:ascii="Arial" w:hAnsi="Arial" w:cs="Arial"/>
          <w:b/>
          <w:sz w:val="20"/>
          <w:szCs w:val="20"/>
        </w:rPr>
        <w:t>ов</w:t>
      </w:r>
      <w:r w:rsidRPr="00917159">
        <w:rPr>
          <w:rFonts w:ascii="Arial" w:hAnsi="Arial" w:cs="Arial"/>
          <w:sz w:val="20"/>
          <w:szCs w:val="20"/>
        </w:rPr>
        <w:t xml:space="preserve">. Это — сценарии командной строки, написанные для оболочки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 xml:space="preserve">. Существуют и другие оболочки, например — </w:t>
      </w:r>
      <w:r w:rsidRPr="00917159">
        <w:rPr>
          <w:rFonts w:ascii="Arial" w:hAnsi="Arial" w:cs="Arial"/>
          <w:b/>
          <w:sz w:val="20"/>
          <w:szCs w:val="20"/>
        </w:rPr>
        <w:t>zsh, tcsh, ksh</w:t>
      </w:r>
      <w:r w:rsidRPr="00917159">
        <w:rPr>
          <w:rFonts w:ascii="Arial" w:hAnsi="Arial" w:cs="Arial"/>
          <w:sz w:val="20"/>
          <w:szCs w:val="20"/>
        </w:rPr>
        <w:t xml:space="preserve">, но мы сосредоточимся на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>.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Итак,</w:t>
      </w:r>
    </w:p>
    <w:p w:rsidR="00045854" w:rsidRPr="00A06B9E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1)</w:t>
      </w:r>
      <w:r w:rsidRPr="00A06B9E">
        <w:rPr>
          <w:rFonts w:ascii="Arial" w:hAnsi="Arial" w:cs="Arial"/>
          <w:sz w:val="20"/>
          <w:szCs w:val="20"/>
        </w:rPr>
        <w:tab/>
        <w:t>Вход в систему под выданной пользовательской учетной записью:</w:t>
      </w:r>
    </w:p>
    <w:p w:rsidR="00045854" w:rsidRPr="00A06B9E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 xml:space="preserve">login: </w:t>
      </w:r>
      <w:r w:rsidRPr="00A06B9E">
        <w:rPr>
          <w:rFonts w:ascii="Arial" w:hAnsi="Arial" w:cs="Arial"/>
          <w:sz w:val="20"/>
          <w:szCs w:val="20"/>
        </w:rPr>
        <w:tab/>
      </w:r>
      <w:r w:rsidRPr="00A06B9E">
        <w:rPr>
          <w:rFonts w:ascii="Arial" w:hAnsi="Arial" w:cs="Arial"/>
          <w:sz w:val="20"/>
          <w:szCs w:val="20"/>
        </w:rPr>
        <w:tab/>
      </w:r>
    </w:p>
    <w:p w:rsidR="00045854" w:rsidRPr="00A06B9E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 xml:space="preserve">psw: </w:t>
      </w:r>
    </w:p>
    <w:p w:rsidR="00045854" w:rsidRPr="00C13E15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2)</w:t>
      </w:r>
      <w:r w:rsidRPr="00A06B9E">
        <w:rPr>
          <w:rFonts w:ascii="Arial" w:hAnsi="Arial" w:cs="Arial"/>
          <w:sz w:val="20"/>
          <w:szCs w:val="20"/>
        </w:rPr>
        <w:tab/>
        <w:t>Создание в домашнем каталоге</w:t>
      </w:r>
      <w:r>
        <w:rPr>
          <w:rFonts w:ascii="Arial" w:hAnsi="Arial" w:cs="Arial"/>
          <w:sz w:val="20"/>
          <w:szCs w:val="20"/>
        </w:rPr>
        <w:t xml:space="preserve"> или </w:t>
      </w:r>
      <w:r>
        <w:rPr>
          <w:rFonts w:ascii="Arial" w:hAnsi="Arial" w:cs="Arial"/>
          <w:sz w:val="20"/>
          <w:szCs w:val="20"/>
          <w:lang w:val="en-US"/>
        </w:rPr>
        <w:t>tmp</w:t>
      </w:r>
      <w:r w:rsidRPr="00A06B9E">
        <w:rPr>
          <w:rFonts w:ascii="Arial" w:hAnsi="Arial" w:cs="Arial"/>
          <w:sz w:val="20"/>
          <w:szCs w:val="20"/>
        </w:rPr>
        <w:t xml:space="preserve"> (/tmp/g</w:t>
      </w:r>
      <w:r w:rsidR="00C13E15" w:rsidRPr="00C13E15">
        <w:rPr>
          <w:rFonts w:ascii="Arial" w:hAnsi="Arial" w:cs="Arial"/>
          <w:sz w:val="20"/>
          <w:szCs w:val="20"/>
        </w:rPr>
        <w:t>0</w:t>
      </w:r>
      <w:r w:rsidRPr="00A06B9E">
        <w:rPr>
          <w:rFonts w:ascii="Arial" w:hAnsi="Arial" w:cs="Arial"/>
          <w:sz w:val="20"/>
          <w:szCs w:val="20"/>
        </w:rPr>
        <w:t xml:space="preserve">X, где </w:t>
      </w:r>
      <w:r w:rsidR="00C13E15" w:rsidRPr="00C13E15">
        <w:rPr>
          <w:rFonts w:ascii="Arial" w:hAnsi="Arial" w:cs="Arial"/>
          <w:sz w:val="20"/>
          <w:szCs w:val="20"/>
        </w:rPr>
        <w:t>0</w:t>
      </w:r>
      <w:r w:rsidRPr="00A06B9E">
        <w:rPr>
          <w:rFonts w:ascii="Arial" w:hAnsi="Arial" w:cs="Arial"/>
          <w:sz w:val="20"/>
          <w:szCs w:val="20"/>
        </w:rPr>
        <w:t>Х –</w:t>
      </w:r>
      <w:r>
        <w:rPr>
          <w:rFonts w:ascii="Arial" w:hAnsi="Arial" w:cs="Arial"/>
          <w:sz w:val="20"/>
          <w:szCs w:val="20"/>
        </w:rPr>
        <w:t>№ </w:t>
      </w:r>
      <w:r w:rsidRPr="00A06B9E">
        <w:rPr>
          <w:rFonts w:ascii="Arial" w:hAnsi="Arial" w:cs="Arial"/>
          <w:sz w:val="20"/>
          <w:szCs w:val="20"/>
        </w:rPr>
        <w:t xml:space="preserve">группы) </w:t>
      </w:r>
      <w:r w:rsidRPr="00BD79D6">
        <w:rPr>
          <w:rFonts w:ascii="Arial" w:hAnsi="Arial" w:cs="Arial"/>
          <w:sz w:val="20"/>
          <w:szCs w:val="20"/>
        </w:rPr>
        <w:t>каталога группы и ПЗ-</w:t>
      </w:r>
      <w:r w:rsidR="00C13E15" w:rsidRPr="00C13E15">
        <w:rPr>
          <w:rFonts w:ascii="Arial" w:hAnsi="Arial" w:cs="Arial"/>
          <w:sz w:val="20"/>
          <w:szCs w:val="20"/>
        </w:rPr>
        <w:t>03</w:t>
      </w:r>
      <w:r w:rsidRPr="00BD79D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Например</w:t>
      </w:r>
      <w:r w:rsidRPr="00A06B9E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463A43">
        <w:rPr>
          <w:rFonts w:ascii="Arial" w:hAnsi="Arial" w:cs="Arial"/>
          <w:b/>
          <w:sz w:val="20"/>
          <w:szCs w:val="20"/>
        </w:rPr>
        <w:t>/tmp/g</w:t>
      </w:r>
      <w:r w:rsidR="00C13E15" w:rsidRPr="00C13E15">
        <w:rPr>
          <w:rFonts w:ascii="Arial" w:hAnsi="Arial" w:cs="Arial"/>
          <w:b/>
          <w:sz w:val="20"/>
          <w:szCs w:val="20"/>
        </w:rPr>
        <w:t>0</w:t>
      </w:r>
      <w:r w:rsidR="00C13E15">
        <w:rPr>
          <w:rFonts w:ascii="Arial" w:hAnsi="Arial" w:cs="Arial"/>
          <w:b/>
          <w:sz w:val="20"/>
          <w:szCs w:val="20"/>
          <w:lang w:val="en-US"/>
        </w:rPr>
        <w:t>X</w:t>
      </w:r>
      <w:r w:rsidRPr="00045854">
        <w:rPr>
          <w:rFonts w:ascii="Arial" w:hAnsi="Arial" w:cs="Arial"/>
          <w:b/>
          <w:sz w:val="20"/>
          <w:szCs w:val="20"/>
        </w:rPr>
        <w:t>/</w:t>
      </w:r>
      <w:r w:rsidRPr="00463A43">
        <w:rPr>
          <w:rFonts w:ascii="Arial" w:hAnsi="Arial" w:cs="Arial"/>
          <w:b/>
          <w:sz w:val="20"/>
          <w:szCs w:val="20"/>
          <w:lang w:val="en-US"/>
        </w:rPr>
        <w:t>pz</w:t>
      </w:r>
      <w:r w:rsidR="00C13E15" w:rsidRPr="00C13E15">
        <w:rPr>
          <w:rFonts w:ascii="Arial" w:hAnsi="Arial" w:cs="Arial"/>
          <w:b/>
          <w:sz w:val="20"/>
          <w:szCs w:val="20"/>
        </w:rPr>
        <w:t>03</w:t>
      </w:r>
    </w:p>
    <w:p w:rsidR="00045854" w:rsidRPr="00A06B9E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~$ cd tmp</w:t>
      </w:r>
    </w:p>
    <w:p w:rsidR="00045854" w:rsidRPr="00A06B9E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~$ ls</w:t>
      </w:r>
    </w:p>
    <w:p w:rsidR="00045854" w:rsidRPr="00A06B9E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~$ mkdir g</w:t>
      </w:r>
      <w:r w:rsidR="00C13E15" w:rsidRPr="00C13E15">
        <w:rPr>
          <w:rFonts w:ascii="Arial" w:hAnsi="Arial" w:cs="Arial"/>
          <w:sz w:val="20"/>
          <w:szCs w:val="20"/>
        </w:rPr>
        <w:t>0</w:t>
      </w:r>
      <w:r w:rsidRPr="00A06B9E">
        <w:rPr>
          <w:rFonts w:ascii="Arial" w:hAnsi="Arial" w:cs="Arial"/>
          <w:sz w:val="20"/>
          <w:szCs w:val="20"/>
        </w:rPr>
        <w:t xml:space="preserve">X (где </w:t>
      </w:r>
      <w:r w:rsidR="00C13E15" w:rsidRPr="00C13E15">
        <w:rPr>
          <w:rFonts w:ascii="Arial" w:hAnsi="Arial" w:cs="Arial"/>
          <w:sz w:val="20"/>
          <w:szCs w:val="20"/>
        </w:rPr>
        <w:t>0</w:t>
      </w:r>
      <w:r w:rsidRPr="00A06B9E">
        <w:rPr>
          <w:rFonts w:ascii="Arial" w:hAnsi="Arial" w:cs="Arial"/>
          <w:sz w:val="20"/>
          <w:szCs w:val="20"/>
        </w:rPr>
        <w:t xml:space="preserve">Х – </w:t>
      </w:r>
      <w:r w:rsidR="00C13E15">
        <w:rPr>
          <w:rFonts w:ascii="Arial" w:hAnsi="Arial" w:cs="Arial"/>
          <w:sz w:val="20"/>
          <w:szCs w:val="20"/>
        </w:rPr>
        <w:t>№</w:t>
      </w:r>
      <w:r w:rsidRPr="00A06B9E">
        <w:rPr>
          <w:rFonts w:ascii="Arial" w:hAnsi="Arial" w:cs="Arial"/>
          <w:sz w:val="20"/>
          <w:szCs w:val="20"/>
        </w:rPr>
        <w:t xml:space="preserve"> группы</w:t>
      </w:r>
      <w:r>
        <w:rPr>
          <w:rFonts w:ascii="Arial" w:hAnsi="Arial" w:cs="Arial"/>
          <w:sz w:val="20"/>
          <w:szCs w:val="20"/>
        </w:rPr>
        <w:t xml:space="preserve">, например </w:t>
      </w:r>
      <w:r>
        <w:rPr>
          <w:rFonts w:ascii="Arial" w:hAnsi="Arial" w:cs="Arial"/>
          <w:sz w:val="20"/>
          <w:szCs w:val="20"/>
          <w:lang w:val="en-US"/>
        </w:rPr>
        <w:t>g</w:t>
      </w:r>
      <w:r w:rsidR="00C13E15">
        <w:rPr>
          <w:rFonts w:ascii="Arial" w:hAnsi="Arial" w:cs="Arial"/>
          <w:sz w:val="20"/>
          <w:szCs w:val="20"/>
        </w:rPr>
        <w:t>05</w:t>
      </w:r>
      <w:r w:rsidRPr="00A06B9E">
        <w:rPr>
          <w:rFonts w:ascii="Arial" w:hAnsi="Arial" w:cs="Arial"/>
          <w:sz w:val="20"/>
          <w:szCs w:val="20"/>
        </w:rPr>
        <w:t>)</w:t>
      </w:r>
    </w:p>
    <w:p w:rsidR="00045854" w:rsidRPr="00A06B9E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~$ ls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53D19">
        <w:rPr>
          <w:rFonts w:ascii="Arial" w:hAnsi="Arial" w:cs="Arial"/>
          <w:b/>
          <w:i/>
          <w:sz w:val="20"/>
          <w:szCs w:val="20"/>
        </w:rPr>
        <w:t>Сценарии командной строки</w:t>
      </w:r>
      <w:r w:rsidRPr="00917159">
        <w:rPr>
          <w:rFonts w:ascii="Arial" w:hAnsi="Arial" w:cs="Arial"/>
          <w:sz w:val="20"/>
          <w:szCs w:val="20"/>
        </w:rPr>
        <w:t xml:space="preserve"> — это наборы тех же самых команд, которые можно вводить с клавиатуры, собранные в файлы и объединённые некоей общей целью. При этом результаты работы команд могут представлять либо самостоятельную ценность, либо служить входными данными для других команд. </w:t>
      </w:r>
      <w:r w:rsidRPr="00E53D19">
        <w:rPr>
          <w:rFonts w:ascii="Arial" w:hAnsi="Arial" w:cs="Arial"/>
          <w:b/>
          <w:i/>
          <w:sz w:val="20"/>
          <w:szCs w:val="20"/>
        </w:rPr>
        <w:t>Сценарии</w:t>
      </w:r>
      <w:r w:rsidRPr="00917159">
        <w:rPr>
          <w:rFonts w:ascii="Arial" w:hAnsi="Arial" w:cs="Arial"/>
          <w:sz w:val="20"/>
          <w:szCs w:val="20"/>
        </w:rPr>
        <w:t xml:space="preserve"> — это мощный способ автоматизации часто выполняемых действий.</w:t>
      </w:r>
    </w:p>
    <w:p w:rsidR="00045854" w:rsidRPr="00887826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887826">
        <w:rPr>
          <w:rFonts w:ascii="Arial" w:hAnsi="Arial" w:cs="Arial"/>
          <w:sz w:val="20"/>
          <w:szCs w:val="20"/>
        </w:rPr>
        <w:t>Итак, если говорить о командной строке, она позволяет выполнить несколько команд за один раз, введя их через точку с запятой: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87826">
        <w:rPr>
          <w:rFonts w:ascii="Arial" w:hAnsi="Arial" w:cs="Arial"/>
          <w:b/>
          <w:sz w:val="20"/>
          <w:szCs w:val="20"/>
        </w:rPr>
        <w:t>pwd; whoami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016C4">
        <w:rPr>
          <w:rFonts w:ascii="Arial" w:hAnsi="Arial" w:cs="Arial"/>
          <w:sz w:val="20"/>
          <w:szCs w:val="20"/>
        </w:rPr>
        <w:t xml:space="preserve">Если вы опробовали это в своём терминале, ваш первый </w:t>
      </w:r>
      <w:r w:rsidRPr="00B016C4">
        <w:rPr>
          <w:rFonts w:ascii="Arial" w:hAnsi="Arial" w:cs="Arial"/>
          <w:b/>
          <w:sz w:val="20"/>
          <w:szCs w:val="20"/>
        </w:rPr>
        <w:t>bash-скрипт</w:t>
      </w:r>
      <w:r w:rsidRPr="00B016C4">
        <w:rPr>
          <w:rFonts w:ascii="Arial" w:hAnsi="Arial" w:cs="Arial"/>
          <w:sz w:val="20"/>
          <w:szCs w:val="20"/>
        </w:rPr>
        <w:t xml:space="preserve">, в котором задействованы две команды, уже написан. Работает он так. Сначала команда </w:t>
      </w:r>
      <w:r w:rsidRPr="00B016C4">
        <w:rPr>
          <w:rFonts w:ascii="Arial" w:hAnsi="Arial" w:cs="Arial"/>
          <w:b/>
          <w:sz w:val="20"/>
          <w:szCs w:val="20"/>
        </w:rPr>
        <w:t>pwd</w:t>
      </w:r>
      <w:r w:rsidRPr="00B016C4">
        <w:rPr>
          <w:rFonts w:ascii="Arial" w:hAnsi="Arial" w:cs="Arial"/>
          <w:sz w:val="20"/>
          <w:szCs w:val="20"/>
        </w:rPr>
        <w:t xml:space="preserve"> выводит на экран сведения о текущей рабочей директории, потом команда </w:t>
      </w:r>
      <w:r w:rsidRPr="00B016C4">
        <w:rPr>
          <w:rFonts w:ascii="Arial" w:hAnsi="Arial" w:cs="Arial"/>
          <w:b/>
          <w:sz w:val="20"/>
          <w:szCs w:val="20"/>
        </w:rPr>
        <w:t>whoami</w:t>
      </w:r>
      <w:r>
        <w:rPr>
          <w:rFonts w:ascii="Arial" w:hAnsi="Arial" w:cs="Arial"/>
          <w:sz w:val="20"/>
          <w:szCs w:val="20"/>
        </w:rPr>
        <w:t xml:space="preserve"> </w:t>
      </w:r>
      <w:r w:rsidRPr="00B016C4">
        <w:rPr>
          <w:rFonts w:ascii="Arial" w:hAnsi="Arial" w:cs="Arial"/>
          <w:sz w:val="20"/>
          <w:szCs w:val="20"/>
        </w:rPr>
        <w:t>показывает данные о пользователе, под которым вы вошли в систему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56BE">
        <w:rPr>
          <w:rFonts w:ascii="Arial" w:hAnsi="Arial" w:cs="Arial"/>
          <w:b/>
          <w:i/>
          <w:sz w:val="20"/>
          <w:szCs w:val="20"/>
        </w:rPr>
        <w:t>Командная строка</w:t>
      </w:r>
      <w:r w:rsidRPr="002C56BE">
        <w:rPr>
          <w:rFonts w:ascii="Arial" w:hAnsi="Arial" w:cs="Arial"/>
          <w:sz w:val="20"/>
          <w:szCs w:val="20"/>
        </w:rPr>
        <w:t xml:space="preserve"> — отличный инструмент, но команды в неё приходится вводить каждый раз, когда в них возникает необходимость. Что если записать набор команд в файл и просто вызывать этот файл для их выполнения? Собственно говоря, тот файл, о котором мы говорим, и называется </w:t>
      </w:r>
      <w:r w:rsidRPr="002C56BE">
        <w:rPr>
          <w:rFonts w:ascii="Arial" w:hAnsi="Arial" w:cs="Arial"/>
          <w:i/>
          <w:sz w:val="20"/>
          <w:szCs w:val="20"/>
        </w:rPr>
        <w:t>сценарием командной строки</w:t>
      </w:r>
      <w:r w:rsidRPr="002C56BE">
        <w:rPr>
          <w:rFonts w:ascii="Arial" w:hAnsi="Arial" w:cs="Arial"/>
          <w:sz w:val="20"/>
          <w:szCs w:val="20"/>
        </w:rPr>
        <w:t>.</w:t>
      </w:r>
    </w:p>
    <w:p w:rsidR="00045854" w:rsidRPr="0041647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Создайте пустой файл с использованием команды </w:t>
      </w:r>
      <w:r w:rsidRPr="00E00C52">
        <w:rPr>
          <w:rFonts w:ascii="Arial" w:hAnsi="Arial" w:cs="Arial"/>
          <w:b/>
          <w:i/>
          <w:sz w:val="20"/>
          <w:szCs w:val="20"/>
        </w:rPr>
        <w:t>touch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Pr="00E00C52">
        <w:rPr>
          <w:rFonts w:ascii="Arial" w:hAnsi="Arial" w:cs="Arial"/>
          <w:b/>
          <w:sz w:val="20"/>
          <w:szCs w:val="20"/>
        </w:rPr>
        <w:t>touch myscript</w:t>
      </w:r>
      <w:r w:rsidRPr="00416474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sh</w:t>
      </w:r>
    </w:p>
    <w:p w:rsidR="00045854" w:rsidRPr="000E161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В его первой строке нужно указать, какую именно оболочку мы собираемся использовать. Нас интересует </w:t>
      </w:r>
      <w:r w:rsidRPr="000E1611">
        <w:rPr>
          <w:rFonts w:ascii="Arial" w:hAnsi="Arial" w:cs="Arial"/>
          <w:b/>
          <w:sz w:val="20"/>
          <w:szCs w:val="20"/>
        </w:rPr>
        <w:t>bash</w:t>
      </w:r>
      <w:r w:rsidRPr="000E1611">
        <w:rPr>
          <w:rFonts w:ascii="Arial" w:hAnsi="Arial" w:cs="Arial"/>
          <w:sz w:val="20"/>
          <w:szCs w:val="20"/>
        </w:rPr>
        <w:t>, поэтому первая строка файла будет такой:</w:t>
      </w:r>
    </w:p>
    <w:p w:rsidR="00045854" w:rsidRPr="00C13E15" w:rsidRDefault="00045854" w:rsidP="00045854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C13E15">
        <w:rPr>
          <w:rFonts w:ascii="Arial" w:hAnsi="Arial" w:cs="Arial"/>
          <w:b/>
          <w:sz w:val="20"/>
          <w:szCs w:val="20"/>
          <w:lang w:val="en-US"/>
        </w:rPr>
        <w:t>#!/</w:t>
      </w:r>
      <w:r w:rsidRPr="000E1611">
        <w:rPr>
          <w:rFonts w:ascii="Arial" w:hAnsi="Arial" w:cs="Arial"/>
          <w:b/>
          <w:sz w:val="20"/>
          <w:szCs w:val="20"/>
          <w:lang w:val="en-US"/>
        </w:rPr>
        <w:t>bin</w:t>
      </w:r>
      <w:r w:rsidRPr="00C13E15">
        <w:rPr>
          <w:rFonts w:ascii="Arial" w:hAnsi="Arial" w:cs="Arial"/>
          <w:b/>
          <w:sz w:val="20"/>
          <w:szCs w:val="20"/>
          <w:lang w:val="en-US"/>
        </w:rPr>
        <w:t>/</w:t>
      </w:r>
      <w:r w:rsidRPr="000E1611">
        <w:rPr>
          <w:rFonts w:ascii="Arial" w:hAnsi="Arial" w:cs="Arial"/>
          <w:b/>
          <w:sz w:val="20"/>
          <w:szCs w:val="20"/>
          <w:lang w:val="en-US"/>
        </w:rPr>
        <w:t>bash</w:t>
      </w:r>
      <w:r w:rsidRPr="00C13E15">
        <w:rPr>
          <w:rFonts w:ascii="Arial" w:hAnsi="Arial" w:cs="Arial"/>
          <w:sz w:val="20"/>
          <w:szCs w:val="20"/>
          <w:lang w:val="en-US"/>
        </w:rPr>
        <w:tab/>
        <w:t xml:space="preserve"># </w:t>
      </w:r>
      <w:r w:rsidRPr="000E1611">
        <w:rPr>
          <w:rFonts w:ascii="Arial" w:hAnsi="Arial" w:cs="Arial"/>
          <w:sz w:val="20"/>
          <w:szCs w:val="20"/>
          <w:lang w:val="en-US"/>
        </w:rPr>
        <w:t>This</w:t>
      </w:r>
      <w:r w:rsidRPr="00C13E15">
        <w:rPr>
          <w:rFonts w:ascii="Arial" w:hAnsi="Arial" w:cs="Arial"/>
          <w:sz w:val="20"/>
          <w:szCs w:val="20"/>
          <w:lang w:val="en-US"/>
        </w:rPr>
        <w:t xml:space="preserve"> </w:t>
      </w:r>
      <w:r w:rsidRPr="000E1611">
        <w:rPr>
          <w:rFonts w:ascii="Arial" w:hAnsi="Arial" w:cs="Arial"/>
          <w:sz w:val="20"/>
          <w:szCs w:val="20"/>
          <w:lang w:val="en-US"/>
        </w:rPr>
        <w:t>is</w:t>
      </w:r>
      <w:r w:rsidRPr="00C13E15">
        <w:rPr>
          <w:rFonts w:ascii="Arial" w:hAnsi="Arial" w:cs="Arial"/>
          <w:sz w:val="20"/>
          <w:szCs w:val="20"/>
          <w:lang w:val="en-US"/>
        </w:rPr>
        <w:t xml:space="preserve"> </w:t>
      </w:r>
      <w:r w:rsidRPr="000E1611">
        <w:rPr>
          <w:rFonts w:ascii="Arial" w:hAnsi="Arial" w:cs="Arial"/>
          <w:sz w:val="20"/>
          <w:szCs w:val="20"/>
          <w:lang w:val="en-US"/>
        </w:rPr>
        <w:t>a</w:t>
      </w:r>
      <w:r w:rsidRPr="00C13E15">
        <w:rPr>
          <w:rFonts w:ascii="Arial" w:hAnsi="Arial" w:cs="Arial"/>
          <w:sz w:val="20"/>
          <w:szCs w:val="20"/>
          <w:lang w:val="en-US"/>
        </w:rPr>
        <w:t xml:space="preserve"> </w:t>
      </w:r>
      <w:r w:rsidRPr="000E1611">
        <w:rPr>
          <w:rFonts w:ascii="Arial" w:hAnsi="Arial" w:cs="Arial"/>
          <w:sz w:val="20"/>
          <w:szCs w:val="20"/>
          <w:lang w:val="en-US"/>
        </w:rPr>
        <w:t>comment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0E1611">
        <w:rPr>
          <w:rFonts w:ascii="Arial" w:hAnsi="Arial" w:cs="Arial"/>
          <w:sz w:val="20"/>
          <w:szCs w:val="20"/>
        </w:rPr>
        <w:t xml:space="preserve">Команды оболочки отделяются знаком перевода строки, комментарии выделяют знаком решётки. </w:t>
      </w:r>
      <w:r w:rsidRPr="000E1611">
        <w:rPr>
          <w:rFonts w:ascii="Arial" w:hAnsi="Arial" w:cs="Arial"/>
          <w:sz w:val="20"/>
          <w:szCs w:val="20"/>
          <w:lang w:val="en-US"/>
        </w:rPr>
        <w:t>Вот как это выглядит: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7053"/>
      </w:tblGrid>
      <w:tr w:rsidR="00045854" w:rsidRPr="00A72732" w:rsidTr="006131E8">
        <w:tc>
          <w:tcPr>
            <w:tcW w:w="3652" w:type="dxa"/>
          </w:tcPr>
          <w:p w:rsidR="00045854" w:rsidRPr="000E1611" w:rsidRDefault="00045854" w:rsidP="006131E8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045854" w:rsidRPr="000E1611" w:rsidRDefault="00045854" w:rsidP="006131E8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 This is a comment</w:t>
            </w:r>
          </w:p>
          <w:p w:rsidR="00045854" w:rsidRPr="000E1611" w:rsidRDefault="00045854" w:rsidP="006131E8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045854" w:rsidRDefault="00045854" w:rsidP="006131E8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whoami</w:t>
            </w:r>
          </w:p>
        </w:tc>
        <w:tc>
          <w:tcPr>
            <w:tcW w:w="7053" w:type="dxa"/>
          </w:tcPr>
          <w:p w:rsidR="00045854" w:rsidRPr="00A72732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174A">
              <w:rPr>
                <w:rFonts w:ascii="Arial" w:hAnsi="Arial" w:cs="Arial"/>
                <w:sz w:val="20"/>
                <w:szCs w:val="20"/>
              </w:rPr>
              <w:t xml:space="preserve">Сохраните файл, дав ему имя </w:t>
            </w:r>
            <w:r w:rsidRPr="00B7174A">
              <w:rPr>
                <w:rFonts w:ascii="Arial" w:hAnsi="Arial" w:cs="Arial"/>
                <w:b/>
                <w:sz w:val="20"/>
                <w:szCs w:val="20"/>
                <w:lang w:val="en-US"/>
              </w:rPr>
              <w:t>myscript</w:t>
            </w:r>
            <w:r w:rsidRPr="00416474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, и работа по созданию </w:t>
            </w:r>
            <w:r w:rsidRPr="00B7174A">
              <w:rPr>
                <w:rFonts w:ascii="Arial" w:hAnsi="Arial" w:cs="Arial"/>
                <w:sz w:val="20"/>
                <w:szCs w:val="20"/>
                <w:lang w:val="en-US"/>
              </w:rPr>
              <w:t>bash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-скрипта почти закончена. Сейчас осталось лишь сделать этот файл исполняемым, иначе, попытавшись его запустить, вы столкнётесь с ошибкой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</w:tr>
      <w:tr w:rsidR="00045854" w:rsidTr="006131E8">
        <w:trPr>
          <w:trHeight w:val="1283"/>
        </w:trPr>
        <w:tc>
          <w:tcPr>
            <w:tcW w:w="3652" w:type="dxa"/>
          </w:tcPr>
          <w:p w:rsidR="00045854" w:rsidRDefault="00045854" w:rsidP="006131E8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45854" w:rsidRPr="00E04BD8" w:rsidRDefault="00045854" w:rsidP="006131E8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  <w:p w:rsidR="00045854" w:rsidRPr="006D751D" w:rsidRDefault="00045854" w:rsidP="006131E8">
            <w:pPr>
              <w:spacing w:after="0" w:line="216" w:lineRule="auto"/>
              <w:ind w:hanging="1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D751D">
              <w:rPr>
                <w:rFonts w:ascii="Arial" w:hAnsi="Arial" w:cs="Arial"/>
                <w:i/>
                <w:sz w:val="20"/>
                <w:szCs w:val="20"/>
              </w:rPr>
              <w:t>Попытка запуска файла сценария с неправильно настроенными разрешениями</w:t>
            </w:r>
          </w:p>
        </w:tc>
        <w:tc>
          <w:tcPr>
            <w:tcW w:w="7053" w:type="dxa"/>
            <w:vAlign w:val="center"/>
          </w:tcPr>
          <w:p w:rsidR="00045854" w:rsidRPr="00B7174A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751D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334BF72" wp14:editId="29A1479D">
                  <wp:extent cx="3635654" cy="704165"/>
                  <wp:effectExtent l="0" t="0" r="3175" b="1270"/>
                  <wp:docPr id="4" name="Рисунок 4" descr="https://habrastorage.org/getpro/habr/post_images/29f/743/3ec/29f7433ec002900e7518396a814f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habrastorage.org/getpro/habr/post_images/29f/743/3ec/29f7433ec002900e7518396a814fe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615" cy="74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854" w:rsidRPr="00A72732" w:rsidTr="006131E8">
        <w:tc>
          <w:tcPr>
            <w:tcW w:w="3652" w:type="dxa"/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72732">
              <w:rPr>
                <w:rFonts w:ascii="Arial" w:hAnsi="Arial" w:cs="Arial"/>
                <w:b/>
                <w:sz w:val="20"/>
                <w:szCs w:val="20"/>
              </w:rPr>
              <w:t>chmod +x ./myscript</w:t>
            </w:r>
          </w:p>
        </w:tc>
        <w:tc>
          <w:tcPr>
            <w:tcW w:w="7053" w:type="dxa"/>
          </w:tcPr>
          <w:p w:rsidR="00045854" w:rsidRPr="00A72732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732">
              <w:rPr>
                <w:rFonts w:ascii="Arial" w:hAnsi="Arial" w:cs="Arial"/>
                <w:sz w:val="20"/>
                <w:szCs w:val="20"/>
              </w:rPr>
              <w:t>Сделаем файл исполняемым</w:t>
            </w:r>
          </w:p>
        </w:tc>
      </w:tr>
      <w:tr w:rsidR="00045854" w:rsidRPr="00A72732" w:rsidTr="006131E8">
        <w:tc>
          <w:tcPr>
            <w:tcW w:w="3652" w:type="dxa"/>
          </w:tcPr>
          <w:p w:rsidR="00045854" w:rsidRPr="00A72732" w:rsidRDefault="00045854" w:rsidP="006131E8">
            <w:pPr>
              <w:spacing w:before="40" w:after="4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F580C">
              <w:rPr>
                <w:rFonts w:ascii="Arial" w:hAnsi="Arial" w:cs="Arial"/>
                <w:b/>
                <w:sz w:val="20"/>
                <w:szCs w:val="20"/>
              </w:rPr>
              <w:t>./</w:t>
            </w:r>
            <w:r w:rsidRPr="00A72732">
              <w:rPr>
                <w:rFonts w:ascii="Arial" w:hAnsi="Arial" w:cs="Arial"/>
                <w:b/>
                <w:sz w:val="20"/>
                <w:szCs w:val="20"/>
              </w:rPr>
              <w:t>myscript</w:t>
            </w:r>
          </w:p>
        </w:tc>
        <w:tc>
          <w:tcPr>
            <w:tcW w:w="7053" w:type="dxa"/>
          </w:tcPr>
          <w:p w:rsidR="00045854" w:rsidRPr="00A72732" w:rsidRDefault="00045854" w:rsidP="006131E8">
            <w:pPr>
              <w:spacing w:before="40" w:after="4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Теперь попытаемся его выполнить</w:t>
            </w:r>
          </w:p>
        </w:tc>
      </w:tr>
    </w:tbl>
    <w:p w:rsidR="00045854" w:rsidRPr="00E04BD8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4BD8">
        <w:rPr>
          <w:rFonts w:ascii="Arial" w:hAnsi="Arial" w:cs="Arial"/>
          <w:sz w:val="20"/>
          <w:szCs w:val="20"/>
        </w:rPr>
        <w:t>После настройки разрешений всё работает как надо.</w:t>
      </w:r>
    </w:p>
    <w:p w:rsidR="00045854" w:rsidRPr="00B7174A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49107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91072">
        <w:rPr>
          <w:rFonts w:ascii="Arial" w:hAnsi="Arial" w:cs="Arial"/>
          <w:b/>
          <w:sz w:val="20"/>
          <w:szCs w:val="20"/>
        </w:rPr>
        <w:t>Вывод сообщений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195"/>
      </w:tblGrid>
      <w:tr w:rsidR="00045854" w:rsidRPr="00A72732" w:rsidTr="006131E8">
        <w:tc>
          <w:tcPr>
            <w:tcW w:w="2660" w:type="dxa"/>
          </w:tcPr>
          <w:p w:rsidR="00045854" w:rsidRPr="00491072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</w:p>
        </w:tc>
        <w:tc>
          <w:tcPr>
            <w:tcW w:w="8045" w:type="dxa"/>
            <w:gridSpan w:val="2"/>
          </w:tcPr>
          <w:p w:rsidR="00045854" w:rsidRPr="00A72732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72">
              <w:rPr>
                <w:rFonts w:ascii="Arial" w:hAnsi="Arial" w:cs="Arial"/>
                <w:sz w:val="20"/>
                <w:szCs w:val="20"/>
              </w:rPr>
              <w:t xml:space="preserve">Для вывода текста в консоль Linux применяется команда </w:t>
            </w: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  <w:r w:rsidRPr="0049107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45854" w:rsidRPr="00A72732" w:rsidTr="006131E8">
        <w:tc>
          <w:tcPr>
            <w:tcW w:w="3510" w:type="dxa"/>
            <w:gridSpan w:val="2"/>
          </w:tcPr>
          <w:p w:rsidR="00045854" w:rsidRPr="00491072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045854" w:rsidRPr="00491072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# </w:t>
            </w:r>
            <w:r w:rsidRPr="007450D0">
              <w:rPr>
                <w:rFonts w:ascii="Arial" w:hAnsi="Arial" w:cs="Arial"/>
                <w:i/>
                <w:sz w:val="20"/>
                <w:szCs w:val="20"/>
                <w:lang w:val="en-US"/>
              </w:rPr>
              <w:t>our comment is here</w:t>
            </w:r>
          </w:p>
          <w:p w:rsidR="00045854" w:rsidRPr="00491072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current directory is:"</w:t>
            </w:r>
          </w:p>
          <w:p w:rsidR="00045854" w:rsidRPr="00491072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045854" w:rsidRPr="00491072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user logged in is:"</w:t>
            </w:r>
          </w:p>
          <w:p w:rsidR="00045854" w:rsidRPr="00A72732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whoami</w:t>
            </w:r>
          </w:p>
        </w:tc>
        <w:tc>
          <w:tcPr>
            <w:tcW w:w="7195" w:type="dxa"/>
          </w:tcPr>
          <w:p w:rsidR="00045854" w:rsidRPr="00A72732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5DF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B452BA7" wp14:editId="17A86270">
                  <wp:extent cx="3525876" cy="866954"/>
                  <wp:effectExtent l="0" t="0" r="0" b="9525"/>
                  <wp:docPr id="6" name="Рисунок 6" descr="https://habrastorage.org/getpro/habr/post_images/4d0/173/e3d/4d0173e3ddcad01d0790b6b98dd91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habrastorage.org/getpro/habr/post_images/4d0/173/e3d/4d0173e3ddcad01d0790b6b98dd91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83" cy="90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854" w:rsidRPr="00C7706B" w:rsidTr="006131E8">
        <w:tc>
          <w:tcPr>
            <w:tcW w:w="3510" w:type="dxa"/>
            <w:gridSpan w:val="2"/>
          </w:tcPr>
          <w:p w:rsidR="00045854" w:rsidRPr="00C7706B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045854" w:rsidRPr="00C7706B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"Hello World!"</w:t>
            </w:r>
          </w:p>
          <w:p w:rsidR="00045854" w:rsidRPr="00491072" w:rsidRDefault="00045854" w:rsidP="006131E8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printf "%s\n" "Hello World"</w:t>
            </w:r>
          </w:p>
        </w:tc>
        <w:tc>
          <w:tcPr>
            <w:tcW w:w="7195" w:type="dxa"/>
          </w:tcPr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  <w:p w:rsidR="00045854" w:rsidRPr="00C7706B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n-US" w:eastAsia="ru-RU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</w:tc>
      </w:tr>
    </w:tbl>
    <w:p w:rsidR="00045854" w:rsidRP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830DFB">
        <w:rPr>
          <w:rFonts w:ascii="Arial" w:hAnsi="Arial" w:cs="Arial"/>
          <w:sz w:val="20"/>
          <w:szCs w:val="20"/>
        </w:rPr>
        <w:t>А что если надо вывести на экран значок доллара? Попробуем</w:t>
      </w:r>
      <w:r w:rsidRPr="00045854">
        <w:rPr>
          <w:rFonts w:ascii="Arial" w:hAnsi="Arial" w:cs="Arial"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sz w:val="20"/>
          <w:szCs w:val="20"/>
        </w:rPr>
        <w:t>так</w:t>
      </w:r>
      <w:r w:rsidRPr="00045854">
        <w:rPr>
          <w:rFonts w:ascii="Arial" w:hAnsi="Arial" w:cs="Arial"/>
          <w:sz w:val="20"/>
          <w:szCs w:val="20"/>
          <w:lang w:val="en-US"/>
        </w:rPr>
        <w:t>:</w:t>
      </w:r>
    </w:p>
    <w:p w:rsidR="00045854" w:rsidRPr="00646CB8" w:rsidRDefault="00045854" w:rsidP="00045854">
      <w:pPr>
        <w:spacing w:after="0" w:line="216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830DFB">
        <w:rPr>
          <w:rFonts w:ascii="Arial" w:hAnsi="Arial" w:cs="Arial"/>
          <w:b/>
          <w:sz w:val="20"/>
          <w:szCs w:val="20"/>
          <w:lang w:val="en-US"/>
        </w:rPr>
        <w:t>echo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"</w:t>
      </w:r>
      <w:r w:rsidRPr="00830DFB">
        <w:rPr>
          <w:rFonts w:ascii="Arial" w:hAnsi="Arial" w:cs="Arial"/>
          <w:b/>
          <w:sz w:val="20"/>
          <w:szCs w:val="20"/>
          <w:lang w:val="en-US"/>
        </w:rPr>
        <w:t>I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have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$1 </w:t>
      </w:r>
      <w:r w:rsidRPr="00830DFB">
        <w:rPr>
          <w:rFonts w:ascii="Arial" w:hAnsi="Arial" w:cs="Arial"/>
          <w:b/>
          <w:sz w:val="20"/>
          <w:szCs w:val="20"/>
          <w:lang w:val="en-US"/>
        </w:rPr>
        <w:t>in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my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pocket</w:t>
      </w:r>
      <w:r w:rsidRPr="00646CB8">
        <w:rPr>
          <w:rFonts w:ascii="Arial" w:hAnsi="Arial" w:cs="Arial"/>
          <w:b/>
          <w:sz w:val="20"/>
          <w:szCs w:val="20"/>
          <w:lang w:val="en-US"/>
        </w:rPr>
        <w:t>"</w:t>
      </w:r>
    </w:p>
    <w:p w:rsidR="00045854" w:rsidRPr="00830DF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 xml:space="preserve">Система обнаружит знак доллара в строке, ограниченной кавычками, и решит, что мы сослались на переменную. Скрипт попытается вывести на экран значение неопределённой переменной </w:t>
      </w:r>
      <w:r w:rsidRPr="00830DFB">
        <w:rPr>
          <w:rFonts w:ascii="Arial" w:hAnsi="Arial" w:cs="Arial"/>
          <w:b/>
          <w:sz w:val="20"/>
          <w:szCs w:val="20"/>
        </w:rPr>
        <w:t>$1</w:t>
      </w:r>
      <w:r w:rsidRPr="00830DFB">
        <w:rPr>
          <w:rFonts w:ascii="Arial" w:hAnsi="Arial" w:cs="Arial"/>
          <w:sz w:val="20"/>
          <w:szCs w:val="20"/>
        </w:rPr>
        <w:t>. Это не то, что нам нужно. Что делать?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>В подобной ситуации поможет использование управляющего символа, обратной косой черты, перед знаком доллара</w:t>
      </w:r>
      <w:r>
        <w:rPr>
          <w:rFonts w:ascii="Arial" w:hAnsi="Arial" w:cs="Arial"/>
          <w:sz w:val="20"/>
          <w:szCs w:val="20"/>
        </w:rPr>
        <w:t xml:space="preserve"> (</w:t>
      </w:r>
      <w:r w:rsidRPr="00830DFB">
        <w:rPr>
          <w:rFonts w:ascii="Arial" w:hAnsi="Arial" w:cs="Arial"/>
          <w:sz w:val="20"/>
          <w:szCs w:val="20"/>
        </w:rPr>
        <w:t>теперь сценарий выведет именно то, что ожидается</w:t>
      </w:r>
      <w:r>
        <w:rPr>
          <w:rFonts w:ascii="Arial" w:hAnsi="Arial" w:cs="Arial"/>
          <w:sz w:val="20"/>
          <w:szCs w:val="20"/>
        </w:rPr>
        <w:t>)</w:t>
      </w:r>
      <w:r w:rsidRPr="00830DFB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51"/>
        <w:gridCol w:w="7254"/>
      </w:tblGrid>
      <w:tr w:rsidR="00045854" w:rsidTr="006131E8">
        <w:tc>
          <w:tcPr>
            <w:tcW w:w="3451" w:type="dxa"/>
            <w:vAlign w:val="center"/>
          </w:tcPr>
          <w:p w:rsidR="00045854" w:rsidRPr="00830DFB" w:rsidRDefault="00045854" w:rsidP="006131E8">
            <w:pPr>
              <w:spacing w:after="0" w:line="216" w:lineRule="auto"/>
              <w:rPr>
                <w:rFonts w:ascii="Arial" w:hAnsi="Arial" w:cs="Arial"/>
                <w:sz w:val="20"/>
                <w:szCs w:val="20"/>
              </w:rPr>
            </w:pPr>
            <w:r w:rsidRPr="00830DFB">
              <w:rPr>
                <w:rFonts w:ascii="Arial" w:hAnsi="Arial" w:cs="Arial"/>
                <w:sz w:val="20"/>
                <w:szCs w:val="20"/>
              </w:rPr>
              <w:t>Использование управляющей последовательности для вывода знака доллара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45854" w:rsidRPr="00830DFB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30DF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"I have \$1 in my pocket"</w:t>
            </w:r>
          </w:p>
        </w:tc>
        <w:tc>
          <w:tcPr>
            <w:tcW w:w="7254" w:type="dxa"/>
            <w:vAlign w:val="center"/>
          </w:tcPr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52214" wp14:editId="5889265E">
                  <wp:extent cx="4469486" cy="677387"/>
                  <wp:effectExtent l="0" t="0" r="0" b="8890"/>
                  <wp:docPr id="7" name="Рисунок 7" descr="https://habrastorage.org/getpro/habr/post_images/771/a8a/710/771a8a7102c7a25f1ecd1e739a00de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habrastorage.org/getpro/habr/post_images/771/a8a/710/771a8a7102c7a25f1ecd1e739a00de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713" cy="68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854" w:rsidRPr="00E0284D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>7</w:t>
      </w:r>
      <w:r w:rsidRPr="00E0284D">
        <w:rPr>
          <w:rFonts w:ascii="Arial" w:hAnsi="Arial" w:cs="Arial"/>
          <w:b/>
          <w:sz w:val="20"/>
          <w:szCs w:val="20"/>
        </w:rPr>
        <w:t xml:space="preserve">. </w:t>
      </w:r>
      <w:r w:rsidRPr="00E06E68">
        <w:rPr>
          <w:rFonts w:ascii="Arial" w:hAnsi="Arial" w:cs="Arial"/>
          <w:b/>
          <w:sz w:val="20"/>
          <w:szCs w:val="20"/>
        </w:rPr>
        <w:t>Математические операции</w:t>
      </w:r>
      <w:r w:rsidRPr="00E0284D">
        <w:rPr>
          <w:rFonts w:ascii="Arial" w:hAnsi="Arial" w:cs="Arial"/>
          <w:b/>
          <w:sz w:val="20"/>
          <w:szCs w:val="20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045854" w:rsidTr="006131E8">
        <w:tc>
          <w:tcPr>
            <w:tcW w:w="5352" w:type="dxa"/>
          </w:tcPr>
          <w:p w:rsidR="00045854" w:rsidRPr="00E06E68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Pr="00E06E68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6E68">
              <w:rPr>
                <w:rFonts w:ascii="Arial" w:hAnsi="Arial" w:cs="Arial"/>
                <w:sz w:val="20"/>
                <w:szCs w:val="20"/>
              </w:rPr>
              <w:t>Для выполнения математических операций в файле скрипта можно использовать конструкцию вида $((a+b)):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</w:tcPr>
          <w:p w:rsidR="00045854" w:rsidRPr="00E06E68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045854" w:rsidRPr="00E06E68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var1=$(( 5 + 5 ))</w:t>
            </w:r>
          </w:p>
          <w:p w:rsidR="00045854" w:rsidRPr="00E06E68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echo $var1</w:t>
            </w:r>
          </w:p>
          <w:p w:rsidR="00045854" w:rsidRPr="00E06E68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var2=$(( $var1 * 2 ))</w:t>
            </w: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6E68">
              <w:rPr>
                <w:rFonts w:ascii="Arial" w:hAnsi="Arial" w:cs="Arial"/>
                <w:sz w:val="20"/>
                <w:szCs w:val="20"/>
              </w:rPr>
              <w:t>echo $var2</w:t>
            </w:r>
          </w:p>
        </w:tc>
      </w:tr>
    </w:tbl>
    <w:p w:rsidR="00045854" w:rsidRPr="00DF16D6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>8</w:t>
      </w:r>
      <w:r w:rsidRPr="00DF16D6">
        <w:rPr>
          <w:rFonts w:ascii="Arial" w:hAnsi="Arial" w:cs="Arial"/>
          <w:b/>
          <w:sz w:val="20"/>
          <w:szCs w:val="20"/>
        </w:rPr>
        <w:t>. Конструкция if</w:t>
      </w:r>
    </w:p>
    <w:p w:rsidR="00045854" w:rsidRPr="00DF16D6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F16D6">
        <w:rPr>
          <w:rFonts w:ascii="Arial" w:hAnsi="Arial" w:cs="Arial"/>
          <w:sz w:val="20"/>
          <w:szCs w:val="20"/>
        </w:rPr>
        <w:t xml:space="preserve">Как и во многих языках программирования, в </w:t>
      </w:r>
      <w:r w:rsidRPr="00E42614">
        <w:rPr>
          <w:rFonts w:ascii="Arial" w:hAnsi="Arial" w:cs="Arial"/>
          <w:b/>
          <w:sz w:val="20"/>
          <w:szCs w:val="20"/>
        </w:rPr>
        <w:t>bash</w:t>
      </w:r>
      <w:r w:rsidRPr="00DF16D6">
        <w:rPr>
          <w:rFonts w:ascii="Arial" w:hAnsi="Arial" w:cs="Arial"/>
          <w:sz w:val="20"/>
          <w:szCs w:val="20"/>
        </w:rPr>
        <w:t xml:space="preserve"> есть условные конструкции. Они имеют формат, описанный ниже. Будьте внимательны: слова «</w:t>
      </w:r>
      <w:r w:rsidRPr="00E42614">
        <w:rPr>
          <w:rFonts w:ascii="Arial" w:hAnsi="Arial" w:cs="Arial"/>
          <w:b/>
          <w:sz w:val="20"/>
          <w:szCs w:val="20"/>
        </w:rPr>
        <w:t>if</w:t>
      </w:r>
      <w:r w:rsidRPr="00DF16D6">
        <w:rPr>
          <w:rFonts w:ascii="Arial" w:hAnsi="Arial" w:cs="Arial"/>
          <w:sz w:val="20"/>
          <w:szCs w:val="20"/>
        </w:rPr>
        <w:t>» и «</w:t>
      </w:r>
      <w:r w:rsidRPr="00E42614">
        <w:rPr>
          <w:rFonts w:ascii="Arial" w:hAnsi="Arial" w:cs="Arial"/>
          <w:b/>
          <w:sz w:val="20"/>
          <w:szCs w:val="20"/>
        </w:rPr>
        <w:t>then</w:t>
      </w:r>
      <w:r w:rsidRPr="00DF16D6">
        <w:rPr>
          <w:rFonts w:ascii="Arial" w:hAnsi="Arial" w:cs="Arial"/>
          <w:sz w:val="20"/>
          <w:szCs w:val="20"/>
        </w:rPr>
        <w:t>» должны находится на разных строках. Старайтесь выравнивать горизонтально всю конструкцию, включая заключительный «</w:t>
      </w:r>
      <w:r w:rsidRPr="00E42614">
        <w:rPr>
          <w:rFonts w:ascii="Arial" w:hAnsi="Arial" w:cs="Arial"/>
          <w:b/>
          <w:sz w:val="20"/>
          <w:szCs w:val="20"/>
        </w:rPr>
        <w:t>fi</w:t>
      </w:r>
      <w:r w:rsidRPr="00DF16D6">
        <w:rPr>
          <w:rFonts w:ascii="Arial" w:hAnsi="Arial" w:cs="Arial"/>
          <w:sz w:val="20"/>
          <w:szCs w:val="20"/>
        </w:rPr>
        <w:t>» и все «</w:t>
      </w:r>
      <w:r w:rsidRPr="00E42614">
        <w:rPr>
          <w:rFonts w:ascii="Arial" w:hAnsi="Arial" w:cs="Arial"/>
          <w:b/>
          <w:sz w:val="20"/>
          <w:szCs w:val="20"/>
        </w:rPr>
        <w:t>else</w:t>
      </w:r>
      <w:r w:rsidRPr="00DF16D6">
        <w:rPr>
          <w:rFonts w:ascii="Arial" w:hAnsi="Arial" w:cs="Arial"/>
          <w:sz w:val="20"/>
          <w:szCs w:val="20"/>
        </w:rPr>
        <w:t>». Это делает код намного удобнее для чтения и отладки. В дополнении к простой форме «</w:t>
      </w:r>
      <w:r w:rsidRPr="00E42614">
        <w:rPr>
          <w:rFonts w:ascii="Arial" w:hAnsi="Arial" w:cs="Arial"/>
          <w:b/>
          <w:sz w:val="20"/>
          <w:szCs w:val="20"/>
        </w:rPr>
        <w:t>if</w:t>
      </w:r>
      <w:r w:rsidRPr="00DF16D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E42614">
        <w:rPr>
          <w:rFonts w:ascii="Arial" w:hAnsi="Arial" w:cs="Arial"/>
          <w:b/>
          <w:sz w:val="20"/>
          <w:szCs w:val="20"/>
        </w:rPr>
        <w:t>else</w:t>
      </w:r>
      <w:r w:rsidRPr="00DF16D6">
        <w:rPr>
          <w:rFonts w:ascii="Arial" w:hAnsi="Arial" w:cs="Arial"/>
          <w:sz w:val="20"/>
          <w:szCs w:val="20"/>
        </w:rPr>
        <w:t>» есть еще несколько других форм условных конструкций: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1913"/>
        <w:gridCol w:w="3440"/>
      </w:tblGrid>
      <w:tr w:rsidR="00045854" w:rsidTr="006131E8">
        <w:tc>
          <w:tcPr>
            <w:tcW w:w="5070" w:type="dxa"/>
            <w:tcBorders>
              <w:bottom w:val="single" w:sz="4" w:space="0" w:color="auto"/>
            </w:tcBorders>
          </w:tcPr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if      [ условие ]</w:t>
            </w:r>
          </w:p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действие</w:t>
            </w:r>
          </w:p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fi</w:t>
            </w:r>
          </w:p>
          <w:p w:rsidR="0004585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045854" w:rsidRPr="00DF16D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В приведенном выше примере ‘действие’ выполняется только если ‘условие’ верно, в противном случае скрипт продолжает выполнение инструкций со строки идущей за «fi».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854" w:rsidTr="006131E8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04585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if [ условие ]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then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действие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elif [ условие_2 ]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then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действие_2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elif [ условие_3 ]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then</w:t>
            </w:r>
          </w:p>
          <w:p w:rsidR="00045854" w:rsidRPr="00E4261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614">
              <w:rPr>
                <w:rFonts w:ascii="Arial" w:hAnsi="Arial" w:cs="Arial"/>
                <w:sz w:val="20"/>
                <w:szCs w:val="20"/>
              </w:rPr>
              <w:t xml:space="preserve"># </w:t>
            </w:r>
            <w:r w:rsidRPr="00E42614">
              <w:rPr>
                <w:rFonts w:ascii="Arial" w:hAnsi="Arial" w:cs="Arial"/>
                <w:i/>
                <w:sz w:val="20"/>
                <w:szCs w:val="20"/>
              </w:rPr>
              <w:t>Это комментарий:  …</w:t>
            </w:r>
            <w:r w:rsidRPr="00E426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команды </w:t>
            </w:r>
            <w:r w:rsidRPr="00E42614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Bash</w:t>
            </w:r>
            <w:r w:rsidRPr="00E42614">
              <w:rPr>
                <w:rFonts w:ascii="Arial" w:hAnsi="Arial" w:cs="Arial"/>
                <w:i/>
                <w:sz w:val="20"/>
                <w:szCs w:val="20"/>
              </w:rPr>
              <w:t>…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else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действие_x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fi</w:t>
            </w:r>
          </w:p>
          <w:p w:rsidR="00045854" w:rsidRPr="00DF16D6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А эта конструкция последовательно проверяет условия и если они верны, то исполняет соответствующее действие. Если ни одно из условий не верно, то выполняется ‘действие_x’ стоящее после ‘else’ (если оно есть). Потом продолжается исполнение команд идущих за этой конструкцией «if,then,else», если таковые есть.</w:t>
            </w:r>
          </w:p>
          <w:p w:rsidR="00045854" w:rsidRPr="00DF16D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854" w:rsidTr="006131E8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045854" w:rsidRP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Пример</w:t>
            </w: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 xml:space="preserve"> 1:</w:t>
            </w:r>
          </w:p>
          <w:p w:rsidR="00045854" w:rsidRPr="0004585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045854" w:rsidRPr="0004585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>if pwd</w:t>
            </w:r>
          </w:p>
          <w:p w:rsidR="00045854" w:rsidRPr="0004585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echo "It works"</w:t>
            </w:r>
          </w:p>
          <w:p w:rsidR="0004585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В данном случае, если выполнение команды pwdзавершится успешно, в консоль будет выведен текст «it works».</w:t>
            </w:r>
          </w:p>
        </w:tc>
      </w:tr>
      <w:tr w:rsidR="00045854" w:rsidTr="006131E8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045854" w:rsidRPr="0023773B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Пример</w:t>
            </w: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 xml:space="preserve"> 2: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user=likegeeks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if grep $user /etc/passwd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echo "The user $user Exists"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lastRenderedPageBreak/>
              <w:t xml:space="preserve">Здесь мы воспользовались командой </w:t>
            </w:r>
            <w:r w:rsidRPr="0023773B">
              <w:rPr>
                <w:rFonts w:ascii="Arial" w:hAnsi="Arial" w:cs="Arial"/>
                <w:b/>
                <w:sz w:val="20"/>
                <w:szCs w:val="20"/>
              </w:rPr>
              <w:t>grep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73B">
              <w:rPr>
                <w:rFonts w:ascii="Arial" w:hAnsi="Arial" w:cs="Arial"/>
                <w:sz w:val="20"/>
                <w:szCs w:val="20"/>
              </w:rPr>
              <w:t xml:space="preserve">для поиска пользователя в файле </w:t>
            </w:r>
            <w:r w:rsidRPr="0023773B">
              <w:rPr>
                <w:rFonts w:ascii="Arial" w:hAnsi="Arial" w:cs="Arial"/>
                <w:b/>
                <w:sz w:val="20"/>
                <w:szCs w:val="20"/>
              </w:rPr>
              <w:t>/etc/passwd</w:t>
            </w:r>
            <w:r w:rsidRPr="0023773B">
              <w:rPr>
                <w:rFonts w:ascii="Arial" w:hAnsi="Arial" w:cs="Arial"/>
                <w:sz w:val="20"/>
                <w:szCs w:val="20"/>
              </w:rPr>
              <w:t xml:space="preserve">. В этом примере, если пользователь найден, скрипт выведет соответствующее сообщение. А если найти пользователя не удалось? В данном случае скрипт </w:t>
            </w:r>
            <w:r w:rsidRPr="0023773B">
              <w:rPr>
                <w:rFonts w:ascii="Arial" w:hAnsi="Arial" w:cs="Arial"/>
                <w:sz w:val="20"/>
                <w:szCs w:val="20"/>
              </w:rPr>
              <w:lastRenderedPageBreak/>
              <w:t xml:space="preserve">просто завершит выполнение, ничего нам не сообщив. </w:t>
            </w:r>
          </w:p>
          <w:p w:rsidR="00045854" w:rsidRPr="0023773B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i/>
                <w:sz w:val="20"/>
                <w:szCs w:val="20"/>
              </w:rPr>
              <w:t>Хотелось бы, чтобы он сказал нам и об этом, поэтому усовершенствуем код</w:t>
            </w:r>
            <w:r w:rsidRPr="002377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45854" w:rsidTr="006131E8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lastRenderedPageBreak/>
              <w:t>if команда</w:t>
            </w:r>
          </w:p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else</w:t>
            </w:r>
          </w:p>
          <w:p w:rsidR="00045854" w:rsidRPr="009E5BC1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045854" w:rsidRPr="0023773B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fi</w:t>
            </w: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Pr="0023773B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BC1">
              <w:rPr>
                <w:rFonts w:ascii="Arial" w:hAnsi="Arial" w:cs="Arial"/>
                <w:sz w:val="20"/>
                <w:szCs w:val="20"/>
              </w:rPr>
              <w:t>Для того, чтобы программа смогла сообщить и о результатах успешного поиска, и о неудаче, воспользуемся конструкцией if-then-else.</w:t>
            </w:r>
          </w:p>
        </w:tc>
      </w:tr>
      <w:tr w:rsidR="00045854" w:rsidTr="006131E8">
        <w:tc>
          <w:tcPr>
            <w:tcW w:w="5070" w:type="dxa"/>
            <w:tcBorders>
              <w:top w:val="single" w:sz="4" w:space="0" w:color="auto"/>
            </w:tcBorders>
          </w:tcPr>
          <w:p w:rsidR="00045854" w:rsidRPr="0023773B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Пример</w:t>
            </w: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045854" w:rsidRPr="00D839FA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045854" w:rsidRPr="00D839FA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user=anotherUser</w:t>
            </w:r>
          </w:p>
          <w:p w:rsidR="00045854" w:rsidRPr="00D839FA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if grep $user /etc/passwd</w:t>
            </w:r>
          </w:p>
          <w:p w:rsidR="00045854" w:rsidRPr="00D839FA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D839FA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echo "The user $user Exists"</w:t>
            </w:r>
          </w:p>
          <w:p w:rsidR="00045854" w:rsidRPr="00D839FA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045854" w:rsidRPr="00D839FA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echo "The user $user doesn’t exist"</w:t>
            </w:r>
          </w:p>
          <w:p w:rsidR="00045854" w:rsidRDefault="00045854" w:rsidP="006131E8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45854" w:rsidRPr="00E77C1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if команда1</w:t>
            </w:r>
          </w:p>
          <w:p w:rsidR="00045854" w:rsidRPr="00E77C1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045854" w:rsidRPr="00E77C1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045854" w:rsidRPr="00E77C1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elif команда2</w:t>
            </w:r>
          </w:p>
          <w:p w:rsidR="00045854" w:rsidRPr="00E77C1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045854" w:rsidRPr="00E77C16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fi</w:t>
            </w:r>
          </w:p>
        </w:tc>
        <w:tc>
          <w:tcPr>
            <w:tcW w:w="3440" w:type="dxa"/>
            <w:tcBorders>
              <w:top w:val="single" w:sz="4" w:space="0" w:color="auto"/>
            </w:tcBorders>
          </w:tcPr>
          <w:p w:rsidR="00045854" w:rsidRDefault="00045854" w:rsidP="006131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7C16">
              <w:rPr>
                <w:rFonts w:ascii="Arial" w:hAnsi="Arial" w:cs="Arial"/>
                <w:sz w:val="20"/>
                <w:szCs w:val="20"/>
              </w:rPr>
              <w:t>Зададимся вопросом о более сложных условиях. Что если надо проверить не одно условие, а несколько? Например, если нужный пользователь найден, надо вывести одно сообщение, если выполняется ещё какое-то условие — ещё одно сообщение, и так далее. В подобной ситуации нам помогут вложенные условия.</w:t>
            </w:r>
          </w:p>
        </w:tc>
      </w:tr>
    </w:tbl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60C79">
        <w:rPr>
          <w:rFonts w:ascii="Arial" w:hAnsi="Arial" w:cs="Arial"/>
          <w:b/>
          <w:sz w:val="20"/>
          <w:szCs w:val="20"/>
        </w:rPr>
        <w:t>Сравнение чисел</w:t>
      </w:r>
    </w:p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60C79">
        <w:rPr>
          <w:rFonts w:ascii="Arial" w:hAnsi="Arial" w:cs="Arial"/>
          <w:sz w:val="20"/>
          <w:szCs w:val="20"/>
        </w:rPr>
        <w:t>В скриптах можно сравнивать числовые значения. Ниже приведён список соответствующих команд.</w:t>
      </w:r>
    </w:p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n1 -eq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 равно n2.</w:t>
      </w:r>
    </w:p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 xml:space="preserve">n1 -ge n2 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n1больше или равно n2.</w:t>
      </w:r>
    </w:p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n1 -gt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 больше n2.</w:t>
      </w:r>
    </w:p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n1 -le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n1меньше или равно n2.</w:t>
      </w:r>
    </w:p>
    <w:p w:rsidR="00045854" w:rsidRPr="00D60C79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n1 -lt n2</w:t>
      </w:r>
      <w:r w:rsidRPr="00315C44">
        <w:rPr>
          <w:rFonts w:ascii="Arial" w:hAnsi="Arial" w:cs="Arial"/>
          <w:b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 меньше n2.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n1 -ne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n1не равно n2.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045854" w:rsidTr="006131E8">
        <w:tc>
          <w:tcPr>
            <w:tcW w:w="5352" w:type="dxa"/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Pr="00815F03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045854" w:rsidRPr="00815F03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val1=6</w:t>
            </w:r>
          </w:p>
          <w:p w:rsidR="00045854" w:rsidRPr="00815F03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if [ $val1 -gt 5 ]</w:t>
            </w:r>
          </w:p>
          <w:p w:rsidR="00045854" w:rsidRPr="00815F03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815F03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echo "The test value $val1 is greater than 5"</w:t>
            </w:r>
          </w:p>
          <w:p w:rsidR="00045854" w:rsidRPr="00815F03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045854" w:rsidRPr="00815F03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echo "The test value $val1 is not greater than 5"</w:t>
            </w: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5F03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</w:tcPr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B44">
              <w:rPr>
                <w:rFonts w:ascii="Arial" w:hAnsi="Arial" w:cs="Arial"/>
                <w:sz w:val="20"/>
                <w:szCs w:val="20"/>
              </w:rPr>
              <w:t>Значение переменной val1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4B44">
              <w:rPr>
                <w:rFonts w:ascii="Arial" w:hAnsi="Arial" w:cs="Arial"/>
                <w:sz w:val="20"/>
                <w:szCs w:val="20"/>
              </w:rPr>
              <w:t>больше чем 5, в итоге выполняется ветвь then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24B44">
              <w:rPr>
                <w:rFonts w:ascii="Arial" w:hAnsi="Arial" w:cs="Arial"/>
                <w:sz w:val="20"/>
                <w:szCs w:val="20"/>
              </w:rPr>
              <w:t>оператора сравнения и в консоль выводится соответствующее сообщение.</w:t>
            </w:r>
          </w:p>
        </w:tc>
      </w:tr>
    </w:tbl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Сравнение строк</w:t>
      </w: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sz w:val="20"/>
          <w:szCs w:val="20"/>
        </w:rPr>
        <w:t>В сценариях можно сравнивать и строковые значения. Операторы сравнения выглядят довольно просто, однако у операций сравнения строк есть определённые особенности, которых мы коснёмся ниже. Вот список операторов.</w:t>
      </w: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 xml:space="preserve">str1 = str2 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Проверяет строки на равенство, возвращает истину, если строки идентичны.</w:t>
      </w: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str1 != str2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строки не идентичны.</w:t>
      </w: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str1 &lt; str2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str1меньше, чем str2.</w:t>
      </w: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 xml:space="preserve">str1 &gt; str2 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str1больше, чем str2.</w:t>
      </w:r>
    </w:p>
    <w:p w:rsidR="00045854" w:rsidRPr="00FA1BC2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 xml:space="preserve">-n str1 </w:t>
      </w:r>
      <w:r w:rsidRPr="00FA1BC2">
        <w:rPr>
          <w:rFonts w:ascii="Arial" w:hAnsi="Arial" w:cs="Arial"/>
          <w:b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длина str1больше нуля.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-z str1</w:t>
      </w:r>
      <w:r w:rsidRPr="00FA1BC2">
        <w:rPr>
          <w:rFonts w:ascii="Arial" w:hAnsi="Arial" w:cs="Arial"/>
          <w:b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длина str1равна нулю.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045854" w:rsidTr="006131E8">
        <w:tc>
          <w:tcPr>
            <w:tcW w:w="5352" w:type="dxa"/>
          </w:tcPr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Pr="005E646C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045854" w:rsidRPr="005E646C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user ="likegeeks"</w:t>
            </w:r>
          </w:p>
          <w:p w:rsidR="00045854" w:rsidRPr="005E646C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if [$user = $USER]</w:t>
            </w:r>
          </w:p>
          <w:p w:rsidR="00045854" w:rsidRPr="005E646C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5E646C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echo "The user $user  is the current logged in user"</w:t>
            </w: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646C">
              <w:rPr>
                <w:rFonts w:ascii="Arial" w:hAnsi="Arial" w:cs="Arial"/>
                <w:sz w:val="20"/>
                <w:szCs w:val="20"/>
              </w:rPr>
              <w:t>fi</w:t>
            </w: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ПРАВИЛЬНО:</w:t>
            </w:r>
          </w:p>
        </w:tc>
        <w:tc>
          <w:tcPr>
            <w:tcW w:w="5353" w:type="dxa"/>
          </w:tcPr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646C">
              <w:rPr>
                <w:rFonts w:ascii="Arial" w:hAnsi="Arial" w:cs="Arial"/>
                <w:sz w:val="20"/>
                <w:szCs w:val="20"/>
              </w:rPr>
              <w:t xml:space="preserve">Вот одна особенность сравнения строк, о которой стоит упомянуть. А именно, операторы «&gt;» и «&lt;» необходимо экранировать с помощью обратной косой черты, иначе скрипт будет работать неправильно, хотя сообщений об ошибках и не появится. 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646C">
              <w:rPr>
                <w:rFonts w:ascii="Arial" w:hAnsi="Arial" w:cs="Arial"/>
                <w:sz w:val="20"/>
                <w:szCs w:val="20"/>
              </w:rPr>
              <w:t>Скрипт интерпретирует знак «&gt;» как команду перенаправления вывода.</w:t>
            </w:r>
          </w:p>
        </w:tc>
      </w:tr>
    </w:tbl>
    <w:p w:rsidR="00045854" w:rsidRPr="006C2018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#!/bin/bash</w:t>
      </w:r>
    </w:p>
    <w:p w:rsidR="00045854" w:rsidRPr="006C2018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val1=text</w:t>
      </w:r>
    </w:p>
    <w:p w:rsidR="00045854" w:rsidRPr="006C2018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val2="another text"</w:t>
      </w:r>
    </w:p>
    <w:p w:rsidR="00045854" w:rsidRPr="006C2018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if [ $val1 \&gt; $val2 ]</w:t>
      </w:r>
    </w:p>
    <w:p w:rsidR="00045854" w:rsidRPr="006C2018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then</w:t>
      </w:r>
    </w:p>
    <w:p w:rsidR="00045854" w:rsidRPr="005E646C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5E646C">
        <w:rPr>
          <w:rFonts w:ascii="Arial" w:hAnsi="Arial" w:cs="Arial"/>
          <w:sz w:val="20"/>
          <w:szCs w:val="20"/>
          <w:lang w:val="en-US"/>
        </w:rPr>
        <w:t>echo "$val1 is greater than $val2"</w:t>
      </w:r>
    </w:p>
    <w:p w:rsidR="00045854" w:rsidRPr="005E646C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5E646C">
        <w:rPr>
          <w:rFonts w:ascii="Arial" w:hAnsi="Arial" w:cs="Arial"/>
          <w:sz w:val="20"/>
          <w:szCs w:val="20"/>
          <w:lang w:val="en-US"/>
        </w:rPr>
        <w:t>else</w:t>
      </w:r>
    </w:p>
    <w:p w:rsidR="00045854" w:rsidRPr="005E646C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5E646C">
        <w:rPr>
          <w:rFonts w:ascii="Arial" w:hAnsi="Arial" w:cs="Arial"/>
          <w:sz w:val="20"/>
          <w:szCs w:val="20"/>
          <w:lang w:val="en-US"/>
        </w:rPr>
        <w:t>echo "$val1 is less than $val2"</w:t>
      </w:r>
    </w:p>
    <w:p w:rsidR="00045854" w:rsidRDefault="00045854" w:rsidP="00045854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</w:rPr>
      </w:pPr>
      <w:r w:rsidRPr="005E646C">
        <w:rPr>
          <w:rFonts w:ascii="Arial" w:hAnsi="Arial" w:cs="Arial"/>
          <w:sz w:val="20"/>
          <w:szCs w:val="20"/>
        </w:rPr>
        <w:t>fi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sz w:val="20"/>
          <w:szCs w:val="20"/>
        </w:rPr>
        <w:t>Обратите внимание на то, что скрипт, хотя и выполняется, выдаёт предупреждение: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045854" w:rsidRPr="00BE2C1C" w:rsidTr="006131E8">
        <w:tc>
          <w:tcPr>
            <w:tcW w:w="5352" w:type="dxa"/>
          </w:tcPr>
          <w:p w:rsidR="00045854" w:rsidRP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854">
              <w:rPr>
                <w:rFonts w:ascii="Arial" w:hAnsi="Arial" w:cs="Arial"/>
                <w:sz w:val="20"/>
                <w:szCs w:val="20"/>
              </w:rPr>
              <w:t xml:space="preserve">            ./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myscript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line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 5: [: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too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many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arguments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2C1C">
              <w:rPr>
                <w:rFonts w:ascii="Arial" w:hAnsi="Arial" w:cs="Arial"/>
                <w:sz w:val="20"/>
                <w:szCs w:val="20"/>
              </w:rPr>
              <w:t>Для того, чтобы избавиться от этого предупреждения, заключим $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val</w:t>
            </w:r>
            <w:r w:rsidRPr="00BE2C1C">
              <w:rPr>
                <w:rFonts w:ascii="Arial" w:hAnsi="Arial" w:cs="Arial"/>
                <w:sz w:val="20"/>
                <w:szCs w:val="20"/>
              </w:rPr>
              <w:t>2 в двойные кавычки:</w:t>
            </w:r>
          </w:p>
        </w:tc>
        <w:tc>
          <w:tcPr>
            <w:tcW w:w="5353" w:type="dxa"/>
          </w:tcPr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val1=text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val2="another text"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if [ $val1 \&gt; "$val2" ]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echo "$val1 is greater than $val2"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echo "$val1 is less than $val2"</w:t>
            </w:r>
          </w:p>
          <w:p w:rsidR="00045854" w:rsidRPr="00BE2C1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2C1C">
              <w:rPr>
                <w:rFonts w:ascii="Arial" w:hAnsi="Arial" w:cs="Arial"/>
                <w:sz w:val="20"/>
                <w:szCs w:val="20"/>
              </w:rPr>
              <w:t>fi</w:t>
            </w:r>
          </w:p>
        </w:tc>
      </w:tr>
    </w:tbl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lastRenderedPageBreak/>
        <w:t>Проверки файлов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sz w:val="20"/>
          <w:szCs w:val="20"/>
        </w:rPr>
        <w:t>Пожалуй, нижеприведённые команды используются в bash-скриптах чаще всего. Они позволяют проверять различные условия, касающиеся файлов. Вот список этих команд.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-d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он директорией.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-e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-f file 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он файлом.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-r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доступен ли он для чтения.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-s file 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не является ли он пустым.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-w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доступен ли он для записи.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-x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он исполняемым.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file1 -nt file2 </w:t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новее ли file1, чем file2.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file1 -ot file2</w:t>
      </w:r>
      <w:r w:rsidRPr="00BE2C1C">
        <w:rPr>
          <w:rFonts w:ascii="Arial" w:hAnsi="Arial" w:cs="Arial"/>
          <w:b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старше ли file1, чем file2.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-O file 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его владельцем текущий пользователь.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-G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соответствует ли его идентификатор группы идентификатору группы текущего пользователя.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0251">
        <w:rPr>
          <w:rFonts w:ascii="Arial" w:hAnsi="Arial" w:cs="Arial"/>
          <w:sz w:val="20"/>
          <w:szCs w:val="20"/>
        </w:rPr>
        <w:t>Этот скрипт, для существующей ди</w:t>
      </w:r>
      <w:r>
        <w:rPr>
          <w:rFonts w:ascii="Arial" w:hAnsi="Arial" w:cs="Arial"/>
          <w:sz w:val="20"/>
          <w:szCs w:val="20"/>
        </w:rPr>
        <w:t xml:space="preserve">ректории (например </w:t>
      </w:r>
      <w:r w:rsidRPr="00463A43">
        <w:rPr>
          <w:rFonts w:ascii="Arial" w:hAnsi="Arial" w:cs="Arial"/>
          <w:b/>
          <w:sz w:val="20"/>
          <w:szCs w:val="20"/>
        </w:rPr>
        <w:t>/tmp/g3</w:t>
      </w:r>
      <w:r w:rsidRPr="00F4516B">
        <w:rPr>
          <w:rFonts w:ascii="Arial" w:hAnsi="Arial" w:cs="Arial"/>
          <w:b/>
          <w:sz w:val="20"/>
          <w:szCs w:val="20"/>
        </w:rPr>
        <w:t>771/</w:t>
      </w:r>
      <w:r w:rsidRPr="00463A43">
        <w:rPr>
          <w:rFonts w:ascii="Arial" w:hAnsi="Arial" w:cs="Arial"/>
          <w:b/>
          <w:sz w:val="20"/>
          <w:szCs w:val="20"/>
          <w:lang w:val="en-US"/>
        </w:rPr>
        <w:t>pz</w:t>
      </w:r>
      <w:r w:rsidRPr="00F4516B">
        <w:rPr>
          <w:rFonts w:ascii="Arial" w:hAnsi="Arial" w:cs="Arial"/>
          <w:b/>
          <w:sz w:val="20"/>
          <w:szCs w:val="20"/>
        </w:rPr>
        <w:t>12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выведет её содержимое: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#!/bin/bash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mydir=/home/likegeeks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if [ -d $mydir ]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then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echo "The $mydir directory exists"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cd $ mydir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ls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else</w:t>
      </w:r>
    </w:p>
    <w:p w:rsidR="00045854" w:rsidRPr="00730251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echo "The $mydir directory does not exist"</w:t>
      </w:r>
    </w:p>
    <w:p w:rsidR="00045854" w:rsidRPr="00BE2C1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0251">
        <w:rPr>
          <w:rFonts w:ascii="Arial" w:hAnsi="Arial" w:cs="Arial"/>
          <w:sz w:val="20"/>
          <w:szCs w:val="20"/>
        </w:rPr>
        <w:t>fi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C36A85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045854">
        <w:rPr>
          <w:rFonts w:ascii="Arial" w:hAnsi="Arial" w:cs="Arial"/>
          <w:b/>
          <w:sz w:val="20"/>
          <w:szCs w:val="20"/>
        </w:rPr>
        <w:t>9</w:t>
      </w:r>
      <w:r w:rsidRPr="00C36A85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 </w:t>
      </w:r>
      <w:r w:rsidRPr="00C36A85">
        <w:rPr>
          <w:rFonts w:ascii="Arial" w:hAnsi="Arial" w:cs="Arial"/>
          <w:b/>
          <w:sz w:val="20"/>
          <w:szCs w:val="20"/>
        </w:rPr>
        <w:t>Команда test и ее аналоги. Проверка файлов и сравнение строк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6344"/>
      </w:tblGrid>
      <w:tr w:rsidR="00045854" w:rsidTr="006131E8">
        <w:tc>
          <w:tcPr>
            <w:tcW w:w="4361" w:type="dxa"/>
          </w:tcPr>
          <w:p w:rsidR="00045854" w:rsidRPr="00C825BD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20"/>
                <w:szCs w:val="20"/>
              </w:rPr>
              <w:t>#!/bin/bash</w:t>
            </w:r>
          </w:p>
          <w:p w:rsidR="00045854" w:rsidRPr="00C825BD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20"/>
                <w:szCs w:val="20"/>
              </w:rPr>
              <w:t>file=/etc/fstab     # Объявляем переменную</w:t>
            </w:r>
          </w:p>
          <w:p w:rsidR="00045854" w:rsidRP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if</w:t>
            </w: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375E4">
              <w:rPr>
                <w:rFonts w:ascii="Arial" w:hAnsi="Arial" w:cs="Arial"/>
                <w:b/>
                <w:sz w:val="20"/>
                <w:szCs w:val="20"/>
                <w:lang w:val="en-US"/>
              </w:rPr>
              <w:t>test</w:t>
            </w: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 xml:space="preserve"> -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 xml:space="preserve"> $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file</w:t>
            </w: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 xml:space="preserve">     # </w:t>
            </w:r>
            <w:r w:rsidRPr="00C825BD">
              <w:rPr>
                <w:rFonts w:ascii="Arial" w:hAnsi="Arial" w:cs="Arial"/>
                <w:sz w:val="20"/>
                <w:szCs w:val="20"/>
              </w:rPr>
              <w:t>Используем</w:t>
            </w: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825BD">
              <w:rPr>
                <w:rFonts w:ascii="Arial" w:hAnsi="Arial" w:cs="Arial"/>
                <w:sz w:val="20"/>
                <w:szCs w:val="20"/>
              </w:rPr>
              <w:t>команду</w:t>
            </w:r>
            <w:r w:rsidRPr="0004585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test</w:t>
            </w:r>
          </w:p>
          <w:p w:rsidR="00045854" w:rsidRPr="00C825BD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C825BD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 xml:space="preserve">  echo "</w:t>
            </w:r>
            <w:r w:rsidRPr="00C825BD">
              <w:rPr>
                <w:rFonts w:ascii="Arial" w:hAnsi="Arial" w:cs="Arial"/>
                <w:sz w:val="20"/>
                <w:szCs w:val="20"/>
              </w:rPr>
              <w:t>Файл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 xml:space="preserve"> fstab </w:t>
            </w:r>
            <w:r w:rsidRPr="00C825BD">
              <w:rPr>
                <w:rFonts w:ascii="Arial" w:hAnsi="Arial" w:cs="Arial"/>
                <w:sz w:val="20"/>
                <w:szCs w:val="20"/>
              </w:rPr>
              <w:t>найден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."</w:t>
            </w:r>
          </w:p>
          <w:p w:rsidR="00045854" w:rsidRPr="00C13E1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045854" w:rsidRPr="00C825BD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C825BD">
              <w:rPr>
                <w:rFonts w:ascii="Arial" w:hAnsi="Arial" w:cs="Arial"/>
                <w:sz w:val="20"/>
                <w:szCs w:val="20"/>
              </w:rPr>
              <w:t>echo "Что-то нету такого файла"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6344" w:type="dxa"/>
          </w:tcPr>
          <w:p w:rsidR="00045854" w:rsidRPr="00C825BD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25BD">
              <w:rPr>
                <w:rFonts w:ascii="Arial" w:hAnsi="Arial" w:cs="Arial"/>
                <w:sz w:val="18"/>
                <w:szCs w:val="18"/>
              </w:rPr>
              <w:t>Как мы видим, мы использовали знакомые нам операторы if / then, которые я уже описывал ранее.</w:t>
            </w:r>
          </w:p>
          <w:p w:rsidR="00045854" w:rsidRPr="00C825BD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25BD">
              <w:rPr>
                <w:rFonts w:ascii="Arial" w:hAnsi="Arial" w:cs="Arial"/>
                <w:sz w:val="18"/>
                <w:szCs w:val="18"/>
              </w:rPr>
              <w:t xml:space="preserve">После оператора if стоит команда </w:t>
            </w:r>
            <w:r w:rsidRPr="00C375E4">
              <w:rPr>
                <w:rFonts w:ascii="Arial" w:hAnsi="Arial" w:cs="Arial"/>
                <w:b/>
                <w:sz w:val="18"/>
                <w:szCs w:val="18"/>
              </w:rPr>
              <w:t>test</w:t>
            </w:r>
            <w:r w:rsidRPr="00C825BD">
              <w:rPr>
                <w:rFonts w:ascii="Arial" w:hAnsi="Arial" w:cs="Arial"/>
                <w:sz w:val="18"/>
                <w:szCs w:val="18"/>
              </w:rPr>
              <w:t xml:space="preserve"> которая и производит проверку нашего файла, который мы объявили в переменной. Также, команду test мы использовали с опцией "-e", данная опция возвращает значение "true", если файл найден.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18"/>
                <w:szCs w:val="18"/>
              </w:rPr>
              <w:t>В случае "true" запускается оператор then и выводит строку echo, если же файл не найдет, что означает "false", то запускается оператор else и выводит сообщение "Что-то нету такого файла".</w:t>
            </w:r>
          </w:p>
        </w:tc>
      </w:tr>
    </w:tbl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A02D5">
        <w:rPr>
          <w:rFonts w:ascii="Arial" w:hAnsi="Arial" w:cs="Arial"/>
          <w:sz w:val="20"/>
          <w:szCs w:val="20"/>
        </w:rPr>
        <w:t xml:space="preserve">Теперь давайте рассмотрим аналоги команды test.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045854" w:rsidTr="006131E8">
        <w:tc>
          <w:tcPr>
            <w:tcW w:w="5352" w:type="dxa"/>
          </w:tcPr>
          <w:p w:rsidR="00045854" w:rsidRPr="001A02D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>#!/bin/bash</w:t>
            </w:r>
          </w:p>
          <w:p w:rsidR="00045854" w:rsidRPr="001A02D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>file=/etc/fstab     # Объявляем переменную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 xml:space="preserve">if /usr/bin/[ -e $file  ]   # Используем команду "[", также 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 xml:space="preserve">#  мы закрыли ее правой ], потому bash требует </w:t>
            </w:r>
          </w:p>
          <w:p w:rsidR="00045854" w:rsidRPr="001A02D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854">
              <w:rPr>
                <w:rFonts w:ascii="Arial" w:hAnsi="Arial" w:cs="Arial"/>
                <w:sz w:val="20"/>
                <w:szCs w:val="20"/>
              </w:rPr>
              <w:t xml:space="preserve">#  </w:t>
            </w:r>
            <w:r w:rsidRPr="001A02D5">
              <w:rPr>
                <w:rFonts w:ascii="Arial" w:hAnsi="Arial" w:cs="Arial"/>
                <w:sz w:val="20"/>
                <w:szCs w:val="20"/>
              </w:rPr>
              <w:t>ее наличие</w:t>
            </w:r>
          </w:p>
          <w:p w:rsidR="00045854" w:rsidRP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85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A02D5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1A02D5">
              <w:rPr>
                <w:rFonts w:ascii="Arial" w:hAnsi="Arial" w:cs="Arial"/>
                <w:sz w:val="20"/>
                <w:szCs w:val="20"/>
              </w:rPr>
              <w:t>Файл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2D5">
              <w:rPr>
                <w:rFonts w:ascii="Arial" w:hAnsi="Arial" w:cs="Arial"/>
                <w:sz w:val="20"/>
                <w:szCs w:val="20"/>
                <w:lang w:val="en-US"/>
              </w:rPr>
              <w:t>fstab</w:t>
            </w:r>
            <w:r w:rsidRPr="00045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2D5">
              <w:rPr>
                <w:rFonts w:ascii="Arial" w:hAnsi="Arial" w:cs="Arial"/>
                <w:sz w:val="20"/>
                <w:szCs w:val="20"/>
              </w:rPr>
              <w:t>найден</w:t>
            </w:r>
            <w:r w:rsidRPr="00045854">
              <w:rPr>
                <w:rFonts w:ascii="Arial" w:hAnsi="Arial" w:cs="Arial"/>
                <w:sz w:val="20"/>
                <w:szCs w:val="20"/>
              </w:rPr>
              <w:t>."</w:t>
            </w:r>
          </w:p>
          <w:p w:rsidR="00045854" w:rsidRPr="001A02D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>else</w:t>
            </w:r>
          </w:p>
          <w:p w:rsidR="00045854" w:rsidRPr="001A02D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 xml:space="preserve">  echo "Что-то нету такого файла"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</w:tcPr>
          <w:p w:rsidR="00045854" w:rsidRPr="002434B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4B5">
              <w:rPr>
                <w:rFonts w:ascii="Arial" w:hAnsi="Arial" w:cs="Arial"/>
                <w:sz w:val="20"/>
                <w:szCs w:val="20"/>
              </w:rPr>
              <w:t>Использовали вместо команды test, команду "[" с закрытой правой "]". Вообще, старые версии bash не требовали наличие правой закрывающейся ]. Теперь это необходимо, чтобы избежать ошибок.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4B5">
              <w:rPr>
                <w:rFonts w:ascii="Arial" w:hAnsi="Arial" w:cs="Arial"/>
                <w:sz w:val="20"/>
                <w:szCs w:val="20"/>
              </w:rPr>
              <w:t xml:space="preserve">Рекомендуем вместо </w:t>
            </w:r>
            <w:r w:rsidRPr="0013645A">
              <w:rPr>
                <w:rFonts w:ascii="Arial" w:hAnsi="Arial" w:cs="Arial"/>
                <w:b/>
                <w:sz w:val="20"/>
                <w:szCs w:val="20"/>
              </w:rPr>
              <w:t>[ ]</w:t>
            </w:r>
            <w:r w:rsidRPr="002434B5">
              <w:rPr>
                <w:rFonts w:ascii="Arial" w:hAnsi="Arial" w:cs="Arial"/>
                <w:sz w:val="20"/>
                <w:szCs w:val="20"/>
              </w:rPr>
              <w:t xml:space="preserve"> использовать конструкцию </w:t>
            </w:r>
          </w:p>
          <w:p w:rsidR="00045854" w:rsidRPr="0013645A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[[ ]]</w:t>
            </w:r>
          </w:p>
        </w:tc>
      </w:tr>
    </w:tbl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A02D5">
        <w:rPr>
          <w:rFonts w:ascii="Arial" w:hAnsi="Arial" w:cs="Arial"/>
          <w:sz w:val="20"/>
          <w:szCs w:val="20"/>
        </w:rPr>
        <w:t>Тот же скрипт, только вместо test используем другие команды: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045854" w:rsidRPr="00C13E15" w:rsidTr="006131E8">
        <w:tc>
          <w:tcPr>
            <w:tcW w:w="5352" w:type="dxa"/>
          </w:tcPr>
          <w:p w:rsidR="00045854" w:rsidRPr="0013645A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#!/bin/bash</w:t>
            </w:r>
          </w:p>
          <w:p w:rsidR="00045854" w:rsidRPr="0013645A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file=/etc/fstab     # Объявляем перменную</w:t>
            </w:r>
          </w:p>
          <w:p w:rsidR="00045854" w:rsidRPr="00C13E15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 xml:space="preserve">if [[ -e $file  ]]   # Используем конструкцию </w:t>
            </w:r>
            <w:r w:rsidRPr="00C13E15">
              <w:rPr>
                <w:rFonts w:ascii="Arial" w:hAnsi="Arial" w:cs="Arial"/>
                <w:sz w:val="20"/>
                <w:szCs w:val="20"/>
              </w:rPr>
              <w:t>[[ ]]</w:t>
            </w:r>
          </w:p>
          <w:p w:rsidR="00045854" w:rsidRPr="0013645A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045854" w:rsidRPr="0013645A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 xml:space="preserve">  echo "</w:t>
            </w:r>
            <w:r w:rsidRPr="0013645A">
              <w:rPr>
                <w:rFonts w:ascii="Arial" w:hAnsi="Arial" w:cs="Arial"/>
                <w:sz w:val="20"/>
                <w:szCs w:val="20"/>
              </w:rPr>
              <w:t>Файл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 xml:space="preserve"> fstab </w:t>
            </w:r>
            <w:r w:rsidRPr="0013645A">
              <w:rPr>
                <w:rFonts w:ascii="Arial" w:hAnsi="Arial" w:cs="Arial"/>
                <w:sz w:val="20"/>
                <w:szCs w:val="20"/>
              </w:rPr>
              <w:t>найден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."</w:t>
            </w:r>
          </w:p>
          <w:p w:rsidR="00045854" w:rsidRPr="00C13E15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045854" w:rsidRPr="0013645A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13645A">
              <w:rPr>
                <w:rFonts w:ascii="Arial" w:hAnsi="Arial" w:cs="Arial"/>
                <w:sz w:val="20"/>
                <w:szCs w:val="20"/>
              </w:rPr>
              <w:t>echo "Что-то нету такого файла"</w:t>
            </w:r>
          </w:p>
          <w:p w:rsidR="00045854" w:rsidRDefault="00045854" w:rsidP="006131E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fi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</w:tcPr>
          <w:p w:rsidR="00045854" w:rsidRPr="0013645A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Почему [[ ]] лучше, чем [ ]? Потому что внутри [[ ]] вы можете использовать например такие операторы, как: &amp;&amp;, ||, &lt; и &gt;, в то время как внутри [ ] будут сообщения об ошибках.</w:t>
            </w:r>
          </w:p>
          <w:p w:rsidR="00045854" w:rsidRPr="0013645A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Кстати, вы можете использовать [ ] и [[ ]] без if / then / else. Те команды как бы заменяют данные операторы:</w:t>
            </w:r>
          </w:p>
          <w:p w:rsidR="00045854" w:rsidRP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045854">
              <w:rPr>
                <w:rFonts w:ascii="Arial" w:hAnsi="Arial" w:cs="Arial"/>
                <w:sz w:val="20"/>
                <w:szCs w:val="20"/>
              </w:rPr>
              <w:t>1=5</w:t>
            </w:r>
          </w:p>
          <w:p w:rsidR="00045854" w:rsidRP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045854">
              <w:rPr>
                <w:rFonts w:ascii="Arial" w:hAnsi="Arial" w:cs="Arial"/>
                <w:sz w:val="20"/>
                <w:szCs w:val="20"/>
              </w:rPr>
              <w:t>2=10</w:t>
            </w:r>
          </w:p>
          <w:p w:rsidR="00045854" w:rsidRPr="00C13E15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>[[ "$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>1" -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ne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 "$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2" ]] &amp;&amp; 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 "$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13645A">
              <w:rPr>
                <w:rFonts w:ascii="Arial" w:hAnsi="Arial" w:cs="Arial"/>
                <w:sz w:val="20"/>
                <w:szCs w:val="20"/>
              </w:rPr>
              <w:t>не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3645A">
              <w:rPr>
                <w:rFonts w:ascii="Arial" w:hAnsi="Arial" w:cs="Arial"/>
                <w:sz w:val="20"/>
                <w:szCs w:val="20"/>
              </w:rPr>
              <w:t>равно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 xml:space="preserve"> 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C13E15">
              <w:rPr>
                <w:rFonts w:ascii="Arial" w:hAnsi="Arial" w:cs="Arial"/>
                <w:sz w:val="20"/>
                <w:szCs w:val="20"/>
                <w:lang w:val="en-US"/>
              </w:rPr>
              <w:t>2"</w:t>
            </w:r>
          </w:p>
        </w:tc>
      </w:tr>
    </w:tbl>
    <w:p w:rsidR="00045854" w:rsidRPr="00C13E15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:rsidR="00045854" w:rsidRPr="00295FC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>10</w:t>
      </w:r>
      <w:r w:rsidRPr="001840FC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 </w:t>
      </w:r>
      <w:r w:rsidRPr="00295FCC">
        <w:rPr>
          <w:rFonts w:ascii="Arial" w:hAnsi="Arial" w:cs="Arial"/>
          <w:b/>
          <w:sz w:val="20"/>
          <w:szCs w:val="20"/>
        </w:rPr>
        <w:t>Условия.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case</w:t>
      </w:r>
      <w:r>
        <w:rPr>
          <w:rFonts w:ascii="Arial" w:hAnsi="Arial" w:cs="Arial"/>
          <w:b/>
          <w:sz w:val="20"/>
          <w:szCs w:val="20"/>
        </w:rPr>
        <w:t>.</w:t>
      </w:r>
      <w:r w:rsidRPr="00295FCC">
        <w:rPr>
          <w:rFonts w:ascii="Arial" w:hAnsi="Arial" w:cs="Arial"/>
          <w:b/>
          <w:sz w:val="20"/>
          <w:szCs w:val="20"/>
        </w:rPr>
        <w:t xml:space="preserve"> Множественный выбор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3367"/>
      </w:tblGrid>
      <w:tr w:rsidR="00045854" w:rsidTr="006131E8">
        <w:tc>
          <w:tcPr>
            <w:tcW w:w="10705" w:type="dxa"/>
            <w:gridSpan w:val="2"/>
          </w:tcPr>
          <w:p w:rsidR="00045854" w:rsidRPr="006A254B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 xml:space="preserve">Если необходимо сравнивать, какую-то одну переменную с большим количеством параметров, то целесообразней использовать оператор </w:t>
            </w:r>
            <w:r w:rsidRPr="001840FC">
              <w:rPr>
                <w:rFonts w:ascii="Arial" w:hAnsi="Arial" w:cs="Arial"/>
                <w:b/>
                <w:sz w:val="20"/>
                <w:szCs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   </w:t>
            </w:r>
            <w:r>
              <w:rPr>
                <w:rFonts w:ascii="Arial" w:hAnsi="Arial" w:cs="Arial"/>
                <w:sz w:val="20"/>
                <w:szCs w:val="20"/>
              </w:rPr>
              <w:t xml:space="preserve">(создайте файл </w:t>
            </w:r>
            <w:r w:rsidRPr="006A254B">
              <w:rPr>
                <w:rFonts w:ascii="Arial" w:hAnsi="Arial" w:cs="Arial"/>
                <w:b/>
                <w:sz w:val="20"/>
                <w:szCs w:val="20"/>
              </w:rPr>
              <w:t>menu2.sh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45854" w:rsidTr="006131E8">
        <w:tc>
          <w:tcPr>
            <w:tcW w:w="7338" w:type="dxa"/>
          </w:tcPr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#!/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bash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"Выберите редатор для запуска:"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"1 Запуск программы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nano</w:t>
            </w:r>
            <w:r w:rsidRPr="00295FCC">
              <w:rPr>
                <w:rFonts w:ascii="Arial" w:hAnsi="Arial" w:cs="Arial"/>
                <w:sz w:val="20"/>
                <w:szCs w:val="20"/>
              </w:rPr>
              <w:t>"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"2 Запуск программы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vi</w:t>
            </w:r>
            <w:r w:rsidRPr="00295FCC">
              <w:rPr>
                <w:rFonts w:ascii="Arial" w:hAnsi="Arial" w:cs="Arial"/>
                <w:sz w:val="20"/>
                <w:szCs w:val="20"/>
              </w:rPr>
              <w:t>"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"3 Запуск программы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emacs</w:t>
            </w:r>
            <w:r w:rsidRPr="00295FCC">
              <w:rPr>
                <w:rFonts w:ascii="Arial" w:hAnsi="Arial" w:cs="Arial"/>
                <w:sz w:val="20"/>
                <w:szCs w:val="20"/>
              </w:rPr>
              <w:t>"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"4 Выход"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read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#здесь мы читаем в переменную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 стандартного ввода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1)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usr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nano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 если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содержит 1, то запустить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nano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lastRenderedPageBreak/>
              <w:t>;;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2)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usr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vi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 если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содержит 2, то запустить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vi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;;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3)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usr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emacs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 если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содержит 3, то запустить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emacs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;;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4)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exit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;;</w:t>
            </w:r>
          </w:p>
          <w:p w:rsidR="00045854" w:rsidRPr="001840F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*) #</w:t>
            </w:r>
            <w:r w:rsidRPr="001840FC">
              <w:rPr>
                <w:rFonts w:ascii="Arial" w:hAnsi="Arial" w:cs="Arial"/>
                <w:sz w:val="16"/>
                <w:szCs w:val="16"/>
              </w:rPr>
              <w:t xml:space="preserve">если введено с клавиатуры то, что в </w:t>
            </w:r>
            <w:r w:rsidRPr="001840FC">
              <w:rPr>
                <w:rFonts w:ascii="Arial" w:hAnsi="Arial" w:cs="Arial"/>
                <w:sz w:val="16"/>
                <w:szCs w:val="16"/>
                <w:lang w:val="en-US"/>
              </w:rPr>
              <w:t>case</w:t>
            </w:r>
            <w:r w:rsidRPr="001840FC">
              <w:rPr>
                <w:rFonts w:ascii="Arial" w:hAnsi="Arial" w:cs="Arial"/>
                <w:sz w:val="16"/>
                <w:szCs w:val="16"/>
              </w:rPr>
              <w:t xml:space="preserve"> не описывается, выполнять следующее:</w:t>
            </w:r>
          </w:p>
          <w:p w:rsidR="00045854" w:rsidRPr="008C63CE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8C63CE">
              <w:rPr>
                <w:rFonts w:ascii="Arial" w:hAnsi="Arial" w:cs="Arial"/>
                <w:sz w:val="20"/>
                <w:szCs w:val="20"/>
              </w:rPr>
              <w:t xml:space="preserve"> "Введено неправильное действие"</w:t>
            </w:r>
          </w:p>
          <w:p w:rsidR="00045854" w:rsidRPr="008C63CE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esac</w:t>
            </w:r>
            <w:r w:rsidRPr="008C63CE">
              <w:rPr>
                <w:rFonts w:ascii="Arial" w:hAnsi="Arial" w:cs="Arial"/>
                <w:sz w:val="20"/>
                <w:szCs w:val="20"/>
              </w:rPr>
              <w:t xml:space="preserve"> #окончание оператора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  <w:r w:rsidRPr="008C63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5854" w:rsidRPr="00295FC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7" w:type="dxa"/>
          </w:tcPr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Результат работы:</w:t>
            </w:r>
          </w:p>
          <w:p w:rsidR="00045854" w:rsidRPr="001840F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Pr="001840F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1840FC">
              <w:rPr>
                <w:rFonts w:ascii="Arial" w:hAnsi="Arial" w:cs="Arial"/>
                <w:sz w:val="20"/>
                <w:szCs w:val="20"/>
              </w:rPr>
              <w:t>:~$ ./menu2.sh</w:t>
            </w:r>
          </w:p>
          <w:p w:rsidR="00045854" w:rsidRPr="001840F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Выберите редактор для запуска:</w:t>
            </w:r>
          </w:p>
          <w:p w:rsidR="00045854" w:rsidRPr="001840F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1 Запуск программы nano</w:t>
            </w:r>
          </w:p>
          <w:p w:rsidR="00045854" w:rsidRPr="001840F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2 Запуск программы vi</w:t>
            </w:r>
          </w:p>
          <w:p w:rsidR="00045854" w:rsidRPr="001840FC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3 Запуск программы emacs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4 Выход</w:t>
            </w: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45854" w:rsidRDefault="00045854" w:rsidP="006131E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377C">
              <w:rPr>
                <w:rFonts w:ascii="Arial" w:hAnsi="Arial" w:cs="Arial"/>
                <w:sz w:val="20"/>
                <w:szCs w:val="20"/>
              </w:rPr>
              <w:lastRenderedPageBreak/>
              <w:t>После выбор цифры и нажатия Enter запуститься тот редактор, который вы выбрали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B377C">
              <w:rPr>
                <w:rFonts w:ascii="Arial" w:hAnsi="Arial" w:cs="Arial"/>
                <w:sz w:val="20"/>
                <w:szCs w:val="20"/>
              </w:rPr>
              <w:t xml:space="preserve">(если конечно все пути указаны правильно, и </w:t>
            </w:r>
            <w:r>
              <w:rPr>
                <w:rFonts w:ascii="Arial" w:hAnsi="Arial" w:cs="Arial"/>
                <w:sz w:val="20"/>
                <w:szCs w:val="20"/>
              </w:rPr>
              <w:t>у вас установлены эти редакторы.</w:t>
            </w:r>
          </w:p>
        </w:tc>
      </w:tr>
    </w:tbl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Законспектируйте в тетрадь </w:t>
      </w:r>
      <w:r w:rsidRPr="004F7DAB">
        <w:rPr>
          <w:rFonts w:ascii="Arial" w:hAnsi="Arial" w:cs="Arial"/>
          <w:sz w:val="20"/>
          <w:szCs w:val="20"/>
        </w:rPr>
        <w:t xml:space="preserve">список логических операторов, которые используются для конструкции </w:t>
      </w:r>
    </w:p>
    <w:p w:rsidR="00045854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F7DAB">
        <w:rPr>
          <w:rFonts w:ascii="Arial" w:hAnsi="Arial" w:cs="Arial"/>
          <w:b/>
          <w:sz w:val="20"/>
          <w:szCs w:val="20"/>
        </w:rPr>
        <w:t>if-then-else-fi</w:t>
      </w:r>
      <w:r>
        <w:rPr>
          <w:rFonts w:ascii="Arial" w:hAnsi="Arial" w:cs="Arial"/>
          <w:sz w:val="20"/>
          <w:szCs w:val="20"/>
        </w:rPr>
        <w:t xml:space="preserve"> и ей подобных</w:t>
      </w:r>
      <w:r w:rsidRPr="004F7DAB">
        <w:rPr>
          <w:rFonts w:ascii="Arial" w:hAnsi="Arial" w:cs="Arial"/>
          <w:sz w:val="20"/>
          <w:szCs w:val="20"/>
        </w:rPr>
        <w:t>: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-z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строка пуста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-n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строка не пуста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=, (==)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строки равны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!=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строки неравны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-eq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равно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-ne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неравно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-lt,(&lt; 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меньше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-le,(&lt;=)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меньше или равно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-gt,(&gt;)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#больше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-ge,(&gt;=)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#больше или равно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!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#отрицание логического выражения</w:t>
      </w:r>
    </w:p>
    <w:p w:rsidR="00045854" w:rsidRPr="004F7DAB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-a,(&amp;&amp;)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#логическое «И»</w:t>
      </w:r>
    </w:p>
    <w:p w:rsidR="00045854" w:rsidRPr="003B377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-o,(||)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логическое «ИЛИ»</w:t>
      </w:r>
    </w:p>
    <w:p w:rsidR="00045854" w:rsidRPr="003B377C" w:rsidRDefault="00045854" w:rsidP="0004585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954CD" w:rsidRPr="004954CD" w:rsidRDefault="004954CD" w:rsidP="004954CD">
      <w:pPr>
        <w:keepNext/>
        <w:spacing w:after="0" w:line="216" w:lineRule="auto"/>
        <w:ind w:firstLine="142"/>
        <w:outlineLvl w:val="1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Структурированные команды языка shell</w:t>
      </w:r>
      <w:r w:rsidR="003F5672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===================================================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4954CD" w:rsidRPr="004954CD" w:rsidRDefault="003F5672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>11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. Программа </w:t>
      </w:r>
      <w:r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(скрипт) 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на Bash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Напишите программу (скрипт), которая переместит указанный файл в указанный каталог, удалит его вместе с содержимым, а затем создаст это каталог заново.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Предварительно требуется создать файл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file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1и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каталог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trash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93"/>
      </w:tblGrid>
      <w:tr w:rsidR="004954CD" w:rsidRPr="00C13E15" w:rsidTr="006131E8">
        <w:tc>
          <w:tcPr>
            <w:tcW w:w="6345" w:type="dxa"/>
          </w:tcPr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Это может быть сделано с помощью следующих команд: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touch file1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mkdir trash 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mv file1 trash 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rm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-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rf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trash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mkdir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trash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Вместо того, чтобы вводить это все в интерактивном режиме, напишите скрипт, выполняющий эти команды (см.правее).</w:t>
            </w:r>
          </w:p>
        </w:tc>
        <w:tc>
          <w:tcPr>
            <w:tcW w:w="3793" w:type="dxa"/>
          </w:tcPr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Программа</w:t>
            </w:r>
            <w:r w:rsidRPr="004954CD">
              <w:rPr>
                <w:rFonts w:ascii="Arial" w:hAnsi="Arial" w:cs="Arial"/>
                <w:sz w:val="20"/>
                <w:szCs w:val="20"/>
                <w:lang w:val="en-US" w:eastAsia="ru-RU"/>
              </w:rPr>
              <w:t xml:space="preserve"> (</w:t>
            </w: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скрипт</w:t>
            </w:r>
            <w:r w:rsidRPr="004954CD">
              <w:rPr>
                <w:rFonts w:ascii="Arial" w:hAnsi="Arial" w:cs="Arial"/>
                <w:sz w:val="20"/>
                <w:szCs w:val="20"/>
                <w:lang w:val="en-US" w:eastAsia="ru-RU"/>
              </w:rPr>
              <w:t>):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#!/bin/bash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touch file1 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mkdir trash 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mv file1 trash 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rm -rf trash 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mkdir trash 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echo “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Файл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удален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!”</w:t>
            </w:r>
          </w:p>
          <w:p w:rsidR="004954CD" w:rsidRPr="004954CD" w:rsidRDefault="004954CD" w:rsidP="004954CD">
            <w:pPr>
              <w:spacing w:after="0" w:line="216" w:lineRule="auto"/>
              <w:ind w:left="45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exit 0</w:t>
            </w:r>
          </w:p>
        </w:tc>
      </w:tr>
    </w:tbl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Сохраните скрипт под именем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clean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теперь все, что нужно сделать – это запустить его. Он переместит все файлы в каталог, удалит его, создаст его заново каталог и выведет на экран сообщение об удалении файлов.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ВЫВОД: если вы обнаружите, что регулярно делаете нечто требующее набора одной и той же последовательности команд – это вполне можно автоматизировать написанием скрипта.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3F5672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>12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. Программа </w:t>
      </w:r>
      <w:r>
        <w:rPr>
          <w:rFonts w:ascii="Arial" w:eastAsia="Times New Roman" w:hAnsi="Arial" w:cs="Arial"/>
          <w:b/>
          <w:sz w:val="20"/>
          <w:szCs w:val="20"/>
          <w:lang w:eastAsia="ru-RU"/>
        </w:rPr>
        <w:t>(скрипт)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на Bash</w:t>
      </w:r>
      <w:r w:rsidR="004954CD"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(самостоятельно)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Напишите сценарий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pr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3.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, который выводит </w:t>
      </w:r>
      <w:r w:rsidRPr="004954CD">
        <w:rPr>
          <w:rFonts w:ascii="Arial" w:eastAsia="Times New Roman" w:hAnsi="Arial" w:cs="Arial"/>
          <w:b/>
          <w:i/>
          <w:sz w:val="20"/>
          <w:szCs w:val="20"/>
          <w:lang w:eastAsia="ru-RU"/>
        </w:rPr>
        <w:t>дату, время, список зарегистрировавшихся пользователей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сохраняет эту информацию в отдельном файле.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3F5672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>13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 Комментарии в Bash</w:t>
      </w:r>
      <w:r w:rsidR="004954CD"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Набрать в скрипте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pr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4.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выполнить:</w:t>
      </w:r>
    </w:p>
    <w:p w:rsidR="004954CD" w:rsidRPr="004954CD" w:rsidRDefault="004954CD" w:rsidP="004954CD">
      <w:pPr>
        <w:spacing w:after="0" w:line="216" w:lineRule="auto"/>
        <w:ind w:left="284" w:firstLine="708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#!/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bin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/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bash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"Символ # не означает начало комментария"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'Символ # не означает начало комментария'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Символ \# не означает начало комментария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А здесь символ # означает начало комментария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${PATH#*:}       # Подстановка -- не комментарий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$(( 2#101011 ))  # База системы счисления -- не комментарий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 Курсант Ф.И.О.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exit 0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Выполнить анализ скрипта.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ВЫВОД: Кавычки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" '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\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экранируют действие символа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3F5672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>14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 Присваивание значений переменным и подстановка значений переменных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А) Набрать в скрипте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pr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5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a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выполнить: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#!/bin/bash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 Присваивание значений переменным и подстановка значений переменных: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a=375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hello=$a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#-------------------------------------------------------------------------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lastRenderedPageBreak/>
        <w:t># Использование пробельных символов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 с обеих сторон символа "=" присваивания недопустимо.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  Если записать "VARIABLE =value",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#+ то интерпретатор попытается выполнить команду "VARIABLE" с параметром "=value".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  Если записать "VARIABLE= value",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#+ то интерпретатор попытается установить переменную окружения "VARIABLE" в ""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#+ и выполнить команду "value".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#-------------------------------------------------------------------------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echo hello    # Это не ссылка на переменную, выведет строку "hello".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echo $hello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echo ${hello} # Идентично предыдущей строке.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 "$hello"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 "${hello}"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hello="A B  C   D"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 $hello   # A B C D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 "$hello" # A B  C   D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 '$hello'  # $hello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exit 0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ВЫВОДЫ: </w:t>
      </w:r>
    </w:p>
    <w:p w:rsidR="004954CD" w:rsidRPr="004954CD" w:rsidRDefault="004954CD" w:rsidP="004954CD">
      <w:pPr>
        <w:numPr>
          <w:ilvl w:val="0"/>
          <w:numId w:val="33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>Обратите внимание на различия, существующие между этими типами кавычек.</w:t>
      </w:r>
    </w:p>
    <w:p w:rsidR="004954CD" w:rsidRPr="004954CD" w:rsidRDefault="004954CD" w:rsidP="004954CD">
      <w:pPr>
        <w:numPr>
          <w:ilvl w:val="0"/>
          <w:numId w:val="33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>Вы сможете наблюдать различия в выводе echo $hello и echo "$hello".</w:t>
      </w:r>
    </w:p>
    <w:p w:rsidR="004954CD" w:rsidRPr="004954CD" w:rsidRDefault="004954CD" w:rsidP="004954CD">
      <w:pPr>
        <w:numPr>
          <w:ilvl w:val="0"/>
          <w:numId w:val="33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>Заключение ссылки на переменную в кавычки сохраняет пробельные символы.</w:t>
      </w:r>
    </w:p>
    <w:p w:rsidR="004954CD" w:rsidRPr="004954CD" w:rsidRDefault="004954CD" w:rsidP="004954CD">
      <w:pPr>
        <w:numPr>
          <w:ilvl w:val="0"/>
          <w:numId w:val="33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>Внутри одинарных кавычек не производится подстановка значений переменных, т.е. "$" интерпретируется как простой символ.</w:t>
      </w:r>
    </w:p>
    <w:p w:rsidR="004954CD" w:rsidRPr="004954CD" w:rsidRDefault="004954CD" w:rsidP="004954CD">
      <w:pPr>
        <w:numPr>
          <w:ilvl w:val="0"/>
          <w:numId w:val="33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>Если в значениях переменных встречаются пробелы, то использование кавычек обязательно.</w:t>
      </w:r>
    </w:p>
    <w:p w:rsidR="004954CD" w:rsidRPr="004954CD" w:rsidRDefault="004954CD" w:rsidP="004954CD">
      <w:pPr>
        <w:numPr>
          <w:ilvl w:val="0"/>
          <w:numId w:val="33"/>
        </w:num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 xml:space="preserve">Допускается присваивание нескольких переменных в одной строке, если они отделены пробельными символами: </w:t>
      </w:r>
    </w:p>
    <w:p w:rsidR="004954CD" w:rsidRPr="004954CD" w:rsidRDefault="004954CD" w:rsidP="004954CD">
      <w:pPr>
        <w:spacing w:after="0" w:line="216" w:lineRule="auto"/>
        <w:ind w:left="2832"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var1=variable1  var2=variable2  var3=variable3</w:t>
      </w:r>
    </w:p>
    <w:p w:rsidR="004954CD" w:rsidRPr="004954CD" w:rsidRDefault="004954CD" w:rsidP="004954CD">
      <w:pPr>
        <w:spacing w:after="0" w:line="216" w:lineRule="auto"/>
        <w:ind w:left="2832"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</w:t>
      </w:r>
    </w:p>
    <w:p w:rsidR="004954CD" w:rsidRPr="004954CD" w:rsidRDefault="004954CD" w:rsidP="004954CD">
      <w:pPr>
        <w:spacing w:after="0" w:line="216" w:lineRule="auto"/>
        <w:ind w:left="2832"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echo "var1=$var1   var2=$var2  var3=$var3"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Б)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Присваивание значений переменным простое и замаскированное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Набрать в скрипте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pr5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b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выполнить: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#!/bin/bash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a=23       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Простейший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случай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$a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b=$a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$b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Теперь немного более сложный вариант (подстановка команд).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a=`echo Hello!`   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В переменную 'a' попадает результат работы команды 'echo'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$a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# 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Обратите внимание на восклицательный знак (!) в команде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#+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этот вариант не будет работать при наборе в командной строке,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#+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поскольку здесь используется механизм "истории команд" BASH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  Однако, в сценариях, механизм истории команд запрещен.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a=`ls -l`   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В переменную 'a' записывается результат работы команды 'ls -l'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echo $a   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Кавычки отсутствуют, удаляются лишние пробелы и пустые строки.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echo "$a"#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Переменная в кавычках, все пробелы и пустые строки сохраняются.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exit 0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Присваивание переменных с использованием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$(...)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(более современный метод, по сравнению с обратными кавычками)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 Взято из /etc/rc.d/rc.local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R=$(cat /etc/redhat-release)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arch=$(uname -m)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В) 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Двойные круглые скобки ((...))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Эта конструкция доступна в Bash, начиная с версии 2.04. Она во многом похожа на инструкцию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let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, внутри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((...))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вычисляются арифметические выражения, и возвращается их результат. См. так же описание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((...))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в циклах "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for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" и "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while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".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В простейшем случае, конструкция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a=$(( 5 + 3 ))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присвоит переменной "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a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" значение выражения "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5 + 3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", или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8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. Но, кроме того, 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>двойные круглые скобки позволяют работать с переменными в стиле языка C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#!/bin/bash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 Работа с переменными в стиле языка C.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</w:t>
      </w:r>
    </w:p>
    <w:p w:rsidR="004954CD" w:rsidRPr="004954CD" w:rsidRDefault="004954CD" w:rsidP="004954CD">
      <w:pPr>
        <w:spacing w:after="0" w:line="216" w:lineRule="auto"/>
        <w:ind w:left="1417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 a  =  23 ))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# Присвоение переменной в стиле C, </w:t>
      </w:r>
    </w:p>
    <w:p w:rsidR="004954CD" w:rsidRPr="004954CD" w:rsidRDefault="00143128" w:rsidP="004954CD">
      <w:pPr>
        <w:spacing w:after="0" w:line="216" w:lineRule="auto"/>
        <w:ind w:left="2125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                   </w:t>
      </w:r>
      <w:r w:rsidR="004954CD" w:rsidRPr="004954CD">
        <w:rPr>
          <w:rFonts w:ascii="Arial" w:eastAsia="Times New Roman" w:hAnsi="Arial" w:cs="Arial"/>
          <w:sz w:val="20"/>
          <w:szCs w:val="20"/>
          <w:lang w:eastAsia="ru-RU"/>
        </w:rPr>
        <w:t># с обоих сторон от "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4954CD" w:rsidRPr="004954CD">
        <w:rPr>
          <w:rFonts w:ascii="Arial" w:eastAsia="Times New Roman" w:hAnsi="Arial" w:cs="Arial"/>
          <w:sz w:val="20"/>
          <w:szCs w:val="20"/>
          <w:lang w:eastAsia="ru-RU"/>
        </w:rPr>
        <w:t>=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4954CD" w:rsidRPr="004954CD">
        <w:rPr>
          <w:rFonts w:ascii="Arial" w:eastAsia="Times New Roman" w:hAnsi="Arial" w:cs="Arial"/>
          <w:sz w:val="20"/>
          <w:szCs w:val="20"/>
          <w:lang w:eastAsia="ru-RU"/>
        </w:rPr>
        <w:t>" стоят пробелы.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"a (начальное значение) = $a"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 a++ 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   # Пост-инкремент 'a', в стиле C. Аналогично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let "a=а+1"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"a (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после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a++) = $a"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 a-- 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   # Пост-декремент 'a', в стиле C. Аналогично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let "a=а-1"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"a (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после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a--) = $a"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 ++a 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   # Пред-инкремент 'a', в стиле C. Аналогично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let "a+=1"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lastRenderedPageBreak/>
        <w:t>echo "a (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после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++a) = $a"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 --a 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   # Пред-декремент 'a', в стиле C. Аналогично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let "a-=1"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"a (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после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--a) = $a"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(( t = a&lt;45?7:11 ))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  # Трехместный оператор в стиле языка C.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"If a &lt; 45, then t = 7, else t = 11."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"t = $t "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       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Да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!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exit 0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ВЫВОДЫ: </w:t>
      </w:r>
    </w:p>
    <w:p w:rsidR="004954CD" w:rsidRPr="004954CD" w:rsidRDefault="004954CD" w:rsidP="004954CD">
      <w:pPr>
        <w:numPr>
          <w:ilvl w:val="0"/>
          <w:numId w:val="34"/>
        </w:numPr>
        <w:tabs>
          <w:tab w:val="left" w:pos="1560"/>
        </w:tabs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>Двойные скобки допускают наличие лишних пробелов в выражениях и писать скрипты в стиле программ на языке C.</w:t>
      </w:r>
    </w:p>
    <w:p w:rsidR="004954CD" w:rsidRPr="004954CD" w:rsidRDefault="004954CD" w:rsidP="004954CD">
      <w:pPr>
        <w:numPr>
          <w:ilvl w:val="0"/>
          <w:numId w:val="34"/>
        </w:numPr>
        <w:tabs>
          <w:tab w:val="left" w:pos="1560"/>
        </w:tabs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</w:rPr>
      </w:pPr>
      <w:r w:rsidRPr="004954CD">
        <w:rPr>
          <w:rFonts w:ascii="Arial" w:eastAsia="Times New Roman" w:hAnsi="Arial" w:cs="Arial"/>
          <w:sz w:val="20"/>
          <w:szCs w:val="20"/>
        </w:rPr>
        <w:t xml:space="preserve">В двойных скобках символ </w:t>
      </w:r>
      <w:r w:rsidRPr="004954CD">
        <w:rPr>
          <w:rFonts w:ascii="Arial" w:eastAsia="Times New Roman" w:hAnsi="Arial" w:cs="Arial"/>
          <w:b/>
          <w:sz w:val="20"/>
          <w:szCs w:val="20"/>
        </w:rPr>
        <w:t>"$" – "</w:t>
      </w:r>
      <w:r w:rsidRPr="004954CD">
        <w:rPr>
          <w:rFonts w:ascii="Arial" w:eastAsia="Times New Roman" w:hAnsi="Arial" w:cs="Arial"/>
          <w:b/>
          <w:i/>
          <w:sz w:val="20"/>
          <w:szCs w:val="20"/>
        </w:rPr>
        <w:t>значение переменной</w:t>
      </w:r>
      <w:r w:rsidRPr="004954CD">
        <w:rPr>
          <w:rFonts w:ascii="Arial" w:eastAsia="Times New Roman" w:hAnsi="Arial" w:cs="Arial"/>
          <w:b/>
          <w:sz w:val="20"/>
          <w:szCs w:val="20"/>
        </w:rPr>
        <w:t>" –</w:t>
      </w:r>
      <w:r w:rsidRPr="004954CD">
        <w:rPr>
          <w:rFonts w:ascii="Arial" w:eastAsia="Times New Roman" w:hAnsi="Arial" w:cs="Arial"/>
          <w:sz w:val="20"/>
          <w:szCs w:val="20"/>
        </w:rPr>
        <w:t xml:space="preserve"> перед переменными опускается.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3F5672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>15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="004954CD" w:rsidRPr="004954CD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C-подобный синтаксис оператора цикла for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Два варианта оформления цикла. Напишите сценарий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pr6а.sh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#!/bin/bash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Стандартный синтаксис (1-й вариант): ==============+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for a in 1 2 3 4 5 6 7 8 9 10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do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 echo -n "$a"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done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;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 +==========================================+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А теперь C-подобный синтаксис (2-й вариант):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LIMIT=10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for ((a=1; a &lt;= LIMIT ; a++))  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Двойные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круглые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скобки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"LIMIT"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без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"$".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do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 echo -n "$a 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done 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echo; echo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# +==========================================+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Попробуем и Cи-шный оператор "запятая". Напишите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сценарий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pr6b.sh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for ((a=1, b=1; a &lt;= LIMIT; a++, b++))  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Запятая разделяет две операции, которые выполняются совместно: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do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 echo -n "$a-$b 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done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echo; echo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exit 0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3F5672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>16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.</w:t>
      </w:r>
      <w:r w:rsidR="004954CD" w:rsidRPr="004954CD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="004954CD"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Массивы Bash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В 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BASH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имеется два вида массивов:</w:t>
      </w:r>
    </w:p>
    <w:p w:rsidR="004954CD" w:rsidRPr="004954CD" w:rsidRDefault="004954CD" w:rsidP="004954CD">
      <w:pPr>
        <w:numPr>
          <w:ilvl w:val="0"/>
          <w:numId w:val="35"/>
        </w:numPr>
        <w:spacing w:after="0" w:line="216" w:lineRule="auto"/>
        <w:ind w:left="142" w:firstLine="284"/>
        <w:jc w:val="both"/>
        <w:rPr>
          <w:rFonts w:ascii="Arial" w:eastAsia="Times New Roman" w:hAnsi="Arial" w:cs="Arial"/>
          <w:i/>
          <w:sz w:val="20"/>
          <w:szCs w:val="20"/>
          <w:lang w:val="en-US"/>
        </w:rPr>
      </w:pPr>
      <w:r w:rsidRPr="004954CD">
        <w:rPr>
          <w:rFonts w:ascii="Arial" w:eastAsia="Times New Roman" w:hAnsi="Arial" w:cs="Arial"/>
          <w:i/>
          <w:sz w:val="20"/>
          <w:szCs w:val="20"/>
        </w:rPr>
        <w:t>Индексированные</w:t>
      </w:r>
      <w:r w:rsidRPr="004954CD">
        <w:rPr>
          <w:rFonts w:ascii="Arial" w:eastAsia="Times New Roman" w:hAnsi="Arial" w:cs="Arial"/>
          <w:i/>
          <w:sz w:val="20"/>
          <w:szCs w:val="20"/>
          <w:lang w:val="en-US"/>
        </w:rPr>
        <w:t xml:space="preserve"> </w:t>
      </w:r>
      <w:r w:rsidRPr="004954CD">
        <w:rPr>
          <w:rFonts w:ascii="Arial" w:eastAsia="Times New Roman" w:hAnsi="Arial" w:cs="Arial"/>
          <w:i/>
          <w:sz w:val="20"/>
          <w:szCs w:val="20"/>
        </w:rPr>
        <w:t>массивы</w:t>
      </w:r>
      <w:r w:rsidRPr="004954CD">
        <w:rPr>
          <w:rFonts w:ascii="Arial" w:eastAsia="Times New Roman" w:hAnsi="Arial" w:cs="Arial"/>
          <w:i/>
          <w:sz w:val="20"/>
          <w:szCs w:val="20"/>
          <w:lang w:val="en-US"/>
        </w:rPr>
        <w:t xml:space="preserve"> (indexed arrays)/</w:t>
      </w:r>
    </w:p>
    <w:p w:rsidR="004954CD" w:rsidRPr="004954CD" w:rsidRDefault="004954CD" w:rsidP="004954CD">
      <w:pPr>
        <w:numPr>
          <w:ilvl w:val="0"/>
          <w:numId w:val="35"/>
        </w:numPr>
        <w:spacing w:after="0" w:line="216" w:lineRule="auto"/>
        <w:ind w:left="142" w:firstLine="284"/>
        <w:jc w:val="both"/>
        <w:rPr>
          <w:rFonts w:ascii="Arial" w:eastAsia="Times New Roman" w:hAnsi="Arial" w:cs="Arial"/>
          <w:i/>
          <w:sz w:val="20"/>
          <w:szCs w:val="20"/>
        </w:rPr>
      </w:pPr>
      <w:r w:rsidRPr="004954CD">
        <w:rPr>
          <w:rFonts w:ascii="Arial" w:eastAsia="Times New Roman" w:hAnsi="Arial" w:cs="Arial"/>
          <w:i/>
          <w:sz w:val="20"/>
          <w:szCs w:val="20"/>
        </w:rPr>
        <w:t>Ассоциативные массивы (</w:t>
      </w:r>
      <w:r w:rsidRPr="004954CD">
        <w:rPr>
          <w:rFonts w:ascii="Arial" w:eastAsia="Times New Roman" w:hAnsi="Arial" w:cs="Arial"/>
          <w:i/>
          <w:sz w:val="20"/>
          <w:szCs w:val="20"/>
          <w:lang w:val="en-US"/>
        </w:rPr>
        <w:t>Associative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4954CD">
        <w:rPr>
          <w:rFonts w:ascii="Arial" w:eastAsia="Times New Roman" w:hAnsi="Arial" w:cs="Arial"/>
          <w:i/>
          <w:sz w:val="20"/>
          <w:szCs w:val="20"/>
          <w:lang w:val="en-US"/>
        </w:rPr>
        <w:t>Arrays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 или </w:t>
      </w:r>
      <w:r w:rsidRPr="004954CD">
        <w:rPr>
          <w:rFonts w:ascii="Arial" w:eastAsia="Times New Roman" w:hAnsi="Arial" w:cs="Arial"/>
          <w:i/>
          <w:sz w:val="20"/>
          <w:szCs w:val="20"/>
          <w:lang w:val="en-US"/>
        </w:rPr>
        <w:t>hash</w:t>
      </w:r>
      <w:r w:rsidRPr="004954CD">
        <w:rPr>
          <w:rFonts w:ascii="Arial" w:eastAsia="Times New Roman" w:hAnsi="Arial" w:cs="Arial"/>
          <w:i/>
          <w:sz w:val="20"/>
          <w:szCs w:val="20"/>
        </w:rPr>
        <w:t xml:space="preserve">-массивы).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Ассоциативные массивы – появились в </w:t>
      </w:r>
      <w:r w:rsidRPr="004954CD">
        <w:rPr>
          <w:rFonts w:ascii="Arial" w:eastAsia="Times New Roman" w:hAnsi="Arial" w:cs="Arial"/>
          <w:i/>
          <w:sz w:val="20"/>
          <w:szCs w:val="20"/>
          <w:lang w:val="en-US" w:eastAsia="ru-RU"/>
        </w:rPr>
        <w:t>BASH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 начиная с версии 4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и, хотя у них больше возможностей по сравнению с Индексированными массивами, последние до сих пор остаются наиболее используемыми. Ниже рассмотрим примеры с индексированными массивами.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Массивы оболочки Bash работают почти так же, как и в других языках программирования. Перед тем как вы сможете использовать массив, его нужно объявить. Это можно сделать несколькими способами, первый из них - это использование команды оболочки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declare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4954CD" w:rsidRPr="004954CD" w:rsidRDefault="004954CD" w:rsidP="004954CD">
      <w:pPr>
        <w:spacing w:after="0" w:line="216" w:lineRule="auto"/>
        <w:ind w:left="707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declare -a имя_массива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Но необязательно делать именно так, вы можете сразу начать задавать элементы массива по нужным номерам: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имя_массива[XX] = значение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Здесь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XX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обозначает индекс массива.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Еще один удобный способ создавать массивы строк Bash – это просто перечислить все элементы в круглых скобках:</w:t>
      </w:r>
    </w:p>
    <w:p w:rsidR="004954CD" w:rsidRPr="004954CD" w:rsidRDefault="004954CD" w:rsidP="004954CD">
      <w:pPr>
        <w:spacing w:after="0" w:line="216" w:lineRule="auto"/>
        <w:ind w:left="2123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имя_массива=( элемент_1, элемент_2, элемент_3, ... )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Или вы можете сразу задать индекс массива для каждого из элементов:</w:t>
      </w:r>
    </w:p>
    <w:p w:rsidR="004954CD" w:rsidRPr="004954CD" w:rsidRDefault="004954CD" w:rsidP="004954CD">
      <w:pPr>
        <w:spacing w:after="0" w:line="216" w:lineRule="auto"/>
        <w:ind w:left="2123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имя_массива=( [XX]=значение  [XX]=значение . . . )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Также можно прочитать значения для массива из клавиатуры или другого источника ввода: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read -a имя_массива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При вводе элементов массива они должны быть разделены символом «пробел». Для получения значений элементов массива используйте синтаксис фигурных скобок, обратите внимание, что нумерация элементов массива, как и в большинстве языков начинается с нуля:</w:t>
      </w:r>
    </w:p>
    <w:p w:rsidR="004954CD" w:rsidRPr="004954CD" w:rsidRDefault="004954CD" w:rsidP="004954CD">
      <w:pPr>
        <w:spacing w:after="0" w:line="216" w:lineRule="auto"/>
        <w:ind w:left="2123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${имя_массива[XX]}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А) Примеры использования массивов Bash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Создаем массив: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$array=(первый  второй  третий  четвертый  пятый)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Вывод одного из элементов массива по его индексу:</w:t>
      </w:r>
    </w:p>
    <w:p w:rsidR="004954CD" w:rsidRPr="004954CD" w:rsidRDefault="004954CD" w:rsidP="004954CD">
      <w:pPr>
        <w:spacing w:after="0" w:line="216" w:lineRule="auto"/>
        <w:ind w:left="2124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$echo ${array[1]}</w:t>
      </w:r>
    </w:p>
    <w:p w:rsidR="004954CD" w:rsidRPr="004954CD" w:rsidRDefault="004954CD" w:rsidP="004954CD">
      <w:pPr>
        <w:spacing w:after="0" w:line="216" w:lineRule="auto"/>
        <w:ind w:left="2124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$echo ${array[2]}</w:t>
      </w:r>
    </w:p>
    <w:p w:rsidR="004954CD" w:rsidRPr="004954CD" w:rsidRDefault="004954CD" w:rsidP="004954CD">
      <w:pPr>
        <w:spacing w:after="0" w:line="216" w:lineRule="auto"/>
        <w:ind w:left="2124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$echo ${array[0]}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Чаще всего используются массивы строк Bash, но иногда могут встречаться и цифры. Помните про нумерацию? Индексы элементов массива начинаются с нуля. 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Для вывода значения элемента по индексу можно использовать и немного другой синтаксис: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${array:0}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Так можно вывести все элементы массива: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${array[@]}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А так можно вывести все элементы, начиная с номера 1: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${array[@]:1}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Вывод всех элементов, которые находятся в диапазоне от 1 до 4: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cho ${array[@]:1:4}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Чтобы узнать длину первого (нулевого) элемента выполните: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${#array[0]}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А посмотреть количество элементов массива в Bash можно таким образом: </w:t>
      </w:r>
    </w:p>
    <w:p w:rsidR="004954CD" w:rsidRPr="004954CD" w:rsidRDefault="004954CD" w:rsidP="004954CD">
      <w:pPr>
        <w:spacing w:after="0" w:line="216" w:lineRule="auto"/>
        <w:ind w:left="2123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echo ${#array[@]}</w:t>
      </w:r>
    </w:p>
    <w:tbl>
      <w:tblPr>
        <w:tblStyle w:val="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786"/>
        <w:gridCol w:w="5352"/>
      </w:tblGrid>
      <w:tr w:rsidR="004954CD" w:rsidRPr="004954CD" w:rsidTr="006131E8">
        <w:tc>
          <w:tcPr>
            <w:tcW w:w="4786" w:type="dxa"/>
          </w:tcPr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 xml:space="preserve">Для перебора элементов массива очень удобно использовать циклы. 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Пример небольшого скрипта: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#!/bin/bash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array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=(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AA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BB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CC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DD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 xml:space="preserve"> 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FF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)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for i in ${array[@]}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do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  echo ${array[$i]}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done</w:t>
            </w:r>
          </w:p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Или</w:t>
            </w:r>
            <w:r w:rsidRPr="004954CD">
              <w:rPr>
                <w:rFonts w:ascii="Arial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так</w:t>
            </w:r>
            <w:r w:rsidRPr="004954CD">
              <w:rPr>
                <w:rFonts w:ascii="Arial" w:hAnsi="Arial" w:cs="Arial"/>
                <w:sz w:val="20"/>
                <w:szCs w:val="20"/>
                <w:lang w:val="en-US" w:eastAsia="ru-RU"/>
              </w:rPr>
              <w:t>: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array[1]=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ААА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array[2]=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ВВВ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for ((i=1; i&lt;=${#array[*]}; i++))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do 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  echo ${array[$i]}</w:t>
            </w:r>
          </w:p>
          <w:p w:rsidR="004954CD" w:rsidRPr="004954CD" w:rsidRDefault="004954CD" w:rsidP="004954CD">
            <w:pPr>
              <w:spacing w:after="0" w:line="216" w:lineRule="auto"/>
              <w:ind w:left="709" w:firstLine="284"/>
              <w:jc w:val="both"/>
              <w:rPr>
                <w:rFonts w:ascii="Arial" w:hAnsi="Arial" w:cs="Arial"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done</w:t>
            </w:r>
          </w:p>
        </w:tc>
        <w:tc>
          <w:tcPr>
            <w:tcW w:w="5352" w:type="dxa"/>
          </w:tcPr>
          <w:p w:rsidR="004954CD" w:rsidRPr="004954CD" w:rsidRDefault="004954CD" w:rsidP="004954CD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 xml:space="preserve">Внутри цикла вы можете делать со значением элемента все, что вам нужно. Например, вы можете прочитать значения для массива с помощью функции 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read</w:t>
            </w:r>
            <w:r w:rsidRPr="004954CD">
              <w:rPr>
                <w:rFonts w:ascii="Arial" w:hAnsi="Arial" w:cs="Arial"/>
                <w:sz w:val="20"/>
                <w:szCs w:val="20"/>
                <w:lang w:eastAsia="ru-RU"/>
              </w:rPr>
              <w:t>: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b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#!/bin/bash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b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echo "Введите элементы массива:"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read  -a  array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echo "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Результат</w:t>
            </w: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:"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for i in ${array[@]}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>do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val="en-US" w:eastAsia="ru-RU"/>
              </w:rPr>
              <w:t xml:space="preserve">  echo ${array[$i]}</w:t>
            </w:r>
          </w:p>
          <w:p w:rsidR="004954CD" w:rsidRPr="004954CD" w:rsidRDefault="004954CD" w:rsidP="004954CD">
            <w:pPr>
              <w:spacing w:after="0" w:line="216" w:lineRule="auto"/>
              <w:ind w:left="317" w:firstLine="284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4954CD">
              <w:rPr>
                <w:rFonts w:ascii="Arial" w:hAnsi="Arial" w:cs="Arial"/>
                <w:b/>
                <w:sz w:val="20"/>
                <w:szCs w:val="20"/>
                <w:lang w:eastAsia="ru-RU"/>
              </w:rPr>
              <w:t>done</w:t>
            </w:r>
          </w:p>
        </w:tc>
      </w:tr>
    </w:tbl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Чтобы удалить массив, созданный с помощью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declare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используйте функцию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unset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4954CD" w:rsidRPr="004954CD" w:rsidRDefault="004954CD" w:rsidP="004954CD">
      <w:pPr>
        <w:spacing w:after="0" w:line="216" w:lineRule="auto"/>
        <w:ind w:left="3539" w:firstLine="5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unset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array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# удалить массив</w:t>
      </w:r>
    </w:p>
    <w:p w:rsidR="004954CD" w:rsidRPr="004954CD" w:rsidRDefault="004954CD" w:rsidP="004954CD">
      <w:pPr>
        <w:spacing w:after="0" w:line="216" w:lineRule="auto"/>
        <w:ind w:left="3539" w:firstLine="5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unset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array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[@]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# удалить все элементы массива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Удаление элемента массива: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unset array[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]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# удалить 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-элемент массива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Б)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 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Математические операции с элементами массива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Допустимо использование команды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expr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для выполнения операций над элементами.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Например, инициализировать элемент, который является суммой двух других элементов: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=(1 2 3 4 5)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${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[@]}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i/>
          <w:sz w:val="20"/>
          <w:szCs w:val="20"/>
          <w:lang w:eastAsia="ru-RU"/>
        </w:rPr>
        <w:t xml:space="preserve">1 2 3 4 5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# Вывод на экран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Добавляем новый элемент:</w:t>
      </w:r>
    </w:p>
    <w:p w:rsidR="004954CD" w:rsidRPr="00C13E15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[5]=`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expr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${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[0]} + ${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[1]}`</w:t>
      </w:r>
    </w:p>
    <w:p w:rsidR="004954CD" w:rsidRPr="00C13E15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${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[5]}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Или умножение:</w:t>
      </w:r>
    </w:p>
    <w:p w:rsidR="004954CD" w:rsidRPr="00C13E15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[6]=`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expr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${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[1]} * ${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[2]}`</w:t>
      </w:r>
    </w:p>
    <w:p w:rsidR="004954CD" w:rsidRPr="00C13E15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${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intArray</w:t>
      </w:r>
      <w:r w:rsidRPr="00C13E15">
        <w:rPr>
          <w:rFonts w:ascii="Arial" w:eastAsia="Times New Roman" w:hAnsi="Arial" w:cs="Arial"/>
          <w:b/>
          <w:sz w:val="20"/>
          <w:szCs w:val="20"/>
          <w:lang w:val="en-US" w:eastAsia="ru-RU"/>
        </w:rPr>
        <w:t>[6]}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Можно использовать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$( )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вместо обратных кавычек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` –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это иногда удобнее: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># обе команды выводят: A-B-C-D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"A-`echo B-\`echo C-\\\`echo D\\\`\``"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echo "A-$(echo B-$(echo C-$(echo D)))"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Двойные квадратные скобки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[[ ... ]] </w:t>
      </w: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bash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интерпретирует как один элемент с кодом возврата. Внутри разрешается использование операторов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&amp;&amp;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||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194D" wp14:editId="2B027A9D">
                <wp:simplePos x="0" y="0"/>
                <wp:positionH relativeFrom="column">
                  <wp:posOffset>4389204</wp:posOffset>
                </wp:positionH>
                <wp:positionV relativeFrom="paragraph">
                  <wp:posOffset>10615</wp:posOffset>
                </wp:positionV>
                <wp:extent cx="2544781" cy="1431985"/>
                <wp:effectExtent l="0" t="0" r="27305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81" cy="1431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>
                              <a:lumMod val="7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4954CD" w:rsidRDefault="004954CD" w:rsidP="004954CD">
                            <w:pPr>
                              <w:shd w:val="clear" w:color="auto" w:fill="F2F2F2" w:themeFill="background1" w:themeFillShade="F2"/>
                              <w:spacing w:line="216" w:lineRule="auto"/>
                              <w:ind w:firstLine="284"/>
                            </w:pPr>
                            <w:r w:rsidRPr="00480B2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 работе с массивами в качестве разделителя используется переменная </w:t>
                            </w:r>
                            <w:r w:rsidRPr="00480B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IFS</w:t>
                            </w:r>
                            <w:r w:rsidRPr="00480B2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. При работе с массивами вы можете задать собственный разделитель – просто установив значение переменной </w:t>
                            </w:r>
                            <w:r w:rsidRPr="00480B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IFS</w:t>
                            </w:r>
                            <w:r w:rsidRPr="00480B2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.  </w:t>
                            </w:r>
                            <w:r w:rsidRPr="00DD5D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Например, чтобы установить в качестве разделителя перенос каретки (окончание строки) задайте значение этой переменной:</w:t>
                            </w:r>
                            <w:r w:rsidRPr="00480B2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0B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IFS</w:t>
                            </w:r>
                            <w:r w:rsidRPr="00480B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=$'\</w:t>
                            </w:r>
                            <w:r w:rsidRPr="00480B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480B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7194D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45.6pt;margin-top:.85pt;width:200.4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" fillcolor="window" strokecolor="#bfbfbf" strokeweight=".5pt">
                <v:textbox>
                  <w:txbxContent>
                    <w:p w:rsidR="004954CD" w:rsidRDefault="004954CD" w:rsidP="004954CD">
                      <w:pPr>
                        <w:shd w:val="clear" w:color="auto" w:fill="F2F2F2" w:themeFill="background1" w:themeFillShade="F2"/>
                        <w:spacing w:line="216" w:lineRule="auto"/>
                        <w:ind w:firstLine="284"/>
                      </w:pPr>
                      <w:r w:rsidRPr="00480B2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 работе с массивами в качестве разделителя используется переменная </w:t>
                      </w:r>
                      <w:r w:rsidRPr="00480B2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IFS</w:t>
                      </w:r>
                      <w:r w:rsidRPr="00480B2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. При работе с массивами вы можете задать собственный разделитель – просто установив значение переменной </w:t>
                      </w:r>
                      <w:r w:rsidRPr="00480B2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IFS</w:t>
                      </w:r>
                      <w:r w:rsidRPr="00480B2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.  </w:t>
                      </w:r>
                      <w:r w:rsidRPr="00DD5D18">
                        <w:rPr>
                          <w:rFonts w:ascii="Arial" w:hAnsi="Arial" w:cs="Arial"/>
                          <w:sz w:val="20"/>
                          <w:szCs w:val="20"/>
                        </w:rPr>
                        <w:t>Например, чтобы установить в качестве разделителя перенос каретки (окончание строки) задайте значение этой переменной:</w:t>
                      </w:r>
                      <w:r w:rsidRPr="00480B2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480B2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IFS</w:t>
                      </w:r>
                      <w:r w:rsidRPr="00480B2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=$'\</w:t>
                      </w:r>
                      <w:r w:rsidRPr="00480B2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480B2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Пример проверки что переменная не пустая: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if [[ $my_var != ' ' ]]; then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 echo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'Переменная не пустая'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fi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Арифметика: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$(( 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>арифметика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))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ab/>
        <w:t xml:space="preserve"># 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будет в стиле языка С.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В)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 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>Проверить наличие элемента в массиве: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search_el='some'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arr=(some elements in array)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if [[ ${arr[(r)${search_el}]} == $search_el ]]; then 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 echo "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Элемент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${search_el} 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>найден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"</w:t>
      </w:r>
    </w:p>
    <w:p w:rsidR="004954CD" w:rsidRPr="004954CD" w:rsidRDefault="004954CD" w:rsidP="004954CD">
      <w:pPr>
        <w:spacing w:after="0" w:line="216" w:lineRule="auto"/>
        <w:ind w:left="708"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fi</w:t>
      </w:r>
    </w:p>
    <w:p w:rsidR="004954CD" w:rsidRPr="004954CD" w:rsidRDefault="004954CD" w:rsidP="004954CD">
      <w:pPr>
        <w:spacing w:after="0" w:line="216" w:lineRule="auto"/>
        <w:ind w:left="707"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54CD">
        <w:rPr>
          <w:rFonts w:ascii="Arial" w:eastAsia="Times New Roman" w:hAnsi="Arial" w:cs="Arial"/>
          <w:sz w:val="20"/>
          <w:szCs w:val="20"/>
          <w:lang w:val="en-US" w:eastAsia="ru-RU"/>
        </w:rPr>
        <w:t># if [[ ${arr[(r)some]} == some ]]; then ; echo yes; else; echo no; fi</w:t>
      </w: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4954CD" w:rsidRPr="004954CD" w:rsidRDefault="004954CD" w:rsidP="004954CD">
      <w:pPr>
        <w:spacing w:after="0" w:line="216" w:lineRule="auto"/>
        <w:ind w:firstLine="284"/>
        <w:jc w:val="both"/>
        <w:rPr>
          <w:rFonts w:ascii="Arial" w:eastAsia="Times New Roman" w:hAnsi="Arial" w:cs="Arial"/>
          <w:i/>
          <w:sz w:val="20"/>
          <w:szCs w:val="20"/>
          <w:lang w:eastAsia="ru-RU"/>
        </w:rPr>
      </w:pP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Nota</w:t>
      </w:r>
      <w:r w:rsidRPr="004954C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4954CD">
        <w:rPr>
          <w:rFonts w:ascii="Arial" w:eastAsia="Times New Roman" w:hAnsi="Arial" w:cs="Arial"/>
          <w:b/>
          <w:sz w:val="20"/>
          <w:szCs w:val="20"/>
          <w:lang w:val="en-US" w:eastAsia="ru-RU"/>
        </w:rPr>
        <w:t>Bene</w:t>
      </w:r>
      <w:r w:rsidRPr="004954CD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r w:rsidRPr="004954CD">
        <w:rPr>
          <w:rFonts w:ascii="Arial" w:eastAsia="Times New Roman" w:hAnsi="Arial" w:cs="Arial"/>
          <w:b/>
          <w:i/>
          <w:sz w:val="20"/>
          <w:szCs w:val="20"/>
          <w:lang w:val="en-US" w:eastAsia="ru-RU"/>
        </w:rPr>
        <w:t>IFS</w:t>
      </w:r>
      <w:r w:rsidRPr="004954CD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 - разделитель элементов массива.</w:t>
      </w:r>
    </w:p>
    <w:p w:rsidR="00045854" w:rsidRDefault="00045854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Default="00045854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Default="00045854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045854" w:rsidRPr="001C3A0A" w:rsidRDefault="00045854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045854" w:rsidRPr="001C3A0A" w:rsidSect="00887C8A">
      <w:footerReference w:type="default" r:id="rId21"/>
      <w:pgSz w:w="11906" w:h="16838"/>
      <w:pgMar w:top="284" w:right="566" w:bottom="426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A70" w:rsidRDefault="00CB2A70" w:rsidP="00A46ACD">
      <w:pPr>
        <w:spacing w:after="0" w:line="240" w:lineRule="auto"/>
      </w:pPr>
      <w:r>
        <w:separator/>
      </w:r>
    </w:p>
  </w:endnote>
  <w:endnote w:type="continuationSeparator" w:id="0">
    <w:p w:rsidR="00CB2A70" w:rsidRDefault="00CB2A70" w:rsidP="00A4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6415440"/>
      <w:docPartObj>
        <w:docPartGallery w:val="Page Numbers (Bottom of Page)"/>
        <w:docPartUnique/>
      </w:docPartObj>
    </w:sdtPr>
    <w:sdtEndPr/>
    <w:sdtContent>
      <w:p w:rsidR="00A46ACD" w:rsidRDefault="00A46A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02C">
          <w:rPr>
            <w:noProof/>
          </w:rPr>
          <w:t>12</w:t>
        </w:r>
        <w:r>
          <w:fldChar w:fldCharType="end"/>
        </w:r>
      </w:p>
    </w:sdtContent>
  </w:sdt>
  <w:p w:rsidR="00A46ACD" w:rsidRDefault="00A46A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A70" w:rsidRDefault="00CB2A70" w:rsidP="00A46ACD">
      <w:pPr>
        <w:spacing w:after="0" w:line="240" w:lineRule="auto"/>
      </w:pPr>
      <w:r>
        <w:separator/>
      </w:r>
    </w:p>
  </w:footnote>
  <w:footnote w:type="continuationSeparator" w:id="0">
    <w:p w:rsidR="00CB2A70" w:rsidRDefault="00CB2A70" w:rsidP="00A4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652A"/>
    <w:multiLevelType w:val="hybridMultilevel"/>
    <w:tmpl w:val="97D2D63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E45A4"/>
    <w:multiLevelType w:val="hybridMultilevel"/>
    <w:tmpl w:val="CDC6B8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BF17B8"/>
    <w:multiLevelType w:val="hybridMultilevel"/>
    <w:tmpl w:val="4C1AF2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134E9"/>
    <w:multiLevelType w:val="hybridMultilevel"/>
    <w:tmpl w:val="1F58F07A"/>
    <w:lvl w:ilvl="0" w:tplc="0BEE0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F6978"/>
    <w:multiLevelType w:val="hybridMultilevel"/>
    <w:tmpl w:val="D81AFFC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EC04C7"/>
    <w:multiLevelType w:val="hybridMultilevel"/>
    <w:tmpl w:val="FB466B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075B"/>
    <w:multiLevelType w:val="hybridMultilevel"/>
    <w:tmpl w:val="D6E25C5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817220"/>
    <w:multiLevelType w:val="hybridMultilevel"/>
    <w:tmpl w:val="1B5E2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48706E"/>
    <w:multiLevelType w:val="hybridMultilevel"/>
    <w:tmpl w:val="F726F0E0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63418"/>
    <w:multiLevelType w:val="hybridMultilevel"/>
    <w:tmpl w:val="673CDFC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C20C7"/>
    <w:multiLevelType w:val="hybridMultilevel"/>
    <w:tmpl w:val="3EC479B6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BAE73EC"/>
    <w:multiLevelType w:val="hybridMultilevel"/>
    <w:tmpl w:val="C5F61F7E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BE11426"/>
    <w:multiLevelType w:val="hybridMultilevel"/>
    <w:tmpl w:val="32927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92532"/>
    <w:multiLevelType w:val="hybridMultilevel"/>
    <w:tmpl w:val="2E0E44E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D36739C"/>
    <w:multiLevelType w:val="hybridMultilevel"/>
    <w:tmpl w:val="E154135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9E6433"/>
    <w:multiLevelType w:val="hybridMultilevel"/>
    <w:tmpl w:val="9CF87E5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ED1536"/>
    <w:multiLevelType w:val="hybridMultilevel"/>
    <w:tmpl w:val="EE5846F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B5D7698"/>
    <w:multiLevelType w:val="hybridMultilevel"/>
    <w:tmpl w:val="E8B4E5FA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CB575B"/>
    <w:multiLevelType w:val="hybridMultilevel"/>
    <w:tmpl w:val="E96C9B4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2E1281"/>
    <w:multiLevelType w:val="hybridMultilevel"/>
    <w:tmpl w:val="189C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111707"/>
    <w:multiLevelType w:val="hybridMultilevel"/>
    <w:tmpl w:val="155E3C9E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275F79"/>
    <w:multiLevelType w:val="hybridMultilevel"/>
    <w:tmpl w:val="D5107D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2227D7E"/>
    <w:multiLevelType w:val="hybridMultilevel"/>
    <w:tmpl w:val="4BC2A48A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2A22B9C"/>
    <w:multiLevelType w:val="hybridMultilevel"/>
    <w:tmpl w:val="8E223D9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4016AF"/>
    <w:multiLevelType w:val="hybridMultilevel"/>
    <w:tmpl w:val="F7A40BA6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D1C1F1B"/>
    <w:multiLevelType w:val="hybridMultilevel"/>
    <w:tmpl w:val="04FEF894"/>
    <w:lvl w:ilvl="0" w:tplc="0BEE08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F4505EC"/>
    <w:multiLevelType w:val="hybridMultilevel"/>
    <w:tmpl w:val="D80255D0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0466E61"/>
    <w:multiLevelType w:val="hybridMultilevel"/>
    <w:tmpl w:val="86CA6582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2C67464"/>
    <w:multiLevelType w:val="hybridMultilevel"/>
    <w:tmpl w:val="ED20A6A4"/>
    <w:lvl w:ilvl="0" w:tplc="933001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677CD"/>
    <w:multiLevelType w:val="hybridMultilevel"/>
    <w:tmpl w:val="861692B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5533452"/>
    <w:multiLevelType w:val="hybridMultilevel"/>
    <w:tmpl w:val="B9CE9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93209"/>
    <w:multiLevelType w:val="hybridMultilevel"/>
    <w:tmpl w:val="78D4F8E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F7B7842"/>
    <w:multiLevelType w:val="hybridMultilevel"/>
    <w:tmpl w:val="82C42A8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A24F95"/>
    <w:multiLevelType w:val="hybridMultilevel"/>
    <w:tmpl w:val="B1AECC10"/>
    <w:lvl w:ilvl="0" w:tplc="0BEE08F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8"/>
  </w:num>
  <w:num w:numId="4">
    <w:abstractNumId w:val="31"/>
  </w:num>
  <w:num w:numId="5">
    <w:abstractNumId w:val="0"/>
  </w:num>
  <w:num w:numId="6">
    <w:abstractNumId w:val="4"/>
  </w:num>
  <w:num w:numId="7">
    <w:abstractNumId w:val="18"/>
  </w:num>
  <w:num w:numId="8">
    <w:abstractNumId w:val="20"/>
  </w:num>
  <w:num w:numId="9">
    <w:abstractNumId w:val="11"/>
  </w:num>
  <w:num w:numId="10">
    <w:abstractNumId w:val="24"/>
  </w:num>
  <w:num w:numId="11">
    <w:abstractNumId w:val="17"/>
  </w:num>
  <w:num w:numId="12">
    <w:abstractNumId w:val="25"/>
  </w:num>
  <w:num w:numId="13">
    <w:abstractNumId w:val="10"/>
  </w:num>
  <w:num w:numId="14">
    <w:abstractNumId w:val="3"/>
  </w:num>
  <w:num w:numId="15">
    <w:abstractNumId w:val="14"/>
  </w:num>
  <w:num w:numId="16">
    <w:abstractNumId w:val="29"/>
  </w:num>
  <w:num w:numId="17">
    <w:abstractNumId w:val="13"/>
  </w:num>
  <w:num w:numId="18">
    <w:abstractNumId w:val="22"/>
  </w:num>
  <w:num w:numId="19">
    <w:abstractNumId w:val="26"/>
  </w:num>
  <w:num w:numId="20">
    <w:abstractNumId w:val="1"/>
  </w:num>
  <w:num w:numId="21">
    <w:abstractNumId w:val="33"/>
  </w:num>
  <w:num w:numId="22">
    <w:abstractNumId w:val="9"/>
  </w:num>
  <w:num w:numId="23">
    <w:abstractNumId w:val="2"/>
  </w:num>
  <w:num w:numId="24">
    <w:abstractNumId w:val="6"/>
  </w:num>
  <w:num w:numId="25">
    <w:abstractNumId w:val="5"/>
  </w:num>
  <w:num w:numId="26">
    <w:abstractNumId w:val="30"/>
  </w:num>
  <w:num w:numId="27">
    <w:abstractNumId w:val="27"/>
  </w:num>
  <w:num w:numId="28">
    <w:abstractNumId w:val="16"/>
  </w:num>
  <w:num w:numId="29">
    <w:abstractNumId w:val="21"/>
  </w:num>
  <w:num w:numId="30">
    <w:abstractNumId w:val="12"/>
  </w:num>
  <w:num w:numId="31">
    <w:abstractNumId w:val="32"/>
  </w:num>
  <w:num w:numId="32">
    <w:abstractNumId w:val="8"/>
  </w:num>
  <w:num w:numId="33">
    <w:abstractNumId w:val="15"/>
  </w:num>
  <w:num w:numId="34">
    <w:abstractNumId w:val="3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EE"/>
    <w:rsid w:val="000031D5"/>
    <w:rsid w:val="00006A53"/>
    <w:rsid w:val="00021979"/>
    <w:rsid w:val="00045854"/>
    <w:rsid w:val="00051D31"/>
    <w:rsid w:val="00052FBF"/>
    <w:rsid w:val="0007484E"/>
    <w:rsid w:val="000971F5"/>
    <w:rsid w:val="00097A15"/>
    <w:rsid w:val="000A6420"/>
    <w:rsid w:val="000B508F"/>
    <w:rsid w:val="000D4099"/>
    <w:rsid w:val="000D5316"/>
    <w:rsid w:val="000E1611"/>
    <w:rsid w:val="000F787A"/>
    <w:rsid w:val="001017B8"/>
    <w:rsid w:val="00104F14"/>
    <w:rsid w:val="001072AD"/>
    <w:rsid w:val="001148F1"/>
    <w:rsid w:val="001313A5"/>
    <w:rsid w:val="00131E36"/>
    <w:rsid w:val="00143128"/>
    <w:rsid w:val="00144065"/>
    <w:rsid w:val="0016394E"/>
    <w:rsid w:val="00170E55"/>
    <w:rsid w:val="00173128"/>
    <w:rsid w:val="0018019D"/>
    <w:rsid w:val="001C3A0A"/>
    <w:rsid w:val="001F182B"/>
    <w:rsid w:val="00200361"/>
    <w:rsid w:val="0020712D"/>
    <w:rsid w:val="002167BE"/>
    <w:rsid w:val="002235BF"/>
    <w:rsid w:val="00232143"/>
    <w:rsid w:val="0025545E"/>
    <w:rsid w:val="00266D14"/>
    <w:rsid w:val="00292795"/>
    <w:rsid w:val="002A06A6"/>
    <w:rsid w:val="002C12A9"/>
    <w:rsid w:val="002C3250"/>
    <w:rsid w:val="002C3F83"/>
    <w:rsid w:val="002C56BE"/>
    <w:rsid w:val="002D26AE"/>
    <w:rsid w:val="002D5EDC"/>
    <w:rsid w:val="002D6AC2"/>
    <w:rsid w:val="002E182E"/>
    <w:rsid w:val="0031302C"/>
    <w:rsid w:val="003148BC"/>
    <w:rsid w:val="00321634"/>
    <w:rsid w:val="003301D1"/>
    <w:rsid w:val="00353DF0"/>
    <w:rsid w:val="00361E8A"/>
    <w:rsid w:val="00367590"/>
    <w:rsid w:val="003B4653"/>
    <w:rsid w:val="003C0B44"/>
    <w:rsid w:val="003C42C8"/>
    <w:rsid w:val="003C64AF"/>
    <w:rsid w:val="003D51B7"/>
    <w:rsid w:val="003D65D4"/>
    <w:rsid w:val="003E5B90"/>
    <w:rsid w:val="003F5672"/>
    <w:rsid w:val="00416474"/>
    <w:rsid w:val="00443990"/>
    <w:rsid w:val="00443E00"/>
    <w:rsid w:val="004454B0"/>
    <w:rsid w:val="0045039B"/>
    <w:rsid w:val="00460564"/>
    <w:rsid w:val="00466BAB"/>
    <w:rsid w:val="00466CEE"/>
    <w:rsid w:val="0047347C"/>
    <w:rsid w:val="00491072"/>
    <w:rsid w:val="00492E88"/>
    <w:rsid w:val="004954CD"/>
    <w:rsid w:val="004A7E51"/>
    <w:rsid w:val="004B177A"/>
    <w:rsid w:val="004B5542"/>
    <w:rsid w:val="004B67D3"/>
    <w:rsid w:val="004C400B"/>
    <w:rsid w:val="004E6987"/>
    <w:rsid w:val="004E708C"/>
    <w:rsid w:val="00512679"/>
    <w:rsid w:val="005216AA"/>
    <w:rsid w:val="00522808"/>
    <w:rsid w:val="00526EDE"/>
    <w:rsid w:val="00527B69"/>
    <w:rsid w:val="00531122"/>
    <w:rsid w:val="00560EC5"/>
    <w:rsid w:val="00561C47"/>
    <w:rsid w:val="00584C15"/>
    <w:rsid w:val="00585AC6"/>
    <w:rsid w:val="005914D4"/>
    <w:rsid w:val="00596B39"/>
    <w:rsid w:val="005C17BA"/>
    <w:rsid w:val="005D5BBC"/>
    <w:rsid w:val="005E0D7B"/>
    <w:rsid w:val="005E27C8"/>
    <w:rsid w:val="005E47EE"/>
    <w:rsid w:val="005E6BA8"/>
    <w:rsid w:val="005F032C"/>
    <w:rsid w:val="005F7AFA"/>
    <w:rsid w:val="0060437D"/>
    <w:rsid w:val="00612645"/>
    <w:rsid w:val="0061348A"/>
    <w:rsid w:val="00642DBB"/>
    <w:rsid w:val="0064379C"/>
    <w:rsid w:val="006440D9"/>
    <w:rsid w:val="00646CB8"/>
    <w:rsid w:val="00664FF3"/>
    <w:rsid w:val="006734AB"/>
    <w:rsid w:val="00677641"/>
    <w:rsid w:val="006A776F"/>
    <w:rsid w:val="006B00EB"/>
    <w:rsid w:val="006B4692"/>
    <w:rsid w:val="006B6B35"/>
    <w:rsid w:val="006D03AA"/>
    <w:rsid w:val="006D25E4"/>
    <w:rsid w:val="006D3437"/>
    <w:rsid w:val="006D751D"/>
    <w:rsid w:val="006E2B7E"/>
    <w:rsid w:val="006E31CD"/>
    <w:rsid w:val="00702F25"/>
    <w:rsid w:val="00710357"/>
    <w:rsid w:val="0071740A"/>
    <w:rsid w:val="0072475C"/>
    <w:rsid w:val="00725A44"/>
    <w:rsid w:val="0072734A"/>
    <w:rsid w:val="00735C98"/>
    <w:rsid w:val="0074097E"/>
    <w:rsid w:val="00740E40"/>
    <w:rsid w:val="007450D0"/>
    <w:rsid w:val="00750327"/>
    <w:rsid w:val="007508B6"/>
    <w:rsid w:val="0075311C"/>
    <w:rsid w:val="00753D8E"/>
    <w:rsid w:val="0075487C"/>
    <w:rsid w:val="007566E8"/>
    <w:rsid w:val="00766307"/>
    <w:rsid w:val="007865C8"/>
    <w:rsid w:val="007900D6"/>
    <w:rsid w:val="00791A9B"/>
    <w:rsid w:val="007A0646"/>
    <w:rsid w:val="007A320D"/>
    <w:rsid w:val="007B65CD"/>
    <w:rsid w:val="007B752A"/>
    <w:rsid w:val="007C653A"/>
    <w:rsid w:val="007E03FD"/>
    <w:rsid w:val="007E0CAF"/>
    <w:rsid w:val="007F703B"/>
    <w:rsid w:val="008007B5"/>
    <w:rsid w:val="0080182E"/>
    <w:rsid w:val="0080191B"/>
    <w:rsid w:val="0080462B"/>
    <w:rsid w:val="00804F5A"/>
    <w:rsid w:val="00806E62"/>
    <w:rsid w:val="00813AEF"/>
    <w:rsid w:val="0082372D"/>
    <w:rsid w:val="00830DFB"/>
    <w:rsid w:val="0083426C"/>
    <w:rsid w:val="008345EA"/>
    <w:rsid w:val="0083476F"/>
    <w:rsid w:val="00836574"/>
    <w:rsid w:val="00887826"/>
    <w:rsid w:val="00887C8A"/>
    <w:rsid w:val="008A366C"/>
    <w:rsid w:val="008B3DC0"/>
    <w:rsid w:val="008D41D2"/>
    <w:rsid w:val="008D590C"/>
    <w:rsid w:val="008D6298"/>
    <w:rsid w:val="008E118C"/>
    <w:rsid w:val="008E3BD5"/>
    <w:rsid w:val="008F0045"/>
    <w:rsid w:val="008F07A8"/>
    <w:rsid w:val="009047EE"/>
    <w:rsid w:val="00905C2E"/>
    <w:rsid w:val="009117A3"/>
    <w:rsid w:val="009142D2"/>
    <w:rsid w:val="00917159"/>
    <w:rsid w:val="0094698A"/>
    <w:rsid w:val="00960EB6"/>
    <w:rsid w:val="009908B6"/>
    <w:rsid w:val="009A596C"/>
    <w:rsid w:val="009C027F"/>
    <w:rsid w:val="009C2C82"/>
    <w:rsid w:val="009C2CEF"/>
    <w:rsid w:val="009D3F9B"/>
    <w:rsid w:val="009E08EF"/>
    <w:rsid w:val="009F121A"/>
    <w:rsid w:val="00A046B4"/>
    <w:rsid w:val="00A06092"/>
    <w:rsid w:val="00A14F03"/>
    <w:rsid w:val="00A21A4E"/>
    <w:rsid w:val="00A41DBA"/>
    <w:rsid w:val="00A44563"/>
    <w:rsid w:val="00A46360"/>
    <w:rsid w:val="00A46ACD"/>
    <w:rsid w:val="00A535E4"/>
    <w:rsid w:val="00A55493"/>
    <w:rsid w:val="00A66013"/>
    <w:rsid w:val="00A72732"/>
    <w:rsid w:val="00A82E94"/>
    <w:rsid w:val="00A8399F"/>
    <w:rsid w:val="00A85F22"/>
    <w:rsid w:val="00A94AF7"/>
    <w:rsid w:val="00A97E1A"/>
    <w:rsid w:val="00AA1934"/>
    <w:rsid w:val="00AB4BED"/>
    <w:rsid w:val="00AE06A2"/>
    <w:rsid w:val="00AE7AF9"/>
    <w:rsid w:val="00AF5191"/>
    <w:rsid w:val="00B016C4"/>
    <w:rsid w:val="00B0384D"/>
    <w:rsid w:val="00B26546"/>
    <w:rsid w:val="00B44659"/>
    <w:rsid w:val="00B45DFA"/>
    <w:rsid w:val="00B52005"/>
    <w:rsid w:val="00B612CD"/>
    <w:rsid w:val="00B62CF4"/>
    <w:rsid w:val="00B64401"/>
    <w:rsid w:val="00B7174A"/>
    <w:rsid w:val="00B920D2"/>
    <w:rsid w:val="00B923C4"/>
    <w:rsid w:val="00B9383C"/>
    <w:rsid w:val="00BA261B"/>
    <w:rsid w:val="00BD10D0"/>
    <w:rsid w:val="00BE31DC"/>
    <w:rsid w:val="00BE3477"/>
    <w:rsid w:val="00C001A0"/>
    <w:rsid w:val="00C13E15"/>
    <w:rsid w:val="00C264AC"/>
    <w:rsid w:val="00C2777B"/>
    <w:rsid w:val="00C311E9"/>
    <w:rsid w:val="00C3151F"/>
    <w:rsid w:val="00C3669F"/>
    <w:rsid w:val="00C413BB"/>
    <w:rsid w:val="00C42F0E"/>
    <w:rsid w:val="00C53963"/>
    <w:rsid w:val="00C5618E"/>
    <w:rsid w:val="00C72F5D"/>
    <w:rsid w:val="00C7706B"/>
    <w:rsid w:val="00C803EA"/>
    <w:rsid w:val="00C90743"/>
    <w:rsid w:val="00C96AA4"/>
    <w:rsid w:val="00CA5F08"/>
    <w:rsid w:val="00CB2A70"/>
    <w:rsid w:val="00CB5213"/>
    <w:rsid w:val="00CD1642"/>
    <w:rsid w:val="00CE25AD"/>
    <w:rsid w:val="00CF1145"/>
    <w:rsid w:val="00CF2A57"/>
    <w:rsid w:val="00D00880"/>
    <w:rsid w:val="00D02E93"/>
    <w:rsid w:val="00D11B76"/>
    <w:rsid w:val="00D1293A"/>
    <w:rsid w:val="00D2198C"/>
    <w:rsid w:val="00D31F76"/>
    <w:rsid w:val="00D53273"/>
    <w:rsid w:val="00D74B76"/>
    <w:rsid w:val="00D8028E"/>
    <w:rsid w:val="00D83D20"/>
    <w:rsid w:val="00D90270"/>
    <w:rsid w:val="00D94927"/>
    <w:rsid w:val="00D9696A"/>
    <w:rsid w:val="00DB06E4"/>
    <w:rsid w:val="00DB6107"/>
    <w:rsid w:val="00DB6B5E"/>
    <w:rsid w:val="00DB7208"/>
    <w:rsid w:val="00DC385F"/>
    <w:rsid w:val="00DD79C3"/>
    <w:rsid w:val="00DE0A5E"/>
    <w:rsid w:val="00DE268D"/>
    <w:rsid w:val="00DE73B6"/>
    <w:rsid w:val="00DF08E0"/>
    <w:rsid w:val="00DF1A51"/>
    <w:rsid w:val="00DF5F13"/>
    <w:rsid w:val="00E00C52"/>
    <w:rsid w:val="00E0284D"/>
    <w:rsid w:val="00E04BD8"/>
    <w:rsid w:val="00E07283"/>
    <w:rsid w:val="00E07929"/>
    <w:rsid w:val="00E3649B"/>
    <w:rsid w:val="00E43494"/>
    <w:rsid w:val="00E453B6"/>
    <w:rsid w:val="00E53D19"/>
    <w:rsid w:val="00E53DF8"/>
    <w:rsid w:val="00E576AE"/>
    <w:rsid w:val="00E60772"/>
    <w:rsid w:val="00E722EE"/>
    <w:rsid w:val="00E7294C"/>
    <w:rsid w:val="00EA2979"/>
    <w:rsid w:val="00EA3AA5"/>
    <w:rsid w:val="00EA6573"/>
    <w:rsid w:val="00EB2A89"/>
    <w:rsid w:val="00EB356F"/>
    <w:rsid w:val="00EC30C1"/>
    <w:rsid w:val="00EC7112"/>
    <w:rsid w:val="00ED65C5"/>
    <w:rsid w:val="00EF79EC"/>
    <w:rsid w:val="00F06FD3"/>
    <w:rsid w:val="00F27751"/>
    <w:rsid w:val="00F32C1B"/>
    <w:rsid w:val="00F46C66"/>
    <w:rsid w:val="00F50ACA"/>
    <w:rsid w:val="00F624C1"/>
    <w:rsid w:val="00F6391F"/>
    <w:rsid w:val="00F74F4E"/>
    <w:rsid w:val="00F91777"/>
    <w:rsid w:val="00F92D31"/>
    <w:rsid w:val="00FA2CDA"/>
    <w:rsid w:val="00FB2CE4"/>
    <w:rsid w:val="00FB4E75"/>
    <w:rsid w:val="00FC21EE"/>
    <w:rsid w:val="00FE18F3"/>
    <w:rsid w:val="00FF1DE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D2AEE-CEE3-4836-95AE-0CB39B9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60EB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B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692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6ACD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6ACD"/>
    <w:rPr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99"/>
    <w:locked/>
    <w:rsid w:val="00725A44"/>
    <w:rPr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710357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4954CD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ib.ru/unixhelp/vibegin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64;&#1072;&#1073;&#1083;&#1086;&#1085;&#1099;\&#1064;&#1072;&#1073;&#1083;&#1086;&#1085;_14_TimesNewRom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CB365-B5B8-4F0E-AF89-016E802C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Шаблон_14_TimesNewRoman.dot</Template>
  <TotalTime>25</TotalTime>
  <Pages>12</Pages>
  <Words>6220</Words>
  <Characters>35455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41592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25</cp:revision>
  <cp:lastPrinted>2021-03-05T06:57:00Z</cp:lastPrinted>
  <dcterms:created xsi:type="dcterms:W3CDTF">2021-03-04T08:49:00Z</dcterms:created>
  <dcterms:modified xsi:type="dcterms:W3CDTF">2021-03-05T06:58:00Z</dcterms:modified>
</cp:coreProperties>
</file>