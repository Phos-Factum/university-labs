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0368E71C" w:rsidR="00700D7B" w:rsidRPr="00C82B9B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Отчет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C82B9B" w:rsidRPr="00C82B9B">
        <w:rPr>
          <w:caps/>
        </w:rPr>
        <w:t>1</w:t>
      </w:r>
    </w:p>
    <w:p w14:paraId="4F1C828E" w14:textId="77777777" w:rsidR="00C82B9B" w:rsidRDefault="00C82B9B" w:rsidP="00C82B9B">
      <w:pPr>
        <w:pStyle w:val="affff7"/>
      </w:pPr>
      <w:bookmarkStart w:id="1" w:name="_Toc503447080"/>
      <w:bookmarkStart w:id="2" w:name="_Toc503447341"/>
      <w:bookmarkStart w:id="3" w:name="_Toc503447459"/>
      <w:bookmarkStart w:id="4" w:name="_Toc503449849"/>
      <w:bookmarkStart w:id="5" w:name="_Toc503452728"/>
      <w:bookmarkStart w:id="6" w:name="_Toc503452903"/>
      <w:bookmarkStart w:id="7" w:name="_Toc503453038"/>
      <w:bookmarkStart w:id="8" w:name="_Toc504650736"/>
      <w:bookmarkStart w:id="9" w:name="_Toc504651195"/>
      <w:bookmarkStart w:id="10" w:name="_Toc504651423"/>
      <w:bookmarkStart w:id="11" w:name="_Toc504743544"/>
      <w:bookmarkStart w:id="12" w:name="_Toc513890112"/>
      <w:bookmarkStart w:id="13" w:name="_Toc515357207"/>
      <w:r>
        <w:t>Линейные вычислительные процессы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D2D78CD" w14:textId="78A9EFA9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proofErr w:type="spellStart"/>
      <w:r w:rsidR="00013208">
        <w:t>Помогалова</w:t>
      </w:r>
      <w:proofErr w:type="spellEnd"/>
      <w:r w:rsidR="00013208">
        <w:t xml:space="preserve">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120A9866" w:rsidR="00700D7B" w:rsidRPr="00435E55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435E55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02B57AA1" w:rsidR="00BC4682" w:rsidRPr="00B6700E" w:rsidRDefault="00BC4682" w:rsidP="00BC4682">
      <w:pPr>
        <w:ind w:firstLine="1418"/>
        <w:rPr>
          <w:b/>
          <w:bCs/>
        </w:rPr>
      </w:pPr>
      <w:r w:rsidRPr="00B6700E">
        <w:rPr>
          <w:b/>
          <w:bCs/>
        </w:rPr>
        <w:t>Вариант №</w:t>
      </w:r>
      <w:r w:rsidR="00C82B9B" w:rsidRPr="00B6700E">
        <w:rPr>
          <w:b/>
          <w:bCs/>
        </w:rPr>
        <w:t xml:space="preserve"> 1</w:t>
      </w:r>
      <w:r w:rsidR="00435E55" w:rsidRPr="00B6700E">
        <w:rPr>
          <w:b/>
          <w:bCs/>
        </w:rPr>
        <w:t>1</w:t>
      </w:r>
      <w:r w:rsidR="00C82B9B" w:rsidRPr="00B6700E">
        <w:rPr>
          <w:b/>
          <w:bCs/>
        </w:rPr>
        <w:t>:</w:t>
      </w:r>
    </w:p>
    <w:p w14:paraId="61CE0977" w14:textId="05738810" w:rsidR="00C82B9B" w:rsidRPr="00C82B9B" w:rsidRDefault="00C82B9B" w:rsidP="00C82B9B">
      <w:pPr>
        <w:ind w:firstLine="0"/>
        <w:jc w:val="left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2694"/>
        <w:gridCol w:w="3827"/>
        <w:gridCol w:w="744"/>
        <w:gridCol w:w="744"/>
        <w:gridCol w:w="744"/>
      </w:tblGrid>
      <w:tr w:rsidR="00C82B9B" w14:paraId="64F00E28" w14:textId="77777777" w:rsidTr="00C82B9B">
        <w:trPr>
          <w:cantSplit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0DA5A" w14:textId="71A5D30A" w:rsidR="00C82B9B" w:rsidRDefault="00C82B9B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  <w:r w:rsidR="00435E55">
              <w:rPr>
                <w:rFonts w:ascii="Times New Roman" w:hAnsi="Times New Roman"/>
              </w:rPr>
              <w:t>1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5720F" w14:textId="0EEBFD24" w:rsidR="00C82B9B" w:rsidRDefault="00435E55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position w:val="-24"/>
              </w:rPr>
              <w:object w:dxaOrig="859" w:dyaOrig="680" w14:anchorId="6C33811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.75pt;height:33.75pt" o:ole="" fillcolor="window">
                  <v:imagedata r:id="rId10" o:title=""/>
                </v:shape>
                <o:OLEObject Type="Embed" ProgID="Equation.3" ShapeID="_x0000_i1025" DrawAspect="Content" ObjectID="_1757695757" r:id="rId11"/>
              </w:objec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5683E" w14:textId="5725F007" w:rsidR="00C82B9B" w:rsidRDefault="00435E55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position w:val="-38"/>
              </w:rPr>
              <w:object w:dxaOrig="1980" w:dyaOrig="880" w14:anchorId="74360335">
                <v:shape id="_x0000_i1026" type="#_x0000_t75" style="width:99pt;height:44.25pt" o:ole="" fillcolor="window">
                  <v:imagedata r:id="rId12" o:title=""/>
                </v:shape>
                <o:OLEObject Type="Embed" ProgID="Equation.3" ShapeID="_x0000_i1026" DrawAspect="Content" ObjectID="_1757695758" r:id="rId13"/>
              </w:objec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CCE3F" w14:textId="43E6284F" w:rsidR="00C82B9B" w:rsidRDefault="00435E55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0FCF3" w14:textId="119D8B93" w:rsidR="00C82B9B" w:rsidRDefault="00435E55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-3</w:t>
            </w:r>
          </w:p>
        </w:tc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4BF00" w14:textId="3160E193" w:rsidR="00C82B9B" w:rsidRDefault="00435E55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8,1</w:t>
            </w:r>
          </w:p>
        </w:tc>
      </w:tr>
    </w:tbl>
    <w:p w14:paraId="51236D1E" w14:textId="00373A8E" w:rsidR="00BC4682" w:rsidRPr="00C82B9B" w:rsidRDefault="00BC4682" w:rsidP="002E7FC9">
      <w:pPr>
        <w:ind w:firstLine="0"/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B6700E" w:rsidRDefault="002E7FC9" w:rsidP="00BC4682">
      <w:pPr>
        <w:ind w:firstLine="1418"/>
        <w:rPr>
          <w:b/>
          <w:bCs/>
        </w:rPr>
      </w:pPr>
      <w:r w:rsidRPr="00B6700E">
        <w:rPr>
          <w:b/>
          <w:bCs/>
        </w:rPr>
        <w:t>Общая формулировка:</w:t>
      </w:r>
    </w:p>
    <w:p w14:paraId="38D84CFB" w14:textId="1D7E22C2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  <w:bookmarkStart w:id="14" w:name="_Toc103178894"/>
      <w:r>
        <w:rPr>
          <w:rFonts w:ascii="Times New Roman" w:hAnsi="Times New Roman"/>
        </w:rPr>
        <w:t xml:space="preserve">Необходимо решить задачу вычисления и вывода на экран значений функций </w:t>
      </w:r>
      <w:r>
        <w:rPr>
          <w:rFonts w:ascii="Times New Roman" w:hAnsi="Times New Roman"/>
          <w:i/>
          <w:position w:val="-20"/>
        </w:rPr>
        <w:object w:dxaOrig="1116" w:dyaOrig="444" w14:anchorId="41B40B34">
          <v:shape id="_x0000_i1027" type="#_x0000_t75" style="width:55.5pt;height:22.5pt" o:ole="" fillcolor="window">
            <v:imagedata r:id="rId14" o:title=""/>
          </v:shape>
          <o:OLEObject Type="Embed" ProgID="Equation.3" ShapeID="_x0000_i1027" DrawAspect="Content" ObjectID="_1757695759" r:id="rId15"/>
        </w:object>
      </w:r>
      <w:r>
        <w:rPr>
          <w:rFonts w:ascii="Times New Roman" w:hAnsi="Times New Roman"/>
        </w:rPr>
        <w:t xml:space="preserve"> и </w:t>
      </w:r>
      <w:r>
        <w:rPr>
          <w:rFonts w:ascii="Times New Roman" w:hAnsi="Times New Roman"/>
          <w:position w:val="-20"/>
        </w:rPr>
        <w:object w:dxaOrig="1620" w:dyaOrig="444" w14:anchorId="331E9F76">
          <v:shape id="_x0000_i1028" type="#_x0000_t75" style="width:81pt;height:22.5pt" o:ole="" fillcolor="window">
            <v:imagedata r:id="rId16" o:title=""/>
          </v:shape>
          <o:OLEObject Type="Embed" ProgID="Equation.3" ShapeID="_x0000_i1028" DrawAspect="Content" ObjectID="_1757695760" r:id="rId17"/>
        </w:object>
      </w:r>
      <w:r>
        <w:rPr>
          <w:rFonts w:ascii="Times New Roman" w:hAnsi="Times New Roman"/>
        </w:rPr>
        <w:t xml:space="preserve">. 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0EC7B674" w:rsidR="00441F99" w:rsidRPr="000D6810" w:rsidRDefault="00441F99" w:rsidP="007D1F87">
      <w:pPr>
        <w:pStyle w:val="1"/>
      </w:pPr>
      <w:r w:rsidRPr="00D0206A">
        <w:lastRenderedPageBreak/>
        <w:t>Общие</w:t>
      </w:r>
      <w:r w:rsidRPr="000D6810">
        <w:t xml:space="preserve"> </w:t>
      </w:r>
      <w:bookmarkEnd w:id="14"/>
      <w:r w:rsidR="002E7FC9">
        <w:t>алгоритм решения</w:t>
      </w:r>
    </w:p>
    <w:p w14:paraId="4EA943CA" w14:textId="026D698D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В формуле для вычисления величины </w:t>
      </w:r>
      <w:r>
        <w:rPr>
          <w:rFonts w:ascii="Times New Roman" w:hAnsi="Times New Roman"/>
          <w:i/>
          <w:lang w:val="en-US"/>
        </w:rPr>
        <w:t>z</w:t>
      </w:r>
      <w:r w:rsidRPr="00E358E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целесообразно выполнить вычленение одинаковых подвыражений. Для выполнения вычленения введем дополнительную переменную </w:t>
      </w:r>
      <w:r>
        <w:rPr>
          <w:rFonts w:ascii="Times New Roman" w:hAnsi="Times New Roman"/>
          <w:i/>
        </w:rPr>
        <w:t>р</w:t>
      </w:r>
      <w:r>
        <w:rPr>
          <w:rFonts w:ascii="Times New Roman" w:hAnsi="Times New Roman"/>
        </w:rPr>
        <w:t xml:space="preserve">. </w:t>
      </w:r>
    </w:p>
    <w:p w14:paraId="4E9A7EFD" w14:textId="092F9B81" w:rsidR="00E358EC" w:rsidRPr="00435E55" w:rsidRDefault="00E358EC" w:rsidP="00E358EC">
      <w:pPr>
        <w:pStyle w:val="affff9"/>
        <w:rPr>
          <w:rFonts w:ascii="Times New Roman" w:hAnsi="Times New Roman"/>
        </w:rPr>
      </w:pPr>
    </w:p>
    <w:p w14:paraId="18068B40" w14:textId="77777777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>
        <w:rPr>
          <w:rFonts w:ascii="Times New Roman" w:hAnsi="Times New Roman"/>
          <w:i/>
          <w:lang w:val="en-US"/>
        </w:rPr>
        <w:t>x</w:t>
      </w:r>
      <w:r>
        <w:rPr>
          <w:rFonts w:ascii="Times New Roman" w:hAnsi="Times New Roman"/>
          <w:i/>
        </w:rPr>
        <w:t xml:space="preserve">, </w:t>
      </w:r>
      <w:r>
        <w:rPr>
          <w:rFonts w:ascii="Times New Roman" w:hAnsi="Times New Roman"/>
          <w:i/>
          <w:lang w:val="en-US"/>
        </w:rPr>
        <w:t>a</w:t>
      </w:r>
      <w:r>
        <w:rPr>
          <w:rFonts w:ascii="Times New Roman" w:hAnsi="Times New Roman"/>
          <w:i/>
        </w:rPr>
        <w:t xml:space="preserve">, </w:t>
      </w:r>
      <w:r>
        <w:rPr>
          <w:rFonts w:ascii="Times New Roman" w:hAnsi="Times New Roman"/>
          <w:i/>
          <w:lang w:val="en-US"/>
        </w:rPr>
        <w:t>b</w:t>
      </w:r>
      <w:r>
        <w:rPr>
          <w:rFonts w:ascii="Times New Roman" w:hAnsi="Times New Roman"/>
        </w:rPr>
        <w:t xml:space="preserve">; вычисления величин </w:t>
      </w:r>
      <w:r>
        <w:rPr>
          <w:rFonts w:ascii="Times New Roman" w:hAnsi="Times New Roman"/>
          <w:i/>
          <w:lang w:val="en-US"/>
        </w:rPr>
        <w:t>y</w:t>
      </w:r>
      <w:r>
        <w:rPr>
          <w:rFonts w:ascii="Times New Roman" w:hAnsi="Times New Roman"/>
          <w:i/>
        </w:rPr>
        <w:t xml:space="preserve">, </w:t>
      </w:r>
      <w:r>
        <w:rPr>
          <w:rFonts w:ascii="Times New Roman" w:hAnsi="Times New Roman"/>
          <w:i/>
          <w:lang w:val="en-US"/>
        </w:rPr>
        <w:t>p</w:t>
      </w:r>
      <w:r w:rsidRPr="00E358E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  <w:i/>
          <w:lang w:val="en-US"/>
        </w:rPr>
        <w:t>z</w:t>
      </w:r>
      <w:r>
        <w:rPr>
          <w:rFonts w:ascii="Times New Roman" w:hAnsi="Times New Roman"/>
        </w:rPr>
        <w:t xml:space="preserve">; вывод результатов вычислений (вывод значений величин </w:t>
      </w:r>
      <w:r>
        <w:rPr>
          <w:rFonts w:ascii="Times New Roman" w:hAnsi="Times New Roman"/>
          <w:i/>
          <w:lang w:val="en-US"/>
        </w:rPr>
        <w:t>y</w:t>
      </w:r>
      <w:r w:rsidRPr="00E358E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  <w:i/>
          <w:lang w:val="en-US"/>
        </w:rPr>
        <w:t>z</w:t>
      </w:r>
      <w:r>
        <w:rPr>
          <w:rFonts w:ascii="Times New Roman" w:hAnsi="Times New Roman"/>
        </w:rPr>
        <w:t>).</w:t>
      </w: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2C872429" w14:textId="7B9A5B4E" w:rsidR="00E358EC" w:rsidRDefault="00F017F8" w:rsidP="00E358E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ADC42E" wp14:editId="7E1B07A1">
                <wp:simplePos x="0" y="0"/>
                <wp:positionH relativeFrom="column">
                  <wp:posOffset>1901190</wp:posOffset>
                </wp:positionH>
                <wp:positionV relativeFrom="paragraph">
                  <wp:posOffset>4373880</wp:posOffset>
                </wp:positionV>
                <wp:extent cx="990600" cy="428625"/>
                <wp:effectExtent l="0" t="0" r="19050" b="28575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428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B87FA1" w14:textId="093BC65B" w:rsidR="00F017F8" w:rsidRPr="00F017F8" w:rsidRDefault="00F017F8" w:rsidP="00F017F8">
                            <w:pPr>
                              <w:ind w:firstLine="0"/>
                            </w:pPr>
                            <w:r w:rsidRPr="00F017F8">
                              <w:rPr>
                                <w:noProof/>
                              </w:rPr>
                              <w:drawing>
                                <wp:inline distT="0" distB="0" distL="0" distR="0" wp14:anchorId="553534F3" wp14:editId="753D2857">
                                  <wp:extent cx="755015" cy="330835"/>
                                  <wp:effectExtent l="0" t="0" r="6985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55015" cy="330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ADC42E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left:0;text-align:left;margin-left:149.7pt;margin-top:344.4pt;width:78pt;height:3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" fillcolor="white [3212]" strokecolor="white [3212]" strokeweight=".5pt">
                <v:textbox>
                  <w:txbxContent>
                    <w:p w14:paraId="3FB87FA1" w14:textId="093BC65B" w:rsidR="00F017F8" w:rsidRPr="00F017F8" w:rsidRDefault="00F017F8" w:rsidP="00F017F8">
                      <w:pPr>
                        <w:ind w:firstLine="0"/>
                      </w:pPr>
                      <w:r w:rsidRPr="00F017F8">
                        <w:rPr>
                          <w:noProof/>
                        </w:rPr>
                        <w:drawing>
                          <wp:inline distT="0" distB="0" distL="0" distR="0" wp14:anchorId="553534F3" wp14:editId="753D2857">
                            <wp:extent cx="755015" cy="330835"/>
                            <wp:effectExtent l="0" t="0" r="6985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55015" cy="330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C090EB" wp14:editId="2175CFB1">
                <wp:simplePos x="0" y="0"/>
                <wp:positionH relativeFrom="column">
                  <wp:posOffset>1834515</wp:posOffset>
                </wp:positionH>
                <wp:positionV relativeFrom="paragraph">
                  <wp:posOffset>3583305</wp:posOffset>
                </wp:positionV>
                <wp:extent cx="1057275" cy="352425"/>
                <wp:effectExtent l="0" t="0" r="28575" b="28575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3524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FA81479" w14:textId="61650FE6" w:rsidR="00F017F8" w:rsidRDefault="00F017F8" w:rsidP="00F017F8">
                            <w:pPr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1FC5AA" wp14:editId="46EF062A">
                                  <wp:extent cx="816610" cy="254635"/>
                                  <wp:effectExtent l="0" t="0" r="254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16610" cy="254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090EB" id="Надпись 5" o:spid="_x0000_s1027" type="#_x0000_t202" style="position:absolute;left:0;text-align:left;margin-left:144.45pt;margin-top:282.15pt;width:83.25pt;height:2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" fillcolor="white [3212]" strokecolor="white [3212]" strokeweight=".5pt">
                <v:textbox>
                  <w:txbxContent>
                    <w:p w14:paraId="7FA81479" w14:textId="61650FE6" w:rsidR="00F017F8" w:rsidRDefault="00F017F8" w:rsidP="00F017F8">
                      <w:pPr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1FC5AA" wp14:editId="46EF062A">
                            <wp:extent cx="816610" cy="254635"/>
                            <wp:effectExtent l="0" t="0" r="254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16610" cy="254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66F7FD" wp14:editId="24051756">
                <wp:simplePos x="0" y="0"/>
                <wp:positionH relativeFrom="column">
                  <wp:posOffset>1815465</wp:posOffset>
                </wp:positionH>
                <wp:positionV relativeFrom="paragraph">
                  <wp:posOffset>2802255</wp:posOffset>
                </wp:positionV>
                <wp:extent cx="1085850" cy="504825"/>
                <wp:effectExtent l="0" t="0" r="19050" b="28575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504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386C760" w14:textId="7DB0E6C1" w:rsidR="00F017F8" w:rsidRDefault="00F017F8" w:rsidP="00F017F8">
                            <w:pPr>
                              <w:ind w:firstLine="0"/>
                            </w:pPr>
                            <w:r>
                              <w:t xml:space="preserve">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C2238F" wp14:editId="5DDAEDB4">
                                  <wp:extent cx="600075" cy="447675"/>
                                  <wp:effectExtent l="0" t="0" r="9525" b="9525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447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6F7FD" id="Надпись 4" o:spid="_x0000_s1028" type="#_x0000_t202" style="position:absolute;left:0;text-align:left;margin-left:142.95pt;margin-top:220.65pt;width:85.5pt;height:3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" fillcolor="white [3212]" strokecolor="white [3212]" strokeweight=".5pt">
                <v:textbox>
                  <w:txbxContent>
                    <w:p w14:paraId="5386C760" w14:textId="7DB0E6C1" w:rsidR="00F017F8" w:rsidRDefault="00F017F8" w:rsidP="00F017F8">
                      <w:pPr>
                        <w:ind w:firstLine="0"/>
                      </w:pPr>
                      <w:r>
                        <w:t xml:space="preserve">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7C2238F" wp14:editId="5DDAEDB4">
                            <wp:extent cx="600075" cy="447675"/>
                            <wp:effectExtent l="0" t="0" r="9525" b="9525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075" cy="447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6681">
        <w:rPr>
          <w:noProof/>
          <w:lang w:val="en-US"/>
        </w:rPr>
        <w:drawing>
          <wp:inline distT="0" distB="0" distL="0" distR="0" wp14:anchorId="0217310B" wp14:editId="51BE7818">
            <wp:extent cx="2590800" cy="7056120"/>
            <wp:effectExtent l="0" t="0" r="0" b="0"/>
            <wp:docPr id="31268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EB7D" w14:textId="77777777" w:rsidR="00F46681" w:rsidRDefault="00F46681" w:rsidP="00E358EC">
      <w:pPr>
        <w:rPr>
          <w:lang w:val="en-US"/>
        </w:rPr>
      </w:pPr>
    </w:p>
    <w:p w14:paraId="72436728" w14:textId="77777777" w:rsidR="00F46681" w:rsidRDefault="00F46681" w:rsidP="00E358EC">
      <w:pPr>
        <w:rPr>
          <w:lang w:val="en-US"/>
        </w:rPr>
      </w:pPr>
    </w:p>
    <w:p w14:paraId="138C7C23" w14:textId="77777777" w:rsidR="00F46681" w:rsidRDefault="00F46681" w:rsidP="00E358EC">
      <w:pPr>
        <w:rPr>
          <w:lang w:val="en-US"/>
        </w:rPr>
      </w:pPr>
    </w:p>
    <w:p w14:paraId="2F6CCED4" w14:textId="77777777" w:rsidR="00F46681" w:rsidRDefault="00F46681" w:rsidP="00E358EC">
      <w:pPr>
        <w:rPr>
          <w:lang w:val="en-US"/>
        </w:rPr>
      </w:pPr>
    </w:p>
    <w:p w14:paraId="59330B92" w14:textId="77777777" w:rsidR="00F46681" w:rsidRDefault="00F46681" w:rsidP="00E358EC">
      <w:pPr>
        <w:rPr>
          <w:lang w:val="en-US"/>
        </w:rPr>
      </w:pP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a</w:t>
            </w:r>
          </w:p>
        </w:tc>
        <w:tc>
          <w:tcPr>
            <w:tcW w:w="2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77777777" w:rsidR="00E358EC" w:rsidRDefault="00E358EC"/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B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b</w:t>
            </w:r>
          </w:p>
        </w:tc>
        <w:tc>
          <w:tcPr>
            <w:tcW w:w="2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77777777" w:rsidR="00E358EC" w:rsidRDefault="00E358EC"/>
        </w:tc>
      </w:tr>
      <w:tr w:rsidR="00E358EC" w14:paraId="102FC42E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BDF4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6CBF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8B4B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3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924A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Результаты вычислений</w:t>
            </w:r>
          </w:p>
        </w:tc>
      </w:tr>
      <w:tr w:rsidR="00E358EC" w14:paraId="5A0636DA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5E45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5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4B578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z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7F5A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z</w:t>
            </w:r>
          </w:p>
        </w:tc>
        <w:tc>
          <w:tcPr>
            <w:tcW w:w="23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C99D3" w14:textId="77777777" w:rsidR="00E358EC" w:rsidRDefault="00E358EC"/>
        </w:tc>
      </w:tr>
      <w:tr w:rsidR="00E358EC" w14:paraId="73A41660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3252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6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45E5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-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348E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p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FB875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Промежуточная величина</w:t>
            </w:r>
          </w:p>
        </w:tc>
      </w:tr>
    </w:tbl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4EDA9928" w14:textId="35726B5B" w:rsidR="00C82B9B" w:rsidRDefault="00C82B9B" w:rsidP="00C82B9B">
      <w:pPr>
        <w:ind w:left="142" w:firstLine="425"/>
        <w:rPr>
          <w:szCs w:val="20"/>
        </w:rPr>
      </w:pPr>
      <w:r>
        <w:t xml:space="preserve">Для тестирования программы выбираем контрольный набор исходных данных: </w:t>
      </w:r>
      <w:r>
        <w:rPr>
          <w:i/>
          <w:lang w:val="en-US"/>
        </w:rPr>
        <w:t>x</w:t>
      </w:r>
      <w:r>
        <w:t xml:space="preserve"> = </w:t>
      </w:r>
      <w:r w:rsidR="00B6700E">
        <w:t>18</w:t>
      </w:r>
      <w:r>
        <w:t xml:space="preserve"> </w:t>
      </w:r>
      <w:r>
        <w:rPr>
          <w:i/>
          <w:lang w:val="en-US"/>
        </w:rPr>
        <w:t>a</w:t>
      </w:r>
      <w:r>
        <w:t xml:space="preserve"> = </w:t>
      </w:r>
      <w:r w:rsidR="00B6700E">
        <w:t>-3</w:t>
      </w:r>
      <w:r>
        <w:t xml:space="preserve"> и </w:t>
      </w:r>
      <w:r>
        <w:rPr>
          <w:i/>
          <w:lang w:val="en-US"/>
        </w:rPr>
        <w:t>b</w:t>
      </w:r>
      <w:r>
        <w:t xml:space="preserve"> = </w:t>
      </w:r>
      <w:r w:rsidR="00B6700E">
        <w:t>8,1</w:t>
      </w:r>
      <w:r>
        <w:t>.</w:t>
      </w:r>
    </w:p>
    <w:p w14:paraId="60AE2EC9" w14:textId="529A7062" w:rsidR="00C82B9B" w:rsidRDefault="00C82B9B" w:rsidP="00C82B9B">
      <w:pPr>
        <w:ind w:left="142" w:firstLine="425"/>
      </w:pPr>
      <w:r>
        <w:t xml:space="preserve">Расчет, выполненный вручную, дал следующие результаты: </w:t>
      </w:r>
      <w:r>
        <w:rPr>
          <w:i/>
          <w:lang w:val="en-US"/>
        </w:rPr>
        <w:t>y</w:t>
      </w:r>
      <w:r>
        <w:t xml:space="preserve"> = </w:t>
      </w:r>
      <w:r w:rsidR="006B52CC" w:rsidRPr="006B52CC">
        <w:rPr>
          <w:b/>
        </w:rPr>
        <w:t>0.0005</w:t>
      </w:r>
      <w:r>
        <w:t xml:space="preserve">, </w:t>
      </w:r>
      <w:r>
        <w:rPr>
          <w:i/>
          <w:lang w:val="en-US"/>
        </w:rPr>
        <w:t>z</w:t>
      </w:r>
      <w:r>
        <w:t xml:space="preserve"> =</w:t>
      </w:r>
      <w:r w:rsidR="006B52CC">
        <w:rPr>
          <w:b/>
        </w:rPr>
        <w:t>1.0</w:t>
      </w:r>
      <w:r w:rsidR="006B52CC" w:rsidRPr="006B52CC">
        <w:rPr>
          <w:b/>
        </w:rPr>
        <w:t>57218</w:t>
      </w:r>
      <w:r w:rsidR="006B52CC">
        <w:t xml:space="preserve"> </w:t>
      </w:r>
      <w:r>
        <w:t>(см. таблицу вычислений ниже).</w:t>
      </w:r>
    </w:p>
    <w:p w14:paraId="7BD74A00" w14:textId="77777777" w:rsidR="00337638" w:rsidRDefault="00337638" w:rsidP="00C82B9B">
      <w:pPr>
        <w:ind w:left="142" w:firstLine="425"/>
      </w:pPr>
    </w:p>
    <w:p w14:paraId="4030D9F2" w14:textId="77777777" w:rsidR="00337638" w:rsidRDefault="00337638" w:rsidP="00C82B9B">
      <w:pPr>
        <w:ind w:left="142" w:firstLine="425"/>
      </w:pPr>
    </w:p>
    <w:p w14:paraId="24154554" w14:textId="77777777" w:rsidR="00337638" w:rsidRDefault="00337638" w:rsidP="00C82B9B">
      <w:pPr>
        <w:ind w:left="142" w:firstLine="425"/>
      </w:pPr>
    </w:p>
    <w:p w14:paraId="3D4EB539" w14:textId="77777777" w:rsidR="00337638" w:rsidRDefault="00337638" w:rsidP="00C82B9B">
      <w:pPr>
        <w:ind w:left="142" w:firstLine="425"/>
      </w:pPr>
    </w:p>
    <w:p w14:paraId="678864E7" w14:textId="77777777" w:rsidR="00337638" w:rsidRDefault="00337638" w:rsidP="00C82B9B">
      <w:pPr>
        <w:ind w:left="142" w:firstLine="425"/>
      </w:pPr>
    </w:p>
    <w:tbl>
      <w:tblPr>
        <w:tblW w:w="995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9"/>
        <w:gridCol w:w="881"/>
        <w:gridCol w:w="850"/>
        <w:gridCol w:w="851"/>
        <w:gridCol w:w="1134"/>
        <w:gridCol w:w="1417"/>
        <w:gridCol w:w="1134"/>
        <w:gridCol w:w="1276"/>
      </w:tblGrid>
      <w:tr w:rsidR="00C82B9B" w14:paraId="32AC85F9" w14:textId="77777777" w:rsidTr="00E82D19">
        <w:trPr>
          <w:cantSplit/>
          <w:trHeight w:val="190"/>
        </w:trPr>
        <w:tc>
          <w:tcPr>
            <w:tcW w:w="24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5C68A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Назначение набора данных</w:t>
            </w:r>
          </w:p>
        </w:tc>
        <w:tc>
          <w:tcPr>
            <w:tcW w:w="258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E56BA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Набор данных</w:t>
            </w:r>
          </w:p>
        </w:tc>
        <w:tc>
          <w:tcPr>
            <w:tcW w:w="49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1F90E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Результаты вычислений</w:t>
            </w:r>
          </w:p>
        </w:tc>
      </w:tr>
      <w:tr w:rsidR="00C82B9B" w14:paraId="1B8F04E6" w14:textId="77777777" w:rsidTr="00E82D19">
        <w:trPr>
          <w:cantSplit/>
          <w:trHeight w:val="90"/>
        </w:trPr>
        <w:tc>
          <w:tcPr>
            <w:tcW w:w="24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C6CEA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</w:p>
        </w:tc>
        <w:tc>
          <w:tcPr>
            <w:tcW w:w="258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AFD1C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0C89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Ручные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6DD27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Машинные</w:t>
            </w:r>
          </w:p>
        </w:tc>
      </w:tr>
      <w:tr w:rsidR="00C82B9B" w14:paraId="1A406935" w14:textId="77777777" w:rsidTr="00E82D19">
        <w:trPr>
          <w:cantSplit/>
          <w:trHeight w:val="370"/>
        </w:trPr>
        <w:tc>
          <w:tcPr>
            <w:tcW w:w="24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BC67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794E2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x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774C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a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8663E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b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724E0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y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E82BC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A4C93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y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87AEB" w14:textId="77777777" w:rsidR="00C82B9B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z</w:t>
            </w:r>
          </w:p>
        </w:tc>
      </w:tr>
      <w:tr w:rsidR="00C82B9B" w14:paraId="27999372" w14:textId="77777777" w:rsidTr="00E82D19">
        <w:trPr>
          <w:cantSplit/>
          <w:trHeight w:val="726"/>
        </w:trPr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0D5F2" w14:textId="77777777" w:rsidR="00C82B9B" w:rsidRDefault="00C82B9B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Контрольный набор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C6787" w14:textId="2AE271FD" w:rsidR="00C82B9B" w:rsidRPr="00E82D19" w:rsidRDefault="00E82D19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C6BDF" w14:textId="2B31E50A" w:rsidR="00C82B9B" w:rsidRPr="00E82D19" w:rsidRDefault="00E82D19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3554E" w14:textId="784653F2" w:rsidR="00C82B9B" w:rsidRPr="00E82D19" w:rsidRDefault="00E82D19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-1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C5E96" w14:textId="6CB4F61B" w:rsidR="00C82B9B" w:rsidRPr="00533BBA" w:rsidRDefault="00E82D19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  <w:sz w:val="24"/>
                <w:szCs w:val="20"/>
                <w:lang w:val="en-US"/>
              </w:rPr>
              <w:t>0.07042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584C0" w14:textId="74497D01" w:rsidR="00C82B9B" w:rsidRPr="00533BBA" w:rsidRDefault="00E82D19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  <w:sz w:val="24"/>
                <w:szCs w:val="20"/>
                <w:lang w:val="en-US"/>
              </w:rPr>
              <w:t>0.9105</w:t>
            </w:r>
            <w:r>
              <w:rPr>
                <w:b/>
                <w:sz w:val="24"/>
                <w:szCs w:val="20"/>
                <w:lang w:val="en-US"/>
              </w:rP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6E94" w14:textId="0A3F6249" w:rsidR="00C82B9B" w:rsidRPr="00533BBA" w:rsidRDefault="00E82D19" w:rsidP="00C82B9B">
            <w:pPr>
              <w:ind w:firstLine="0"/>
              <w:jc w:val="left"/>
              <w:rPr>
                <w:b/>
              </w:rPr>
            </w:pPr>
            <w:r>
              <w:rPr>
                <w:b/>
                <w:sz w:val="24"/>
                <w:szCs w:val="20"/>
                <w:lang w:val="en-US"/>
              </w:rPr>
              <w:t>0.0704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8D969" w14:textId="031C3FE1" w:rsidR="00C82B9B" w:rsidRPr="004814EE" w:rsidRDefault="00E82D19" w:rsidP="00C82B9B">
            <w:pPr>
              <w:ind w:firstLine="0"/>
              <w:jc w:val="left"/>
              <w:rPr>
                <w:b/>
                <w:sz w:val="24"/>
                <w:szCs w:val="20"/>
                <w:lang w:val="en-US"/>
              </w:rPr>
            </w:pPr>
            <w:r>
              <w:rPr>
                <w:b/>
                <w:sz w:val="24"/>
                <w:szCs w:val="20"/>
                <w:lang w:val="en-US"/>
              </w:rPr>
              <w:t>0.9105</w:t>
            </w:r>
          </w:p>
        </w:tc>
      </w:tr>
      <w:tr w:rsidR="00C82B9B" w14:paraId="4964481D" w14:textId="77777777" w:rsidTr="00E82D19">
        <w:trPr>
          <w:cantSplit/>
          <w:trHeight w:val="726"/>
        </w:trPr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A5175" w14:textId="77777777" w:rsidR="00C82B9B" w:rsidRPr="00F67D62" w:rsidRDefault="00C82B9B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</w:rPr>
              <w:t>Рабочий набор</w:t>
            </w:r>
          </w:p>
        </w:tc>
        <w:tc>
          <w:tcPr>
            <w:tcW w:w="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3D591" w14:textId="36A4BCCB" w:rsidR="00C82B9B" w:rsidRDefault="00533BBA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1</w:t>
            </w:r>
            <w:r w:rsidR="00F67D62">
              <w:rPr>
                <w:b/>
                <w:lang w:val="en-US"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C9E8" w14:textId="61373DB2" w:rsidR="00C82B9B" w:rsidRDefault="00F67D62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-3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2A5E5" w14:textId="3C6C6E06" w:rsidR="00C82B9B" w:rsidRDefault="00F67D62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8.1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30927" w14:textId="4A126F6C" w:rsidR="00C82B9B" w:rsidRPr="00D972D9" w:rsidRDefault="00D972D9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0.0005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2D12A" w14:textId="1646526B" w:rsidR="00C82B9B" w:rsidRPr="00E82D19" w:rsidRDefault="004814EE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</w:rPr>
              <w:t>1.0</w:t>
            </w:r>
            <w:r w:rsidR="00E82D19">
              <w:rPr>
                <w:b/>
                <w:lang w:val="en-US"/>
              </w:rPr>
              <w:t>57218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F3AB6" w14:textId="40494FDC" w:rsidR="00C82B9B" w:rsidRPr="00D972D9" w:rsidRDefault="004814EE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0.0</w:t>
            </w:r>
            <w:r w:rsidR="00D972D9">
              <w:rPr>
                <w:b/>
              </w:rPr>
              <w:t>00</w:t>
            </w:r>
            <w:r w:rsidR="00D972D9">
              <w:rPr>
                <w:b/>
                <w:lang w:val="en-US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14BC" w14:textId="28BE659A" w:rsidR="00C82B9B" w:rsidRPr="00D972D9" w:rsidRDefault="00B40BFE" w:rsidP="00C82B9B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1</w:t>
            </w:r>
            <w:r w:rsidR="00E82D19">
              <w:rPr>
                <w:b/>
                <w:lang w:val="en-US"/>
              </w:rPr>
              <w:t>.</w:t>
            </w:r>
            <w:r w:rsidR="00D972D9">
              <w:rPr>
                <w:b/>
              </w:rPr>
              <w:t>057</w:t>
            </w:r>
            <w:r w:rsidR="00D972D9">
              <w:rPr>
                <w:b/>
                <w:lang w:val="en-US"/>
              </w:rPr>
              <w:t>2</w:t>
            </w:r>
          </w:p>
        </w:tc>
      </w:tr>
    </w:tbl>
    <w:p w14:paraId="54AD160C" w14:textId="04754506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15" w:name="_Toc73330507"/>
      <w:bookmarkStart w:id="16" w:name="_Toc103178903"/>
      <w:r w:rsidRPr="00CA0ABB">
        <w:rPr>
          <w:sz w:val="28"/>
          <w:szCs w:val="28"/>
        </w:rPr>
        <w:t xml:space="preserve">Листинг программы </w:t>
      </w:r>
      <w:r w:rsidR="00F67D62">
        <w:rPr>
          <w:sz w:val="28"/>
          <w:szCs w:val="28"/>
          <w:lang w:val="en-US"/>
        </w:rPr>
        <w:t>LAB</w:t>
      </w:r>
      <w:r w:rsidR="00F67D62" w:rsidRPr="00F67D62">
        <w:rPr>
          <w:sz w:val="28"/>
          <w:szCs w:val="28"/>
        </w:rPr>
        <w:t>1.</w:t>
      </w:r>
      <w:r w:rsidR="00F67D62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15"/>
      <w:bookmarkEnd w:id="16"/>
    </w:p>
    <w:p w14:paraId="6D1FC5CE" w14:textId="1CFBF9B3" w:rsidR="00C61CE2" w:rsidRDefault="00F67D62" w:rsidP="00C61CE2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9A6F8A9" wp14:editId="56F7B5E7">
            <wp:extent cx="5939790" cy="4986655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227D" w14:textId="3586E2AA" w:rsidR="00C61CE2" w:rsidRDefault="00C61CE2" w:rsidP="00C61CE2">
      <w:pPr>
        <w:ind w:firstLine="0"/>
        <w:rPr>
          <w:lang w:val="en-US"/>
        </w:rPr>
      </w:pPr>
    </w:p>
    <w:p w14:paraId="3C45BAAC" w14:textId="34AF2A4C" w:rsidR="00441F99" w:rsidRDefault="00BE2C89" w:rsidP="0042162B">
      <w:pPr>
        <w:pStyle w:val="a2"/>
      </w:pPr>
      <w:r w:rsidRPr="000941DE">
        <w:lastRenderedPageBreak/>
        <w:br/>
      </w:r>
      <w:bookmarkStart w:id="17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r w:rsidR="00B47224" w:rsidRPr="00B47224">
        <w:rPr>
          <w:sz w:val="28"/>
          <w:szCs w:val="28"/>
        </w:rPr>
        <w:t>1</w:t>
      </w:r>
      <w:r w:rsidR="00441F99" w:rsidRPr="00CA0ABB">
        <w:rPr>
          <w:sz w:val="28"/>
          <w:szCs w:val="28"/>
        </w:rPr>
        <w:t>.c</w:t>
      </w:r>
      <w:bookmarkEnd w:id="17"/>
      <w:r w:rsidR="002E7FC9" w:rsidRPr="00CA0ABB">
        <w:rPr>
          <w:sz w:val="28"/>
          <w:szCs w:val="28"/>
        </w:rPr>
        <w:t xml:space="preserve"> (С)</w:t>
      </w:r>
    </w:p>
    <w:p w14:paraId="44744889" w14:textId="0E9CE0D5" w:rsidR="00441F99" w:rsidRDefault="00441F99" w:rsidP="00527147">
      <w:pPr>
        <w:ind w:firstLine="0"/>
      </w:pPr>
    </w:p>
    <w:p w14:paraId="5AF164F8" w14:textId="0C708409" w:rsidR="00DB381A" w:rsidRPr="00C61CE2" w:rsidRDefault="00DB381A" w:rsidP="00DB381A">
      <w:pPr>
        <w:ind w:firstLine="0"/>
      </w:pPr>
      <w:r>
        <w:t xml:space="preserve">Результат работы программы при вводе </w:t>
      </w:r>
      <w:r w:rsidR="00F67D62">
        <w:t>рабочих</w:t>
      </w:r>
      <w:r>
        <w:t xml:space="preserve"> значений:</w:t>
      </w:r>
    </w:p>
    <w:p w14:paraId="58A9DC1D" w14:textId="55EBBBAA" w:rsidR="00DB381A" w:rsidRDefault="00F67D62" w:rsidP="00DB381A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D004816" wp14:editId="76A6068D">
            <wp:extent cx="3895725" cy="8382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3ACE" w14:textId="5D4B9577" w:rsidR="00F67D62" w:rsidRDefault="00F67D62" w:rsidP="00DB381A">
      <w:pPr>
        <w:ind w:firstLine="0"/>
      </w:pPr>
      <w:r>
        <w:t>Результат работы программы при вводе некорректных значений:</w:t>
      </w:r>
    </w:p>
    <w:p w14:paraId="37B1E008" w14:textId="29C6AD81" w:rsidR="00F67D62" w:rsidRPr="00F67D62" w:rsidRDefault="00F67D62" w:rsidP="00DB381A">
      <w:pPr>
        <w:ind w:firstLine="0"/>
      </w:pPr>
      <w:r>
        <w:rPr>
          <w:noProof/>
        </w:rPr>
        <w:drawing>
          <wp:inline distT="0" distB="0" distL="0" distR="0" wp14:anchorId="45FB02C2" wp14:editId="49A59E99">
            <wp:extent cx="4429125" cy="6762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D62" w:rsidRPr="00F67D62" w:rsidSect="00B92DD4">
      <w:footerReference w:type="default" r:id="rId2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7F4F5" w14:textId="77777777" w:rsidR="009E5E4D" w:rsidRDefault="009E5E4D" w:rsidP="0092711E">
      <w:r>
        <w:separator/>
      </w:r>
    </w:p>
  </w:endnote>
  <w:endnote w:type="continuationSeparator" w:id="0">
    <w:p w14:paraId="666B1415" w14:textId="77777777" w:rsidR="009E5E4D" w:rsidRDefault="009E5E4D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4E8E9FA-7A0D-41F6-97B8-5371C0EDFB5E}"/>
    <w:embedBold r:id="rId2" w:fontKey="{72B0B3AA-41C5-4595-B861-448511FDEAF5}"/>
    <w:embedItalic r:id="rId3" w:fontKey="{35144DC7-A50B-4610-9ACC-9E0BBA86D1F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7446B6D2-409B-4A78-AE5B-76A547ED14E1}"/>
    <w:embedItalic r:id="rId5" w:fontKey="{1DEFDEED-CC14-43EA-86E0-FF71FDB6287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62F9325E-75F6-43AC-8922-70138E8B5DAF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693684" w:rsidRDefault="00693684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693684" w:rsidRDefault="00693684" w:rsidP="00155AFB">
    <w:pPr>
      <w:pStyle w:val="afa"/>
      <w:ind w:right="-2"/>
    </w:pPr>
    <w:r>
      <w:t>Санкт-Петербург 202</w:t>
    </w:r>
    <w:r w:rsidR="00013208"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6DB" w:rsidRDefault="00D546D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 w:rsidR="00E6566A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906BEE" w14:textId="77777777" w:rsidR="009E5E4D" w:rsidRDefault="009E5E4D" w:rsidP="0092711E">
      <w:r>
        <w:separator/>
      </w:r>
    </w:p>
  </w:footnote>
  <w:footnote w:type="continuationSeparator" w:id="0">
    <w:p w14:paraId="63DAB76F" w14:textId="77777777" w:rsidR="009E5E4D" w:rsidRDefault="009E5E4D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2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3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607C"/>
    <w:rsid w:val="00010087"/>
    <w:rsid w:val="00011E31"/>
    <w:rsid w:val="00013208"/>
    <w:rsid w:val="00013C80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2419"/>
    <w:rsid w:val="000A46CC"/>
    <w:rsid w:val="000B0B62"/>
    <w:rsid w:val="000B37DB"/>
    <w:rsid w:val="000B4050"/>
    <w:rsid w:val="000C4051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1503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D3D8F"/>
    <w:rsid w:val="003E2BB3"/>
    <w:rsid w:val="003E553D"/>
    <w:rsid w:val="003F03F0"/>
    <w:rsid w:val="00412E89"/>
    <w:rsid w:val="004151F8"/>
    <w:rsid w:val="00417644"/>
    <w:rsid w:val="00422585"/>
    <w:rsid w:val="00422BC9"/>
    <w:rsid w:val="00427E03"/>
    <w:rsid w:val="00432272"/>
    <w:rsid w:val="0043578B"/>
    <w:rsid w:val="00435E55"/>
    <w:rsid w:val="00441322"/>
    <w:rsid w:val="00441F99"/>
    <w:rsid w:val="004706CF"/>
    <w:rsid w:val="00473FEA"/>
    <w:rsid w:val="00476135"/>
    <w:rsid w:val="0048105C"/>
    <w:rsid w:val="004814EE"/>
    <w:rsid w:val="004912A8"/>
    <w:rsid w:val="004931DD"/>
    <w:rsid w:val="004B3C83"/>
    <w:rsid w:val="004B44BE"/>
    <w:rsid w:val="004C61D6"/>
    <w:rsid w:val="004D4839"/>
    <w:rsid w:val="004F5BF4"/>
    <w:rsid w:val="004F6CEC"/>
    <w:rsid w:val="00513EEB"/>
    <w:rsid w:val="0051757C"/>
    <w:rsid w:val="00524771"/>
    <w:rsid w:val="005251AC"/>
    <w:rsid w:val="00527147"/>
    <w:rsid w:val="005318A3"/>
    <w:rsid w:val="00533BBA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5D6F"/>
    <w:rsid w:val="00596CE3"/>
    <w:rsid w:val="005A0BBC"/>
    <w:rsid w:val="005B5D7D"/>
    <w:rsid w:val="005D3650"/>
    <w:rsid w:val="005E16C8"/>
    <w:rsid w:val="005E3EC5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B52CC"/>
    <w:rsid w:val="006C2A0A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4DB9"/>
    <w:rsid w:val="00987F69"/>
    <w:rsid w:val="009922E3"/>
    <w:rsid w:val="009945AA"/>
    <w:rsid w:val="00995D17"/>
    <w:rsid w:val="009A07E6"/>
    <w:rsid w:val="009A5A98"/>
    <w:rsid w:val="009A7A74"/>
    <w:rsid w:val="009B4043"/>
    <w:rsid w:val="009B4C22"/>
    <w:rsid w:val="009C73BD"/>
    <w:rsid w:val="009D738E"/>
    <w:rsid w:val="009E4B86"/>
    <w:rsid w:val="009E5E4D"/>
    <w:rsid w:val="009F4985"/>
    <w:rsid w:val="009F58CA"/>
    <w:rsid w:val="009F620E"/>
    <w:rsid w:val="009F6FE8"/>
    <w:rsid w:val="00A04075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932E8"/>
    <w:rsid w:val="00AA7004"/>
    <w:rsid w:val="00AA78DC"/>
    <w:rsid w:val="00AA7D17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6700E"/>
    <w:rsid w:val="00B709A1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61CE2"/>
    <w:rsid w:val="00C61F31"/>
    <w:rsid w:val="00C63086"/>
    <w:rsid w:val="00C71283"/>
    <w:rsid w:val="00C776C9"/>
    <w:rsid w:val="00C82B9B"/>
    <w:rsid w:val="00C97E07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D95"/>
    <w:rsid w:val="00D35DCE"/>
    <w:rsid w:val="00D4265A"/>
    <w:rsid w:val="00D51A83"/>
    <w:rsid w:val="00D546D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972D9"/>
    <w:rsid w:val="00DA3AAC"/>
    <w:rsid w:val="00DB0019"/>
    <w:rsid w:val="00DB26E3"/>
    <w:rsid w:val="00DB381A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2D19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17F8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67D62"/>
    <w:rsid w:val="00F703BE"/>
    <w:rsid w:val="00F834ED"/>
    <w:rsid w:val="00F83521"/>
    <w:rsid w:val="00F946FF"/>
    <w:rsid w:val="00F949D1"/>
    <w:rsid w:val="00F95E38"/>
    <w:rsid w:val="00FA6179"/>
    <w:rsid w:val="00FB133B"/>
    <w:rsid w:val="00FB7D28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8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2.wmf"/><Relationship Id="rId17" Type="http://schemas.openxmlformats.org/officeDocument/2006/relationships/oleObject" Target="embeddings/oleObject4.bin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0.png"/><Relationship Id="rId10" Type="http://schemas.openxmlformats.org/officeDocument/2006/relationships/image" Target="media/image1.wmf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wmf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</TotalTime>
  <Pages>7</Pages>
  <Words>300</Words>
  <Characters>1712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2</cp:revision>
  <cp:lastPrinted>2022-05-11T13:31:00Z</cp:lastPrinted>
  <dcterms:created xsi:type="dcterms:W3CDTF">2023-10-01T17:03:00Z</dcterms:created>
  <dcterms:modified xsi:type="dcterms:W3CDTF">2023-10-01T17:03:00Z</dcterms:modified>
  <cp:category>Вычислительная и микропроцессорная техника</cp:category>
</cp:coreProperties>
</file>