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</w:t>
      </w:r>
      <w:proofErr w:type="spellStart"/>
      <w:r>
        <w:t>СПбГУТ</w:t>
      </w:r>
      <w:proofErr w:type="spellEnd"/>
      <w:r>
        <w:t>)</w:t>
      </w:r>
    </w:p>
    <w:p w14:paraId="2DF2CE18" w14:textId="707D1618" w:rsidR="00700D7B" w:rsidRPr="00EB15C1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FA24A6" w:rsidRPr="00EB15C1">
        <w:rPr>
          <w:caps/>
        </w:rPr>
        <w:t>7</w:t>
      </w:r>
    </w:p>
    <w:p w14:paraId="7D2D78CD" w14:textId="49C72C5D" w:rsidR="005411DB" w:rsidRPr="00EB15C1" w:rsidRDefault="00EB15C1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Обработка одномерных массивов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proofErr w:type="spellStart"/>
      <w:r w:rsidR="00013208">
        <w:t>Помогалова</w:t>
      </w:r>
      <w:proofErr w:type="spellEnd"/>
      <w:r w:rsidR="00013208">
        <w:t xml:space="preserve">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CD6578">
      <w:pPr>
        <w:ind w:firstLine="0"/>
        <w:jc w:val="center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0140D7D6" w:rsidR="00C82B9B" w:rsidRPr="00956746" w:rsidRDefault="00C82B9B" w:rsidP="00CD6578">
      <w:pPr>
        <w:ind w:firstLine="0"/>
        <w:jc w:val="center"/>
      </w:pPr>
      <w:r>
        <w:t xml:space="preserve">Создать программу </w:t>
      </w:r>
      <w:r w:rsidR="00EB15C1">
        <w:t>для вывода массивов</w:t>
      </w:r>
      <w:r w:rsidR="00702057" w:rsidRPr="00702057">
        <w:t xml:space="preserve"> </w:t>
      </w:r>
      <w:r w:rsidR="00702057">
        <w:rPr>
          <w:lang w:val="en-US"/>
        </w:rPr>
        <w:t>x</w:t>
      </w:r>
      <w:r w:rsidR="00702057" w:rsidRPr="00702057">
        <w:rPr>
          <w:vertAlign w:val="subscript"/>
          <w:lang w:val="en-US"/>
        </w:rPr>
        <w:t>i</w:t>
      </w:r>
      <w:r w:rsidR="00702057" w:rsidRPr="00702057">
        <w:t xml:space="preserve"> </w:t>
      </w:r>
      <w:r w:rsidR="00702057">
        <w:t xml:space="preserve">и </w:t>
      </w:r>
      <w:proofErr w:type="spellStart"/>
      <w:r w:rsidR="00702057">
        <w:rPr>
          <w:lang w:val="en-US"/>
        </w:rPr>
        <w:t>y</w:t>
      </w:r>
      <w:r w:rsidR="00702057" w:rsidRPr="00702057">
        <w:rPr>
          <w:vertAlign w:val="subscript"/>
          <w:lang w:val="en-US"/>
        </w:rPr>
        <w:t>i</w:t>
      </w:r>
      <w:proofErr w:type="spellEnd"/>
      <w:r w:rsidR="00702057" w:rsidRPr="00702057">
        <w:t>:</w:t>
      </w:r>
    </w:p>
    <w:tbl>
      <w:tblPr>
        <w:tblW w:w="10774" w:type="dxa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5"/>
        <w:gridCol w:w="9639"/>
      </w:tblGrid>
      <w:tr w:rsidR="00EB15C1" w14:paraId="505C80C7" w14:textId="77777777" w:rsidTr="00EB15C1">
        <w:tblPrEx>
          <w:tblCellMar>
            <w:top w:w="0" w:type="dxa"/>
            <w:bottom w:w="0" w:type="dxa"/>
          </w:tblCellMar>
        </w:tblPrEx>
        <w:tc>
          <w:tcPr>
            <w:tcW w:w="1135" w:type="dxa"/>
            <w:vAlign w:val="center"/>
          </w:tcPr>
          <w:p w14:paraId="5AED7079" w14:textId="77080013" w:rsidR="00EB15C1" w:rsidRPr="00EB15C1" w:rsidRDefault="00EB15C1" w:rsidP="00EB15C1">
            <w:pPr>
              <w:ind w:firstLine="0"/>
              <w:jc w:val="center"/>
              <w:rPr>
                <w:szCs w:val="28"/>
              </w:rPr>
            </w:pPr>
            <w:r w:rsidRPr="00EB15C1">
              <w:rPr>
                <w:szCs w:val="28"/>
              </w:rPr>
              <w:t>Номер</w:t>
            </w:r>
          </w:p>
        </w:tc>
        <w:tc>
          <w:tcPr>
            <w:tcW w:w="9639" w:type="dxa"/>
            <w:shd w:val="clear" w:color="auto" w:fill="auto"/>
          </w:tcPr>
          <w:p w14:paraId="6200B63F" w14:textId="67108B12" w:rsidR="00EB15C1" w:rsidRPr="00EB15C1" w:rsidRDefault="00EB15C1" w:rsidP="00EB15C1">
            <w:pPr>
              <w:ind w:firstLine="0"/>
              <w:jc w:val="center"/>
              <w:rPr>
                <w:szCs w:val="28"/>
              </w:rPr>
            </w:pPr>
            <w:r w:rsidRPr="00EB15C1">
              <w:rPr>
                <w:szCs w:val="28"/>
              </w:rPr>
              <w:t>Задание</w:t>
            </w:r>
          </w:p>
        </w:tc>
      </w:tr>
      <w:tr w:rsidR="00EB15C1" w14:paraId="53ABD60C" w14:textId="77777777" w:rsidTr="00EB15C1">
        <w:tblPrEx>
          <w:tblCellMar>
            <w:top w:w="0" w:type="dxa"/>
            <w:bottom w:w="0" w:type="dxa"/>
          </w:tblCellMar>
        </w:tblPrEx>
        <w:tc>
          <w:tcPr>
            <w:tcW w:w="1135" w:type="dxa"/>
            <w:vAlign w:val="center"/>
          </w:tcPr>
          <w:p w14:paraId="1F2828A8" w14:textId="55C5682C" w:rsidR="00EB15C1" w:rsidRPr="00EB15C1" w:rsidRDefault="00EB15C1" w:rsidP="00EB15C1">
            <w:pPr>
              <w:ind w:firstLine="0"/>
              <w:rPr>
                <w:szCs w:val="28"/>
                <w:lang w:val="en-US"/>
              </w:rPr>
            </w:pPr>
            <w:r w:rsidRPr="00EB15C1">
              <w:rPr>
                <w:szCs w:val="28"/>
              </w:rPr>
              <w:t xml:space="preserve">    </w:t>
            </w:r>
            <w:r w:rsidRPr="00EB15C1">
              <w:rPr>
                <w:szCs w:val="28"/>
                <w:lang w:val="en-US"/>
              </w:rPr>
              <w:t>12</w:t>
            </w:r>
          </w:p>
        </w:tc>
        <w:tc>
          <w:tcPr>
            <w:tcW w:w="9639" w:type="dxa"/>
            <w:shd w:val="clear" w:color="auto" w:fill="auto"/>
          </w:tcPr>
          <w:p w14:paraId="62AC698E" w14:textId="77777777" w:rsidR="00EB15C1" w:rsidRPr="00EB15C1" w:rsidRDefault="00EB15C1" w:rsidP="00FC3D6D">
            <w:pPr>
              <w:rPr>
                <w:szCs w:val="28"/>
                <w:lang w:val="en-US"/>
              </w:rPr>
            </w:pPr>
            <w:r w:rsidRPr="00EB15C1">
              <w:rPr>
                <w:szCs w:val="28"/>
              </w:rPr>
              <w:t xml:space="preserve">Даны три числовые последовательности </w:t>
            </w:r>
            <w:r w:rsidRPr="00EB15C1">
              <w:rPr>
                <w:i/>
                <w:szCs w:val="28"/>
                <w:lang w:val="en-US"/>
              </w:rPr>
              <w:t>a</w:t>
            </w:r>
            <w:r w:rsidRPr="00EB15C1">
              <w:rPr>
                <w:i/>
                <w:szCs w:val="28"/>
              </w:rPr>
              <w:t xml:space="preserve">, </w:t>
            </w:r>
            <w:r w:rsidRPr="00EB15C1">
              <w:rPr>
                <w:i/>
                <w:szCs w:val="28"/>
                <w:lang w:val="en-US"/>
              </w:rPr>
              <w:t>b</w:t>
            </w:r>
            <w:r w:rsidRPr="00EB15C1">
              <w:rPr>
                <w:i/>
                <w:szCs w:val="28"/>
              </w:rPr>
              <w:t xml:space="preserve"> </w:t>
            </w:r>
            <w:r w:rsidRPr="00EB15C1">
              <w:rPr>
                <w:szCs w:val="28"/>
              </w:rPr>
              <w:t xml:space="preserve">и </w:t>
            </w:r>
            <w:r w:rsidRPr="00EB15C1">
              <w:rPr>
                <w:i/>
                <w:szCs w:val="28"/>
                <w:lang w:val="en-US"/>
              </w:rPr>
              <w:t>c</w:t>
            </w:r>
            <w:r w:rsidRPr="00EB15C1">
              <w:rPr>
                <w:i/>
                <w:szCs w:val="28"/>
              </w:rPr>
              <w:t xml:space="preserve">. </w:t>
            </w:r>
            <w:r w:rsidRPr="00EB15C1">
              <w:rPr>
                <w:szCs w:val="28"/>
              </w:rPr>
              <w:t xml:space="preserve">Сформировать две новые последовательности </w:t>
            </w:r>
            <w:r w:rsidRPr="00EB15C1">
              <w:rPr>
                <w:i/>
                <w:szCs w:val="28"/>
                <w:lang w:val="en-US"/>
              </w:rPr>
              <w:t>x</w:t>
            </w:r>
            <w:r w:rsidRPr="00EB15C1">
              <w:rPr>
                <w:i/>
                <w:szCs w:val="28"/>
              </w:rPr>
              <w:t xml:space="preserve"> </w:t>
            </w:r>
            <w:r w:rsidRPr="00EB15C1">
              <w:rPr>
                <w:szCs w:val="28"/>
              </w:rPr>
              <w:t xml:space="preserve">и </w:t>
            </w:r>
            <w:r w:rsidRPr="00EB15C1">
              <w:rPr>
                <w:szCs w:val="28"/>
                <w:lang w:val="en-US"/>
              </w:rPr>
              <w:t>y</w:t>
            </w:r>
            <w:r w:rsidRPr="00EB15C1">
              <w:rPr>
                <w:szCs w:val="28"/>
              </w:rPr>
              <w:t xml:space="preserve">. Формирование выполняется в два этапа. На первом этапе осуществляется нормировка исходных последовательностей </w:t>
            </w:r>
            <w:r w:rsidRPr="00EB15C1">
              <w:rPr>
                <w:i/>
                <w:szCs w:val="28"/>
                <w:lang w:val="en-US"/>
              </w:rPr>
              <w:t>a</w:t>
            </w:r>
            <w:r w:rsidRPr="00EB15C1">
              <w:rPr>
                <w:szCs w:val="28"/>
              </w:rPr>
              <w:t xml:space="preserve">, </w:t>
            </w:r>
            <w:r w:rsidRPr="00EB15C1">
              <w:rPr>
                <w:i/>
                <w:szCs w:val="28"/>
                <w:lang w:val="en-US"/>
              </w:rPr>
              <w:t>b</w:t>
            </w:r>
            <w:r w:rsidRPr="00EB15C1">
              <w:rPr>
                <w:szCs w:val="28"/>
              </w:rPr>
              <w:t xml:space="preserve"> и </w:t>
            </w:r>
            <w:r w:rsidRPr="00EB15C1">
              <w:rPr>
                <w:i/>
                <w:szCs w:val="28"/>
              </w:rPr>
              <w:t>с</w:t>
            </w:r>
            <w:r w:rsidRPr="00EB15C1">
              <w:rPr>
                <w:szCs w:val="28"/>
              </w:rPr>
              <w:t xml:space="preserve">. В результате нормировки получаются последовательности </w:t>
            </w:r>
            <w:r w:rsidRPr="00EB15C1">
              <w:rPr>
                <w:position w:val="-6"/>
                <w:szCs w:val="28"/>
              </w:rPr>
              <w:object w:dxaOrig="260" w:dyaOrig="380" w14:anchorId="4DACDF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900" type="#_x0000_t75" style="width:12.75pt;height:18.75pt" o:ole="" fillcolor="window">
                  <v:imagedata r:id="rId10" o:title=""/>
                </v:shape>
                <o:OLEObject Type="Embed" ProgID="Equation.3" ShapeID="_x0000_i1900" DrawAspect="Content" ObjectID="_1763799874" r:id="rId11"/>
              </w:object>
            </w:r>
            <w:r w:rsidRPr="00EB15C1">
              <w:rPr>
                <w:szCs w:val="28"/>
              </w:rPr>
              <w:t xml:space="preserve">, </w:t>
            </w:r>
            <w:r w:rsidRPr="00EB15C1">
              <w:rPr>
                <w:position w:val="-6"/>
                <w:szCs w:val="28"/>
                <w:lang w:val="en-US"/>
              </w:rPr>
              <w:object w:dxaOrig="240" w:dyaOrig="380" w14:anchorId="7BF3E1B5">
                <v:shape id="_x0000_i1901" type="#_x0000_t75" style="width:12pt;height:18.75pt" o:ole="" fillcolor="window">
                  <v:imagedata r:id="rId12" o:title=""/>
                </v:shape>
                <o:OLEObject Type="Embed" ProgID="Equation.3" ShapeID="_x0000_i1901" DrawAspect="Content" ObjectID="_1763799875" r:id="rId13"/>
              </w:object>
            </w:r>
            <w:r w:rsidRPr="00EB15C1">
              <w:rPr>
                <w:szCs w:val="28"/>
              </w:rPr>
              <w:t xml:space="preserve"> и </w:t>
            </w:r>
            <w:r w:rsidRPr="00EB15C1">
              <w:rPr>
                <w:position w:val="-6"/>
                <w:szCs w:val="28"/>
                <w:lang w:val="en-US"/>
              </w:rPr>
              <w:object w:dxaOrig="240" w:dyaOrig="380" w14:anchorId="5626CD5F">
                <v:shape id="_x0000_i1902" type="#_x0000_t75" style="width:12pt;height:18.75pt" o:ole="" fillcolor="window">
                  <v:imagedata r:id="rId14" o:title=""/>
                </v:shape>
                <o:OLEObject Type="Embed" ProgID="Equation.3" ShapeID="_x0000_i1902" DrawAspect="Content" ObjectID="_1763799876" r:id="rId15"/>
              </w:object>
            </w:r>
            <w:r w:rsidRPr="00EB15C1">
              <w:rPr>
                <w:szCs w:val="28"/>
              </w:rPr>
              <w:t xml:space="preserve">. </w:t>
            </w:r>
            <w:proofErr w:type="spellStart"/>
            <w:r w:rsidRPr="00EB15C1">
              <w:rPr>
                <w:szCs w:val="28"/>
                <w:lang w:val="en-US"/>
              </w:rPr>
              <w:t>Затем</w:t>
            </w:r>
            <w:proofErr w:type="spellEnd"/>
            <w:r w:rsidRPr="00EB15C1">
              <w:rPr>
                <w:szCs w:val="28"/>
                <w:lang w:val="en-US"/>
              </w:rPr>
              <w:t xml:space="preserve"> </w:t>
            </w:r>
            <w:proofErr w:type="spellStart"/>
            <w:r w:rsidRPr="00EB15C1">
              <w:rPr>
                <w:szCs w:val="28"/>
                <w:lang w:val="en-US"/>
              </w:rPr>
              <w:t>формируются</w:t>
            </w:r>
            <w:proofErr w:type="spellEnd"/>
            <w:r w:rsidRPr="00EB15C1">
              <w:rPr>
                <w:szCs w:val="28"/>
                <w:lang w:val="en-US"/>
              </w:rPr>
              <w:t xml:space="preserve"> </w:t>
            </w:r>
            <w:r w:rsidRPr="00EB15C1">
              <w:rPr>
                <w:szCs w:val="28"/>
              </w:rPr>
              <w:t xml:space="preserve">последовательности </w:t>
            </w:r>
            <w:r w:rsidRPr="00EB15C1">
              <w:rPr>
                <w:i/>
                <w:szCs w:val="28"/>
                <w:lang w:val="en-US"/>
              </w:rPr>
              <w:t xml:space="preserve">x </w:t>
            </w:r>
            <w:r w:rsidRPr="00EB15C1">
              <w:rPr>
                <w:szCs w:val="28"/>
              </w:rPr>
              <w:t xml:space="preserve">и </w:t>
            </w:r>
            <w:r w:rsidRPr="00EB15C1">
              <w:rPr>
                <w:szCs w:val="28"/>
                <w:lang w:val="en-US"/>
              </w:rPr>
              <w:t>y.</w:t>
            </w:r>
          </w:p>
          <w:p w14:paraId="0B5A5317" w14:textId="77777777" w:rsidR="00EB15C1" w:rsidRPr="00EB15C1" w:rsidRDefault="00EB15C1" w:rsidP="00FC3D6D">
            <w:pPr>
              <w:rPr>
                <w:szCs w:val="28"/>
                <w:lang w:val="en-US"/>
              </w:rPr>
            </w:pPr>
            <w:r w:rsidRPr="00EB15C1">
              <w:rPr>
                <w:szCs w:val="28"/>
                <w:lang w:val="en-US"/>
              </w:rPr>
              <w:t xml:space="preserve">     </w:t>
            </w:r>
            <w:r w:rsidRPr="00EB15C1">
              <w:rPr>
                <w:position w:val="-56"/>
                <w:szCs w:val="28"/>
                <w:lang w:val="en-US"/>
              </w:rPr>
              <w:object w:dxaOrig="1180" w:dyaOrig="1040" w14:anchorId="29A18FA7">
                <v:shape id="_x0000_i1903" type="#_x0000_t75" style="width:59.25pt;height:51.75pt" o:ole="" fillcolor="window">
                  <v:imagedata r:id="rId16" o:title=""/>
                </v:shape>
                <o:OLEObject Type="Embed" ProgID="Equation.3" ShapeID="_x0000_i1903" DrawAspect="Content" ObjectID="_1763799877" r:id="rId17"/>
              </w:object>
            </w:r>
            <w:r w:rsidRPr="00EB15C1">
              <w:rPr>
                <w:szCs w:val="28"/>
                <w:lang w:val="en-US"/>
              </w:rPr>
              <w:t xml:space="preserve">,    </w:t>
            </w:r>
            <w:r w:rsidRPr="00EB15C1">
              <w:rPr>
                <w:position w:val="-56"/>
                <w:szCs w:val="28"/>
                <w:lang w:val="en-US"/>
              </w:rPr>
              <w:object w:dxaOrig="1160" w:dyaOrig="1040" w14:anchorId="3610C0DA">
                <v:shape id="_x0000_i1904" type="#_x0000_t75" style="width:57.75pt;height:51.75pt" o:ole="" fillcolor="window">
                  <v:imagedata r:id="rId18" o:title=""/>
                </v:shape>
                <o:OLEObject Type="Embed" ProgID="Equation.3" ShapeID="_x0000_i1904" DrawAspect="Content" ObjectID="_1763799878" r:id="rId19"/>
              </w:object>
            </w:r>
            <w:r w:rsidRPr="00EB15C1">
              <w:rPr>
                <w:szCs w:val="28"/>
                <w:lang w:val="en-US"/>
              </w:rPr>
              <w:t xml:space="preserve">,    </w:t>
            </w:r>
            <w:r w:rsidRPr="00EB15C1">
              <w:rPr>
                <w:position w:val="-56"/>
                <w:szCs w:val="28"/>
                <w:lang w:val="en-US"/>
              </w:rPr>
              <w:object w:dxaOrig="1140" w:dyaOrig="1040" w14:anchorId="3BC3341A">
                <v:shape id="_x0000_i1905" type="#_x0000_t75" style="width:57pt;height:51.75pt" o:ole="" fillcolor="window">
                  <v:imagedata r:id="rId20" o:title=""/>
                </v:shape>
                <o:OLEObject Type="Embed" ProgID="Equation.3" ShapeID="_x0000_i1905" DrawAspect="Content" ObjectID="_1763799879" r:id="rId21"/>
              </w:object>
            </w:r>
            <w:r w:rsidRPr="00EB15C1">
              <w:rPr>
                <w:szCs w:val="28"/>
                <w:lang w:val="en-US"/>
              </w:rPr>
              <w:t>,</w:t>
            </w:r>
          </w:p>
          <w:p w14:paraId="23325F6A" w14:textId="77777777" w:rsidR="00EB15C1" w:rsidRPr="00EB15C1" w:rsidRDefault="00EB15C1" w:rsidP="00FC3D6D">
            <w:pPr>
              <w:rPr>
                <w:szCs w:val="28"/>
              </w:rPr>
            </w:pPr>
            <w:r w:rsidRPr="00EB15C1">
              <w:rPr>
                <w:szCs w:val="28"/>
              </w:rPr>
              <w:t xml:space="preserve">    </w:t>
            </w:r>
            <w:r w:rsidRPr="00EB15C1">
              <w:rPr>
                <w:position w:val="-16"/>
                <w:szCs w:val="28"/>
              </w:rPr>
              <w:object w:dxaOrig="1180" w:dyaOrig="480" w14:anchorId="4AB2992B">
                <v:shape id="_x0000_i1906" type="#_x0000_t75" style="width:59.25pt;height:24pt" o:ole="" fillcolor="window">
                  <v:imagedata r:id="rId22" o:title=""/>
                </v:shape>
                <o:OLEObject Type="Embed" ProgID="Equation.3" ShapeID="_x0000_i1906" DrawAspect="Content" ObjectID="_1763799880" r:id="rId23"/>
              </w:object>
            </w:r>
            <w:r w:rsidRPr="00EB15C1">
              <w:rPr>
                <w:szCs w:val="28"/>
              </w:rPr>
              <w:t>.</w:t>
            </w:r>
          </w:p>
          <w:p w14:paraId="5E8338FA" w14:textId="77777777" w:rsidR="00EB15C1" w:rsidRPr="00EB15C1" w:rsidRDefault="00EB15C1" w:rsidP="00FC3D6D">
            <w:pPr>
              <w:rPr>
                <w:szCs w:val="28"/>
                <w:lang w:val="en-US"/>
              </w:rPr>
            </w:pPr>
            <w:r w:rsidRPr="00EB15C1">
              <w:rPr>
                <w:szCs w:val="28"/>
              </w:rPr>
              <w:t xml:space="preserve">     </w:t>
            </w:r>
            <w:r w:rsidRPr="00EB15C1">
              <w:rPr>
                <w:position w:val="-12"/>
                <w:szCs w:val="28"/>
                <w:lang w:val="en-US"/>
              </w:rPr>
              <w:object w:dxaOrig="260" w:dyaOrig="360" w14:anchorId="40AAEAA7">
                <v:shape id="_x0000_i1907" type="#_x0000_t75" style="width:12.75pt;height:18pt" o:ole="" fillcolor="window">
                  <v:imagedata r:id="rId24" o:title=""/>
                </v:shape>
                <o:OLEObject Type="Embed" ProgID="Equation.3" ShapeID="_x0000_i1907" DrawAspect="Content" ObjectID="_1763799881" r:id="rId25"/>
              </w:object>
            </w:r>
            <w:r w:rsidRPr="00EB15C1">
              <w:rPr>
                <w:szCs w:val="28"/>
                <w:lang w:val="en-US"/>
              </w:rPr>
              <w:t xml:space="preserve"> = </w:t>
            </w:r>
            <w:r w:rsidRPr="00EB15C1">
              <w:rPr>
                <w:position w:val="-16"/>
                <w:szCs w:val="28"/>
                <w:lang w:val="en-US"/>
              </w:rPr>
              <w:object w:dxaOrig="680" w:dyaOrig="480" w14:anchorId="77F8CEF3">
                <v:shape id="_x0000_i1908" type="#_x0000_t75" style="width:33.75pt;height:24pt" o:ole="" fillcolor="window">
                  <v:imagedata r:id="rId26" o:title=""/>
                </v:shape>
                <o:OLEObject Type="Embed" ProgID="Equation.3" ShapeID="_x0000_i1908" DrawAspect="Content" ObjectID="_1763799882" r:id="rId27"/>
              </w:object>
            </w:r>
            <w:r w:rsidRPr="00EB15C1">
              <w:rPr>
                <w:szCs w:val="28"/>
                <w:lang w:val="en-US"/>
              </w:rPr>
              <w:t>,</w:t>
            </w:r>
          </w:p>
          <w:p w14:paraId="6B2DB5FF" w14:textId="77777777" w:rsidR="00EB15C1" w:rsidRPr="00EB15C1" w:rsidRDefault="00EB15C1" w:rsidP="00FC3D6D">
            <w:pPr>
              <w:rPr>
                <w:szCs w:val="28"/>
              </w:rPr>
            </w:pPr>
          </w:p>
        </w:tc>
      </w:tr>
    </w:tbl>
    <w:p w14:paraId="51236D1E" w14:textId="00373A8E" w:rsidR="00BC4682" w:rsidRPr="00FC260F" w:rsidRDefault="00BC4682" w:rsidP="002E7FC9">
      <w:pPr>
        <w:ind w:firstLine="0"/>
        <w:rPr>
          <w:b/>
          <w:bCs/>
          <w:lang w:val="en-US"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1FF8541" w14:textId="3343362E" w:rsidR="000C736A" w:rsidRPr="00956746" w:rsidRDefault="00956746" w:rsidP="000C736A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>Необходимо выполнить ряд инициализаций массивов и вычислений их элементов, чтобы, в итоге, получить два новых массива, где каждое из значений будем найдено путём выполнения различных операций над исходными и промежуточными массивами.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771FB3C7" w:rsidR="00441F99" w:rsidRPr="000D6810" w:rsidRDefault="00441F99" w:rsidP="007D1F87">
      <w:pPr>
        <w:pStyle w:val="1"/>
      </w:pPr>
      <w:r w:rsidRPr="00D0206A">
        <w:lastRenderedPageBreak/>
        <w:t>Общи</w:t>
      </w:r>
      <w:r w:rsidR="00EB15C1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4EA943CA" w14:textId="73B4F514" w:rsidR="00E358EC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Решаемая задача относится к категории задач формульного счета. </w:t>
      </w:r>
      <w:r w:rsidR="00956746">
        <w:rPr>
          <w:rFonts w:ascii="Times New Roman" w:hAnsi="Times New Roman"/>
        </w:rPr>
        <w:t xml:space="preserve">Решение задачи следует разбить на </w:t>
      </w:r>
      <w:r w:rsidR="00DD0C1F" w:rsidRPr="00DD0C1F">
        <w:rPr>
          <w:rFonts w:ascii="Times New Roman" w:hAnsi="Times New Roman"/>
        </w:rPr>
        <w:t>4</w:t>
      </w:r>
      <w:r w:rsidR="00956746">
        <w:rPr>
          <w:rFonts w:ascii="Times New Roman" w:hAnsi="Times New Roman"/>
        </w:rPr>
        <w:t xml:space="preserve"> подзадачи:</w:t>
      </w:r>
    </w:p>
    <w:p w14:paraId="4E9D1A32" w14:textId="77777777" w:rsidR="00956746" w:rsidRDefault="00956746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1F1DA9D" w14:textId="7C84079B" w:rsidR="00956746" w:rsidRPr="00477F2D" w:rsidRDefault="00956746" w:rsidP="00956746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Попросить пользователя ввести размерность исходных массивов </w:t>
      </w:r>
      <w:r>
        <w:rPr>
          <w:rFonts w:ascii="Times New Roman" w:hAnsi="Times New Roman"/>
          <w:lang w:val="en-US"/>
        </w:rPr>
        <w:t>a</w:t>
      </w:r>
      <w:r w:rsidRPr="00956746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b</w:t>
      </w:r>
      <w:r w:rsidRPr="00956746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c</w:t>
      </w:r>
      <w:r w:rsidRPr="00956746">
        <w:rPr>
          <w:rFonts w:ascii="Times New Roman" w:hAnsi="Times New Roman"/>
        </w:rPr>
        <w:t>;</w:t>
      </w:r>
      <w:r>
        <w:rPr>
          <w:rFonts w:ascii="Times New Roman" w:hAnsi="Times New Roman"/>
        </w:rPr>
        <w:t xml:space="preserve"> помимо прочего, попросить выбрать способ введения значений в массивы: вручную или сгенерировать случайным образом.</w:t>
      </w:r>
    </w:p>
    <w:p w14:paraId="4E9A7EFD" w14:textId="4D17382B" w:rsidR="00E358EC" w:rsidRDefault="00956746" w:rsidP="00956746">
      <w:pPr>
        <w:pStyle w:val="affff9"/>
        <w:numPr>
          <w:ilvl w:val="0"/>
          <w:numId w:val="25"/>
        </w:numPr>
        <w:rPr>
          <w:rFonts w:ascii="Times New Roman" w:hAnsi="Times New Roman"/>
        </w:rPr>
      </w:pPr>
      <w:r>
        <w:rPr>
          <w:rFonts w:ascii="Times New Roman" w:hAnsi="Times New Roman"/>
        </w:rPr>
        <w:t>Сформировать массивы</w:t>
      </w:r>
      <w:r w:rsidR="000810AC" w:rsidRPr="000810AC">
        <w:rPr>
          <w:rFonts w:ascii="Times New Roman" w:hAnsi="Times New Roman"/>
        </w:rPr>
        <w:t xml:space="preserve"> </w:t>
      </w:r>
      <w:r w:rsidR="000810AC">
        <w:rPr>
          <w:rFonts w:ascii="Times New Roman" w:hAnsi="Times New Roman"/>
          <w:lang w:val="en-US"/>
        </w:rPr>
        <w:t>a</w:t>
      </w:r>
      <w:r w:rsidR="000810AC" w:rsidRPr="000810AC">
        <w:rPr>
          <w:rFonts w:ascii="Times New Roman" w:hAnsi="Times New Roman"/>
        </w:rPr>
        <w:t xml:space="preserve">, </w:t>
      </w:r>
      <w:r w:rsidR="000810AC">
        <w:rPr>
          <w:rFonts w:ascii="Times New Roman" w:hAnsi="Times New Roman"/>
          <w:lang w:val="en-US"/>
        </w:rPr>
        <w:t>b</w:t>
      </w:r>
      <w:r w:rsidR="000810AC" w:rsidRPr="000810AC">
        <w:rPr>
          <w:rFonts w:ascii="Times New Roman" w:hAnsi="Times New Roman"/>
        </w:rPr>
        <w:t xml:space="preserve">, </w:t>
      </w:r>
      <w:r w:rsidR="000810AC"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 xml:space="preserve"> с учётом размерности и способа создания с помощью 2 функций </w:t>
      </w:r>
    </w:p>
    <w:p w14:paraId="0ED2B23A" w14:textId="2D8ED1D3" w:rsidR="000810AC" w:rsidRDefault="000810AC" w:rsidP="00956746">
      <w:pPr>
        <w:pStyle w:val="affff9"/>
        <w:numPr>
          <w:ilvl w:val="0"/>
          <w:numId w:val="25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Проинициализировать промежуточные массивы </w:t>
      </w:r>
      <w:r>
        <w:rPr>
          <w:rFonts w:ascii="Times New Roman" w:hAnsi="Times New Roman"/>
          <w:lang w:val="en-US"/>
        </w:rPr>
        <w:t>a</w:t>
      </w:r>
      <w:r w:rsidRPr="000810AC">
        <w:rPr>
          <w:rFonts w:ascii="Times New Roman" w:hAnsi="Times New Roman"/>
        </w:rPr>
        <w:t xml:space="preserve">’, </w:t>
      </w:r>
      <w:r>
        <w:rPr>
          <w:rFonts w:ascii="Times New Roman" w:hAnsi="Times New Roman"/>
          <w:lang w:val="en-US"/>
        </w:rPr>
        <w:t>b</w:t>
      </w:r>
      <w:r w:rsidRPr="000810AC">
        <w:rPr>
          <w:rFonts w:ascii="Times New Roman" w:hAnsi="Times New Roman"/>
        </w:rPr>
        <w:t xml:space="preserve">’, </w:t>
      </w:r>
      <w:r>
        <w:rPr>
          <w:rFonts w:ascii="Times New Roman" w:hAnsi="Times New Roman"/>
          <w:lang w:val="en-US"/>
        </w:rPr>
        <w:t>c</w:t>
      </w:r>
      <w:r w:rsidRPr="000810AC">
        <w:rPr>
          <w:rFonts w:ascii="Times New Roman" w:hAnsi="Times New Roman"/>
        </w:rPr>
        <w:t xml:space="preserve">’ </w:t>
      </w:r>
      <w:r>
        <w:rPr>
          <w:rFonts w:ascii="Times New Roman" w:hAnsi="Times New Roman"/>
        </w:rPr>
        <w:t>и заполнить их значения исходя из формулы в задании (используя исходные массивы</w:t>
      </w:r>
      <w:r w:rsidRPr="000810AC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a</w:t>
      </w:r>
      <w:r w:rsidRPr="000810AC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b</w:t>
      </w:r>
      <w:r w:rsidRPr="000810AC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)</w:t>
      </w:r>
    </w:p>
    <w:p w14:paraId="17AC94DA" w14:textId="78EE91C1" w:rsidR="000810AC" w:rsidRDefault="000810AC" w:rsidP="00956746">
      <w:pPr>
        <w:pStyle w:val="affff9"/>
        <w:numPr>
          <w:ilvl w:val="0"/>
          <w:numId w:val="25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Создаём два массива </w:t>
      </w:r>
      <w:r>
        <w:rPr>
          <w:rFonts w:ascii="Times New Roman" w:hAnsi="Times New Roman"/>
          <w:lang w:val="en-US"/>
        </w:rPr>
        <w:t>x</w:t>
      </w:r>
      <w:r w:rsidRPr="000810AC"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en-US"/>
        </w:rPr>
        <w:t>y</w:t>
      </w:r>
      <w:r>
        <w:rPr>
          <w:rFonts w:ascii="Times New Roman" w:hAnsi="Times New Roman"/>
        </w:rPr>
        <w:t xml:space="preserve"> и заполняем значения их элементов исходя из формулы в задании (используя промежуточные массивы</w:t>
      </w:r>
      <w:r w:rsidRPr="000810AC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a</w:t>
      </w:r>
      <w:r w:rsidRPr="000810AC">
        <w:rPr>
          <w:rFonts w:ascii="Times New Roman" w:hAnsi="Times New Roman"/>
        </w:rPr>
        <w:t xml:space="preserve">’, </w:t>
      </w:r>
      <w:r>
        <w:rPr>
          <w:rFonts w:ascii="Times New Roman" w:hAnsi="Times New Roman"/>
          <w:lang w:val="en-US"/>
        </w:rPr>
        <w:t>b</w:t>
      </w:r>
      <w:r w:rsidRPr="000810AC">
        <w:rPr>
          <w:rFonts w:ascii="Times New Roman" w:hAnsi="Times New Roman"/>
        </w:rPr>
        <w:t xml:space="preserve">’, </w:t>
      </w:r>
      <w:r>
        <w:rPr>
          <w:rFonts w:ascii="Times New Roman" w:hAnsi="Times New Roman"/>
          <w:lang w:val="en-US"/>
        </w:rPr>
        <w:t>c</w:t>
      </w:r>
      <w:r w:rsidRPr="000810AC">
        <w:rPr>
          <w:rFonts w:ascii="Times New Roman" w:hAnsi="Times New Roman"/>
        </w:rPr>
        <w:t>’</w:t>
      </w:r>
      <w:r>
        <w:rPr>
          <w:rFonts w:ascii="Times New Roman" w:hAnsi="Times New Roman"/>
        </w:rPr>
        <w:t>)</w:t>
      </w:r>
    </w:p>
    <w:p w14:paraId="5AF398AE" w14:textId="77777777" w:rsidR="00956746" w:rsidRPr="00AB3C74" w:rsidRDefault="00956746" w:rsidP="00956746">
      <w:pPr>
        <w:pStyle w:val="affff9"/>
        <w:rPr>
          <w:rFonts w:ascii="Times New Roman" w:hAnsi="Times New Roman"/>
        </w:rPr>
      </w:pPr>
    </w:p>
    <w:p w14:paraId="18068B40" w14:textId="45C9E298" w:rsidR="00E358EC" w:rsidRPr="002A2C28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 w:rsidRPr="002A2C28">
        <w:rPr>
          <w:rFonts w:ascii="Times New Roman" w:hAnsi="Times New Roman"/>
        </w:rPr>
        <w:t xml:space="preserve">В программе должен быть предусмотрен ввод исходных данных, к которым относятся переменные </w:t>
      </w:r>
      <w:r w:rsidR="002A2C28" w:rsidRPr="002A2C28">
        <w:rPr>
          <w:rFonts w:ascii="Times New Roman" w:hAnsi="Times New Roman"/>
          <w:lang w:val="en-US"/>
        </w:rPr>
        <w:t>n</w:t>
      </w:r>
      <w:r w:rsidR="002A2C28" w:rsidRPr="002A2C28">
        <w:rPr>
          <w:rFonts w:ascii="Times New Roman" w:hAnsi="Times New Roman"/>
        </w:rPr>
        <w:t xml:space="preserve">, </w:t>
      </w:r>
      <w:proofErr w:type="spellStart"/>
      <w:r w:rsidR="002A2C28" w:rsidRPr="002A2C28">
        <w:rPr>
          <w:rFonts w:ascii="Times New Roman" w:hAnsi="Times New Roman"/>
          <w:lang w:val="en-US"/>
        </w:rPr>
        <w:t>randChoice</w:t>
      </w:r>
      <w:proofErr w:type="spellEnd"/>
      <w:r w:rsidR="002A2C28" w:rsidRPr="002A2C28">
        <w:rPr>
          <w:rFonts w:ascii="Times New Roman" w:hAnsi="Times New Roman"/>
        </w:rPr>
        <w:t xml:space="preserve">, </w:t>
      </w:r>
      <w:r w:rsidR="002A2C28" w:rsidRPr="002A2C28">
        <w:rPr>
          <w:rFonts w:ascii="Times New Roman" w:hAnsi="Times New Roman"/>
          <w:lang w:val="en-US"/>
        </w:rPr>
        <w:t>again</w:t>
      </w:r>
      <w:r w:rsidR="002A2C28" w:rsidRPr="002A2C28">
        <w:rPr>
          <w:rFonts w:ascii="Times New Roman" w:hAnsi="Times New Roman"/>
        </w:rPr>
        <w:t>; также необходимо создавать локальные переменные внутри функции, куда мы будем передавать аргументы из основной программы. Их количество слишком огромно.</w:t>
      </w:r>
    </w:p>
    <w:p w14:paraId="0609BCFF" w14:textId="2B3C0D91" w:rsidR="00C74D7D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9E147AC" w14:textId="12875CB7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DFC9A0A" w14:textId="0EAE6F5E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4F314D5" w14:textId="0C730540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39D21DF" w14:textId="2E2935A4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DFB8EF2" w14:textId="36A7C6DC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D84C3F5" w14:textId="495E6645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5863DDB" w14:textId="49FFDDC3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7EB6E8F" w14:textId="1DFD534C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A713B17" w14:textId="04F4A8D7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8FDFE86" w14:textId="031A19EC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B6131E7" w14:textId="7AC4231D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1840938" w14:textId="51628295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B3874C8" w14:textId="4FE4F0A6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CF101E6" w14:textId="64E2961D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3A5D443" w14:textId="6BCD0699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38309E1" w14:textId="451EBE9A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782E6D2" w14:textId="03DDEE12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402CB9A" w14:textId="77777777" w:rsidR="00D526FC" w:rsidRDefault="00D526FC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77777777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54DFEB7D" w14:textId="43623FF2" w:rsidR="00F46681" w:rsidRDefault="00F46681" w:rsidP="00E358EC">
      <w:pPr>
        <w:rPr>
          <w:lang w:val="en-US"/>
        </w:rPr>
      </w:pPr>
    </w:p>
    <w:p w14:paraId="72436728" w14:textId="00F1DEDA" w:rsidR="00F46681" w:rsidRDefault="00D526FC" w:rsidP="00D526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89F8E1" wp14:editId="636C4F9B">
            <wp:extent cx="5939790" cy="77393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73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7C23" w14:textId="77777777" w:rsidR="00F46681" w:rsidRDefault="00F46681" w:rsidP="00E358EC">
      <w:pPr>
        <w:rPr>
          <w:lang w:val="en-US"/>
        </w:rPr>
      </w:pPr>
    </w:p>
    <w:p w14:paraId="2F6CCED4" w14:textId="77777777" w:rsidR="00F46681" w:rsidRDefault="00F46681" w:rsidP="00E358EC">
      <w:pPr>
        <w:rPr>
          <w:lang w:val="en-US"/>
        </w:rPr>
      </w:pPr>
    </w:p>
    <w:p w14:paraId="59330B92" w14:textId="3EA43D62" w:rsidR="00F46681" w:rsidRDefault="00F46681" w:rsidP="00E358EC">
      <w:pPr>
        <w:rPr>
          <w:lang w:val="en-US"/>
        </w:rPr>
      </w:pPr>
    </w:p>
    <w:p w14:paraId="3DD39BAA" w14:textId="7A079209" w:rsidR="00C74D7D" w:rsidRDefault="00C74D7D" w:rsidP="00E358EC">
      <w:pPr>
        <w:rPr>
          <w:lang w:val="en-US"/>
        </w:rPr>
      </w:pPr>
    </w:p>
    <w:p w14:paraId="0F7A55D7" w14:textId="633BC23D" w:rsidR="00C74D7D" w:rsidRDefault="00C74D7D" w:rsidP="00E358EC">
      <w:pPr>
        <w:rPr>
          <w:lang w:val="en-US"/>
        </w:rPr>
      </w:pPr>
    </w:p>
    <w:p w14:paraId="069793A7" w14:textId="77777777" w:rsidR="00C74D7D" w:rsidRDefault="00C74D7D" w:rsidP="00E358EC">
      <w:pPr>
        <w:rPr>
          <w:lang w:val="en-US"/>
        </w:rPr>
      </w:pP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3118"/>
        <w:gridCol w:w="2994"/>
        <w:gridCol w:w="2357"/>
      </w:tblGrid>
      <w:tr w:rsidR="00E358EC" w14:paraId="3C3E6413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206F950A" w:rsidR="00E358EC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  <w:r w:rsidRPr="002A2C28">
              <w:rPr>
                <w:rFonts w:ascii="Times New Roman" w:hAnsi="Times New Roman"/>
                <w:i/>
                <w:vertAlign w:val="subscript"/>
                <w:lang w:val="en-US"/>
              </w:rPr>
              <w:t>i</w:t>
            </w:r>
            <w:r>
              <w:rPr>
                <w:rFonts w:ascii="Times New Roman" w:hAnsi="Times New Roman"/>
                <w:i/>
                <w:lang w:val="en-US"/>
              </w:rPr>
              <w:t xml:space="preserve">, </w:t>
            </w:r>
            <w:proofErr w:type="spellStart"/>
            <w:r w:rsidR="000024F2">
              <w:rPr>
                <w:rFonts w:ascii="Times New Roman" w:hAnsi="Times New Roman"/>
                <w:i/>
                <w:lang w:val="en-US"/>
              </w:rPr>
              <w:t>y</w:t>
            </w:r>
            <w:r w:rsidRPr="002A2C28">
              <w:rPr>
                <w:rFonts w:ascii="Times New Roman" w:hAnsi="Times New Roman"/>
                <w:i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7A759454" w:rsidR="00E358EC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 xml:space="preserve">x[n], </w:t>
            </w:r>
            <w:r w:rsidR="000024F2">
              <w:rPr>
                <w:rFonts w:ascii="Times New Roman" w:hAnsi="Times New Roman"/>
                <w:i/>
                <w:lang w:val="en-US"/>
              </w:rPr>
              <w:t>y</w:t>
            </w:r>
            <w:r>
              <w:rPr>
                <w:rFonts w:ascii="Times New Roman" w:hAnsi="Times New Roman"/>
                <w:i/>
                <w:lang w:val="en-US"/>
              </w:rPr>
              <w:t>[n]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6423E151" w:rsidR="00E358EC" w:rsidRPr="000024F2" w:rsidRDefault="000024F2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Результат</w:t>
            </w:r>
          </w:p>
        </w:tc>
      </w:tr>
      <w:tr w:rsidR="00E358EC" w14:paraId="4E4A2EF1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561D5CA0" w:rsidR="00E358EC" w:rsidRPr="00D34845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 xml:space="preserve">n, </w:t>
            </w:r>
            <w:proofErr w:type="spellStart"/>
            <w:r>
              <w:rPr>
                <w:rFonts w:ascii="Times New Roman" w:hAnsi="Times New Roman"/>
                <w:i/>
                <w:lang w:val="en-US"/>
              </w:rPr>
              <w:t>randChoice</w:t>
            </w:r>
            <w:proofErr w:type="spellEnd"/>
            <w:r>
              <w:rPr>
                <w:rFonts w:ascii="Times New Roman" w:hAnsi="Times New Roman"/>
                <w:i/>
                <w:lang w:val="en-US"/>
              </w:rPr>
              <w:t>, again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15CA6126" w:rsidR="00E358EC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 xml:space="preserve">n, </w:t>
            </w:r>
            <w:proofErr w:type="spellStart"/>
            <w:r>
              <w:rPr>
                <w:rFonts w:ascii="Times New Roman" w:hAnsi="Times New Roman"/>
                <w:i/>
                <w:lang w:val="en-US"/>
              </w:rPr>
              <w:t>randChoice</w:t>
            </w:r>
            <w:proofErr w:type="spellEnd"/>
            <w:r>
              <w:rPr>
                <w:rFonts w:ascii="Times New Roman" w:hAnsi="Times New Roman"/>
                <w:i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i/>
                <w:lang w:val="en-US"/>
              </w:rPr>
              <w:t>agaiin</w:t>
            </w:r>
            <w:proofErr w:type="spellEnd"/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353D90AF" w:rsidR="00E358EC" w:rsidRDefault="000024F2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0C222CC3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573B" w14:textId="77777777" w:rsidR="002A2C28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 xml:space="preserve">a, b, </w:t>
            </w:r>
          </w:p>
          <w:p w14:paraId="37B7AEFB" w14:textId="77777777" w:rsidR="002A2C28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 xml:space="preserve">c, a’, </w:t>
            </w:r>
          </w:p>
          <w:p w14:paraId="4E425848" w14:textId="38AF4A07" w:rsidR="00E358EC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b’, c’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03689BBF" w:rsidR="00E358EC" w:rsidRDefault="002A2C28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array1[], array2[], array3[], array11[], array22[], array33[]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7BDD6881" w:rsidR="00E358EC" w:rsidRDefault="000024F2" w:rsidP="000024F2">
            <w:pPr>
              <w:ind w:firstLine="0"/>
              <w:jc w:val="center"/>
            </w:pPr>
            <w:r>
              <w:t>Промежуточная величина</w:t>
            </w:r>
          </w:p>
        </w:tc>
      </w:tr>
    </w:tbl>
    <w:p w14:paraId="0E8A1E80" w14:textId="5FB1B4B4" w:rsidR="00441F99" w:rsidRPr="00E850CE" w:rsidRDefault="002E7FC9" w:rsidP="007D1F87">
      <w:pPr>
        <w:pStyle w:val="2"/>
      </w:pPr>
      <w:r>
        <w:t>Тестирование</w:t>
      </w:r>
    </w:p>
    <w:p w14:paraId="4EDA9928" w14:textId="006049D4" w:rsidR="00C82B9B" w:rsidRPr="002A2C28" w:rsidRDefault="00C82B9B" w:rsidP="00C82B9B">
      <w:pPr>
        <w:ind w:left="142" w:firstLine="425"/>
        <w:rPr>
          <w:i/>
        </w:rPr>
      </w:pPr>
      <w:r>
        <w:t xml:space="preserve">Для тестирования программы выбираем контрольный набор исходных данных: </w:t>
      </w:r>
      <w:r w:rsidR="002A2C28">
        <w:rPr>
          <w:i/>
          <w:lang w:val="en-US"/>
        </w:rPr>
        <w:t>n</w:t>
      </w:r>
      <w:r w:rsidR="002A2C28" w:rsidRPr="002A2C28">
        <w:rPr>
          <w:i/>
        </w:rPr>
        <w:t xml:space="preserve"> = 20; </w:t>
      </w:r>
      <w:proofErr w:type="spellStart"/>
      <w:r w:rsidR="002A2C28">
        <w:rPr>
          <w:i/>
          <w:lang w:val="en-US"/>
        </w:rPr>
        <w:t>randChoice</w:t>
      </w:r>
      <w:proofErr w:type="spellEnd"/>
      <w:r w:rsidR="002A2C28" w:rsidRPr="002A2C28">
        <w:rPr>
          <w:i/>
        </w:rPr>
        <w:t xml:space="preserve"> = ‘</w:t>
      </w:r>
      <w:r w:rsidR="002A2C28">
        <w:rPr>
          <w:i/>
          <w:lang w:val="en-US"/>
        </w:rPr>
        <w:t>r</w:t>
      </w:r>
      <w:r w:rsidR="002A2C28" w:rsidRPr="002A2C28">
        <w:rPr>
          <w:i/>
        </w:rPr>
        <w:t>’:</w:t>
      </w:r>
    </w:p>
    <w:p w14:paraId="0FDECB2B" w14:textId="77777777" w:rsidR="00477F2D" w:rsidRPr="00477F2D" w:rsidRDefault="00477F2D" w:rsidP="00C82B9B">
      <w:pPr>
        <w:ind w:left="142" w:firstLine="425"/>
      </w:pPr>
    </w:p>
    <w:p w14:paraId="4BCE36B7" w14:textId="11E4C3D0" w:rsidR="00D54E7B" w:rsidRPr="002A2C28" w:rsidRDefault="00D54E7B" w:rsidP="002A2C28">
      <w:pPr>
        <w:ind w:left="142" w:firstLine="425"/>
      </w:pPr>
      <w:r w:rsidRPr="00477F2D">
        <w:rPr>
          <w:b/>
          <w:bCs/>
        </w:rPr>
        <w:t>Переменные</w:t>
      </w:r>
      <w:r>
        <w:t>:</w:t>
      </w:r>
    </w:p>
    <w:tbl>
      <w:tblPr>
        <w:tblStyle w:val="ad"/>
        <w:tblW w:w="8931" w:type="dxa"/>
        <w:tblInd w:w="-572" w:type="dxa"/>
        <w:tblLook w:val="04A0" w:firstRow="1" w:lastRow="0" w:firstColumn="1" w:lastColumn="0" w:noHBand="0" w:noVBand="1"/>
      </w:tblPr>
      <w:tblGrid>
        <w:gridCol w:w="1851"/>
        <w:gridCol w:w="2544"/>
        <w:gridCol w:w="2409"/>
        <w:gridCol w:w="2127"/>
      </w:tblGrid>
      <w:tr w:rsidR="002A2C28" w14:paraId="5FFB5AB5" w14:textId="06E64AB6" w:rsidTr="002A2C28">
        <w:tc>
          <w:tcPr>
            <w:tcW w:w="1851" w:type="dxa"/>
          </w:tcPr>
          <w:p w14:paraId="506E0120" w14:textId="3AEEE929" w:rsidR="002A2C28" w:rsidRPr="000024F2" w:rsidRDefault="002A2C28" w:rsidP="00477F2D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2544" w:type="dxa"/>
          </w:tcPr>
          <w:p w14:paraId="47862CFC" w14:textId="2EAB3A18" w:rsidR="002A2C28" w:rsidRDefault="002A2C28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2409" w:type="dxa"/>
          </w:tcPr>
          <w:p w14:paraId="1E989E3D" w14:textId="1D8E5181" w:rsidR="002A2C28" w:rsidRPr="000024F2" w:rsidRDefault="002A2C28" w:rsidP="00477F2D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randChoice</w:t>
            </w:r>
            <w:proofErr w:type="spellEnd"/>
          </w:p>
        </w:tc>
        <w:tc>
          <w:tcPr>
            <w:tcW w:w="2127" w:type="dxa"/>
          </w:tcPr>
          <w:p w14:paraId="562EF19D" w14:textId="2D252BDD" w:rsidR="002A2C28" w:rsidRDefault="002A2C28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again</w:t>
            </w:r>
          </w:p>
        </w:tc>
      </w:tr>
      <w:tr w:rsidR="002A2C28" w14:paraId="3CFF20AE" w14:textId="0C958D74" w:rsidTr="002A2C28">
        <w:tc>
          <w:tcPr>
            <w:tcW w:w="1851" w:type="dxa"/>
          </w:tcPr>
          <w:p w14:paraId="48D3B5B5" w14:textId="08701427" w:rsidR="002A2C28" w:rsidRDefault="002A2C28" w:rsidP="00477F2D">
            <w:pPr>
              <w:ind w:firstLine="0"/>
              <w:jc w:val="center"/>
            </w:pPr>
            <w:r>
              <w:t>Рабочий набор</w:t>
            </w:r>
          </w:p>
        </w:tc>
        <w:tc>
          <w:tcPr>
            <w:tcW w:w="2544" w:type="dxa"/>
          </w:tcPr>
          <w:p w14:paraId="0C61A877" w14:textId="28927C9C" w:rsidR="002A2C28" w:rsidRDefault="002A2C28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409" w:type="dxa"/>
          </w:tcPr>
          <w:p w14:paraId="6BE4A0F1" w14:textId="6B25B321" w:rsidR="002A2C28" w:rsidRPr="00D54E7B" w:rsidRDefault="0035522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‘r/R’</w:t>
            </w:r>
          </w:p>
        </w:tc>
        <w:tc>
          <w:tcPr>
            <w:tcW w:w="2127" w:type="dxa"/>
          </w:tcPr>
          <w:p w14:paraId="0139675C" w14:textId="2BE10D5F" w:rsidR="002A2C28" w:rsidRPr="00D54E7B" w:rsidRDefault="002A2C28" w:rsidP="0035522C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not ‘y/Y’</w:t>
            </w:r>
          </w:p>
        </w:tc>
      </w:tr>
      <w:tr w:rsidR="002A2C28" w14:paraId="0CD34C5B" w14:textId="6D32CCD9" w:rsidTr="002A2C28">
        <w:tc>
          <w:tcPr>
            <w:tcW w:w="1851" w:type="dxa"/>
          </w:tcPr>
          <w:p w14:paraId="2295990A" w14:textId="335EA7DE" w:rsidR="002A2C28" w:rsidRDefault="002A2C28" w:rsidP="00477F2D">
            <w:pPr>
              <w:ind w:firstLine="0"/>
              <w:jc w:val="center"/>
            </w:pPr>
            <w:r>
              <w:t>Контрольный набор</w:t>
            </w:r>
          </w:p>
        </w:tc>
        <w:tc>
          <w:tcPr>
            <w:tcW w:w="2544" w:type="dxa"/>
          </w:tcPr>
          <w:p w14:paraId="68ED3BB3" w14:textId="035927E1" w:rsidR="002A2C28" w:rsidRDefault="0089713F" w:rsidP="0035522C">
            <w:pPr>
              <w:pStyle w:val="afd"/>
              <w:numPr>
                <w:ilvl w:val="0"/>
                <w:numId w:val="28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15</w:t>
            </w:r>
            <w:r w:rsidR="00CA0CCE">
              <w:rPr>
                <w:lang w:val="en-US"/>
              </w:rPr>
              <w:t xml:space="preserve"> </w:t>
            </w:r>
            <w:r>
              <w:rPr>
                <w:lang w:val="en-US"/>
              </w:rPr>
              <w:t>-</w:t>
            </w:r>
            <w:r w:rsidR="00CA0CCE">
              <w:rPr>
                <w:lang w:val="en-US"/>
              </w:rPr>
              <w:t xml:space="preserve">-&gt; </w:t>
            </w:r>
            <w:r w:rsidR="002A2C28">
              <w:rPr>
                <w:lang w:val="en-US"/>
              </w:rPr>
              <w:t>20</w:t>
            </w:r>
          </w:p>
          <w:p w14:paraId="28777DAB" w14:textId="31BA9580" w:rsidR="002A2C28" w:rsidRPr="002A2C28" w:rsidRDefault="002A2C28" w:rsidP="0035522C">
            <w:pPr>
              <w:pStyle w:val="afd"/>
              <w:numPr>
                <w:ilvl w:val="0"/>
                <w:numId w:val="28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409" w:type="dxa"/>
          </w:tcPr>
          <w:p w14:paraId="0C6CB529" w14:textId="77777777" w:rsidR="002A2C28" w:rsidRDefault="002A2C28" w:rsidP="0035522C">
            <w:pPr>
              <w:pStyle w:val="afd"/>
              <w:numPr>
                <w:ilvl w:val="0"/>
                <w:numId w:val="27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not ‘r/R’</w:t>
            </w:r>
          </w:p>
          <w:p w14:paraId="46B4454C" w14:textId="41DA57EB" w:rsidR="00CA0CCE" w:rsidRPr="002A2C28" w:rsidRDefault="0035522C" w:rsidP="002A2C28">
            <w:pPr>
              <w:pStyle w:val="afd"/>
              <w:numPr>
                <w:ilvl w:val="0"/>
                <w:numId w:val="27"/>
              </w:numPr>
              <w:jc w:val="center"/>
              <w:rPr>
                <w:lang w:val="en-US"/>
              </w:rPr>
            </w:pPr>
            <w:r>
              <w:rPr>
                <w:lang w:val="en-US"/>
              </w:rPr>
              <w:t>‘r/R’</w:t>
            </w:r>
          </w:p>
        </w:tc>
        <w:tc>
          <w:tcPr>
            <w:tcW w:w="2127" w:type="dxa"/>
          </w:tcPr>
          <w:p w14:paraId="75B851B4" w14:textId="6714DA06" w:rsidR="002A2C28" w:rsidRPr="0035522C" w:rsidRDefault="002A2C28" w:rsidP="0035522C">
            <w:pPr>
              <w:pStyle w:val="afd"/>
              <w:numPr>
                <w:ilvl w:val="0"/>
                <w:numId w:val="29"/>
              </w:numPr>
              <w:jc w:val="left"/>
              <w:rPr>
                <w:lang w:val="en-US"/>
              </w:rPr>
            </w:pPr>
            <w:r w:rsidRPr="0035522C">
              <w:rPr>
                <w:lang w:val="en-US"/>
              </w:rPr>
              <w:t xml:space="preserve">‘y/Y’, </w:t>
            </w:r>
          </w:p>
          <w:p w14:paraId="112E016C" w14:textId="42EDE8B4" w:rsidR="002A2C28" w:rsidRPr="002A2C28" w:rsidRDefault="002A2C28" w:rsidP="0035522C">
            <w:pPr>
              <w:pStyle w:val="afd"/>
              <w:numPr>
                <w:ilvl w:val="0"/>
                <w:numId w:val="29"/>
              </w:numPr>
              <w:jc w:val="left"/>
              <w:rPr>
                <w:lang w:val="en-US"/>
              </w:rPr>
            </w:pPr>
            <w:r w:rsidRPr="002A2C28">
              <w:rPr>
                <w:lang w:val="en-US"/>
              </w:rPr>
              <w:t>not ‘y</w:t>
            </w:r>
            <w:r>
              <w:rPr>
                <w:lang w:val="en-US"/>
              </w:rPr>
              <w:t>/Y</w:t>
            </w:r>
            <w:r w:rsidRPr="002A2C28">
              <w:rPr>
                <w:lang w:val="en-US"/>
              </w:rPr>
              <w:t>’</w:t>
            </w:r>
          </w:p>
        </w:tc>
      </w:tr>
    </w:tbl>
    <w:p w14:paraId="678864E7" w14:textId="000865A1" w:rsidR="00337638" w:rsidRDefault="00337638" w:rsidP="000024F2">
      <w:pPr>
        <w:ind w:firstLine="0"/>
      </w:pPr>
    </w:p>
    <w:p w14:paraId="5D2F821E" w14:textId="77777777" w:rsidR="00D54E7B" w:rsidRDefault="00D54E7B" w:rsidP="000024F2">
      <w:pPr>
        <w:ind w:firstLine="0"/>
      </w:pPr>
    </w:p>
    <w:p w14:paraId="54AD160C" w14:textId="02596B61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</w:t>
      </w:r>
      <w:r w:rsidR="008F5FB5">
        <w:rPr>
          <w:sz w:val="28"/>
          <w:szCs w:val="28"/>
        </w:rPr>
        <w:t>7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543ABCB1" w14:textId="77777777" w:rsidR="00D54E7B" w:rsidRPr="00D54E7B" w:rsidRDefault="00D54E7B" w:rsidP="00D54E7B"/>
    <w:p w14:paraId="2EEDE78E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stdlib.h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</w:p>
    <w:p w14:paraId="77D90F32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stdio.h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</w:p>
    <w:p w14:paraId="5D28DE7C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math.h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</w:p>
    <w:p w14:paraId="03EC157D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functions.h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// header file</w:t>
      </w:r>
    </w:p>
    <w:p w14:paraId="1301191B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functions.c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// functions file</w:t>
      </w:r>
    </w:p>
    <w:p w14:paraId="2C2CD93B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4F967DA8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int main(void)</w:t>
      </w:r>
    </w:p>
    <w:p w14:paraId="0AD8E758" w14:textId="395964D1" w:rsidR="00E0345E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{</w:t>
      </w:r>
    </w:p>
    <w:p w14:paraId="756E83A5" w14:textId="0A63757E" w:rsidR="007464C6" w:rsidRPr="001D5B40" w:rsidRDefault="001D23C8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</w:rPr>
        <w:t xml:space="preserve">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while (1)</w:t>
      </w:r>
    </w:p>
    <w:p w14:paraId="19F87D84" w14:textId="0FB8996D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{</w:t>
      </w:r>
    </w:p>
    <w:p w14:paraId="6CF3FD14" w14:textId="7FDE7FEA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 xml:space="preserve">    </w:t>
      </w:r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 xml:space="preserve">//// Main </w:t>
      </w:r>
      <w:proofErr w:type="spellStart"/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func</w:t>
      </w:r>
      <w:proofErr w:type="spellEnd"/>
    </w:p>
    <w:p w14:paraId="6740D715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</w:pPr>
    </w:p>
    <w:p w14:paraId="3D883358" w14:textId="2762A3BC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 xml:space="preserve">    </w:t>
      </w:r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// n (array dimension) entering and checking</w:t>
      </w:r>
    </w:p>
    <w:p w14:paraId="2D269455" w14:textId="31DEFB89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int n;</w:t>
      </w:r>
    </w:p>
    <w:p w14:paraId="3C1540CB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16638344" w14:textId="567C3531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"Choose the dimension of arrays (a, b, c):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(&gt;=20)\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nDimension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: ");</w:t>
      </w:r>
    </w:p>
    <w:p w14:paraId="02AF812D" w14:textId="0CDA89BA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"%d", &amp;n);</w:t>
      </w:r>
    </w:p>
    <w:p w14:paraId="21FB5B0A" w14:textId="15208E3C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</w:rPr>
        <w:t xml:space="preserve">   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if (n &lt; 20) </w:t>
      </w:r>
    </w:p>
    <w:p w14:paraId="42E0513F" w14:textId="174FA43F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</w:rPr>
        <w:t xml:space="preserve">    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{</w:t>
      </w:r>
    </w:p>
    <w:p w14:paraId="3299BAB9" w14:textId="0ED52C76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</w:rPr>
        <w:t xml:space="preserve">    </w:t>
      </w:r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while(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n &lt; 20) </w:t>
      </w:r>
    </w:p>
    <w:p w14:paraId="4E9D2712" w14:textId="54799165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{</w:t>
      </w:r>
    </w:p>
    <w:p w14:paraId="7DF0AB89" w14:textId="1FCBE062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("\n(Error) Hey, you need to choose 'dim &gt;= 20</w:t>
      </w:r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'!\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n");</w:t>
      </w:r>
    </w:p>
    <w:p w14:paraId="14F1AA59" w14:textId="586E7002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"Choose the dimension of an arrays (a, b,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c): (&gt;= 20)\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nDimension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: ");</w:t>
      </w:r>
    </w:p>
    <w:p w14:paraId="1620CA50" w14:textId="2380416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"%d", &amp;n);</w:t>
      </w:r>
    </w:p>
    <w:p w14:paraId="02FE1876" w14:textId="3001076B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}</w:t>
      </w:r>
    </w:p>
    <w:p w14:paraId="68FD1F96" w14:textId="660420A3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}</w:t>
      </w:r>
    </w:p>
    <w:p w14:paraId="51B1AA97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27EA3F52" w14:textId="0939A523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// Arrays initialization and filling (random / manual)</w:t>
      </w:r>
    </w:p>
    <w:p w14:paraId="608BE5CF" w14:textId="00487B1E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int array1[n], array2[n], array3[n];</w:t>
      </w:r>
    </w:p>
    <w:p w14:paraId="71FC18CD" w14:textId="7F2A69C9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char 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randChoice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;</w:t>
      </w:r>
    </w:p>
    <w:p w14:paraId="6F50722C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756580E0" w14:textId="5EB255E2" w:rsidR="007464C6" w:rsidRPr="001D5B40" w:rsidRDefault="007464C6" w:rsidP="007464C6">
      <w:pPr>
        <w:shd w:val="clear" w:color="auto" w:fill="0D0D0D" w:themeFill="text1" w:themeFillTint="F2"/>
        <w:ind w:firstLine="0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749E5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\</w:t>
      </w:r>
      <w:proofErr w:type="spell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nFill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arrays randomly or manually?</w:t>
      </w:r>
      <w:r w:rsidR="00A749E5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</w:t>
      </w:r>
      <w:r w:rsidR="00A749E5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</w:p>
    <w:p w14:paraId="7C38EC01" w14:textId="5C045A16" w:rsidR="007464C6" w:rsidRPr="001D5B40" w:rsidRDefault="007464C6" w:rsidP="007464C6">
      <w:pPr>
        <w:shd w:val="clear" w:color="auto" w:fill="0D0D0D" w:themeFill="text1" w:themeFillTint="F2"/>
        <w:ind w:firstLine="0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A749E5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('r' or 'R' -- randomly / other</w:t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-- </w:t>
      </w:r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manually)\</w:t>
      </w:r>
      <w:proofErr w:type="spellStart"/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nAnswer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: ");</w:t>
      </w:r>
    </w:p>
    <w:p w14:paraId="2EC2E377" w14:textId="7444B6F1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 %c", &amp;</w:t>
      </w:r>
      <w:proofErr w:type="spell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randChoice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);</w:t>
      </w:r>
    </w:p>
    <w:p w14:paraId="059D24E0" w14:textId="11AF0EBF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1D23C8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if (</w:t>
      </w:r>
      <w:proofErr w:type="spell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randChoice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== 'r' || </w:t>
      </w:r>
      <w:proofErr w:type="spell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randChoice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== 'R') </w:t>
      </w:r>
    </w:p>
    <w:p w14:paraId="789C5447" w14:textId="2FE856D8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{</w:t>
      </w:r>
    </w:p>
    <w:p w14:paraId="205A1CC2" w14:textId="102849E1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createRandomArray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array1, 'a');</w:t>
      </w:r>
    </w:p>
    <w:p w14:paraId="3C0E06C8" w14:textId="323B1EAC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createRandomArray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array2, 'b');</w:t>
      </w:r>
    </w:p>
    <w:p w14:paraId="01270B5D" w14:textId="460EC0BA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createRandomArray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array3, 'c');</w:t>
      </w:r>
    </w:p>
    <w:p w14:paraId="51EBA70E" w14:textId="1540BDB8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} </w:t>
      </w:r>
    </w:p>
    <w:p w14:paraId="5874ADBC" w14:textId="5BF15079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else</w:t>
      </w:r>
    </w:p>
    <w:p w14:paraId="0F39EEF3" w14:textId="6600A38B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{</w:t>
      </w:r>
    </w:p>
    <w:p w14:paraId="3C909819" w14:textId="701F5F8D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createManualArray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array1, 'a');</w:t>
      </w:r>
    </w:p>
    <w:p w14:paraId="1227DD4A" w14:textId="5E1931C6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createManualArray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array2, 'b');</w:t>
      </w:r>
    </w:p>
    <w:p w14:paraId="1E610A12" w14:textId="62C80DBA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createManualArray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array3, 'c');</w:t>
      </w:r>
    </w:p>
    <w:p w14:paraId="0BCC1222" w14:textId="726BA3FF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}</w:t>
      </w:r>
    </w:p>
    <w:p w14:paraId="2EE061AB" w14:textId="618F75AE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array1, 'a');</w:t>
      </w:r>
    </w:p>
    <w:p w14:paraId="710FA340" w14:textId="246B5505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array2, 'b');</w:t>
      </w:r>
    </w:p>
    <w:p w14:paraId="7FF6CF0C" w14:textId="589B8668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n, array3, 'c');</w:t>
      </w:r>
    </w:p>
    <w:p w14:paraId="3A7208DA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43CA7906" w14:textId="02843903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// a', b' and c' and y arrays initialization</w:t>
      </w:r>
    </w:p>
    <w:p w14:paraId="4991AF40" w14:textId="616EF76D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double array11[n], array22[n], array33[n];</w:t>
      </w:r>
    </w:p>
    <w:p w14:paraId="74FCFC72" w14:textId="5C74AFA5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normalizeArray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array1, array11, n, 'A');</w:t>
      </w:r>
    </w:p>
    <w:p w14:paraId="286D8538" w14:textId="156897BD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normalizeArray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array2, array22, n, 'B');</w:t>
      </w:r>
    </w:p>
    <w:p w14:paraId="0C9C8D17" w14:textId="71B302E6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normalizeArray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array3, array33, n, 'C');</w:t>
      </w:r>
    </w:p>
    <w:p w14:paraId="01D416D7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</w:p>
    <w:p w14:paraId="407CF9EA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158C6E9D" w14:textId="0791C844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// x and y arrays initialization and output</w:t>
      </w:r>
    </w:p>
    <w:p w14:paraId="477C3708" w14:textId="40613B25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double x[n], y[n];</w:t>
      </w:r>
    </w:p>
    <w:p w14:paraId="0357F804" w14:textId="757681A6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finalizeArray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x, n, array11, array22, 'X');</w:t>
      </w:r>
    </w:p>
    <w:p w14:paraId="60D25737" w14:textId="4263C110" w:rsidR="007464C6" w:rsidRPr="001D5B40" w:rsidRDefault="001B7DE4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finalizeArray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y, n, array22, array33, 'Y');</w:t>
      </w:r>
    </w:p>
    <w:p w14:paraId="0068C7CE" w14:textId="7A25E6D7" w:rsidR="007464C6" w:rsidRPr="001D5B40" w:rsidRDefault="001B7DE4" w:rsidP="0035095B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//// Main </w:t>
      </w:r>
      <w:proofErr w:type="spell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func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(end)</w:t>
      </w:r>
    </w:p>
    <w:p w14:paraId="4EC5CFC0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15BFCF26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7A7A90DC" w14:textId="274D42FF" w:rsidR="007464C6" w:rsidRPr="001D5B40" w:rsidRDefault="0035095B" w:rsidP="0035095B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</w:t>
      </w:r>
      <w:r w:rsidR="008B7A7C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</w:t>
      </w:r>
      <w:r w:rsidR="007464C6"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//// Checking for program reiteration</w:t>
      </w:r>
    </w:p>
    <w:p w14:paraId="4B1440A2" w14:textId="6E922604" w:rsidR="007464C6" w:rsidRPr="001D5B40" w:rsidRDefault="0035095B" w:rsidP="0035095B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char again;</w:t>
      </w:r>
    </w:p>
    <w:p w14:paraId="6300524D" w14:textId="67D978BC" w:rsidR="007464C6" w:rsidRPr="001D5B40" w:rsidRDefault="0035095B" w:rsidP="0035095B">
      <w:pPr>
        <w:shd w:val="clear" w:color="auto" w:fill="0D0D0D" w:themeFill="text1" w:themeFillTint="F2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nDo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 xml:space="preserve"> you want to try again? ('y' or 'Y' -- yes / other -- </w:t>
      </w:r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no)\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n");</w:t>
      </w:r>
    </w:p>
    <w:p w14:paraId="1E6250CE" w14:textId="418DD62E" w:rsidR="007464C6" w:rsidRPr="001D5B40" w:rsidRDefault="0035095B" w:rsidP="0035095B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</w:rPr>
        <w:t xml:space="preserve">        </w:t>
      </w:r>
      <w:proofErr w:type="spellStart"/>
      <w:proofErr w:type="gramStart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7464C6"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"Answer: ");</w:t>
      </w:r>
    </w:p>
    <w:p w14:paraId="3CC2B9D7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" %c", &amp;again);</w:t>
      </w:r>
    </w:p>
    <w:p w14:paraId="15604021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if (</w:t>
      </w:r>
      <w:proofErr w:type="gramStart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again !</w:t>
      </w:r>
      <w:proofErr w:type="gramEnd"/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= 'Y' &amp;&amp; again != 'y')</w:t>
      </w:r>
    </w:p>
    <w:p w14:paraId="2888EF5B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285346D5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break;</w:t>
      </w:r>
    </w:p>
    <w:p w14:paraId="1DD12BE1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 xml:space="preserve">} </w:t>
      </w:r>
    </w:p>
    <w:p w14:paraId="7C8D09B0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 xml:space="preserve">else </w:t>
      </w:r>
    </w:p>
    <w:p w14:paraId="49B9928F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6F3847E5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continue;</w:t>
      </w:r>
    </w:p>
    <w:p w14:paraId="5D2B1520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58D64D0E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</w:r>
      <w:r w:rsidRPr="001D5B40">
        <w:rPr>
          <w:rFonts w:ascii="Consolas" w:eastAsia="Times New Roman" w:hAnsi="Consolas"/>
          <w:color w:val="3B3838" w:themeColor="background2" w:themeShade="40"/>
          <w:sz w:val="18"/>
          <w:szCs w:val="18"/>
          <w:lang w:val="en-US"/>
        </w:rPr>
        <w:t>//// Checking for program reiteration (end)</w:t>
      </w:r>
    </w:p>
    <w:p w14:paraId="161521B0" w14:textId="34BAE388" w:rsidR="007464C6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00B79B3F" w14:textId="77777777" w:rsidR="008A070D" w:rsidRPr="001D5B40" w:rsidRDefault="008A070D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</w:p>
    <w:p w14:paraId="43BA25C5" w14:textId="77777777" w:rsidR="007464C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ab/>
        <w:t>return 0;</w:t>
      </w:r>
    </w:p>
    <w:p w14:paraId="176EE66B" w14:textId="5747BF52" w:rsidR="00956746" w:rsidRPr="001D5B40" w:rsidRDefault="007464C6" w:rsidP="007464C6">
      <w:pPr>
        <w:shd w:val="clear" w:color="auto" w:fill="0D0D0D" w:themeFill="text1" w:themeFillTint="F2"/>
        <w:ind w:firstLine="0"/>
        <w:jc w:val="left"/>
        <w:rPr>
          <w:rFonts w:ascii="Consolas" w:eastAsia="Times New Roman" w:hAnsi="Consolas"/>
          <w:color w:val="DBDBDB" w:themeColor="accent3" w:themeTint="66"/>
          <w:sz w:val="21"/>
          <w:szCs w:val="21"/>
        </w:rPr>
      </w:pPr>
      <w:r w:rsidRPr="001D5B40">
        <w:rPr>
          <w:rFonts w:ascii="Consolas" w:eastAsia="Times New Roman" w:hAnsi="Consolas"/>
          <w:color w:val="DBDBDB" w:themeColor="accent3" w:themeTint="66"/>
          <w:sz w:val="18"/>
          <w:szCs w:val="18"/>
          <w:lang w:val="en-US"/>
        </w:rPr>
        <w:t>}</w:t>
      </w:r>
    </w:p>
    <w:p w14:paraId="148A66D3" w14:textId="77777777" w:rsidR="00956746" w:rsidRPr="00956746" w:rsidRDefault="00956746" w:rsidP="00956746">
      <w:pPr>
        <w:ind w:firstLine="0"/>
        <w:rPr>
          <w:rFonts w:ascii="Consolas" w:eastAsia="Times New Roman" w:hAnsi="Consolas"/>
          <w:color w:val="C586C0"/>
          <w:sz w:val="21"/>
          <w:szCs w:val="21"/>
        </w:rPr>
      </w:pPr>
    </w:p>
    <w:p w14:paraId="78C56A73" w14:textId="433D700F" w:rsidR="00B47224" w:rsidRDefault="00B47224" w:rsidP="00B47224">
      <w:pPr>
        <w:ind w:firstLine="0"/>
      </w:pPr>
    </w:p>
    <w:p w14:paraId="2700D32E" w14:textId="68C46FDD" w:rsidR="006331E1" w:rsidRDefault="006331E1" w:rsidP="00B47224">
      <w:pPr>
        <w:ind w:firstLine="0"/>
      </w:pPr>
    </w:p>
    <w:p w14:paraId="7A705425" w14:textId="77777777" w:rsidR="00A9340F" w:rsidRPr="00A9340F" w:rsidRDefault="00A9340F" w:rsidP="00A9340F">
      <w:pPr>
        <w:ind w:firstLine="0"/>
        <w:jc w:val="center"/>
        <w:rPr>
          <w:b/>
          <w:bCs/>
        </w:rPr>
      </w:pPr>
      <w:r w:rsidRPr="00A9340F">
        <w:rPr>
          <w:szCs w:val="28"/>
        </w:rPr>
        <w:t xml:space="preserve"> </w:t>
      </w:r>
      <w:r w:rsidRPr="00A9340F">
        <w:rPr>
          <w:b/>
          <w:bCs/>
        </w:rPr>
        <w:t xml:space="preserve">Листинг файла с функциями </w:t>
      </w:r>
      <w:r w:rsidRPr="00A9340F">
        <w:rPr>
          <w:b/>
          <w:bCs/>
          <w:lang w:val="en-US"/>
        </w:rPr>
        <w:t>FUNCTIONS</w:t>
      </w:r>
      <w:r w:rsidRPr="00A9340F">
        <w:rPr>
          <w:b/>
          <w:bCs/>
        </w:rPr>
        <w:t>.</w:t>
      </w:r>
      <w:r w:rsidRPr="00A9340F">
        <w:rPr>
          <w:b/>
          <w:bCs/>
          <w:lang w:val="en-US"/>
        </w:rPr>
        <w:t>C</w:t>
      </w:r>
      <w:r w:rsidRPr="00A9340F">
        <w:rPr>
          <w:b/>
          <w:bCs/>
        </w:rPr>
        <w:t xml:space="preserve"> (</w:t>
      </w:r>
      <w:r w:rsidRPr="00A9340F">
        <w:rPr>
          <w:b/>
          <w:bCs/>
          <w:lang w:val="en-US"/>
        </w:rPr>
        <w:t>C</w:t>
      </w:r>
      <w:r w:rsidRPr="00A9340F">
        <w:rPr>
          <w:b/>
          <w:bCs/>
        </w:rPr>
        <w:t>)</w:t>
      </w:r>
    </w:p>
    <w:p w14:paraId="25B398D5" w14:textId="7D3C3036" w:rsidR="00A9340F" w:rsidRDefault="00B107A7" w:rsidP="00A9340F">
      <w:pPr>
        <w:pStyle w:val="a2"/>
        <w:rPr>
          <w:sz w:val="28"/>
          <w:szCs w:val="28"/>
        </w:rPr>
      </w:pPr>
      <w:r w:rsidRPr="00B107A7">
        <w:rPr>
          <w:sz w:val="28"/>
          <w:szCs w:val="28"/>
        </w:rPr>
        <w:t xml:space="preserve">                                                                                   </w:t>
      </w:r>
      <w:r>
        <w:rPr>
          <w:sz w:val="28"/>
          <w:szCs w:val="28"/>
        </w:rPr>
        <w:t xml:space="preserve">Листинг файла с функциями </w:t>
      </w:r>
      <w:r>
        <w:rPr>
          <w:sz w:val="28"/>
          <w:szCs w:val="28"/>
          <w:lang w:val="en-US"/>
        </w:rPr>
        <w:t>functions</w:t>
      </w:r>
      <w:r w:rsidRPr="00B107A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</w:t>
      </w:r>
      <w:r w:rsidRPr="00B107A7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</w:t>
      </w:r>
      <w:r w:rsidRPr="00B107A7">
        <w:rPr>
          <w:sz w:val="28"/>
          <w:szCs w:val="28"/>
        </w:rPr>
        <w:t>)</w:t>
      </w:r>
    </w:p>
    <w:p w14:paraId="1D41DC79" w14:textId="77777777" w:rsidR="00A9340F" w:rsidRP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stdlib.h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02B3C196" w14:textId="77777777" w:rsidR="00A9340F" w:rsidRP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stdio.h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451650BD" w14:textId="77777777" w:rsidR="00A9340F" w:rsidRP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math.h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042433D0" w14:textId="77777777" w:rsidR="00A9340F" w:rsidRP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time.h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05FD0A5C" w14:textId="77777777" w:rsidR="00A9340F" w:rsidRP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57830F03" w14:textId="77777777" w:rsidR="00A9340F" w:rsidRP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createRandomArray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int n, int array[], char name) </w:t>
      </w:r>
    </w:p>
    <w:p w14:paraId="5CE574C2" w14:textId="77777777" w:rsid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5299711F" w14:textId="77777777" w:rsidR="00A9340F" w:rsidRDefault="00A9340F" w:rsidP="00A9340F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srand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time(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NULL));</w:t>
      </w:r>
    </w:p>
    <w:p w14:paraId="00401B1C" w14:textId="47F6654F" w:rsidR="00A9340F" w:rsidRPr="00A9340F" w:rsidRDefault="00A9340F" w:rsidP="00A9340F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end;</w:t>
      </w:r>
    </w:p>
    <w:p w14:paraId="365CB83F" w14:textId="0EBA731E" w:rsidR="00A9340F" w:rsidRPr="00A9340F" w:rsidRDefault="00A9340F" w:rsidP="00A9340F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"Choose the high border of an array '%c': ", name);</w:t>
      </w:r>
    </w:p>
    <w:p w14:paraId="1E150FC6" w14:textId="59D49916" w:rsidR="00A9340F" w:rsidRPr="00A9340F" w:rsidRDefault="00A9340F" w:rsidP="00A9340F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&amp;end);</w:t>
      </w:r>
    </w:p>
    <w:p w14:paraId="290ADA59" w14:textId="472B6B08" w:rsidR="00A9340F" w:rsidRPr="00A9340F" w:rsidRDefault="00A9340F" w:rsidP="00A9340F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n;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++) </w:t>
      </w:r>
    </w:p>
    <w:p w14:paraId="206763BF" w14:textId="661D6031" w:rsidR="00A9340F" w:rsidRPr="00A9340F" w:rsidRDefault="00A9340F" w:rsidP="00A9340F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396A60F1" w14:textId="19B6047B" w:rsidR="00A9340F" w:rsidRPr="00A9340F" w:rsidRDefault="00BD46A8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</w:t>
      </w:r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array[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] = </w:t>
      </w:r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rand(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 % (end + 1);</w:t>
      </w:r>
    </w:p>
    <w:p w14:paraId="4115CD20" w14:textId="68381B24" w:rsidR="00A9340F" w:rsidRPr="00A9340F" w:rsidRDefault="00BD46A8" w:rsidP="00A9340F">
      <w:pPr>
        <w:shd w:val="clear" w:color="auto" w:fill="0D0D0D" w:themeFill="text1" w:themeFillTint="F2"/>
        <w:ind w:firstLine="31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</w:t>
      </w:r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7C6B1AB7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33ECD35F" w14:textId="77777777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1F75A4C7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createManualArray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n, int array[], char name)</w:t>
      </w:r>
    </w:p>
    <w:p w14:paraId="7F3F21C8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33FFFE67" w14:textId="01DD99A2" w:rsidR="00A9340F" w:rsidRPr="00A9340F" w:rsidRDefault="00BD46A8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nEnter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values of array '%c' one by one:\n", name);</w:t>
      </w:r>
    </w:p>
    <w:p w14:paraId="7ECF7BEC" w14:textId="0EDD958F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n;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++) </w:t>
      </w:r>
    </w:p>
    <w:p w14:paraId="78D20A03" w14:textId="65BF43C6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315B4355" w14:textId="416E379E" w:rsidR="00BD46A8" w:rsidRDefault="00BD46A8" w:rsidP="00BD46A8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</w:t>
      </w:r>
      <w:proofErr w:type="spellStart"/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"Element %d: ", 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+ 1);</w:t>
      </w:r>
    </w:p>
    <w:p w14:paraId="50A3C3A6" w14:textId="2FEA0FD5" w:rsidR="00A9340F" w:rsidRPr="00A9340F" w:rsidRDefault="00BD46A8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&amp;array[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]);</w:t>
      </w:r>
    </w:p>
    <w:p w14:paraId="3595A440" w14:textId="0C8D099A" w:rsidR="00A9340F" w:rsidRPr="00A9340F" w:rsidRDefault="00BD46A8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48CB0923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302A4E0C" w14:textId="77777777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6200DD07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printArray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int n, int array[], char name) </w:t>
      </w:r>
    </w:p>
    <w:p w14:paraId="562C37FF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{ </w:t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796D2566" w14:textId="120B92DC" w:rsidR="00A9340F" w:rsidRPr="00A9340F" w:rsidRDefault="00BD46A8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"Array '%c': ", name);</w:t>
      </w:r>
    </w:p>
    <w:p w14:paraId="6B40AC3E" w14:textId="29887E5E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n;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2B1CBFD5" w14:textId="7464AE91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08F82B38" w14:textId="0A978AE4" w:rsidR="00A9340F" w:rsidRPr="00A9340F" w:rsidRDefault="00BD46A8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array[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]);</w:t>
      </w:r>
    </w:p>
    <w:p w14:paraId="339EB8D8" w14:textId="5F594D56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6B260477" w14:textId="7FF8CD9B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("\n");</w:t>
      </w:r>
    </w:p>
    <w:p w14:paraId="2C864CCE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373D532D" w14:textId="77777777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46ACC51B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normalizeArray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arrayOld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[], double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arrayNew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[], int n, char name)</w:t>
      </w:r>
    </w:p>
    <w:p w14:paraId="100351E2" w14:textId="77777777" w:rsidR="00BD46A8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2BD51BCB" w14:textId="77777777" w:rsidR="00BD46A8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sum = 0;</w:t>
      </w:r>
    </w:p>
    <w:p w14:paraId="0607378F" w14:textId="3C8A9724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nArray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'%c': \n", name);</w:t>
      </w:r>
    </w:p>
    <w:p w14:paraId="21E1B9EC" w14:textId="2997FAD0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n;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6BA66A06" w14:textId="467DBCA7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6A3E5978" w14:textId="4B641039" w:rsidR="00A9340F" w:rsidRPr="00A9340F" w:rsidRDefault="00BD46A8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</w:t>
      </w:r>
      <w:proofErr w:type="spellStart"/>
      <w:proofErr w:type="gram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"%d", 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arrayOld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]);</w:t>
      </w:r>
    </w:p>
    <w:p w14:paraId="74FB4302" w14:textId="757E222E" w:rsidR="00A9340F" w:rsidRPr="00A9340F" w:rsidRDefault="00BD46A8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j = 0; j &lt;= 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; </w:t>
      </w:r>
      <w:proofErr w:type="spellStart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j++</w:t>
      </w:r>
      <w:proofErr w:type="spellEnd"/>
      <w:r w:rsidR="00A9340F"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</w:t>
      </w:r>
    </w:p>
    <w:p w14:paraId="66468B93" w14:textId="02F23A59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3B657D50" w14:textId="21B510B8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sum += abs(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arrayOld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[j]);</w:t>
      </w:r>
    </w:p>
    <w:p w14:paraId="3F854A04" w14:textId="3A4F3904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77756121" w14:textId="0C4B1497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if (sum == 0)</w:t>
      </w:r>
    </w:p>
    <w:p w14:paraId="6D1C1B7B" w14:textId="376198EE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6A573E7C" w14:textId="3634C584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arrayNew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 = (float)0;</w:t>
      </w:r>
    </w:p>
    <w:p w14:paraId="3004FE2E" w14:textId="218A37BD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4A97EA1A" w14:textId="4E891EE2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else</w:t>
      </w:r>
    </w:p>
    <w:p w14:paraId="40FCB48C" w14:textId="7D729A0A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39A7352D" w14:textId="308C7EF3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arrayNew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 = (double)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arrayOld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 / sum;</w:t>
      </w:r>
    </w:p>
    <w:p w14:paraId="5EAFE2C7" w14:textId="18EEF9EF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1C9BC78F" w14:textId="7AF44C0B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  <w:r w:rsidR="00BD46A8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1F437592" w14:textId="09163264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nSum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: %d\n", sum);</w:t>
      </w:r>
    </w:p>
    <w:p w14:paraId="7A02137D" w14:textId="3397EB7D" w:rsidR="00A9340F" w:rsidRPr="00A9340F" w:rsidRDefault="00A9340F" w:rsidP="00BD46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n;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3CB29E1E" w14:textId="6631E6FC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{ </w:t>
      </w:r>
    </w:p>
    <w:p w14:paraId="2B68BA8B" w14:textId="237743D1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"%3.3f\n",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arrayNew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]);</w:t>
      </w:r>
    </w:p>
    <w:p w14:paraId="207FAE65" w14:textId="64F58CF5" w:rsidR="00A9340F" w:rsidRPr="00A9340F" w:rsidRDefault="00A9340F" w:rsidP="00BD46A8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5D521203" w14:textId="77777777" w:rsidR="00A9340F" w:rsidRPr="00A9340F" w:rsidRDefault="00A9340F" w:rsidP="00BD46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3089D535" w14:textId="77777777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2C51D1C" w14:textId="77777777" w:rsidR="00A9340F" w:rsidRPr="00A9340F" w:rsidRDefault="00A9340F" w:rsidP="00184B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finalizeArray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double x[], int n, double array11[], double array22[], char name)</w:t>
      </w:r>
    </w:p>
    <w:p w14:paraId="4EFA8041" w14:textId="77777777" w:rsidR="00A9340F" w:rsidRPr="00A9340F" w:rsidRDefault="00A9340F" w:rsidP="00184B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7B172995" w14:textId="3A8A7E81" w:rsidR="00A9340F" w:rsidRPr="00A9340F" w:rsidRDefault="00A9340F" w:rsidP="00184B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"\n\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nFinal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array '%c': ", name);</w:t>
      </w:r>
    </w:p>
    <w:p w14:paraId="42A32F84" w14:textId="6E23F945" w:rsidR="00A9340F" w:rsidRPr="00A9340F" w:rsidRDefault="00A9340F" w:rsidP="00184B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for (int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n; 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0962B47F" w14:textId="751EC72C" w:rsidR="00A9340F" w:rsidRPr="00A9340F" w:rsidRDefault="00A9340F" w:rsidP="00184B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2AB321F0" w14:textId="38CBCD9C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x[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 = array11[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 - array22[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];</w:t>
      </w:r>
    </w:p>
    <w:p w14:paraId="3529B7B3" w14:textId="7D9B9F6D" w:rsidR="00A9340F" w:rsidRPr="00A9340F" w:rsidRDefault="00A9340F" w:rsidP="00A9340F">
      <w:pPr>
        <w:shd w:val="clear" w:color="auto" w:fill="0D0D0D" w:themeFill="text1" w:themeFillTint="F2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"\n%3.3f", x[</w:t>
      </w: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]);</w:t>
      </w:r>
    </w:p>
    <w:p w14:paraId="1C791AC2" w14:textId="56401CEC" w:rsidR="00A9340F" w:rsidRPr="00A9340F" w:rsidRDefault="00A9340F" w:rsidP="00184B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</w:rPr>
        <w:t>}</w:t>
      </w:r>
    </w:p>
    <w:p w14:paraId="6D0437F3" w14:textId="74A25B2E" w:rsidR="00A9340F" w:rsidRPr="00A9340F" w:rsidRDefault="00A9340F" w:rsidP="00184BA8">
      <w:pPr>
        <w:shd w:val="clear" w:color="auto" w:fill="0D0D0D" w:themeFill="text1" w:themeFillTint="F2"/>
        <w:ind w:firstLine="397"/>
        <w:rPr>
          <w:rFonts w:ascii="Consolas" w:hAnsi="Consolas"/>
          <w:color w:val="DBDBDB" w:themeColor="accent3" w:themeTint="66"/>
          <w:sz w:val="18"/>
          <w:szCs w:val="18"/>
        </w:rPr>
      </w:pPr>
      <w:proofErr w:type="spellStart"/>
      <w:r w:rsidRPr="00A9340F">
        <w:rPr>
          <w:rFonts w:ascii="Consolas" w:hAnsi="Consolas"/>
          <w:color w:val="DBDBDB" w:themeColor="accent3" w:themeTint="66"/>
          <w:sz w:val="18"/>
          <w:szCs w:val="18"/>
        </w:rPr>
        <w:t>printf</w:t>
      </w:r>
      <w:proofErr w:type="spellEnd"/>
      <w:r w:rsidRPr="00A9340F">
        <w:rPr>
          <w:rFonts w:ascii="Consolas" w:hAnsi="Consolas"/>
          <w:color w:val="DBDBDB" w:themeColor="accent3" w:themeTint="66"/>
          <w:sz w:val="18"/>
          <w:szCs w:val="18"/>
        </w:rPr>
        <w:t>("\n");</w:t>
      </w:r>
    </w:p>
    <w:p w14:paraId="55E35D50" w14:textId="77777777" w:rsidR="00A9340F" w:rsidRPr="00A9340F" w:rsidRDefault="00A9340F" w:rsidP="00184BA8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</w:rPr>
      </w:pPr>
      <w:r w:rsidRPr="00A9340F">
        <w:rPr>
          <w:rFonts w:ascii="Consolas" w:hAnsi="Consolas"/>
          <w:color w:val="DBDBDB" w:themeColor="accent3" w:themeTint="66"/>
          <w:sz w:val="18"/>
          <w:szCs w:val="18"/>
        </w:rPr>
        <w:t>}</w:t>
      </w:r>
    </w:p>
    <w:p w14:paraId="5D77C40A" w14:textId="77777777" w:rsidR="00A9340F" w:rsidRPr="00A9340F" w:rsidRDefault="00A9340F" w:rsidP="00A9340F"/>
    <w:p w14:paraId="7DB919D4" w14:textId="64D8CEB0" w:rsidR="00A9340F" w:rsidRPr="00A9340F" w:rsidRDefault="00A9340F" w:rsidP="00A9340F">
      <w:pPr>
        <w:pStyle w:val="a2"/>
        <w:rPr>
          <w:sz w:val="28"/>
          <w:szCs w:val="28"/>
          <w:lang w:val="en-US"/>
        </w:rPr>
      </w:pPr>
      <w:r w:rsidRPr="00A9340F">
        <w:rPr>
          <w:sz w:val="28"/>
          <w:szCs w:val="28"/>
          <w:lang w:val="en-US"/>
        </w:rPr>
        <w:t xml:space="preserve">                                                                                                </w:t>
      </w:r>
      <w:r w:rsidRPr="00CA0ABB">
        <w:rPr>
          <w:sz w:val="28"/>
          <w:szCs w:val="28"/>
        </w:rPr>
        <w:t>Листинг</w:t>
      </w:r>
      <w:r w:rsidRPr="00A9340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HEADER </w:t>
      </w:r>
      <w:r>
        <w:rPr>
          <w:sz w:val="28"/>
          <w:szCs w:val="28"/>
        </w:rPr>
        <w:t>Файла</w:t>
      </w:r>
      <w:r w:rsidRPr="00A9340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functions.h</w:t>
      </w:r>
      <w:r w:rsidRPr="00A9340F">
        <w:rPr>
          <w:sz w:val="28"/>
          <w:szCs w:val="28"/>
          <w:lang w:val="en-US"/>
        </w:rPr>
        <w:t xml:space="preserve"> (C)</w:t>
      </w:r>
    </w:p>
    <w:p w14:paraId="530456E3" w14:textId="77777777" w:rsidR="00A9340F" w:rsidRPr="00A9340F" w:rsidRDefault="00A9340F" w:rsidP="00B47224">
      <w:pPr>
        <w:ind w:firstLine="0"/>
        <w:rPr>
          <w:lang w:val="en-US"/>
        </w:rPr>
      </w:pPr>
    </w:p>
    <w:p w14:paraId="432FDF1E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#ifndef </w:t>
      </w:r>
      <w:proofErr w:type="spell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functions_h</w:t>
      </w:r>
      <w:proofErr w:type="spellEnd"/>
    </w:p>
    <w:p w14:paraId="1E8F5A51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#define </w:t>
      </w:r>
      <w:proofErr w:type="spell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functions_h</w:t>
      </w:r>
      <w:proofErr w:type="spellEnd"/>
    </w:p>
    <w:p w14:paraId="7C8895C9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createRandomArray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n, int array[], char name);</w:t>
      </w:r>
    </w:p>
    <w:p w14:paraId="1EE74159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createManualArray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n, int array[], char a);</w:t>
      </w:r>
    </w:p>
    <w:p w14:paraId="28C2BA97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printArray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n, int array[], char name);</w:t>
      </w:r>
    </w:p>
    <w:p w14:paraId="517D02BA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normalizeArray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int </w:t>
      </w:r>
      <w:proofErr w:type="spell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arrayOld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[], double </w:t>
      </w:r>
      <w:proofErr w:type="spell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arrayNew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[], int n, char name);</w:t>
      </w:r>
    </w:p>
    <w:p w14:paraId="43DE8B89" w14:textId="77777777" w:rsidR="00B107A7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finalizeArray</w:t>
      </w:r>
      <w:proofErr w:type="spell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double x[], int n, double array11[], double array22[], char name);</w:t>
      </w:r>
    </w:p>
    <w:p w14:paraId="0692D38C" w14:textId="4B9BEB2C" w:rsidR="006331E1" w:rsidRPr="00B107A7" w:rsidRDefault="00B107A7" w:rsidP="00B107A7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B107A7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#endif</w:t>
      </w:r>
    </w:p>
    <w:p w14:paraId="3C45BAAC" w14:textId="2E074414" w:rsidR="00441F99" w:rsidRDefault="00BE2C89" w:rsidP="00D54E7B">
      <w:pPr>
        <w:pStyle w:val="a2"/>
      </w:pPr>
      <w:r w:rsidRPr="00A9340F">
        <w:rPr>
          <w:lang w:val="en-US"/>
        </w:rPr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8F5FB5">
        <w:rPr>
          <w:sz w:val="28"/>
          <w:szCs w:val="28"/>
        </w:rPr>
        <w:t>7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7A57A399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D:\University\ProgLabs\My Labs\7&gt;lab7.exe</w:t>
      </w:r>
    </w:p>
    <w:p w14:paraId="0F2C2FE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Choose the dimension of arrays (a, b, c): (&gt;= 20)</w:t>
      </w:r>
    </w:p>
    <w:p w14:paraId="2D3571A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Dimension: 19</w:t>
      </w:r>
    </w:p>
    <w:p w14:paraId="7654EB6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2D6C36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(Error) Hey, you need to choose 'dim &gt;= 20'!</w:t>
      </w:r>
    </w:p>
    <w:p w14:paraId="741408A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Choose the dimension of an arrays (a, b, c): (&gt;= 20)</w:t>
      </w:r>
    </w:p>
    <w:p w14:paraId="3F9E047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Dimension: 20</w:t>
      </w:r>
    </w:p>
    <w:p w14:paraId="2C1EB38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0DA41D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Fill arrays randomly or </w:t>
      </w:r>
      <w:proofErr w:type="gramStart"/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manually?(</w:t>
      </w:r>
      <w:proofErr w:type="gramEnd"/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'r' or 'R' -- randomly / other -- manually)</w:t>
      </w:r>
    </w:p>
    <w:p w14:paraId="401DDD35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Answer: r</w:t>
      </w:r>
    </w:p>
    <w:p w14:paraId="54BC01E2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Choose the high border of an array 'a': 1</w:t>
      </w:r>
    </w:p>
    <w:p w14:paraId="4BA12DD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Choose the high border of an array 'b': 2</w:t>
      </w:r>
    </w:p>
    <w:p w14:paraId="0167884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Choose the high border of an array 'c': 3</w:t>
      </w:r>
    </w:p>
    <w:p w14:paraId="7BE43EC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 'a': 10011011110000001100</w:t>
      </w:r>
    </w:p>
    <w:p w14:paraId="7E49EFA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 'b': 11221110200222202102</w:t>
      </w:r>
    </w:p>
    <w:p w14:paraId="757AB87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 'c': 02323210300011003010</w:t>
      </w:r>
    </w:p>
    <w:p w14:paraId="0004C53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520EAA2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 'A':</w:t>
      </w:r>
    </w:p>
    <w:p w14:paraId="17A30FA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10011011110000001100</w:t>
      </w:r>
    </w:p>
    <w:p w14:paraId="659BA3A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Sum: 110</w:t>
      </w:r>
    </w:p>
    <w:p w14:paraId="1EE2036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1.000</w:t>
      </w:r>
    </w:p>
    <w:p w14:paraId="5FAA4A8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22FB214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17374AC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0.200</w:t>
      </w:r>
    </w:p>
    <w:p w14:paraId="3F3D56F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0.125</w:t>
      </w:r>
    </w:p>
    <w:p w14:paraId="2F3D256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57D1CA8C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0.067</w:t>
      </w:r>
    </w:p>
    <w:p w14:paraId="265431A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0.050</w:t>
      </w:r>
    </w:p>
    <w:p w14:paraId="0702AB5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0.038</w:t>
      </w:r>
    </w:p>
    <w:p w14:paraId="0C74EFB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0.030</w:t>
      </w:r>
    </w:p>
    <w:p w14:paraId="7D1E2782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08DE9E1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5F6489F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2F0E856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5B1FA53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68130E8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3E21CE3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0.012</w:t>
      </w:r>
    </w:p>
    <w:p w14:paraId="31F157D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0.011</w:t>
      </w:r>
    </w:p>
    <w:p w14:paraId="12C3CBF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7C749C0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20933F9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4BFC6059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 'B':</w:t>
      </w:r>
    </w:p>
    <w:p w14:paraId="2C0908E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11221110200222202102</w:t>
      </w:r>
    </w:p>
    <w:p w14:paraId="71A7663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Sum: 251</w:t>
      </w:r>
    </w:p>
    <w:p w14:paraId="3E089C07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1.000</w:t>
      </w:r>
    </w:p>
    <w:p w14:paraId="6B5688C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0.333</w:t>
      </w:r>
    </w:p>
    <w:p w14:paraId="71CA9BD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0.286</w:t>
      </w:r>
    </w:p>
    <w:p w14:paraId="04C8E3F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0.154</w:t>
      </w:r>
    </w:p>
    <w:p w14:paraId="29DE4D6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0.050</w:t>
      </w:r>
    </w:p>
    <w:p w14:paraId="504B432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0.036</w:t>
      </w:r>
    </w:p>
    <w:p w14:paraId="725B080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0.027</w:t>
      </w:r>
    </w:p>
    <w:p w14:paraId="294EDEF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51CD547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0.035</w:t>
      </w:r>
    </w:p>
    <w:p w14:paraId="4D2E612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0751DBA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6A6552C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0.022</w:t>
      </w:r>
    </w:p>
    <w:p w14:paraId="4C24F7A7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0.019</w:t>
      </w:r>
    </w:p>
    <w:p w14:paraId="413DA25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0.016</w:t>
      </w:r>
    </w:p>
    <w:p w14:paraId="7489302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0.014</w:t>
      </w:r>
    </w:p>
    <w:p w14:paraId="4E0843F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2E25579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0.011</w:t>
      </w:r>
    </w:p>
    <w:p w14:paraId="699E206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0.005</w:t>
      </w:r>
    </w:p>
    <w:p w14:paraId="724E2CD7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3C1B25F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0.008</w:t>
      </w:r>
    </w:p>
    <w:p w14:paraId="788D8512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6836F0C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 'C':</w:t>
      </w:r>
    </w:p>
    <w:p w14:paraId="1EC0229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02323210300011003010</w:t>
      </w:r>
    </w:p>
    <w:p w14:paraId="4BFADC75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Sum: 283</w:t>
      </w:r>
    </w:p>
    <w:p w14:paraId="71E84EC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782396D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1.000</w:t>
      </w:r>
    </w:p>
    <w:p w14:paraId="085F835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0.429</w:t>
      </w:r>
    </w:p>
    <w:p w14:paraId="533D649C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0.143</w:t>
      </w:r>
    </w:p>
    <w:p w14:paraId="754998A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0.125</w:t>
      </w:r>
    </w:p>
    <w:p w14:paraId="237117C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0.056</w:t>
      </w:r>
    </w:p>
    <w:p w14:paraId="44AB000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0.020</w:t>
      </w:r>
    </w:p>
    <w:p w14:paraId="6F2D876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40B0595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0.038</w:t>
      </w:r>
    </w:p>
    <w:p w14:paraId="4860B0E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40706F2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34642892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01752BE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0.007</w:t>
      </w:r>
    </w:p>
    <w:p w14:paraId="07210B1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0.006</w:t>
      </w:r>
    </w:p>
    <w:p w14:paraId="19B4301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30A62F4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726F654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0.014</w:t>
      </w:r>
    </w:p>
    <w:p w14:paraId="368C5D3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41E2080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0.004</w:t>
      </w:r>
    </w:p>
    <w:p w14:paraId="175B2C6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1FC3D4F9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6CE0E9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1A1301F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Final array 'X':</w:t>
      </w:r>
    </w:p>
    <w:p w14:paraId="66400AC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41EAFD5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-0.333</w:t>
      </w:r>
    </w:p>
    <w:p w14:paraId="6F04D1A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-0.286</w:t>
      </w:r>
    </w:p>
    <w:p w14:paraId="26EC13F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0.046</w:t>
      </w:r>
    </w:p>
    <w:p w14:paraId="49C5CC6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0.075</w:t>
      </w:r>
    </w:p>
    <w:p w14:paraId="443F930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-0.036</w:t>
      </w:r>
    </w:p>
    <w:p w14:paraId="55F8B7A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0.040</w:t>
      </w:r>
    </w:p>
    <w:p w14:paraId="41A982E4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0.050</w:t>
      </w:r>
    </w:p>
    <w:p w14:paraId="1F0F31C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0.003</w:t>
      </w:r>
    </w:p>
    <w:p w14:paraId="24F58E0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0.030</w:t>
      </w:r>
    </w:p>
    <w:p w14:paraId="7B56DAF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4E1A2A1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-0.022</w:t>
      </w:r>
    </w:p>
    <w:p w14:paraId="5CCC91D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-0.019</w:t>
      </w:r>
    </w:p>
    <w:p w14:paraId="2F03996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-0.016</w:t>
      </w:r>
    </w:p>
    <w:p w14:paraId="3820FC6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-0.014</w:t>
      </w:r>
    </w:p>
    <w:p w14:paraId="647EE7A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738A10BD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0.001</w:t>
      </w:r>
    </w:p>
    <w:p w14:paraId="12B1146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0.006</w:t>
      </w:r>
    </w:p>
    <w:p w14:paraId="2E68831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7A79003C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-0.008</w:t>
      </w:r>
    </w:p>
    <w:p w14:paraId="0F0AEE91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16EF264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0855A54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Final array 'Y':</w:t>
      </w:r>
    </w:p>
    <w:p w14:paraId="58B211B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1.000</w:t>
      </w:r>
    </w:p>
    <w:p w14:paraId="425EAEE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-0.667</w:t>
      </w:r>
    </w:p>
    <w:p w14:paraId="45681BA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-0.143</w:t>
      </w:r>
    </w:p>
    <w:p w14:paraId="45F97955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0.011</w:t>
      </w:r>
    </w:p>
    <w:p w14:paraId="0EB09D6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-0.075</w:t>
      </w:r>
    </w:p>
    <w:p w14:paraId="289344FF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-0.020</w:t>
      </w:r>
    </w:p>
    <w:p w14:paraId="34CAB68A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0.007</w:t>
      </w:r>
    </w:p>
    <w:p w14:paraId="5FC9A60C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55F3F300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-0.003</w:t>
      </w:r>
    </w:p>
    <w:p w14:paraId="0ABE1C46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3A4F51A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0FFCD55B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0.022</w:t>
      </w:r>
    </w:p>
    <w:p w14:paraId="7191BB6E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0.012</w:t>
      </w:r>
    </w:p>
    <w:p w14:paraId="7ED04DB7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0.010</w:t>
      </w:r>
    </w:p>
    <w:p w14:paraId="18424EE8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0.014</w:t>
      </w:r>
    </w:p>
    <w:p w14:paraId="42D9E3A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0.000</w:t>
      </w:r>
    </w:p>
    <w:p w14:paraId="3BFEB763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-0.003</w:t>
      </w:r>
    </w:p>
    <w:p w14:paraId="35CE1C45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0.005</w:t>
      </w:r>
    </w:p>
    <w:p w14:paraId="3F1F4B99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-0.004</w:t>
      </w:r>
    </w:p>
    <w:p w14:paraId="2EA3FFD4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0.008</w:t>
      </w:r>
    </w:p>
    <w:p w14:paraId="649A3A49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0BBAED4C" w14:textId="77777777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Do you want to try again? ('y' or 'Y' -- yes / other -- no)</w:t>
      </w:r>
    </w:p>
    <w:p w14:paraId="44744889" w14:textId="10763FFC" w:rsidR="00441F99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</w:rPr>
      </w:pPr>
      <w:proofErr w:type="spellStart"/>
      <w:r w:rsidRPr="00DB3B15">
        <w:rPr>
          <w:rFonts w:ascii="Consolas" w:hAnsi="Consolas"/>
          <w:color w:val="DBDBDB" w:themeColor="accent3" w:themeTint="66"/>
          <w:sz w:val="18"/>
          <w:szCs w:val="18"/>
        </w:rPr>
        <w:t>Answer</w:t>
      </w:r>
      <w:proofErr w:type="spellEnd"/>
      <w:r w:rsidRPr="00DB3B15">
        <w:rPr>
          <w:rFonts w:ascii="Consolas" w:hAnsi="Consolas"/>
          <w:color w:val="DBDBDB" w:themeColor="accent3" w:themeTint="66"/>
          <w:sz w:val="18"/>
          <w:szCs w:val="18"/>
        </w:rPr>
        <w:t xml:space="preserve">: </w:t>
      </w:r>
      <w:proofErr w:type="spellStart"/>
      <w:r w:rsidRPr="00DB3B15">
        <w:rPr>
          <w:rFonts w:ascii="Consolas" w:hAnsi="Consolas"/>
          <w:color w:val="DBDBDB" w:themeColor="accent3" w:themeTint="66"/>
          <w:sz w:val="18"/>
          <w:szCs w:val="18"/>
        </w:rPr>
        <w:t>no</w:t>
      </w:r>
      <w:proofErr w:type="spellEnd"/>
    </w:p>
    <w:p w14:paraId="23816257" w14:textId="7F117439" w:rsidR="00DB3B15" w:rsidRPr="00DB3B15" w:rsidRDefault="00DB3B15" w:rsidP="00DB3B15">
      <w:pPr>
        <w:shd w:val="clear" w:color="auto" w:fill="0D0D0D" w:themeFill="text1" w:themeFillTint="F2"/>
        <w:ind w:firstLine="0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DB3B15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D:\University\ProgLabs\My Labs\7&gt;</w:t>
      </w:r>
    </w:p>
    <w:sectPr w:rsidR="00DB3B15" w:rsidRPr="00DB3B15" w:rsidSect="00B92DD4">
      <w:footerReference w:type="default" r:id="rId29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35C2B1" w14:textId="77777777" w:rsidR="003252E9" w:rsidRDefault="003252E9" w:rsidP="0092711E">
      <w:r>
        <w:separator/>
      </w:r>
    </w:p>
  </w:endnote>
  <w:endnote w:type="continuationSeparator" w:id="0">
    <w:p w14:paraId="721D7115" w14:textId="77777777" w:rsidR="003252E9" w:rsidRDefault="003252E9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C120A38D-A758-4CCE-8D8E-A1A687E94981}"/>
    <w:embedBold r:id="rId2" w:fontKey="{D2421BF1-8A68-430F-BF03-D29FDF9251CA}"/>
    <w:embedItalic r:id="rId3" w:fontKey="{F525772E-F901-47E6-B1A9-7E97A001B92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BBD18FD3-2D94-47D6-8CF4-A90EF4D2C697}"/>
    <w:embedItalic r:id="rId5" w:fontKey="{4A3F9421-BD7E-4258-A195-25B00AF3624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8E7BB9D2-F6EA-4EE9-B79A-EEECB65C810E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7C237256-60C7-4C18-8CAE-88527DF95D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650309" w14:textId="77777777" w:rsidR="003252E9" w:rsidRDefault="003252E9" w:rsidP="0092711E">
      <w:r>
        <w:separator/>
      </w:r>
    </w:p>
  </w:footnote>
  <w:footnote w:type="continuationSeparator" w:id="0">
    <w:p w14:paraId="1E39E1E5" w14:textId="77777777" w:rsidR="003252E9" w:rsidRDefault="003252E9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5FC7669"/>
    <w:multiLevelType w:val="hybridMultilevel"/>
    <w:tmpl w:val="09E882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B74C8D"/>
    <w:multiLevelType w:val="hybridMultilevel"/>
    <w:tmpl w:val="171E6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501190"/>
    <w:multiLevelType w:val="hybridMultilevel"/>
    <w:tmpl w:val="6F0A75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9A1C66"/>
    <w:multiLevelType w:val="hybridMultilevel"/>
    <w:tmpl w:val="9C8060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13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4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6826597B"/>
    <w:multiLevelType w:val="hybridMultilevel"/>
    <w:tmpl w:val="68A04F5E"/>
    <w:lvl w:ilvl="0" w:tplc="D8F60A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8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15"/>
  </w:num>
  <w:num w:numId="4">
    <w:abstractNumId w:val="11"/>
  </w:num>
  <w:num w:numId="5">
    <w:abstractNumId w:val="2"/>
  </w:num>
  <w:num w:numId="6">
    <w:abstractNumId w:val="12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8"/>
  </w:num>
  <w:num w:numId="8">
    <w:abstractNumId w:val="5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</w:num>
  <w:num w:numId="15">
    <w:abstractNumId w:val="19"/>
  </w:num>
  <w:num w:numId="16">
    <w:abstractNumId w:val="12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12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3"/>
  </w:num>
  <w:num w:numId="22">
    <w:abstractNumId w:val="1"/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7"/>
  </w:num>
  <w:num w:numId="25">
    <w:abstractNumId w:val="16"/>
  </w:num>
  <w:num w:numId="26">
    <w:abstractNumId w:val="6"/>
  </w:num>
  <w:num w:numId="27">
    <w:abstractNumId w:val="9"/>
  </w:num>
  <w:num w:numId="28">
    <w:abstractNumId w:val="8"/>
  </w:num>
  <w:num w:numId="29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attachedTemplate r:id="rId1"/>
  <w:defaultTabStop w:val="39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0AC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7DB"/>
    <w:rsid w:val="000B4050"/>
    <w:rsid w:val="000C736A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4BA8"/>
    <w:rsid w:val="00186ED6"/>
    <w:rsid w:val="0018770F"/>
    <w:rsid w:val="00190F6D"/>
    <w:rsid w:val="00192919"/>
    <w:rsid w:val="001966AB"/>
    <w:rsid w:val="001B02C9"/>
    <w:rsid w:val="001B2C93"/>
    <w:rsid w:val="001B7DE4"/>
    <w:rsid w:val="001D23C8"/>
    <w:rsid w:val="001D5B40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3664"/>
    <w:rsid w:val="00277BAA"/>
    <w:rsid w:val="00291418"/>
    <w:rsid w:val="00293DC5"/>
    <w:rsid w:val="002A23CF"/>
    <w:rsid w:val="002A2C28"/>
    <w:rsid w:val="002A61A1"/>
    <w:rsid w:val="002B2E14"/>
    <w:rsid w:val="002B3081"/>
    <w:rsid w:val="002B4779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252E9"/>
    <w:rsid w:val="00337638"/>
    <w:rsid w:val="0033785A"/>
    <w:rsid w:val="00342DD5"/>
    <w:rsid w:val="00346D46"/>
    <w:rsid w:val="0035095B"/>
    <w:rsid w:val="0035522C"/>
    <w:rsid w:val="00367DC4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BB3"/>
    <w:rsid w:val="003E553D"/>
    <w:rsid w:val="003F03F0"/>
    <w:rsid w:val="00405EF7"/>
    <w:rsid w:val="004065BE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912A8"/>
    <w:rsid w:val="004931DD"/>
    <w:rsid w:val="004B3C83"/>
    <w:rsid w:val="004B44BE"/>
    <w:rsid w:val="004C61D6"/>
    <w:rsid w:val="004D4839"/>
    <w:rsid w:val="004F5BF4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31E1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02057"/>
    <w:rsid w:val="00712832"/>
    <w:rsid w:val="00721D45"/>
    <w:rsid w:val="007221C5"/>
    <w:rsid w:val="007416D6"/>
    <w:rsid w:val="007464C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7DB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9713F"/>
    <w:rsid w:val="008A008C"/>
    <w:rsid w:val="008A070D"/>
    <w:rsid w:val="008B4CD5"/>
    <w:rsid w:val="008B4F38"/>
    <w:rsid w:val="008B7A7C"/>
    <w:rsid w:val="008C1724"/>
    <w:rsid w:val="008C44C7"/>
    <w:rsid w:val="008F5FB5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6746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747FD"/>
    <w:rsid w:val="00A749E5"/>
    <w:rsid w:val="00A7577C"/>
    <w:rsid w:val="00A80426"/>
    <w:rsid w:val="00A82872"/>
    <w:rsid w:val="00A86118"/>
    <w:rsid w:val="00A932E8"/>
    <w:rsid w:val="00A9340F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E3EF8"/>
    <w:rsid w:val="00AE487A"/>
    <w:rsid w:val="00B03EE6"/>
    <w:rsid w:val="00B107A7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46A8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0CCE"/>
    <w:rsid w:val="00CA5A0C"/>
    <w:rsid w:val="00CB31CD"/>
    <w:rsid w:val="00CB436E"/>
    <w:rsid w:val="00CB5B82"/>
    <w:rsid w:val="00CC0432"/>
    <w:rsid w:val="00CC47BE"/>
    <w:rsid w:val="00CC640F"/>
    <w:rsid w:val="00CD6578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845"/>
    <w:rsid w:val="00D34D95"/>
    <w:rsid w:val="00D35DCE"/>
    <w:rsid w:val="00D4265A"/>
    <w:rsid w:val="00D51A83"/>
    <w:rsid w:val="00D526FC"/>
    <w:rsid w:val="00D546DB"/>
    <w:rsid w:val="00D54E7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B3B15"/>
    <w:rsid w:val="00DD0C1F"/>
    <w:rsid w:val="00DD267D"/>
    <w:rsid w:val="00DE0605"/>
    <w:rsid w:val="00DE1E43"/>
    <w:rsid w:val="00E0345E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64E6"/>
    <w:rsid w:val="00E979AB"/>
    <w:rsid w:val="00EA17EF"/>
    <w:rsid w:val="00EA7FA3"/>
    <w:rsid w:val="00EB020F"/>
    <w:rsid w:val="00EB15C1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24A6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5.wmf"/><Relationship Id="rId26" Type="http://schemas.openxmlformats.org/officeDocument/2006/relationships/image" Target="media/image9.wmf"/><Relationship Id="rId3" Type="http://schemas.openxmlformats.org/officeDocument/2006/relationships/styles" Target="styles.xml"/><Relationship Id="rId21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image" Target="media/image2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0" Type="http://schemas.openxmlformats.org/officeDocument/2006/relationships/image" Target="media/image6.wmf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8.w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png"/><Relationship Id="rId10" Type="http://schemas.openxmlformats.org/officeDocument/2006/relationships/image" Target="media/image1.wmf"/><Relationship Id="rId19" Type="http://schemas.openxmlformats.org/officeDocument/2006/relationships/oleObject" Target="embeddings/oleObject5.bin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wmf"/><Relationship Id="rId22" Type="http://schemas.openxmlformats.org/officeDocument/2006/relationships/image" Target="media/image7.wmf"/><Relationship Id="rId27" Type="http://schemas.openxmlformats.org/officeDocument/2006/relationships/oleObject" Target="embeddings/oleObject9.bin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250</TotalTime>
  <Pages>6</Pages>
  <Words>1295</Words>
  <Characters>7385</Characters>
  <Application>Microsoft Office Word</Application>
  <DocSecurity>0</DocSecurity>
  <Lines>61</Lines>
  <Paragraphs>17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39</cp:revision>
  <cp:lastPrinted>2022-05-11T13:31:00Z</cp:lastPrinted>
  <dcterms:created xsi:type="dcterms:W3CDTF">2023-10-23T13:14:00Z</dcterms:created>
  <dcterms:modified xsi:type="dcterms:W3CDTF">2023-12-11T08:35:00Z</dcterms:modified>
  <cp:category>Вычислительная и микропроцессорная техника</cp:category>
</cp:coreProperties>
</file>