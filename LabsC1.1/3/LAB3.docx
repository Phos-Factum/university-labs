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(СПбГУТ)</w:t>
      </w:r>
    </w:p>
    <w:p w14:paraId="2DF2CE18" w14:textId="63E21C3B" w:rsidR="00700D7B" w:rsidRPr="00AD1CE9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Отчет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AD1CE9" w:rsidRPr="00AD1CE9">
        <w:rPr>
          <w:caps/>
        </w:rPr>
        <w:t>3</w:t>
      </w:r>
    </w:p>
    <w:p w14:paraId="6E1B8FB3" w14:textId="77777777" w:rsidR="00AD1CE9" w:rsidRPr="004C141C" w:rsidRDefault="00AD1CE9" w:rsidP="00AD1CE9">
      <w:pPr>
        <w:pStyle w:val="affff7"/>
        <w:tabs>
          <w:tab w:val="left" w:pos="1276"/>
        </w:tabs>
      </w:pPr>
      <w:r>
        <w:t>Циклические вычислительные процессы.</w:t>
      </w:r>
    </w:p>
    <w:p w14:paraId="7D2D78CD" w14:textId="78A9EFA9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r w:rsidR="00013208">
        <w:t>Помогалова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69BF41EF" w:rsidR="00700D7B" w:rsidRPr="00892E9F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F95B7E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20C88394" w:rsidR="00BC4682" w:rsidRPr="00AD1CE9" w:rsidRDefault="00BC4682" w:rsidP="00BC4682">
      <w:pPr>
        <w:ind w:firstLine="1418"/>
        <w:rPr>
          <w:b/>
          <w:bCs/>
        </w:rPr>
      </w:pPr>
      <w:r w:rsidRPr="00AD1CE9">
        <w:rPr>
          <w:b/>
          <w:bCs/>
        </w:rPr>
        <w:t>Вариант №</w:t>
      </w:r>
      <w:r w:rsidR="00C82B9B" w:rsidRPr="00AD1CE9">
        <w:rPr>
          <w:b/>
          <w:bCs/>
        </w:rPr>
        <w:t xml:space="preserve"> </w:t>
      </w:r>
      <w:r w:rsidR="00D46BBE" w:rsidRPr="00AD1CE9">
        <w:rPr>
          <w:b/>
          <w:bCs/>
        </w:rPr>
        <w:t>1</w:t>
      </w:r>
      <w:r w:rsidR="008666D1" w:rsidRPr="00AD1CE9">
        <w:rPr>
          <w:b/>
          <w:bCs/>
        </w:rPr>
        <w:t>1</w:t>
      </w:r>
      <w:r w:rsidR="00C82B9B" w:rsidRPr="00AD1CE9">
        <w:rPr>
          <w:b/>
          <w:bCs/>
        </w:rPr>
        <w:t>:</w:t>
      </w:r>
    </w:p>
    <w:p w14:paraId="61CE0977" w14:textId="65C0DD10" w:rsidR="00C82B9B" w:rsidRDefault="00C82B9B" w:rsidP="00C82B9B">
      <w:pPr>
        <w:ind w:firstLine="0"/>
        <w:jc w:val="left"/>
      </w:pPr>
      <w:r>
        <w:t>Создать программу по вычислению значений функци</w:t>
      </w:r>
      <w:r w:rsidR="00D46BBE">
        <w:t xml:space="preserve">и </w:t>
      </w:r>
      <w:r w:rsidR="00D46BBE">
        <w:rPr>
          <w:lang w:val="en-US"/>
        </w:rPr>
        <w:t>y</w:t>
      </w:r>
      <w:r>
        <w:t>:</w:t>
      </w:r>
    </w:p>
    <w:p w14:paraId="546502FD" w14:textId="77777777" w:rsidR="00AD1CE9" w:rsidRPr="004E1A85" w:rsidRDefault="00AD1CE9" w:rsidP="00C82B9B">
      <w:pPr>
        <w:ind w:firstLine="0"/>
        <w:jc w:val="left"/>
      </w:pPr>
      <w:r w:rsidRPr="004E1A85">
        <w:t xml:space="preserve">  </w:t>
      </w:r>
    </w:p>
    <w:tbl>
      <w:tblPr>
        <w:tblpPr w:leftFromText="180" w:rightFromText="180" w:vertAnchor="text" w:horzAnchor="margin" w:tblpY="6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"/>
        <w:gridCol w:w="3543"/>
        <w:gridCol w:w="1110"/>
        <w:gridCol w:w="1111"/>
        <w:gridCol w:w="1111"/>
        <w:gridCol w:w="1111"/>
      </w:tblGrid>
      <w:tr w:rsidR="00DF0C12" w14:paraId="127816E9" w14:textId="77777777" w:rsidTr="00DF0C12">
        <w:trPr>
          <w:cantSplit/>
          <w:trHeight w:val="57"/>
        </w:trPr>
        <w:tc>
          <w:tcPr>
            <w:tcW w:w="816" w:type="dxa"/>
            <w:vAlign w:val="center"/>
          </w:tcPr>
          <w:p w14:paraId="4AF921F7" w14:textId="77777777" w:rsidR="00DF0C12" w:rsidRPr="004E1A85" w:rsidRDefault="00DF0C12" w:rsidP="00DF0C12">
            <w:pPr>
              <w:pStyle w:val="affffb"/>
              <w:tabs>
                <w:tab w:val="left" w:pos="1276"/>
              </w:tabs>
              <w:ind w:firstLine="0"/>
              <w:jc w:val="left"/>
            </w:pPr>
          </w:p>
        </w:tc>
        <w:tc>
          <w:tcPr>
            <w:tcW w:w="3543" w:type="dxa"/>
          </w:tcPr>
          <w:p w14:paraId="5298EECD" w14:textId="77777777" w:rsid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</w:p>
        </w:tc>
        <w:tc>
          <w:tcPr>
            <w:tcW w:w="1110" w:type="dxa"/>
            <w:vAlign w:val="center"/>
          </w:tcPr>
          <w:p w14:paraId="500E01CB" w14:textId="77777777" w:rsidR="00DF0C12" w:rsidRP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111" w:type="dxa"/>
            <w:vAlign w:val="center"/>
          </w:tcPr>
          <w:p w14:paraId="4467A1FC" w14:textId="2A951AD0" w:rsidR="00DF0C12" w:rsidRPr="00DF0C12" w:rsidRDefault="004E1A85" w:rsidP="00DF0C12">
            <w:pPr>
              <w:pStyle w:val="affffb"/>
              <w:tabs>
                <w:tab w:val="left" w:pos="1276"/>
              </w:tabs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1111" w:type="dxa"/>
            <w:vAlign w:val="center"/>
          </w:tcPr>
          <w:p w14:paraId="56BE2733" w14:textId="77777777" w:rsidR="00DF0C12" w:rsidRP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  <w:r>
              <w:rPr>
                <w:lang w:val="en-US"/>
              </w:rPr>
              <w:t>x</w:t>
            </w:r>
            <w:r w:rsidRPr="00DF0C12">
              <w:rPr>
                <w:vertAlign w:val="subscript"/>
              </w:rPr>
              <w:t>нач</w:t>
            </w:r>
          </w:p>
        </w:tc>
        <w:tc>
          <w:tcPr>
            <w:tcW w:w="1111" w:type="dxa"/>
            <w:vAlign w:val="center"/>
          </w:tcPr>
          <w:p w14:paraId="57F2A385" w14:textId="77777777" w:rsidR="00DF0C12" w:rsidRP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  <w:r>
              <w:rPr>
                <w:lang w:val="en-US"/>
              </w:rPr>
              <w:t>x</w:t>
            </w:r>
            <w:r w:rsidRPr="00DF0C12">
              <w:rPr>
                <w:vertAlign w:val="subscript"/>
              </w:rPr>
              <w:t>кон</w:t>
            </w:r>
          </w:p>
        </w:tc>
      </w:tr>
      <w:tr w:rsidR="00DF0C12" w14:paraId="53EE944F" w14:textId="77777777" w:rsidTr="00DF0C12">
        <w:trPr>
          <w:cantSplit/>
          <w:trHeight w:val="57"/>
        </w:trPr>
        <w:tc>
          <w:tcPr>
            <w:tcW w:w="816" w:type="dxa"/>
            <w:vAlign w:val="center"/>
          </w:tcPr>
          <w:p w14:paraId="2413AA35" w14:textId="77777777" w:rsid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3543" w:type="dxa"/>
          </w:tcPr>
          <w:p w14:paraId="21758A9F" w14:textId="77777777" w:rsid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  <w:r>
              <w:rPr>
                <w:position w:val="-6"/>
              </w:rPr>
              <w:object w:dxaOrig="999" w:dyaOrig="520" w14:anchorId="2A9C586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0.6pt;height:26.25pt" o:ole="" fillcolor="window">
                  <v:imagedata r:id="rId10" o:title=""/>
                </v:shape>
                <o:OLEObject Type="Embed" ProgID="Equation.3" ShapeID="_x0000_i1025" DrawAspect="Content" ObjectID="_1758977047" r:id="rId11"/>
              </w:object>
            </w:r>
          </w:p>
        </w:tc>
        <w:tc>
          <w:tcPr>
            <w:tcW w:w="1110" w:type="dxa"/>
            <w:vAlign w:val="center"/>
          </w:tcPr>
          <w:p w14:paraId="3553C7A9" w14:textId="77777777" w:rsid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  <w:r>
              <w:t>10</w:t>
            </w:r>
          </w:p>
        </w:tc>
        <w:tc>
          <w:tcPr>
            <w:tcW w:w="1111" w:type="dxa"/>
            <w:vAlign w:val="center"/>
          </w:tcPr>
          <w:p w14:paraId="6A1F6653" w14:textId="77777777" w:rsid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  <w:r>
              <w:t>1,1</w:t>
            </w:r>
          </w:p>
        </w:tc>
        <w:tc>
          <w:tcPr>
            <w:tcW w:w="1111" w:type="dxa"/>
            <w:vAlign w:val="center"/>
          </w:tcPr>
          <w:p w14:paraId="51A56660" w14:textId="77777777" w:rsid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  <w:r>
              <w:t>1</w:t>
            </w:r>
          </w:p>
        </w:tc>
        <w:tc>
          <w:tcPr>
            <w:tcW w:w="1111" w:type="dxa"/>
            <w:vAlign w:val="center"/>
          </w:tcPr>
          <w:p w14:paraId="5155641D" w14:textId="77777777" w:rsid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  <w:r>
              <w:t>2</w:t>
            </w:r>
          </w:p>
        </w:tc>
      </w:tr>
    </w:tbl>
    <w:tbl>
      <w:tblPr>
        <w:tblpPr w:leftFromText="180" w:rightFromText="180" w:vertAnchor="text" w:tblpY="2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"/>
        <w:gridCol w:w="3543"/>
        <w:gridCol w:w="4443"/>
      </w:tblGrid>
      <w:tr w:rsidR="00DF0C12" w14:paraId="3CF9E362" w14:textId="77777777" w:rsidTr="00DF0C12">
        <w:trPr>
          <w:cantSplit/>
          <w:trHeight w:val="323"/>
        </w:trPr>
        <w:tc>
          <w:tcPr>
            <w:tcW w:w="816" w:type="dxa"/>
            <w:vAlign w:val="center"/>
          </w:tcPr>
          <w:p w14:paraId="0C5A6AEA" w14:textId="77777777" w:rsidR="00DF0C12" w:rsidRPr="000D00A2" w:rsidRDefault="00DF0C12" w:rsidP="00DF0C12">
            <w:pPr>
              <w:pStyle w:val="affffb"/>
              <w:tabs>
                <w:tab w:val="left" w:pos="1276"/>
              </w:tabs>
              <w:ind w:firstLine="0"/>
            </w:pPr>
            <w:r>
              <w:rPr>
                <w:i/>
                <w:lang w:val="en-US"/>
              </w:rPr>
              <w:t>N</w:t>
            </w:r>
          </w:p>
        </w:tc>
        <w:tc>
          <w:tcPr>
            <w:tcW w:w="3543" w:type="dxa"/>
            <w:tcBorders>
              <w:bottom w:val="single" w:sz="4" w:space="0" w:color="auto"/>
            </w:tcBorders>
            <w:vAlign w:val="center"/>
          </w:tcPr>
          <w:p w14:paraId="03C45626" w14:textId="77777777" w:rsidR="00DF0C12" w:rsidRPr="00013A49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  <w:r>
              <w:t xml:space="preserve">Вид функции </w:t>
            </w:r>
            <w:r>
              <w:rPr>
                <w:i/>
                <w:lang w:val="en-US"/>
              </w:rPr>
              <w:t>y</w:t>
            </w:r>
            <w:r w:rsidRPr="00013A49">
              <w:t xml:space="preserve"> = </w:t>
            </w:r>
            <w:r>
              <w:rPr>
                <w:i/>
                <w:lang w:val="en-US"/>
              </w:rPr>
              <w:t>f</w:t>
            </w:r>
            <w:r w:rsidRPr="00013A49">
              <w:t>(</w:t>
            </w:r>
            <w:r>
              <w:rPr>
                <w:i/>
                <w:lang w:val="en-US"/>
              </w:rPr>
              <w:t>x</w:t>
            </w:r>
            <w:r w:rsidRPr="00013A49">
              <w:t>)</w:t>
            </w:r>
          </w:p>
        </w:tc>
        <w:tc>
          <w:tcPr>
            <w:tcW w:w="4443" w:type="dxa"/>
            <w:vAlign w:val="center"/>
          </w:tcPr>
          <w:p w14:paraId="1E2999B1" w14:textId="77777777" w:rsidR="00DF0C12" w:rsidRDefault="00DF0C12" w:rsidP="00DF0C12">
            <w:pPr>
              <w:pStyle w:val="affffb"/>
              <w:tabs>
                <w:tab w:val="left" w:pos="1276"/>
              </w:tabs>
              <w:ind w:firstLine="0"/>
              <w:jc w:val="center"/>
            </w:pPr>
            <w:r>
              <w:t>Рабочий набор исходных данных</w:t>
            </w:r>
          </w:p>
        </w:tc>
      </w:tr>
    </w:tbl>
    <w:p w14:paraId="32ED8DC8" w14:textId="0E8470D3" w:rsidR="00AD1CE9" w:rsidRPr="00DF0C12" w:rsidRDefault="00AD1CE9" w:rsidP="00C82B9B">
      <w:pPr>
        <w:ind w:firstLine="0"/>
        <w:jc w:val="left"/>
      </w:pPr>
    </w:p>
    <w:p w14:paraId="72A7D54A" w14:textId="77777777" w:rsidR="00AD1CE9" w:rsidRPr="00C82B9B" w:rsidRDefault="00AD1CE9" w:rsidP="00C82B9B">
      <w:pPr>
        <w:ind w:firstLine="0"/>
        <w:jc w:val="left"/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Pr="00DF0C12" w:rsidRDefault="002E7FC9" w:rsidP="00BC4682">
      <w:pPr>
        <w:ind w:firstLine="1418"/>
        <w:rPr>
          <w:b/>
          <w:bCs/>
        </w:rPr>
      </w:pPr>
      <w:r w:rsidRPr="00DF0C12">
        <w:rPr>
          <w:b/>
          <w:bCs/>
        </w:rPr>
        <w:t>Общая формулировка:</w:t>
      </w:r>
    </w:p>
    <w:p w14:paraId="5BCE8982" w14:textId="243240A9" w:rsidR="00C82B9B" w:rsidRPr="00DF0C12" w:rsidRDefault="00DF0C12" w:rsidP="00C82B9B">
      <w:pPr>
        <w:pStyle w:val="affff9"/>
        <w:ind w:firstLine="567"/>
        <w:jc w:val="both"/>
        <w:rPr>
          <w:rFonts w:ascii="Times New Roman" w:hAnsi="Times New Roman"/>
        </w:rPr>
      </w:pPr>
      <w:bookmarkStart w:id="1" w:name="_Toc103178894"/>
      <w:r w:rsidRPr="00DF0C12">
        <w:rPr>
          <w:rFonts w:ascii="Times New Roman" w:hAnsi="Times New Roman"/>
        </w:rPr>
        <w:t xml:space="preserve">Необходимо решить на ЭВМ задачу вычисления </w:t>
      </w:r>
      <w:r w:rsidRPr="00DF0C12">
        <w:rPr>
          <w:rFonts w:ascii="Times New Roman" w:hAnsi="Times New Roman"/>
          <w:lang w:val="en-US"/>
        </w:rPr>
        <w:t>N</w:t>
      </w:r>
      <w:r w:rsidRPr="00DF0C12">
        <w:rPr>
          <w:rFonts w:ascii="Times New Roman" w:hAnsi="Times New Roman"/>
        </w:rPr>
        <w:t xml:space="preserve"> значений функции </w:t>
      </w:r>
      <w:r w:rsidRPr="00DF0C12">
        <w:rPr>
          <w:rFonts w:ascii="Times New Roman" w:hAnsi="Times New Roman"/>
          <w:lang w:val="en-US"/>
        </w:rPr>
        <w:t>y</w:t>
      </w:r>
      <w:r w:rsidRPr="00DF0C12">
        <w:rPr>
          <w:rFonts w:ascii="Times New Roman" w:hAnsi="Times New Roman"/>
        </w:rPr>
        <w:t xml:space="preserve"> = </w:t>
      </w:r>
      <w:r w:rsidRPr="00DF0C12">
        <w:rPr>
          <w:rFonts w:ascii="Times New Roman" w:hAnsi="Times New Roman"/>
          <w:lang w:val="en-US"/>
        </w:rPr>
        <w:t>f</w:t>
      </w:r>
      <w:r w:rsidRPr="00DF0C12">
        <w:rPr>
          <w:rFonts w:ascii="Times New Roman" w:hAnsi="Times New Roman"/>
        </w:rPr>
        <w:t>(</w:t>
      </w:r>
      <w:r w:rsidRPr="00DF0C12">
        <w:rPr>
          <w:rFonts w:ascii="Times New Roman" w:hAnsi="Times New Roman"/>
          <w:lang w:val="en-US"/>
        </w:rPr>
        <w:t>x</w:t>
      </w:r>
      <w:r w:rsidRPr="00DF0C12">
        <w:rPr>
          <w:rFonts w:ascii="Times New Roman" w:hAnsi="Times New Roman"/>
        </w:rPr>
        <w:t xml:space="preserve">) для ряда равноотстоящих значений аргумента </w:t>
      </w:r>
      <w:r w:rsidRPr="00DF0C12">
        <w:rPr>
          <w:rFonts w:ascii="Times New Roman" w:hAnsi="Times New Roman"/>
          <w:lang w:val="en-US"/>
        </w:rPr>
        <w:t>x</w:t>
      </w:r>
      <w:r w:rsidRPr="00DF0C12">
        <w:rPr>
          <w:rFonts w:ascii="Times New Roman" w:hAnsi="Times New Roman"/>
        </w:rPr>
        <w:t xml:space="preserve">, начиная от значения </w:t>
      </w:r>
      <w:r w:rsidRPr="00DF0C12">
        <w:rPr>
          <w:rFonts w:ascii="Times New Roman" w:hAnsi="Times New Roman"/>
          <w:position w:val="-12"/>
          <w:lang w:val="en-US"/>
        </w:rPr>
        <w:object w:dxaOrig="940" w:dyaOrig="360" w14:anchorId="2E8E714F">
          <v:shape id="_x0000_i1026" type="#_x0000_t75" style="width:47.7pt;height:18.5pt" o:ole="" fillcolor="window">
            <v:imagedata r:id="rId12" o:title=""/>
          </v:shape>
          <o:OLEObject Type="Embed" ProgID="Equation.3" ShapeID="_x0000_i1026" DrawAspect="Content" ObjectID="_1758977048" r:id="rId13"/>
        </w:object>
      </w:r>
      <w:r w:rsidRPr="00DF0C12">
        <w:rPr>
          <w:rFonts w:ascii="Times New Roman" w:hAnsi="Times New Roman"/>
        </w:rPr>
        <w:t xml:space="preserve"> вплоть до значения </w:t>
      </w:r>
      <w:r w:rsidRPr="00DF0C12">
        <w:rPr>
          <w:rFonts w:ascii="Times New Roman" w:hAnsi="Times New Roman"/>
          <w:position w:val="-12"/>
        </w:rPr>
        <w:object w:dxaOrig="980" w:dyaOrig="360" w14:anchorId="299DC243">
          <v:shape id="_x0000_i1027" type="#_x0000_t75" style="width:48.65pt;height:18.5pt" o:ole="" fillcolor="window">
            <v:imagedata r:id="rId14" o:title=""/>
          </v:shape>
          <o:OLEObject Type="Embed" ProgID="Equation.3" ShapeID="_x0000_i1027" DrawAspect="Content" ObjectID="_1758977049" r:id="rId15"/>
        </w:object>
      </w:r>
      <w:r w:rsidRPr="00DF0C12">
        <w:rPr>
          <w:rFonts w:ascii="Times New Roman" w:hAnsi="Times New Roman"/>
        </w:rPr>
        <w:t xml:space="preserve">. Функция </w:t>
      </w:r>
      <w:r w:rsidRPr="00DF0C12">
        <w:rPr>
          <w:rFonts w:ascii="Times New Roman" w:hAnsi="Times New Roman"/>
          <w:lang w:val="en-US"/>
        </w:rPr>
        <w:t>y</w:t>
      </w:r>
      <w:r w:rsidRPr="00DF0C12">
        <w:rPr>
          <w:rFonts w:ascii="Times New Roman" w:hAnsi="Times New Roman"/>
        </w:rPr>
        <w:t xml:space="preserve"> = </w:t>
      </w:r>
      <w:r w:rsidRPr="00DF0C12">
        <w:rPr>
          <w:rFonts w:ascii="Times New Roman" w:hAnsi="Times New Roman"/>
          <w:lang w:val="en-US"/>
        </w:rPr>
        <w:t>f</w:t>
      </w:r>
      <w:r w:rsidRPr="00DF0C12">
        <w:rPr>
          <w:rFonts w:ascii="Times New Roman" w:hAnsi="Times New Roman"/>
        </w:rPr>
        <w:t>(</w:t>
      </w:r>
      <w:r w:rsidRPr="00DF0C12">
        <w:rPr>
          <w:rFonts w:ascii="Times New Roman" w:hAnsi="Times New Roman"/>
          <w:lang w:val="en-US"/>
        </w:rPr>
        <w:t>x</w:t>
      </w:r>
      <w:r w:rsidRPr="00DF0C12">
        <w:rPr>
          <w:rFonts w:ascii="Times New Roman" w:hAnsi="Times New Roman"/>
        </w:rPr>
        <w:t xml:space="preserve">) зависит от параметра </w:t>
      </w:r>
      <w:r w:rsidRPr="00DF0C12">
        <w:rPr>
          <w:rFonts w:ascii="Times New Roman" w:hAnsi="Times New Roman"/>
          <w:lang w:val="en-US"/>
        </w:rPr>
        <w:t>a</w:t>
      </w:r>
      <w:r w:rsidRPr="00DF0C12">
        <w:rPr>
          <w:rFonts w:ascii="Times New Roman" w:hAnsi="Times New Roman"/>
        </w:rPr>
        <w:t xml:space="preserve">.  </w:t>
      </w:r>
      <w:r w:rsidR="00D46BBE" w:rsidRPr="00DF0C12">
        <w:rPr>
          <w:rFonts w:ascii="Times New Roman" w:hAnsi="Times New Roman"/>
        </w:rPr>
        <w:t>Необходимо решить на компьютере задачу вычисления значения функции y = f(x).</w:t>
      </w:r>
    </w:p>
    <w:p w14:paraId="483BC882" w14:textId="336E6E69" w:rsidR="00441F99" w:rsidRPr="000D6810" w:rsidRDefault="00441F99" w:rsidP="007D1F87">
      <w:pPr>
        <w:pStyle w:val="1"/>
      </w:pPr>
      <w:r w:rsidRPr="00D0206A">
        <w:lastRenderedPageBreak/>
        <w:t>Общие</w:t>
      </w:r>
      <w:r w:rsidRPr="000D6810">
        <w:t xml:space="preserve"> </w:t>
      </w:r>
      <w:bookmarkEnd w:id="1"/>
      <w:r w:rsidR="002E7FC9">
        <w:t>алгоритм решения</w:t>
      </w:r>
    </w:p>
    <w:p w14:paraId="13BB4FB4" w14:textId="1EDAEF44" w:rsidR="00D46BBE" w:rsidRPr="00485E85" w:rsidRDefault="00722DBB" w:rsidP="00FC7231">
      <w:pPr>
        <w:pStyle w:val="2"/>
        <w:numPr>
          <w:ilvl w:val="0"/>
          <w:numId w:val="0"/>
        </w:numPr>
        <w:ind w:left="709"/>
      </w:pPr>
      <w:r>
        <w:rPr>
          <w:b w:val="0"/>
          <w:color w:val="auto"/>
          <w:szCs w:val="20"/>
        </w:rPr>
        <w:t xml:space="preserve">В данной лабораторной работе необходимо вычислить значение функции, заданной формулой. Возможны два стандартных подхода к решению таких задач. В первом из этих подходов используются условная инструкция </w:t>
      </w:r>
      <w:r>
        <w:rPr>
          <w:b w:val="0"/>
          <w:color w:val="auto"/>
          <w:szCs w:val="20"/>
          <w:lang w:val="en-US"/>
        </w:rPr>
        <w:t>for</w:t>
      </w:r>
      <w:r>
        <w:rPr>
          <w:b w:val="0"/>
          <w:color w:val="auto"/>
          <w:szCs w:val="20"/>
        </w:rPr>
        <w:t xml:space="preserve">, а во втором – инструкция </w:t>
      </w:r>
      <w:r>
        <w:rPr>
          <w:b w:val="0"/>
          <w:color w:val="auto"/>
          <w:szCs w:val="20"/>
          <w:lang w:val="en-US"/>
        </w:rPr>
        <w:t>while</w:t>
      </w:r>
      <w:r>
        <w:rPr>
          <w:b w:val="0"/>
          <w:color w:val="auto"/>
          <w:szCs w:val="20"/>
        </w:rPr>
        <w:t>.</w:t>
      </w:r>
    </w:p>
    <w:p w14:paraId="2FDE0E11" w14:textId="641A5B3E" w:rsidR="00A017BD" w:rsidRDefault="002E7FC9" w:rsidP="00691FD4">
      <w:pPr>
        <w:pStyle w:val="2"/>
      </w:pPr>
      <w:r>
        <w:t>Общий алгоритм решени</w:t>
      </w:r>
      <w:r w:rsidR="00691FD4">
        <w:t>я</w:t>
      </w:r>
    </w:p>
    <w:p w14:paraId="2C6AC5D0" w14:textId="17338D90" w:rsidR="00A017BD" w:rsidRDefault="00A017BD" w:rsidP="00B6465D">
      <w:pPr>
        <w:rPr>
          <w:noProof/>
        </w:rPr>
      </w:pPr>
    </w:p>
    <w:p w14:paraId="2FCA8E5A" w14:textId="08C3DFA6" w:rsidR="00A017BD" w:rsidRDefault="00A017BD" w:rsidP="00B6465D">
      <w:pPr>
        <w:rPr>
          <w:noProof/>
        </w:rPr>
      </w:pPr>
    </w:p>
    <w:p w14:paraId="5D67ABAF" w14:textId="5B4E1BBC" w:rsidR="00A017BD" w:rsidRDefault="006C617D" w:rsidP="00B6465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1BEC0A" wp14:editId="182EED30">
            <wp:extent cx="4547235" cy="620331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620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95A7" w14:textId="5E8AD835" w:rsidR="00A017BD" w:rsidRPr="00D46BBE" w:rsidRDefault="00A017BD" w:rsidP="006C617D">
      <w:pPr>
        <w:ind w:firstLine="0"/>
        <w:rPr>
          <w:noProof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0"/>
        <w:gridCol w:w="3110"/>
        <w:gridCol w:w="3110"/>
      </w:tblGrid>
      <w:tr w:rsidR="00D46BBE" w14:paraId="50833C40" w14:textId="77777777" w:rsidTr="00D46BBE"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F30C3" w14:textId="77777777" w:rsidR="00D46BBE" w:rsidRDefault="00D46BBE" w:rsidP="00D46BBE">
            <w:pPr>
              <w:ind w:firstLine="0"/>
              <w:jc w:val="center"/>
              <w:rPr>
                <w:szCs w:val="20"/>
              </w:rPr>
            </w:pPr>
            <w:r>
              <w:t>Обозначение в задаче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E88F8" w14:textId="77777777" w:rsidR="00D46BBE" w:rsidRDefault="00D46BBE" w:rsidP="00D46BBE">
            <w:pPr>
              <w:ind w:firstLine="0"/>
              <w:jc w:val="center"/>
            </w:pPr>
            <w:r>
              <w:t>Идентификатор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99417" w14:textId="77777777" w:rsidR="00D46BBE" w:rsidRDefault="00D46BBE" w:rsidP="00D46BBE">
            <w:pPr>
              <w:ind w:firstLine="0"/>
              <w:jc w:val="center"/>
            </w:pPr>
            <w:r>
              <w:t>Назначение</w:t>
            </w:r>
          </w:p>
        </w:tc>
      </w:tr>
      <w:tr w:rsidR="00D46BBE" w14:paraId="22D3A2B1" w14:textId="77777777" w:rsidTr="00D46BBE"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53DE" w14:textId="77777777" w:rsidR="00D46BBE" w:rsidRDefault="00D46BBE" w:rsidP="00D46BBE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X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D45B7" w14:textId="77777777" w:rsidR="00D46BBE" w:rsidRDefault="00D46BBE" w:rsidP="00D46BBE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X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83DB3" w14:textId="77777777" w:rsidR="00D46BBE" w:rsidRDefault="00D46BBE" w:rsidP="00D46BBE">
            <w:pPr>
              <w:ind w:firstLine="0"/>
              <w:jc w:val="center"/>
            </w:pPr>
            <w:r>
              <w:t>Аргумент функции</w:t>
            </w:r>
          </w:p>
        </w:tc>
      </w:tr>
      <w:tr w:rsidR="00D46BBE" w14:paraId="4AC30CEC" w14:textId="77777777" w:rsidTr="00D46BBE"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52FA7" w14:textId="77777777" w:rsidR="00D46BBE" w:rsidRDefault="00D46BBE" w:rsidP="00D46BBE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Y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1E93E" w14:textId="77777777" w:rsidR="00D46BBE" w:rsidRDefault="00D46BBE" w:rsidP="00D46BBE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</w:rPr>
              <w:t>Y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DC59D" w14:textId="77777777" w:rsidR="00D46BBE" w:rsidRPr="00D46BBE" w:rsidRDefault="00D46BBE" w:rsidP="00D46BBE">
            <w:pPr>
              <w:pStyle w:val="8"/>
              <w:jc w:val="center"/>
              <w:rPr>
                <w:rFonts w:ascii="Times New Roman" w:eastAsia="Calibri" w:hAnsi="Times New Roman"/>
                <w:color w:val="auto"/>
                <w:sz w:val="28"/>
                <w:szCs w:val="22"/>
              </w:rPr>
            </w:pPr>
            <w:r w:rsidRPr="00D46BBE">
              <w:rPr>
                <w:rFonts w:ascii="Times New Roman" w:eastAsia="Calibri" w:hAnsi="Times New Roman"/>
                <w:color w:val="auto"/>
                <w:sz w:val="28"/>
                <w:szCs w:val="22"/>
              </w:rPr>
              <w:t>Значение функции</w:t>
            </w:r>
          </w:p>
        </w:tc>
      </w:tr>
    </w:tbl>
    <w:p w14:paraId="0C9D72C6" w14:textId="4D4BACCF" w:rsidR="00F46681" w:rsidRDefault="00F46681" w:rsidP="00945AE2">
      <w:pPr>
        <w:ind w:firstLine="0"/>
      </w:pPr>
    </w:p>
    <w:p w14:paraId="6B316A06" w14:textId="77777777" w:rsidR="00E75273" w:rsidRPr="008E0504" w:rsidRDefault="00E75273" w:rsidP="00945AE2">
      <w:pPr>
        <w:ind w:firstLine="0"/>
      </w:pPr>
    </w:p>
    <w:p w14:paraId="7D1018ED" w14:textId="3746D9DA" w:rsidR="00D46BBE" w:rsidRDefault="002E7FC9" w:rsidP="00E75273">
      <w:pPr>
        <w:pStyle w:val="2"/>
      </w:pPr>
      <w:r>
        <w:lastRenderedPageBreak/>
        <w:t>Тестирование</w:t>
      </w:r>
    </w:p>
    <w:p w14:paraId="282464E5" w14:textId="77777777" w:rsidR="00D46BBE" w:rsidRDefault="00D46BBE" w:rsidP="00C82B9B">
      <w:pPr>
        <w:ind w:left="142" w:firstLine="425"/>
      </w:pPr>
    </w:p>
    <w:tbl>
      <w:tblPr>
        <w:tblStyle w:val="ad"/>
        <w:tblW w:w="9583" w:type="dxa"/>
        <w:tblLook w:val="04A0" w:firstRow="1" w:lastRow="0" w:firstColumn="1" w:lastColumn="0" w:noHBand="0" w:noVBand="1"/>
      </w:tblPr>
      <w:tblGrid>
        <w:gridCol w:w="2030"/>
        <w:gridCol w:w="1599"/>
        <w:gridCol w:w="1744"/>
        <w:gridCol w:w="1599"/>
        <w:gridCol w:w="1308"/>
        <w:gridCol w:w="1303"/>
      </w:tblGrid>
      <w:tr w:rsidR="006C617D" w14:paraId="3236557B" w14:textId="77777777" w:rsidTr="002D69F2">
        <w:trPr>
          <w:trHeight w:val="735"/>
        </w:trPr>
        <w:tc>
          <w:tcPr>
            <w:tcW w:w="2030" w:type="dxa"/>
            <w:vMerge w:val="restart"/>
            <w:vAlign w:val="center"/>
          </w:tcPr>
          <w:p w14:paraId="7257B792" w14:textId="77777777" w:rsidR="006C617D" w:rsidRPr="00805261" w:rsidRDefault="006C617D" w:rsidP="002D69F2">
            <w:pPr>
              <w:pStyle w:val="aff8"/>
            </w:pPr>
            <w:r>
              <w:t>Название набора данных</w:t>
            </w:r>
          </w:p>
        </w:tc>
        <w:tc>
          <w:tcPr>
            <w:tcW w:w="7553" w:type="dxa"/>
            <w:gridSpan w:val="5"/>
            <w:vAlign w:val="center"/>
          </w:tcPr>
          <w:p w14:paraId="2A2A4218" w14:textId="77777777" w:rsidR="006C617D" w:rsidRPr="00805261" w:rsidRDefault="006C617D" w:rsidP="002D69F2">
            <w:pPr>
              <w:pStyle w:val="aff8"/>
            </w:pPr>
            <w:r w:rsidRPr="00805261">
              <w:t>Общий заголовок</w:t>
            </w:r>
          </w:p>
        </w:tc>
      </w:tr>
      <w:tr w:rsidR="006C617D" w14:paraId="238B29D3" w14:textId="77777777" w:rsidTr="002D69F2">
        <w:trPr>
          <w:trHeight w:val="752"/>
        </w:trPr>
        <w:tc>
          <w:tcPr>
            <w:tcW w:w="2030" w:type="dxa"/>
            <w:vMerge/>
            <w:vAlign w:val="center"/>
          </w:tcPr>
          <w:p w14:paraId="697A2374" w14:textId="77777777" w:rsidR="006C617D" w:rsidRPr="00805261" w:rsidRDefault="006C617D" w:rsidP="002D69F2">
            <w:pPr>
              <w:pStyle w:val="aff8"/>
            </w:pPr>
          </w:p>
        </w:tc>
        <w:tc>
          <w:tcPr>
            <w:tcW w:w="1599" w:type="dxa"/>
            <w:vAlign w:val="center"/>
          </w:tcPr>
          <w:p w14:paraId="0DAEF5D5" w14:textId="77777777" w:rsidR="006C617D" w:rsidRPr="0080616A" w:rsidRDefault="006C617D" w:rsidP="002D69F2">
            <w:pPr>
              <w:pStyle w:val="aff8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744" w:type="dxa"/>
            <w:vAlign w:val="center"/>
          </w:tcPr>
          <w:p w14:paraId="0C1993F2" w14:textId="77777777" w:rsidR="006C617D" w:rsidRPr="0080616A" w:rsidRDefault="006C617D" w:rsidP="002D69F2">
            <w:pPr>
              <w:pStyle w:val="aff8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1599" w:type="dxa"/>
            <w:vAlign w:val="center"/>
          </w:tcPr>
          <w:p w14:paraId="4C4D5ACB" w14:textId="77777777" w:rsidR="006C617D" w:rsidRPr="0080616A" w:rsidRDefault="006C617D" w:rsidP="002D69F2">
            <w:pPr>
              <w:pStyle w:val="aff8"/>
              <w:rPr>
                <w:vertAlign w:val="subscript"/>
              </w:rPr>
            </w:pPr>
            <w:r>
              <w:rPr>
                <w:lang w:val="en-US"/>
              </w:rPr>
              <w:t>x</w:t>
            </w:r>
            <w:r>
              <w:rPr>
                <w:vertAlign w:val="subscript"/>
                <w:lang w:val="en-US"/>
              </w:rPr>
              <w:t>нач</w:t>
            </w:r>
          </w:p>
        </w:tc>
        <w:tc>
          <w:tcPr>
            <w:tcW w:w="1308" w:type="dxa"/>
            <w:vAlign w:val="center"/>
          </w:tcPr>
          <w:p w14:paraId="4EA0FA35" w14:textId="77777777" w:rsidR="006C617D" w:rsidRPr="0080616A" w:rsidRDefault="006C617D" w:rsidP="002D69F2">
            <w:pPr>
              <w:pStyle w:val="aff8"/>
              <w:rPr>
                <w:vertAlign w:val="subscript"/>
              </w:rPr>
            </w:pPr>
            <w:r>
              <w:rPr>
                <w:lang w:val="en-US"/>
              </w:rPr>
              <w:t>x</w:t>
            </w:r>
            <w:r>
              <w:rPr>
                <w:vertAlign w:val="subscript"/>
              </w:rPr>
              <w:t>кон</w:t>
            </w:r>
          </w:p>
        </w:tc>
        <w:tc>
          <w:tcPr>
            <w:tcW w:w="1301" w:type="dxa"/>
            <w:vAlign w:val="center"/>
          </w:tcPr>
          <w:p w14:paraId="10ABA2A4" w14:textId="77777777" w:rsidR="006C617D" w:rsidRPr="0080616A" w:rsidRDefault="006C617D" w:rsidP="002D69F2">
            <w:pPr>
              <w:pStyle w:val="aff8"/>
              <w:rPr>
                <w:vertAlign w:val="subscript"/>
                <w:lang w:val="en-US"/>
              </w:rPr>
            </w:pPr>
            <w:r>
              <w:rPr>
                <w:lang w:val="en-US"/>
              </w:rPr>
              <w:t>y</w:t>
            </w:r>
          </w:p>
        </w:tc>
      </w:tr>
      <w:tr w:rsidR="006C617D" w14:paraId="4DDA927B" w14:textId="77777777" w:rsidTr="002D69F2">
        <w:trPr>
          <w:trHeight w:val="1812"/>
        </w:trPr>
        <w:tc>
          <w:tcPr>
            <w:tcW w:w="2030" w:type="dxa"/>
          </w:tcPr>
          <w:p w14:paraId="2CD038A1" w14:textId="77777777" w:rsidR="006C617D" w:rsidRPr="0080616A" w:rsidRDefault="006C617D" w:rsidP="002D69F2">
            <w:pPr>
              <w:pStyle w:val="a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Контрольный набор</w:t>
            </w:r>
          </w:p>
        </w:tc>
        <w:tc>
          <w:tcPr>
            <w:tcW w:w="1599" w:type="dxa"/>
          </w:tcPr>
          <w:p w14:paraId="4B193C13" w14:textId="77777777" w:rsidR="006C617D" w:rsidRPr="00805261" w:rsidRDefault="006C617D" w:rsidP="002D69F2">
            <w:pPr>
              <w:pStyle w:val="affd"/>
            </w:pPr>
            <w:r w:rsidRPr="00805261">
              <w:t>10</w:t>
            </w:r>
          </w:p>
        </w:tc>
        <w:tc>
          <w:tcPr>
            <w:tcW w:w="1744" w:type="dxa"/>
          </w:tcPr>
          <w:p w14:paraId="22227899" w14:textId="2AAE505C" w:rsidR="006C617D" w:rsidRPr="00121BB7" w:rsidRDefault="00A118C8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1599" w:type="dxa"/>
          </w:tcPr>
          <w:p w14:paraId="1F795B4D" w14:textId="5EC6FB4F" w:rsidR="006C617D" w:rsidRPr="00121BB7" w:rsidRDefault="00121BB7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08" w:type="dxa"/>
          </w:tcPr>
          <w:p w14:paraId="0DB06B06" w14:textId="0032D4C2" w:rsidR="006C617D" w:rsidRPr="00121BB7" w:rsidRDefault="00121BB7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3.2</w:t>
            </w:r>
          </w:p>
        </w:tc>
        <w:tc>
          <w:tcPr>
            <w:tcW w:w="1301" w:type="dxa"/>
          </w:tcPr>
          <w:p w14:paraId="0A133446" w14:textId="6A40370A" w:rsidR="006C617D" w:rsidRDefault="00D53726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28.886</w:t>
            </w:r>
          </w:p>
          <w:p w14:paraId="039BF5AD" w14:textId="6ED790E2" w:rsidR="00A118C8" w:rsidRDefault="00D53726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33.006</w:t>
            </w:r>
          </w:p>
          <w:p w14:paraId="268614E7" w14:textId="1C563A9E" w:rsidR="00A118C8" w:rsidRDefault="00D53726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37.714</w:t>
            </w:r>
          </w:p>
          <w:p w14:paraId="5D9E286D" w14:textId="3810766B" w:rsidR="00A118C8" w:rsidRDefault="00D53726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43.093</w:t>
            </w:r>
          </w:p>
          <w:p w14:paraId="551B46D1" w14:textId="3905577B" w:rsidR="00A118C8" w:rsidRDefault="00D53726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49.239</w:t>
            </w:r>
          </w:p>
          <w:p w14:paraId="4BDDF93D" w14:textId="1746BDB5" w:rsidR="00A118C8" w:rsidRDefault="00D53726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56.262</w:t>
            </w:r>
          </w:p>
          <w:p w14:paraId="28D5EAAB" w14:textId="1DA894B3" w:rsidR="00A118C8" w:rsidRDefault="00D53726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64.287</w:t>
            </w:r>
          </w:p>
          <w:p w14:paraId="6AC75AFC" w14:textId="458C3FB9" w:rsidR="00A118C8" w:rsidRDefault="00D53726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73.456</w:t>
            </w:r>
          </w:p>
          <w:p w14:paraId="010592BA" w14:textId="2CF06F8F" w:rsidR="00A118C8" w:rsidRPr="00A118C8" w:rsidRDefault="00D53726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83.933</w:t>
            </w:r>
          </w:p>
        </w:tc>
      </w:tr>
      <w:tr w:rsidR="006C617D" w14:paraId="064F4AC0" w14:textId="77777777" w:rsidTr="00A118C8">
        <w:trPr>
          <w:trHeight w:val="2528"/>
        </w:trPr>
        <w:tc>
          <w:tcPr>
            <w:tcW w:w="2030" w:type="dxa"/>
          </w:tcPr>
          <w:p w14:paraId="55325944" w14:textId="77777777" w:rsidR="006C617D" w:rsidRPr="0080616A" w:rsidRDefault="006C617D" w:rsidP="002D69F2">
            <w:pPr>
              <w:pStyle w:val="a"/>
              <w:numPr>
                <w:ilvl w:val="0"/>
                <w:numId w:val="0"/>
              </w:numPr>
              <w:rPr>
                <w:lang w:val="ru-RU"/>
              </w:rPr>
            </w:pPr>
            <w:r>
              <w:rPr>
                <w:lang w:val="ru-RU"/>
              </w:rPr>
              <w:t>Рабочий набор</w:t>
            </w:r>
          </w:p>
        </w:tc>
        <w:tc>
          <w:tcPr>
            <w:tcW w:w="1599" w:type="dxa"/>
          </w:tcPr>
          <w:p w14:paraId="0797702E" w14:textId="77777777" w:rsidR="006C617D" w:rsidRPr="00C70A3C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744" w:type="dxa"/>
          </w:tcPr>
          <w:p w14:paraId="57B74C75" w14:textId="39CA4376" w:rsidR="006C617D" w:rsidRPr="00C70A3C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1.1</w:t>
            </w:r>
          </w:p>
        </w:tc>
        <w:tc>
          <w:tcPr>
            <w:tcW w:w="1599" w:type="dxa"/>
          </w:tcPr>
          <w:p w14:paraId="2DFD03BD" w14:textId="54374007" w:rsidR="006C617D" w:rsidRPr="00C70A3C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08" w:type="dxa"/>
          </w:tcPr>
          <w:p w14:paraId="5E853E54" w14:textId="45A72402" w:rsidR="006C617D" w:rsidRPr="00C70A3C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01" w:type="dxa"/>
          </w:tcPr>
          <w:p w14:paraId="1BB37047" w14:textId="77777777" w:rsidR="006C617D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8.810</w:t>
            </w:r>
          </w:p>
          <w:p w14:paraId="0E68CB14" w14:textId="77777777" w:rsidR="006C617D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9.845</w:t>
            </w:r>
          </w:p>
          <w:p w14:paraId="773EF712" w14:textId="77777777" w:rsidR="006C617D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11.002</w:t>
            </w:r>
          </w:p>
          <w:p w14:paraId="0B4C8C33" w14:textId="77777777" w:rsidR="006C617D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12.295</w:t>
            </w:r>
          </w:p>
          <w:p w14:paraId="001F507E" w14:textId="77777777" w:rsidR="006C617D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13.740</w:t>
            </w:r>
          </w:p>
          <w:p w14:paraId="468EA127" w14:textId="77777777" w:rsidR="006C617D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15.355</w:t>
            </w:r>
          </w:p>
          <w:p w14:paraId="3F86AF0D" w14:textId="77777777" w:rsidR="006C617D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17.160</w:t>
            </w:r>
          </w:p>
          <w:p w14:paraId="2574CA1B" w14:textId="77777777" w:rsidR="006C617D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19.176</w:t>
            </w:r>
          </w:p>
          <w:p w14:paraId="1FCFE9F6" w14:textId="06821AE7" w:rsidR="006C617D" w:rsidRPr="006C617D" w:rsidRDefault="006C617D" w:rsidP="002D69F2">
            <w:pPr>
              <w:pStyle w:val="affd"/>
              <w:rPr>
                <w:lang w:val="en-US"/>
              </w:rPr>
            </w:pPr>
            <w:r>
              <w:rPr>
                <w:lang w:val="en-US"/>
              </w:rPr>
              <w:t>21.430</w:t>
            </w:r>
          </w:p>
        </w:tc>
      </w:tr>
    </w:tbl>
    <w:p w14:paraId="7BD74A00" w14:textId="77777777" w:rsidR="00337638" w:rsidRDefault="00337638" w:rsidP="00C82B9B">
      <w:pPr>
        <w:ind w:left="142" w:firstLine="425"/>
      </w:pPr>
    </w:p>
    <w:p w14:paraId="24154554" w14:textId="77777777" w:rsidR="00337638" w:rsidRDefault="00337638" w:rsidP="00C82B9B">
      <w:pPr>
        <w:ind w:left="142" w:firstLine="425"/>
      </w:pPr>
    </w:p>
    <w:p w14:paraId="3D4EB539" w14:textId="77777777" w:rsidR="00337638" w:rsidRDefault="00337638" w:rsidP="00C82B9B">
      <w:pPr>
        <w:ind w:left="142" w:firstLine="425"/>
      </w:pPr>
    </w:p>
    <w:p w14:paraId="678864E7" w14:textId="77777777" w:rsidR="00337638" w:rsidRDefault="00337638" w:rsidP="00C82B9B">
      <w:pPr>
        <w:ind w:left="142" w:firstLine="425"/>
      </w:pPr>
    </w:p>
    <w:p w14:paraId="54AD160C" w14:textId="5CD00FFB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900EBA">
        <w:rPr>
          <w:sz w:val="28"/>
          <w:szCs w:val="28"/>
          <w:lang w:val="en-US"/>
        </w:rPr>
        <w:t>lab</w:t>
      </w:r>
      <w:r w:rsidR="006C617D" w:rsidRPr="006C617D">
        <w:rPr>
          <w:sz w:val="28"/>
          <w:szCs w:val="28"/>
        </w:rPr>
        <w:t>3</w:t>
      </w:r>
      <w:r w:rsidR="00900EBA" w:rsidRPr="00900EBA">
        <w:rPr>
          <w:sz w:val="28"/>
          <w:szCs w:val="28"/>
        </w:rPr>
        <w:t>.</w:t>
      </w:r>
      <w:r w:rsidR="00900EBA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0015147B" w14:textId="77777777" w:rsidR="006C617D" w:rsidRPr="006C617D" w:rsidRDefault="006223B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ABB2BF"/>
          <w:sz w:val="21"/>
          <w:szCs w:val="21"/>
          <w:lang w:val="en-US"/>
        </w:rPr>
        <w:t>}</w:t>
      </w:r>
      <w:r w:rsidR="00900EBA" w:rsidRPr="006C617D">
        <w:rPr>
          <w:noProof/>
          <w:lang w:val="en-US"/>
        </w:rPr>
        <w:t xml:space="preserve"> </w:t>
      </w:r>
      <w:r w:rsidR="006C617D" w:rsidRPr="006C617D">
        <w:rPr>
          <w:rFonts w:ascii="Consolas" w:eastAsia="Times New Roman" w:hAnsi="Consolas"/>
          <w:color w:val="C586C0"/>
          <w:sz w:val="21"/>
          <w:szCs w:val="21"/>
          <w:lang w:val="en-US"/>
        </w:rPr>
        <w:t>#include</w:t>
      </w:r>
      <w:r w:rsidR="006C617D" w:rsidRPr="006C617D">
        <w:rPr>
          <w:rFonts w:ascii="Consolas" w:eastAsia="Times New Roman" w:hAnsi="Consolas"/>
          <w:color w:val="569CD6"/>
          <w:sz w:val="21"/>
          <w:szCs w:val="21"/>
          <w:lang w:val="en-US"/>
        </w:rPr>
        <w:t xml:space="preserve"> </w:t>
      </w:r>
      <w:r w:rsidR="006C617D" w:rsidRPr="006C617D">
        <w:rPr>
          <w:rFonts w:ascii="Consolas" w:eastAsia="Times New Roman" w:hAnsi="Consolas"/>
          <w:color w:val="CE9178"/>
          <w:sz w:val="21"/>
          <w:szCs w:val="21"/>
          <w:lang w:val="en-US"/>
        </w:rPr>
        <w:t>&lt;stdio.h&gt;</w:t>
      </w:r>
    </w:p>
    <w:p w14:paraId="43BF71D9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586C0"/>
          <w:sz w:val="21"/>
          <w:szCs w:val="21"/>
          <w:lang w:val="en-US"/>
        </w:rPr>
        <w:t>#include</w:t>
      </w:r>
      <w:r w:rsidRPr="006C617D">
        <w:rPr>
          <w:rFonts w:ascii="Consolas" w:eastAsia="Times New Roman" w:hAnsi="Consolas"/>
          <w:color w:val="569CD6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CE9178"/>
          <w:sz w:val="21"/>
          <w:szCs w:val="21"/>
          <w:lang w:val="en-US"/>
        </w:rPr>
        <w:t>&lt;math.h&gt;</w:t>
      </w:r>
    </w:p>
    <w:p w14:paraId="227F7065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0E079CA6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CDCAA"/>
          <w:sz w:val="21"/>
          <w:szCs w:val="21"/>
          <w:lang w:val="en-US"/>
        </w:rPr>
        <w:t>main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()</w:t>
      </w:r>
    </w:p>
    <w:p w14:paraId="55114A7F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{</w:t>
      </w:r>
    </w:p>
    <w:p w14:paraId="1363BAD6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6C617D">
        <w:rPr>
          <w:rFonts w:ascii="Consolas" w:eastAsia="Times New Roman" w:hAnsi="Consolas"/>
          <w:color w:val="569CD6"/>
          <w:sz w:val="21"/>
          <w:szCs w:val="21"/>
          <w:lang w:val="en-US"/>
        </w:rPr>
        <w:t>float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a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i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74036F44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6C617D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B5CEA8"/>
          <w:sz w:val="21"/>
          <w:szCs w:val="21"/>
          <w:lang w:val="en-US"/>
        </w:rPr>
        <w:t>10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42D08781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a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B5CEA8"/>
          <w:sz w:val="21"/>
          <w:szCs w:val="21"/>
          <w:lang w:val="en-US"/>
        </w:rPr>
        <w:t>1.1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</w:p>
    <w:p w14:paraId="54EB26D2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5C3D20A7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i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-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)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/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6C617D">
        <w:rPr>
          <w:rFonts w:ascii="Consolas" w:eastAsia="Times New Roman" w:hAnsi="Consolas"/>
          <w:color w:val="569CD6"/>
          <w:sz w:val="21"/>
          <w:szCs w:val="21"/>
          <w:lang w:val="en-US"/>
        </w:rPr>
        <w:t>float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)(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-</w:t>
      </w:r>
      <w:r w:rsidRPr="006C617D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01A82C2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04170906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6C617D">
        <w:rPr>
          <w:rFonts w:ascii="Consolas" w:eastAsia="Times New Roman" w:hAnsi="Consolas"/>
          <w:color w:val="C586C0"/>
          <w:sz w:val="21"/>
          <w:szCs w:val="21"/>
          <w:lang w:val="en-US"/>
        </w:rPr>
        <w:t>for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&lt;=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+=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i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</w:p>
    <w:p w14:paraId="02C1D5AB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CDCAA"/>
          <w:sz w:val="21"/>
          <w:szCs w:val="21"/>
          <w:lang w:val="en-US"/>
        </w:rPr>
        <w:t>exp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6C617D">
        <w:rPr>
          <w:rFonts w:ascii="Consolas" w:eastAsia="Times New Roman" w:hAnsi="Consolas"/>
          <w:color w:val="DCDCAA"/>
          <w:sz w:val="21"/>
          <w:szCs w:val="21"/>
          <w:lang w:val="en-US"/>
        </w:rPr>
        <w:t>pow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a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6C617D">
        <w:rPr>
          <w:rFonts w:ascii="Consolas" w:eastAsia="Times New Roman" w:hAnsi="Consolas"/>
          <w:color w:val="B5CEA8"/>
          <w:sz w:val="21"/>
          <w:szCs w:val="21"/>
          <w:lang w:val="en-US"/>
        </w:rPr>
        <w:t>1.7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));</w:t>
      </w:r>
    </w:p>
    <w:p w14:paraId="612EB438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6C617D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6C617D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"y =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%4.3f</w:t>
      </w:r>
      <w:r w:rsidRPr="006C617D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, x =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%.2f</w:t>
      </w:r>
      <w:r w:rsidRPr="006C617D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6C617D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6C617D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7C4C3E7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6C617D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6C617D">
        <w:rPr>
          <w:rFonts w:ascii="Consolas" w:eastAsia="Times New Roman" w:hAnsi="Consolas"/>
          <w:color w:val="CCCCCC"/>
          <w:sz w:val="21"/>
          <w:szCs w:val="21"/>
        </w:rPr>
        <w:t>}</w:t>
      </w:r>
    </w:p>
    <w:p w14:paraId="329C538E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</w:p>
    <w:p w14:paraId="323E31DF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6C617D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6C617D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6C617D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C617D">
        <w:rPr>
          <w:rFonts w:ascii="Consolas" w:eastAsia="Times New Roman" w:hAnsi="Consolas"/>
          <w:color w:val="B5CEA8"/>
          <w:sz w:val="21"/>
          <w:szCs w:val="21"/>
        </w:rPr>
        <w:t>0</w:t>
      </w:r>
      <w:r w:rsidRPr="006C617D">
        <w:rPr>
          <w:rFonts w:ascii="Consolas" w:eastAsia="Times New Roman" w:hAnsi="Consolas"/>
          <w:color w:val="CCCCCC"/>
          <w:sz w:val="21"/>
          <w:szCs w:val="21"/>
        </w:rPr>
        <w:t>;</w:t>
      </w:r>
    </w:p>
    <w:p w14:paraId="170C1633" w14:textId="77777777" w:rsidR="006C617D" w:rsidRPr="006C617D" w:rsidRDefault="006C617D" w:rsidP="006C617D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6C617D">
        <w:rPr>
          <w:rFonts w:ascii="Consolas" w:eastAsia="Times New Roman" w:hAnsi="Consolas"/>
          <w:color w:val="CCCCCC"/>
          <w:sz w:val="21"/>
          <w:szCs w:val="21"/>
        </w:rPr>
        <w:t>}</w:t>
      </w:r>
    </w:p>
    <w:p w14:paraId="46A8B9C0" w14:textId="45BC625E" w:rsidR="00B6465D" w:rsidRPr="006223BD" w:rsidRDefault="00B6465D" w:rsidP="006223BD">
      <w:pPr>
        <w:shd w:val="clear" w:color="auto" w:fill="282C34"/>
        <w:spacing w:line="285" w:lineRule="atLeast"/>
        <w:ind w:firstLine="0"/>
        <w:jc w:val="left"/>
        <w:rPr>
          <w:rFonts w:ascii="Consolas" w:eastAsia="Times New Roman" w:hAnsi="Consolas"/>
          <w:color w:val="ABB2BF"/>
          <w:sz w:val="21"/>
          <w:szCs w:val="21"/>
        </w:rPr>
      </w:pPr>
    </w:p>
    <w:p w14:paraId="3C45BAAC" w14:textId="45A3FE35" w:rsidR="00441F99" w:rsidRDefault="00BE2C89" w:rsidP="0042162B">
      <w:pPr>
        <w:pStyle w:val="a2"/>
      </w:pPr>
      <w:r w:rsidRPr="000941DE">
        <w:lastRenderedPageBreak/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r w:rsidR="006C617D" w:rsidRPr="006C617D">
        <w:rPr>
          <w:sz w:val="28"/>
          <w:szCs w:val="28"/>
        </w:rPr>
        <w:t>3</w:t>
      </w:r>
      <w:r w:rsidR="00441F99" w:rsidRPr="00CA0ABB">
        <w:rPr>
          <w:sz w:val="28"/>
          <w:szCs w:val="28"/>
        </w:rPr>
        <w:t>.c</w:t>
      </w:r>
      <w:bookmarkEnd w:id="4"/>
      <w:r w:rsidR="002E7FC9" w:rsidRPr="00CA0ABB">
        <w:rPr>
          <w:sz w:val="28"/>
          <w:szCs w:val="28"/>
        </w:rPr>
        <w:t xml:space="preserve"> (С)</w:t>
      </w:r>
    </w:p>
    <w:p w14:paraId="44744889" w14:textId="514FCBC3" w:rsidR="00441F99" w:rsidRPr="000811C1" w:rsidRDefault="006C617D" w:rsidP="00527147">
      <w:pPr>
        <w:ind w:firstLine="0"/>
      </w:pPr>
      <w:r>
        <w:rPr>
          <w:noProof/>
        </w:rPr>
        <w:drawing>
          <wp:inline distT="0" distB="0" distL="0" distR="0" wp14:anchorId="7D48C9CF" wp14:editId="6C72FF76">
            <wp:extent cx="3390900" cy="17430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1F99" w:rsidRPr="000811C1" w:rsidSect="00B92DD4">
      <w:footerReference w:type="default" r:id="rId18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B60693" w14:textId="77777777" w:rsidR="0072728B" w:rsidRDefault="0072728B" w:rsidP="0092711E">
      <w:r>
        <w:separator/>
      </w:r>
    </w:p>
  </w:endnote>
  <w:endnote w:type="continuationSeparator" w:id="0">
    <w:p w14:paraId="7775923D" w14:textId="77777777" w:rsidR="0072728B" w:rsidRDefault="0072728B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62A6F7EF-A047-4A18-BD89-C8B171482E58}"/>
    <w:embedBold r:id="rId2" w:fontKey="{30969E62-CF0C-41BF-80E5-E5BC86EB8E55}"/>
    <w:embedItalic r:id="rId3" w:fontKey="{19042923-45C5-4CAB-B8E4-D98487CDC794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2AA334A9-F4DC-416F-8842-7C03172F8627}"/>
    <w:embedItalic r:id="rId5" w:fontKey="{5D2F16EF-FA60-4B88-801B-BCA5B5F8128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6E298A6A-2CB2-442A-8868-959E2A1A49AA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25142171-B363-48A7-BF2E-734D69566DE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693684" w:rsidRDefault="00693684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693684" w:rsidRDefault="00693684" w:rsidP="00155AFB">
    <w:pPr>
      <w:pStyle w:val="afa"/>
      <w:ind w:right="-2"/>
    </w:pPr>
    <w:r>
      <w:t>Санкт-Петербург 202</w:t>
    </w:r>
    <w:r w:rsidR="00013208"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6DB" w:rsidRDefault="00D546D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 w:rsidR="00E6566A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68625B" w14:textId="77777777" w:rsidR="0072728B" w:rsidRDefault="0072728B" w:rsidP="0092711E">
      <w:r>
        <w:separator/>
      </w:r>
    </w:p>
  </w:footnote>
  <w:footnote w:type="continuationSeparator" w:id="0">
    <w:p w14:paraId="6CAB7F18" w14:textId="77777777" w:rsidR="0072728B" w:rsidRDefault="0072728B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9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0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1"/>
  </w:num>
  <w:num w:numId="4">
    <w:abstractNumId w:val="7"/>
  </w:num>
  <w:num w:numId="5">
    <w:abstractNumId w:val="2"/>
  </w:num>
  <w:num w:numId="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2"/>
  </w:num>
  <w:num w:numId="8">
    <w:abstractNumId w:val="4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6"/>
  </w:num>
  <w:num w:numId="15">
    <w:abstractNumId w:val="13"/>
  </w:num>
  <w:num w:numId="1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embedTrueTypeFonts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607C"/>
    <w:rsid w:val="00010087"/>
    <w:rsid w:val="00011E31"/>
    <w:rsid w:val="00013208"/>
    <w:rsid w:val="00013C80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2419"/>
    <w:rsid w:val="000A46CC"/>
    <w:rsid w:val="000A4C50"/>
    <w:rsid w:val="000B0B62"/>
    <w:rsid w:val="000B37DB"/>
    <w:rsid w:val="000B4050"/>
    <w:rsid w:val="000D6810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21BB7"/>
    <w:rsid w:val="001323E3"/>
    <w:rsid w:val="001356F3"/>
    <w:rsid w:val="00140FAA"/>
    <w:rsid w:val="001436A1"/>
    <w:rsid w:val="00146C9E"/>
    <w:rsid w:val="0015280F"/>
    <w:rsid w:val="00153B36"/>
    <w:rsid w:val="00153D63"/>
    <w:rsid w:val="00155A8B"/>
    <w:rsid w:val="00155AFB"/>
    <w:rsid w:val="00163261"/>
    <w:rsid w:val="00164D17"/>
    <w:rsid w:val="00164DB4"/>
    <w:rsid w:val="00165ED2"/>
    <w:rsid w:val="00186ED6"/>
    <w:rsid w:val="0018770F"/>
    <w:rsid w:val="00190F6D"/>
    <w:rsid w:val="00192919"/>
    <w:rsid w:val="001966AB"/>
    <w:rsid w:val="001B02C9"/>
    <w:rsid w:val="001B2C93"/>
    <w:rsid w:val="001F589E"/>
    <w:rsid w:val="001F64E2"/>
    <w:rsid w:val="00215E0B"/>
    <w:rsid w:val="002234EB"/>
    <w:rsid w:val="00223E63"/>
    <w:rsid w:val="00225E66"/>
    <w:rsid w:val="0024163D"/>
    <w:rsid w:val="00242494"/>
    <w:rsid w:val="00243BED"/>
    <w:rsid w:val="00254450"/>
    <w:rsid w:val="00254817"/>
    <w:rsid w:val="00262171"/>
    <w:rsid w:val="0026700D"/>
    <w:rsid w:val="00273664"/>
    <w:rsid w:val="00273F8F"/>
    <w:rsid w:val="00277BAA"/>
    <w:rsid w:val="00291418"/>
    <w:rsid w:val="00293DC5"/>
    <w:rsid w:val="002A23CF"/>
    <w:rsid w:val="002A2F56"/>
    <w:rsid w:val="002A61A1"/>
    <w:rsid w:val="002B2E14"/>
    <w:rsid w:val="002B3081"/>
    <w:rsid w:val="002C1568"/>
    <w:rsid w:val="002C2301"/>
    <w:rsid w:val="002C6219"/>
    <w:rsid w:val="002E0480"/>
    <w:rsid w:val="002E5BF4"/>
    <w:rsid w:val="002E7FC9"/>
    <w:rsid w:val="002F188B"/>
    <w:rsid w:val="002F1B61"/>
    <w:rsid w:val="00300785"/>
    <w:rsid w:val="00301EA2"/>
    <w:rsid w:val="0031261B"/>
    <w:rsid w:val="0031413E"/>
    <w:rsid w:val="00330EF5"/>
    <w:rsid w:val="00337638"/>
    <w:rsid w:val="0033785A"/>
    <w:rsid w:val="00342DD5"/>
    <w:rsid w:val="00346D46"/>
    <w:rsid w:val="00367DC4"/>
    <w:rsid w:val="003705FB"/>
    <w:rsid w:val="00372D7B"/>
    <w:rsid w:val="00374556"/>
    <w:rsid w:val="00376E65"/>
    <w:rsid w:val="00377727"/>
    <w:rsid w:val="0038595B"/>
    <w:rsid w:val="003933E9"/>
    <w:rsid w:val="00396E35"/>
    <w:rsid w:val="003A33B6"/>
    <w:rsid w:val="003B724D"/>
    <w:rsid w:val="003C5C30"/>
    <w:rsid w:val="003D0D0C"/>
    <w:rsid w:val="003E253D"/>
    <w:rsid w:val="003E2BB3"/>
    <w:rsid w:val="003E553D"/>
    <w:rsid w:val="003F03F0"/>
    <w:rsid w:val="00412E8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8105C"/>
    <w:rsid w:val="0048454D"/>
    <w:rsid w:val="00485E85"/>
    <w:rsid w:val="004912A8"/>
    <w:rsid w:val="004931DD"/>
    <w:rsid w:val="004B3C83"/>
    <w:rsid w:val="004B44BE"/>
    <w:rsid w:val="004C61D6"/>
    <w:rsid w:val="004D4839"/>
    <w:rsid w:val="004E1A85"/>
    <w:rsid w:val="004F5BF4"/>
    <w:rsid w:val="00513EEB"/>
    <w:rsid w:val="0051757C"/>
    <w:rsid w:val="00524771"/>
    <w:rsid w:val="005251AC"/>
    <w:rsid w:val="00527147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35C"/>
    <w:rsid w:val="005B5D7D"/>
    <w:rsid w:val="005D3650"/>
    <w:rsid w:val="005E16C8"/>
    <w:rsid w:val="005E3EC5"/>
    <w:rsid w:val="005F551F"/>
    <w:rsid w:val="00604413"/>
    <w:rsid w:val="0061468E"/>
    <w:rsid w:val="006223BD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1FD4"/>
    <w:rsid w:val="00693684"/>
    <w:rsid w:val="006940C5"/>
    <w:rsid w:val="00694BBC"/>
    <w:rsid w:val="0069678D"/>
    <w:rsid w:val="006977C0"/>
    <w:rsid w:val="00697DB9"/>
    <w:rsid w:val="006A32A5"/>
    <w:rsid w:val="006C2513"/>
    <w:rsid w:val="006C617D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21C5"/>
    <w:rsid w:val="00722DBB"/>
    <w:rsid w:val="0072728B"/>
    <w:rsid w:val="007416D6"/>
    <w:rsid w:val="00753A69"/>
    <w:rsid w:val="007572D8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A41"/>
    <w:rsid w:val="0082062D"/>
    <w:rsid w:val="008367B7"/>
    <w:rsid w:val="00842293"/>
    <w:rsid w:val="00850006"/>
    <w:rsid w:val="0085035D"/>
    <w:rsid w:val="00851451"/>
    <w:rsid w:val="00851773"/>
    <w:rsid w:val="00855EE8"/>
    <w:rsid w:val="008666D1"/>
    <w:rsid w:val="0087701D"/>
    <w:rsid w:val="00886B77"/>
    <w:rsid w:val="00886D93"/>
    <w:rsid w:val="00890B71"/>
    <w:rsid w:val="0089289B"/>
    <w:rsid w:val="00892E9F"/>
    <w:rsid w:val="008A008C"/>
    <w:rsid w:val="008B4CD5"/>
    <w:rsid w:val="008B4F38"/>
    <w:rsid w:val="008C1724"/>
    <w:rsid w:val="008C44C7"/>
    <w:rsid w:val="008E0504"/>
    <w:rsid w:val="00900EBA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45AE2"/>
    <w:rsid w:val="00952198"/>
    <w:rsid w:val="009534E5"/>
    <w:rsid w:val="00957D55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5A98"/>
    <w:rsid w:val="009A7A74"/>
    <w:rsid w:val="009B4043"/>
    <w:rsid w:val="009B4C22"/>
    <w:rsid w:val="009C73BD"/>
    <w:rsid w:val="009D738E"/>
    <w:rsid w:val="009E4B86"/>
    <w:rsid w:val="009F4985"/>
    <w:rsid w:val="009F58CA"/>
    <w:rsid w:val="009F620E"/>
    <w:rsid w:val="009F6FE8"/>
    <w:rsid w:val="00A017BD"/>
    <w:rsid w:val="00A04075"/>
    <w:rsid w:val="00A118C8"/>
    <w:rsid w:val="00A23BFC"/>
    <w:rsid w:val="00A25A58"/>
    <w:rsid w:val="00A4089F"/>
    <w:rsid w:val="00A45F2B"/>
    <w:rsid w:val="00A51AFD"/>
    <w:rsid w:val="00A747FD"/>
    <w:rsid w:val="00A7577C"/>
    <w:rsid w:val="00A80426"/>
    <w:rsid w:val="00A82872"/>
    <w:rsid w:val="00A932E8"/>
    <w:rsid w:val="00AA7004"/>
    <w:rsid w:val="00AA78DC"/>
    <w:rsid w:val="00AA7D17"/>
    <w:rsid w:val="00AB64D2"/>
    <w:rsid w:val="00AB7E10"/>
    <w:rsid w:val="00AC0A55"/>
    <w:rsid w:val="00AC2475"/>
    <w:rsid w:val="00AC2FFE"/>
    <w:rsid w:val="00AC434E"/>
    <w:rsid w:val="00AD1CE9"/>
    <w:rsid w:val="00AD42B4"/>
    <w:rsid w:val="00AE3EF8"/>
    <w:rsid w:val="00AE487A"/>
    <w:rsid w:val="00B03EE6"/>
    <w:rsid w:val="00B10FB8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6465D"/>
    <w:rsid w:val="00B709A1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61F31"/>
    <w:rsid w:val="00C63086"/>
    <w:rsid w:val="00C71283"/>
    <w:rsid w:val="00C776C9"/>
    <w:rsid w:val="00C82B9B"/>
    <w:rsid w:val="00C93BF3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D95"/>
    <w:rsid w:val="00D35DCE"/>
    <w:rsid w:val="00D4265A"/>
    <w:rsid w:val="00D46BBE"/>
    <w:rsid w:val="00D51A83"/>
    <w:rsid w:val="00D53726"/>
    <w:rsid w:val="00D546D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A3AAC"/>
    <w:rsid w:val="00DB0019"/>
    <w:rsid w:val="00DB26E3"/>
    <w:rsid w:val="00DC0CEA"/>
    <w:rsid w:val="00DD267D"/>
    <w:rsid w:val="00DE0605"/>
    <w:rsid w:val="00DE1E43"/>
    <w:rsid w:val="00DF0C12"/>
    <w:rsid w:val="00E03EA0"/>
    <w:rsid w:val="00E0463A"/>
    <w:rsid w:val="00E057F7"/>
    <w:rsid w:val="00E077FF"/>
    <w:rsid w:val="00E14E93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75273"/>
    <w:rsid w:val="00E80733"/>
    <w:rsid w:val="00E850CE"/>
    <w:rsid w:val="00E940BB"/>
    <w:rsid w:val="00E964E6"/>
    <w:rsid w:val="00E979AB"/>
    <w:rsid w:val="00EA17EF"/>
    <w:rsid w:val="00EA7FA3"/>
    <w:rsid w:val="00EB020F"/>
    <w:rsid w:val="00EB7AB6"/>
    <w:rsid w:val="00EC22B8"/>
    <w:rsid w:val="00EC4EA7"/>
    <w:rsid w:val="00EE271B"/>
    <w:rsid w:val="00EE27B9"/>
    <w:rsid w:val="00EE2EB4"/>
    <w:rsid w:val="00EF3EE8"/>
    <w:rsid w:val="00EF6591"/>
    <w:rsid w:val="00F13243"/>
    <w:rsid w:val="00F2020F"/>
    <w:rsid w:val="00F214E7"/>
    <w:rsid w:val="00F21BDA"/>
    <w:rsid w:val="00F24748"/>
    <w:rsid w:val="00F32B46"/>
    <w:rsid w:val="00F35DC3"/>
    <w:rsid w:val="00F368B9"/>
    <w:rsid w:val="00F43E5F"/>
    <w:rsid w:val="00F44C78"/>
    <w:rsid w:val="00F46681"/>
    <w:rsid w:val="00F6090A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B7E"/>
    <w:rsid w:val="00F95E38"/>
    <w:rsid w:val="00FA6179"/>
    <w:rsid w:val="00FB133B"/>
    <w:rsid w:val="00FB7D28"/>
    <w:rsid w:val="00FC4FC4"/>
    <w:rsid w:val="00FC7231"/>
    <w:rsid w:val="00FD05A9"/>
    <w:rsid w:val="00FD0B08"/>
    <w:rsid w:val="00FD1510"/>
    <w:rsid w:val="00FD4556"/>
    <w:rsid w:val="00FD66D7"/>
    <w:rsid w:val="00FE0508"/>
    <w:rsid w:val="00FE0696"/>
    <w:rsid w:val="00FE36A7"/>
    <w:rsid w:val="00FF5EFF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affffb">
    <w:name w:val="Body Text Indent"/>
    <w:basedOn w:val="a6"/>
    <w:link w:val="affffc"/>
    <w:semiHidden/>
    <w:unhideWhenUsed/>
    <w:rsid w:val="00D46BBE"/>
    <w:pPr>
      <w:spacing w:line="240" w:lineRule="auto"/>
      <w:ind w:firstLine="567"/>
    </w:pPr>
    <w:rPr>
      <w:rFonts w:eastAsia="Times New Roman"/>
      <w:szCs w:val="20"/>
    </w:rPr>
  </w:style>
  <w:style w:type="character" w:customStyle="1" w:styleId="affffc">
    <w:name w:val="Основной текст с отступом Знак"/>
    <w:basedOn w:val="a7"/>
    <w:link w:val="affffb"/>
    <w:semiHidden/>
    <w:rsid w:val="00D46BBE"/>
    <w:rPr>
      <w:rFonts w:ascii="Times New Roman" w:eastAsia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3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wmf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1.w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w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</Template>
  <TotalTime>1</TotalTime>
  <Pages>7</Pages>
  <Words>303</Words>
  <Characters>1732</Characters>
  <Application>Microsoft Office Word</Application>
  <DocSecurity>0</DocSecurity>
  <Lines>14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3</cp:revision>
  <cp:lastPrinted>2022-05-11T13:31:00Z</cp:lastPrinted>
  <dcterms:created xsi:type="dcterms:W3CDTF">2023-10-16T12:53:00Z</dcterms:created>
  <dcterms:modified xsi:type="dcterms:W3CDTF">2023-10-16T12:58:00Z</dcterms:modified>
  <cp:category>Вычислительная и микропроцессорная техника</cp:category>
</cp:coreProperties>
</file>