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</w:t>
      </w:r>
      <w:proofErr w:type="spellStart"/>
      <w:r>
        <w:t>СПбГУТ</w:t>
      </w:r>
      <w:proofErr w:type="spellEnd"/>
      <w:r>
        <w:t>)</w:t>
      </w:r>
    </w:p>
    <w:p w14:paraId="2DF2CE18" w14:textId="5889E071" w:rsidR="00700D7B" w:rsidRPr="007C0733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7C0733" w:rsidRPr="007C0733">
        <w:rPr>
          <w:caps/>
        </w:rPr>
        <w:t>8</w:t>
      </w:r>
    </w:p>
    <w:p w14:paraId="7D2D78CD" w14:textId="6C19CEBC" w:rsidR="005411DB" w:rsidRPr="007C0733" w:rsidRDefault="007C0733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Обработка двумерных массивов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proofErr w:type="spellStart"/>
      <w:r w:rsidR="00013208">
        <w:t>Помогалова</w:t>
      </w:r>
      <w:proofErr w:type="spellEnd"/>
      <w:r w:rsidR="00013208">
        <w:t xml:space="preserve">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5FC5A310" w:rsidR="00C82B9B" w:rsidRDefault="00C82B9B" w:rsidP="000C736A">
      <w:pPr>
        <w:ind w:firstLine="0"/>
        <w:jc w:val="center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8080"/>
      </w:tblGrid>
      <w:tr w:rsidR="00F77FDB" w14:paraId="4EF5DEBC" w14:textId="77777777" w:rsidTr="00F77FDB">
        <w:tc>
          <w:tcPr>
            <w:tcW w:w="817" w:type="dxa"/>
            <w:vAlign w:val="center"/>
          </w:tcPr>
          <w:p w14:paraId="3CE2DB66" w14:textId="5EE1CD80" w:rsidR="00F77FDB" w:rsidRPr="00F77FDB" w:rsidRDefault="00F77FDB" w:rsidP="00F77FD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8080" w:type="dxa"/>
          </w:tcPr>
          <w:p w14:paraId="6607A946" w14:textId="77D033D0" w:rsidR="00F77FDB" w:rsidRDefault="00F77FDB" w:rsidP="00F77FDB">
            <w:pPr>
              <w:pStyle w:val="4"/>
              <w:numPr>
                <w:ilvl w:val="0"/>
                <w:numId w:val="0"/>
              </w:numPr>
              <w:ind w:left="864" w:hanging="864"/>
              <w:jc w:val="center"/>
              <w:rPr>
                <w:b/>
              </w:rPr>
            </w:pPr>
            <w:r w:rsidRPr="00F77FDB">
              <w:rPr>
                <w:b/>
                <w:color w:val="auto"/>
              </w:rPr>
              <w:t>Задание</w:t>
            </w:r>
          </w:p>
        </w:tc>
      </w:tr>
      <w:tr w:rsidR="00F77FDB" w14:paraId="0EEB3487" w14:textId="77777777" w:rsidTr="00F77FDB">
        <w:tc>
          <w:tcPr>
            <w:tcW w:w="817" w:type="dxa"/>
            <w:vAlign w:val="center"/>
          </w:tcPr>
          <w:p w14:paraId="3439F18C" w14:textId="0960BA90" w:rsidR="00F77FDB" w:rsidRDefault="00F77FDB" w:rsidP="00F77FD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1</w:t>
            </w:r>
            <w:r>
              <w:rPr>
                <w:sz w:val="24"/>
                <w:lang w:val="en-US"/>
              </w:rPr>
              <w:t>2</w:t>
            </w:r>
          </w:p>
        </w:tc>
        <w:tc>
          <w:tcPr>
            <w:tcW w:w="8080" w:type="dxa"/>
          </w:tcPr>
          <w:p w14:paraId="2DF44441" w14:textId="77777777" w:rsidR="00F77FDB" w:rsidRDefault="00F77FDB" w:rsidP="00F77FDB">
            <w:pPr>
              <w:pStyle w:val="4"/>
              <w:numPr>
                <w:ilvl w:val="0"/>
                <w:numId w:val="0"/>
              </w:numPr>
              <w:jc w:val="center"/>
              <w:rPr>
                <w:b/>
              </w:rPr>
            </w:pPr>
            <w:r w:rsidRPr="00F77FDB">
              <w:rPr>
                <w:b/>
                <w:color w:val="auto"/>
              </w:rPr>
              <w:t xml:space="preserve">Вычислить среднее значение чисел в каждом столбце массива. </w:t>
            </w:r>
            <w:r w:rsidRPr="00F77FDB">
              <w:rPr>
                <w:b/>
                <w:i/>
                <w:color w:val="auto"/>
                <w:lang w:val="en-US"/>
              </w:rPr>
              <w:t>N</w:t>
            </w:r>
            <w:r w:rsidRPr="00F77FDB">
              <w:rPr>
                <w:b/>
                <w:color w:val="auto"/>
                <w:lang w:val="en-US"/>
              </w:rPr>
              <w:t xml:space="preserve"> &lt;= 5, </w:t>
            </w:r>
            <w:r w:rsidRPr="00F77FDB">
              <w:rPr>
                <w:b/>
                <w:i/>
                <w:color w:val="auto"/>
                <w:lang w:val="en-US"/>
              </w:rPr>
              <w:t>M</w:t>
            </w:r>
            <w:r w:rsidRPr="00F77FDB">
              <w:rPr>
                <w:b/>
                <w:color w:val="auto"/>
                <w:lang w:val="en-US"/>
              </w:rPr>
              <w:t xml:space="preserve"> &lt;= 5</w:t>
            </w:r>
          </w:p>
        </w:tc>
      </w:tr>
    </w:tbl>
    <w:p w14:paraId="51236D1E" w14:textId="00373A8E" w:rsidR="00BC4682" w:rsidRPr="00FC260F" w:rsidRDefault="00BC4682" w:rsidP="002E7FC9">
      <w:pPr>
        <w:ind w:firstLine="0"/>
        <w:rPr>
          <w:b/>
          <w:bCs/>
          <w:lang w:val="en-US"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0691AC7A" w:rsidR="000C736A" w:rsidRDefault="003C256F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>Необходимо проинициализировать двумерный массив (матрицу) с данными, введёнными пользователем, в качестве элементов этой матрицы. Затем найти среднее значение в каждом из столбцов матрицы.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1A3654B0" w:rsidR="00441F99" w:rsidRPr="000D6810" w:rsidRDefault="00441F99" w:rsidP="007D1F87">
      <w:pPr>
        <w:pStyle w:val="1"/>
      </w:pPr>
      <w:r w:rsidRPr="00D0206A">
        <w:lastRenderedPageBreak/>
        <w:t>Общи</w:t>
      </w:r>
      <w:r w:rsidR="00E2546D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65D50A65" w14:textId="72C7FD6E" w:rsidR="003C256F" w:rsidRDefault="00E358EC" w:rsidP="003C256F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3C256F">
        <w:rPr>
          <w:rFonts w:ascii="Times New Roman" w:hAnsi="Times New Roman"/>
        </w:rPr>
        <w:t>Общий алгоритм решения поставленной в лабораторной работе задачи таков:</w:t>
      </w:r>
    </w:p>
    <w:p w14:paraId="18068B40" w14:textId="3532F002" w:rsidR="00E358EC" w:rsidRDefault="003C256F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начале просим пользователя ввести число </w:t>
      </w:r>
      <w:r>
        <w:rPr>
          <w:rFonts w:ascii="Times New Roman" w:hAnsi="Times New Roman"/>
          <w:lang w:val="en-US"/>
        </w:rPr>
        <w:t>x</w:t>
      </w:r>
      <w:r w:rsidRPr="003C256F">
        <w:rPr>
          <w:rFonts w:ascii="Times New Roman" w:hAnsi="Times New Roman"/>
        </w:rPr>
        <w:t xml:space="preserve"> (</w:t>
      </w:r>
      <w:r>
        <w:rPr>
          <w:rFonts w:ascii="Times New Roman" w:hAnsi="Times New Roman"/>
        </w:rPr>
        <w:t xml:space="preserve">кол-во строк), а также число </w:t>
      </w:r>
      <w:r>
        <w:rPr>
          <w:rFonts w:ascii="Times New Roman" w:hAnsi="Times New Roman"/>
          <w:lang w:val="en-US"/>
        </w:rPr>
        <w:t>y</w:t>
      </w:r>
      <w:r w:rsidRPr="003C256F">
        <w:rPr>
          <w:rFonts w:ascii="Times New Roman" w:hAnsi="Times New Roman"/>
        </w:rPr>
        <w:t xml:space="preserve"> (</w:t>
      </w:r>
      <w:r>
        <w:rPr>
          <w:rFonts w:ascii="Times New Roman" w:hAnsi="Times New Roman"/>
        </w:rPr>
        <w:t>кол-во столбцов)</w:t>
      </w:r>
      <w:r w:rsidRPr="003C256F">
        <w:rPr>
          <w:rFonts w:ascii="Times New Roman" w:hAnsi="Times New Roman"/>
        </w:rPr>
        <w:t>;</w:t>
      </w:r>
    </w:p>
    <w:p w14:paraId="5F969473" w14:textId="3B96FDA8" w:rsidR="003C256F" w:rsidRDefault="003C256F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Проверяем эти значения на валидность (оба числа должны быть </w:t>
      </w:r>
      <w:r w:rsidRPr="000D7A82">
        <w:rPr>
          <w:rFonts w:ascii="Times New Roman" w:hAnsi="Times New Roman"/>
        </w:rPr>
        <w:t>&lt;</w:t>
      </w:r>
      <w:r w:rsidRPr="003C256F">
        <w:rPr>
          <w:rFonts w:ascii="Times New Roman" w:hAnsi="Times New Roman"/>
        </w:rPr>
        <w:t>=5);</w:t>
      </w:r>
    </w:p>
    <w:p w14:paraId="7572AA05" w14:textId="5044CC69" w:rsidR="000D7A82" w:rsidRDefault="000D7A82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Даём пользователю ввести каждый элемент (делается вручную)</w:t>
      </w:r>
      <w:r w:rsidRPr="000D7A82">
        <w:rPr>
          <w:rFonts w:ascii="Times New Roman" w:hAnsi="Times New Roman"/>
        </w:rPr>
        <w:t>;</w:t>
      </w:r>
    </w:p>
    <w:p w14:paraId="5B14440B" w14:textId="7A62BC18" w:rsidR="003C256F" w:rsidRDefault="000D7A82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Затем выводим массив на экран для наглядности</w:t>
      </w:r>
      <w:r w:rsidRPr="000D7A82">
        <w:rPr>
          <w:rFonts w:ascii="Times New Roman" w:hAnsi="Times New Roman"/>
        </w:rPr>
        <w:t>;</w:t>
      </w:r>
    </w:p>
    <w:p w14:paraId="40AE161A" w14:textId="0E414134" w:rsidR="000D7A82" w:rsidRDefault="000D7A82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Также для наглядности выводим с</w:t>
      </w:r>
      <w:r w:rsidR="001838F4">
        <w:rPr>
          <w:rFonts w:ascii="Times New Roman" w:hAnsi="Times New Roman"/>
        </w:rPr>
        <w:t>уммы</w:t>
      </w:r>
      <w:r>
        <w:rPr>
          <w:rFonts w:ascii="Times New Roman" w:hAnsi="Times New Roman"/>
        </w:rPr>
        <w:t xml:space="preserve"> </w:t>
      </w:r>
      <w:r w:rsidR="001838F4">
        <w:rPr>
          <w:rFonts w:ascii="Times New Roman" w:hAnsi="Times New Roman"/>
        </w:rPr>
        <w:t xml:space="preserve">элементов каждого </w:t>
      </w:r>
      <w:r>
        <w:rPr>
          <w:rFonts w:ascii="Times New Roman" w:hAnsi="Times New Roman"/>
        </w:rPr>
        <w:t>столбц</w:t>
      </w:r>
      <w:r w:rsidR="001838F4">
        <w:rPr>
          <w:rFonts w:ascii="Times New Roman" w:hAnsi="Times New Roman"/>
        </w:rPr>
        <w:t>а</w:t>
      </w:r>
      <w:r w:rsidRPr="000D7A82">
        <w:rPr>
          <w:rFonts w:ascii="Times New Roman" w:hAnsi="Times New Roman"/>
        </w:rPr>
        <w:t>;</w:t>
      </w:r>
    </w:p>
    <w:p w14:paraId="06EE1E82" w14:textId="4FBDFC04" w:rsidR="000D7A82" w:rsidRPr="003C256F" w:rsidRDefault="000D7A82" w:rsidP="003C256F">
      <w:pPr>
        <w:pStyle w:val="affff9"/>
        <w:numPr>
          <w:ilvl w:val="0"/>
          <w:numId w:val="26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Выводим</w:t>
      </w:r>
      <w:r w:rsidR="001838F4">
        <w:rPr>
          <w:rFonts w:ascii="Times New Roman" w:hAnsi="Times New Roman"/>
        </w:rPr>
        <w:t xml:space="preserve"> среднее арифметическое для каждого столбца (ответ).</w:t>
      </w:r>
    </w:p>
    <w:p w14:paraId="0609BCFF" w14:textId="213FB323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54DFEB7D" w14:textId="5C5C2D71" w:rsidR="00F46681" w:rsidRDefault="00124657" w:rsidP="00E358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275DD" wp14:editId="097E86DF">
            <wp:extent cx="4838700" cy="5343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55D7" w14:textId="633BC23D" w:rsidR="00C74D7D" w:rsidRDefault="00C74D7D" w:rsidP="00124657">
      <w:pPr>
        <w:ind w:firstLine="0"/>
        <w:rPr>
          <w:lang w:val="en-US"/>
        </w:rPr>
      </w:pPr>
    </w:p>
    <w:p w14:paraId="0C9D72C6" w14:textId="412337E1" w:rsidR="00F46681" w:rsidRPr="00680FC5" w:rsidRDefault="00680FC5" w:rsidP="00680FC5">
      <w:pPr>
        <w:shd w:val="clear" w:color="auto" w:fill="FFFFFF" w:themeFill="background1"/>
        <w:ind w:firstLine="0"/>
        <w:jc w:val="center"/>
        <w:rPr>
          <w:b/>
          <w:bCs/>
          <w:color w:val="000000" w:themeColor="text1"/>
        </w:rPr>
      </w:pPr>
      <w:r w:rsidRPr="00680FC5">
        <w:rPr>
          <w:b/>
          <w:bCs/>
          <w:color w:val="000000" w:themeColor="text1"/>
        </w:rPr>
        <w:t xml:space="preserve">Переменные в </w:t>
      </w:r>
      <w:r w:rsidR="00407951">
        <w:rPr>
          <w:b/>
          <w:bCs/>
          <w:color w:val="000000" w:themeColor="text1"/>
        </w:rPr>
        <w:t xml:space="preserve">рамках </w:t>
      </w:r>
      <w:r w:rsidRPr="00680FC5">
        <w:rPr>
          <w:b/>
          <w:bCs/>
          <w:color w:val="000000" w:themeColor="text1"/>
        </w:rPr>
        <w:t>задач</w:t>
      </w:r>
      <w:r w:rsidR="00407951">
        <w:rPr>
          <w:b/>
          <w:bCs/>
          <w:color w:val="000000" w:themeColor="text1"/>
        </w:rPr>
        <w:t>и</w:t>
      </w:r>
      <w:r w:rsidRPr="00680FC5">
        <w:rPr>
          <w:b/>
          <w:bCs/>
          <w:color w:val="000000" w:themeColor="text1"/>
        </w:rPr>
        <w:t>:</w:t>
      </w: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260"/>
        <w:gridCol w:w="2977"/>
        <w:gridCol w:w="2482"/>
      </w:tblGrid>
      <w:tr w:rsidR="00E358EC" w14:paraId="3C3E6413" w14:textId="77777777" w:rsidTr="003C256F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3C256F">
        <w:trPr>
          <w:cantSplit/>
          <w:trHeight w:val="4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44D3A777" w:rsidR="00E358EC" w:rsidRDefault="003C256F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proofErr w:type="spellStart"/>
            <w:r>
              <w:rPr>
                <w:rFonts w:ascii="Times New Roman" w:hAnsi="Times New Roman"/>
                <w:i/>
                <w:lang w:val="en-US"/>
              </w:rPr>
              <w:t>arrayMedium</w:t>
            </w:r>
            <w:proofErr w:type="spellEnd"/>
            <w:r>
              <w:rPr>
                <w:rFonts w:ascii="Times New Roman" w:hAnsi="Times New Roman"/>
                <w:i/>
                <w:lang w:val="en-US"/>
              </w:rPr>
              <w:t>[j]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51A058EE" w:rsidR="00E358EC" w:rsidRPr="003C256F" w:rsidRDefault="003C256F">
            <w:pPr>
              <w:pStyle w:val="affff9"/>
              <w:jc w:val="center"/>
              <w:rPr>
                <w:rFonts w:ascii="Times New Roman" w:hAnsi="Times New Roman"/>
                <w:i/>
              </w:rPr>
            </w:pPr>
            <w:proofErr w:type="spellStart"/>
            <w:r>
              <w:rPr>
                <w:rFonts w:ascii="Times New Roman" w:hAnsi="Times New Roman"/>
                <w:i/>
                <w:lang w:val="en-US"/>
              </w:rPr>
              <w:t>arrayMedium</w:t>
            </w:r>
            <w:proofErr w:type="spellEnd"/>
            <w:r>
              <w:rPr>
                <w:rFonts w:ascii="Times New Roman" w:hAnsi="Times New Roman"/>
                <w:i/>
                <w:lang w:val="en-US"/>
              </w:rPr>
              <w:t>[j]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7415A052" w:rsidR="00E358EC" w:rsidRPr="000024F2" w:rsidRDefault="003C256F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Среднее (искомое)</w:t>
            </w:r>
          </w:p>
        </w:tc>
      </w:tr>
      <w:tr w:rsidR="00E358EC" w14:paraId="4E4A2EF1" w14:textId="77777777" w:rsidTr="003C256F">
        <w:trPr>
          <w:cantSplit/>
          <w:trHeight w:val="402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1B378FB3" w:rsidR="00E358EC" w:rsidRPr="00D34845" w:rsidRDefault="00775171" w:rsidP="003C256F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x, y, matrix[x][y]</w:t>
            </w:r>
            <w:r w:rsidR="008E42C6">
              <w:rPr>
                <w:rFonts w:ascii="Times New Roman" w:hAnsi="Times New Roman"/>
                <w:i/>
                <w:lang w:val="en-US"/>
              </w:rPr>
              <w:t>, again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0D9D218F" w:rsidR="00E358EC" w:rsidRDefault="0077517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x, y</w:t>
            </w:r>
            <w:r w:rsidR="003B2C62">
              <w:rPr>
                <w:rFonts w:ascii="Times New Roman" w:hAnsi="Times New Roman"/>
                <w:i/>
                <w:lang w:val="en-US"/>
              </w:rPr>
              <w:t>, matrix[x][y]</w:t>
            </w:r>
            <w:r w:rsidR="008E42C6">
              <w:rPr>
                <w:rFonts w:ascii="Times New Roman" w:hAnsi="Times New Roman"/>
                <w:i/>
                <w:lang w:val="en-US"/>
              </w:rPr>
              <w:t>, again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353D90AF" w:rsidR="00E358EC" w:rsidRDefault="000024F2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0C222CC3" w14:textId="77777777" w:rsidTr="003C256F">
        <w:trPr>
          <w:cantSplit/>
          <w:trHeight w:val="36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087068E2" w:rsidR="00E358EC" w:rsidRDefault="003C256F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medium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176733C7" w:rsidR="00E358EC" w:rsidRDefault="003C256F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medium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31A48C31" w:rsidR="00E358EC" w:rsidRDefault="003C256F" w:rsidP="000024F2">
            <w:pPr>
              <w:ind w:firstLine="0"/>
              <w:jc w:val="center"/>
            </w:pPr>
            <w:r>
              <w:t>Сумма элементов</w:t>
            </w:r>
          </w:p>
        </w:tc>
      </w:tr>
    </w:tbl>
    <w:p w14:paraId="4953AF7F" w14:textId="77777777" w:rsidR="00680FC5" w:rsidRDefault="00680FC5" w:rsidP="00680FC5">
      <w:pPr>
        <w:pStyle w:val="2"/>
        <w:numPr>
          <w:ilvl w:val="0"/>
          <w:numId w:val="0"/>
        </w:numPr>
      </w:pPr>
    </w:p>
    <w:p w14:paraId="0E8A1E80" w14:textId="36508038" w:rsidR="00441F99" w:rsidRPr="00E850CE" w:rsidRDefault="002E7FC9" w:rsidP="00680FC5">
      <w:pPr>
        <w:pStyle w:val="2"/>
        <w:numPr>
          <w:ilvl w:val="0"/>
          <w:numId w:val="0"/>
        </w:numPr>
      </w:pPr>
      <w:r>
        <w:t>Тестирование</w:t>
      </w:r>
    </w:p>
    <w:p w14:paraId="4EDA9928" w14:textId="7A4D2398" w:rsidR="00C82B9B" w:rsidRPr="00185615" w:rsidRDefault="00C82B9B" w:rsidP="00C82B9B">
      <w:pPr>
        <w:ind w:left="142" w:firstLine="425"/>
        <w:rPr>
          <w:i/>
          <w:lang w:val="en-US"/>
        </w:rPr>
      </w:pPr>
      <w:r>
        <w:t xml:space="preserve">Для тестирования программы выбираем контрольный набор исходных данных: </w:t>
      </w:r>
      <w:r w:rsidR="00185615">
        <w:rPr>
          <w:i/>
          <w:lang w:val="en-US"/>
        </w:rPr>
        <w:t>x</w:t>
      </w:r>
      <w:r w:rsidR="00185615" w:rsidRPr="00185615">
        <w:rPr>
          <w:i/>
        </w:rPr>
        <w:t xml:space="preserve"> = 2, </w:t>
      </w:r>
      <w:r w:rsidR="00185615">
        <w:rPr>
          <w:i/>
          <w:lang w:val="en-US"/>
        </w:rPr>
        <w:t>y</w:t>
      </w:r>
      <w:r w:rsidR="00185615" w:rsidRPr="00185615">
        <w:rPr>
          <w:i/>
        </w:rPr>
        <w:t xml:space="preserve"> = 5, </w:t>
      </w:r>
      <w:proofErr w:type="gramStart"/>
      <w:r w:rsidR="00185615">
        <w:rPr>
          <w:i/>
          <w:lang w:val="en-US"/>
        </w:rPr>
        <w:t>again</w:t>
      </w:r>
      <w:r w:rsidR="00185615" w:rsidRPr="00185615">
        <w:rPr>
          <w:i/>
        </w:rPr>
        <w:t xml:space="preserve"> !</w:t>
      </w:r>
      <w:proofErr w:type="gramEnd"/>
      <w:r w:rsidR="00185615" w:rsidRPr="00185615">
        <w:rPr>
          <w:i/>
        </w:rPr>
        <w:t xml:space="preserve">= </w:t>
      </w:r>
      <w:r w:rsidR="00185615">
        <w:rPr>
          <w:i/>
          <w:lang w:val="en-US"/>
        </w:rPr>
        <w:t xml:space="preserve">‘y’ </w:t>
      </w:r>
      <w:r w:rsidR="00185615">
        <w:rPr>
          <w:i/>
        </w:rPr>
        <w:t xml:space="preserve">и </w:t>
      </w:r>
      <w:r w:rsidR="00185615">
        <w:rPr>
          <w:i/>
          <w:lang w:val="en-US"/>
        </w:rPr>
        <w:t>again != ‘Y’</w:t>
      </w:r>
      <w:r w:rsidR="003B2256">
        <w:rPr>
          <w:i/>
          <w:lang w:val="en-US"/>
        </w:rPr>
        <w:t>:</w:t>
      </w:r>
    </w:p>
    <w:p w14:paraId="0FDECB2B" w14:textId="77777777" w:rsidR="00477F2D" w:rsidRPr="00477F2D" w:rsidRDefault="00477F2D" w:rsidP="00C82B9B">
      <w:pPr>
        <w:ind w:left="142" w:firstLine="425"/>
      </w:pPr>
    </w:p>
    <w:p w14:paraId="4BCE36B7" w14:textId="3D5DA4FB" w:rsidR="00D54E7B" w:rsidRPr="00D4519F" w:rsidRDefault="00D54E7B" w:rsidP="00775171">
      <w:pPr>
        <w:ind w:firstLine="0"/>
        <w:jc w:val="center"/>
      </w:pPr>
      <w:r w:rsidRPr="00477F2D">
        <w:rPr>
          <w:b/>
          <w:bCs/>
        </w:rPr>
        <w:t>Переменные</w:t>
      </w:r>
      <w:r w:rsidR="00680FC5">
        <w:rPr>
          <w:b/>
          <w:bCs/>
        </w:rPr>
        <w:t xml:space="preserve"> для тестирования</w:t>
      </w:r>
      <w:r>
        <w:t>:</w:t>
      </w:r>
    </w:p>
    <w:tbl>
      <w:tblPr>
        <w:tblStyle w:val="ad"/>
        <w:tblW w:w="7938" w:type="dxa"/>
        <w:tblInd w:w="279" w:type="dxa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3402"/>
      </w:tblGrid>
      <w:tr w:rsidR="00EB0D6E" w14:paraId="5FFB5AB5" w14:textId="06E64AB6" w:rsidTr="00EB0D6E">
        <w:tc>
          <w:tcPr>
            <w:tcW w:w="2268" w:type="dxa"/>
          </w:tcPr>
          <w:p w14:paraId="506E0120" w14:textId="3AEEE929" w:rsidR="00EB0D6E" w:rsidRPr="000024F2" w:rsidRDefault="00EB0D6E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1134" w:type="dxa"/>
          </w:tcPr>
          <w:p w14:paraId="272E1247" w14:textId="5D6DEF77" w:rsidR="00EB0D6E" w:rsidRPr="00D54E7B" w:rsidRDefault="00EB0D6E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134" w:type="dxa"/>
          </w:tcPr>
          <w:p w14:paraId="2D7FE59E" w14:textId="2DB5C9DB" w:rsidR="00EB0D6E" w:rsidRPr="000024F2" w:rsidRDefault="00EB0D6E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3402" w:type="dxa"/>
          </w:tcPr>
          <w:p w14:paraId="47862CFC" w14:textId="769EB7A4" w:rsidR="00EB0D6E" w:rsidRDefault="00EB0D6E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again</w:t>
            </w:r>
          </w:p>
        </w:tc>
      </w:tr>
      <w:tr w:rsidR="00EB0D6E" w14:paraId="0CD34C5B" w14:textId="6D32CCD9" w:rsidTr="00EB0D6E">
        <w:tc>
          <w:tcPr>
            <w:tcW w:w="2268" w:type="dxa"/>
          </w:tcPr>
          <w:p w14:paraId="2295990A" w14:textId="4A33A754" w:rsidR="00EB0D6E" w:rsidRPr="00EB0D6E" w:rsidRDefault="00EB0D6E" w:rsidP="00477F2D">
            <w:pPr>
              <w:ind w:firstLine="0"/>
              <w:jc w:val="center"/>
            </w:pPr>
            <w:r>
              <w:t>Значения</w:t>
            </w:r>
          </w:p>
        </w:tc>
        <w:tc>
          <w:tcPr>
            <w:tcW w:w="1134" w:type="dxa"/>
          </w:tcPr>
          <w:p w14:paraId="601CE8B3" w14:textId="368C7258" w:rsidR="00EB0D6E" w:rsidRPr="00EB0D6E" w:rsidRDefault="00EB0D6E" w:rsidP="00477F2D">
            <w:pPr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</w:tcPr>
          <w:p w14:paraId="50181396" w14:textId="64217577" w:rsidR="00EB0D6E" w:rsidRPr="00EB0D6E" w:rsidRDefault="00EB0D6E" w:rsidP="00477F2D">
            <w:pPr>
              <w:ind w:firstLine="0"/>
              <w:jc w:val="center"/>
            </w:pPr>
            <w:r>
              <w:t>5</w:t>
            </w:r>
          </w:p>
        </w:tc>
        <w:tc>
          <w:tcPr>
            <w:tcW w:w="3402" w:type="dxa"/>
          </w:tcPr>
          <w:p w14:paraId="28777DAB" w14:textId="6DDB71CA" w:rsidR="00EB0D6E" w:rsidRDefault="00EB0D6E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not(‘y’/’Y’)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67D31AD3" w14:textId="53C19A64" w:rsidR="00172B1A" w:rsidRDefault="00AD61C1" w:rsidP="00BE2C89">
      <w:pPr>
        <w:pStyle w:val="a2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                                                                                        </w:t>
      </w:r>
      <w:r>
        <w:rPr>
          <w:sz w:val="28"/>
          <w:szCs w:val="28"/>
        </w:rPr>
        <w:t xml:space="preserve">Листинг программы </w:t>
      </w:r>
      <w:r>
        <w:rPr>
          <w:sz w:val="28"/>
          <w:szCs w:val="28"/>
          <w:lang w:val="en-US"/>
        </w:rPr>
        <w:t>Lab8.c</w:t>
      </w:r>
    </w:p>
    <w:p w14:paraId="15D9485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stdlib.h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4BB9B78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stdio.h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2EC39D0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math.h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216BD23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functions.h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406D269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functions.c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366DF35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31D99A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main(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</w:t>
      </w:r>
    </w:p>
    <w:p w14:paraId="119BE92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254CE02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113F0CB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while(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1)</w:t>
      </w:r>
    </w:p>
    <w:p w14:paraId="3AD84B5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16CFD1B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// Entering variables</w:t>
      </w:r>
    </w:p>
    <w:p w14:paraId="3DACB29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system("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cls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");</w:t>
      </w:r>
    </w:p>
    <w:p w14:paraId="254C40A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int x, y;</w:t>
      </w:r>
    </w:p>
    <w:p w14:paraId="7958C21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char again;</w:t>
      </w:r>
    </w:p>
    <w:p w14:paraId="5D1B0FD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723BDED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// Using functions to find and output answer</w:t>
      </w:r>
    </w:p>
    <w:p w14:paraId="7DE16E6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checkingMatrix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&amp;x, &amp;y);</w:t>
      </w:r>
    </w:p>
    <w:p w14:paraId="4C54F5D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int matrix[x][y];</w:t>
      </w:r>
    </w:p>
    <w:p w14:paraId="7267977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createMatrix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x, y, matrix);</w:t>
      </w:r>
    </w:p>
    <w:p w14:paraId="0B2A74B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findMedium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x, y, matrix);</w:t>
      </w:r>
    </w:p>
    <w:p w14:paraId="76CC6B3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1B3A1BE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//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</w:rPr>
        <w:t>Checking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</w:rPr>
        <w:t>for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</w:rPr>
        <w:t>repeat</w:t>
      </w:r>
      <w:proofErr w:type="spellEnd"/>
    </w:p>
    <w:p w14:paraId="1F4D881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"\n\033[0;32mRepeat program? \033[0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Y, y -- yes / other -- no) 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nAnswer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7C6AE15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 %c", &amp;again);</w:t>
      </w:r>
    </w:p>
    <w:p w14:paraId="2B5505D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if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 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again != 'Y') &amp;&amp; (again != 'y') ) </w:t>
      </w:r>
    </w:p>
    <w:p w14:paraId="77CE5E4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{</w:t>
      </w:r>
    </w:p>
    <w:p w14:paraId="43039AB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    break;</w:t>
      </w:r>
    </w:p>
    <w:p w14:paraId="7C533EE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}</w:t>
      </w:r>
    </w:p>
    <w:p w14:paraId="20A1681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}</w:t>
      </w:r>
    </w:p>
    <w:p w14:paraId="6B22B5C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2DA4B6C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return 0;</w:t>
      </w:r>
    </w:p>
    <w:p w14:paraId="54564E04" w14:textId="2305240C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>}</w:t>
      </w:r>
    </w:p>
    <w:p w14:paraId="54AD160C" w14:textId="5F91C976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AD61C1">
        <w:rPr>
          <w:sz w:val="28"/>
          <w:szCs w:val="28"/>
          <w:lang w:val="en-US"/>
        </w:rPr>
        <w:t>functions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6ED92174" w14:textId="77777777" w:rsidR="00172B1A" w:rsidRPr="00172B1A" w:rsidRDefault="00172B1A" w:rsidP="00AD61C1">
      <w:pPr>
        <w:ind w:firstLine="0"/>
      </w:pPr>
    </w:p>
    <w:p w14:paraId="266C7D90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stdlib.h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2B19D6C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stdio.h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1951657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math.h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62AF340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#include "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time.h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</w:t>
      </w:r>
    </w:p>
    <w:p w14:paraId="766C565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353971B2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checkingMatrix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*x, int *y)</w:t>
      </w:r>
    </w:p>
    <w:p w14:paraId="77CB79B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5409BA0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("\033[0;36m");</w:t>
      </w:r>
    </w:p>
    <w:p w14:paraId="14324FE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"Let initialize a matrix 'x * y'.\n");</w:t>
      </w:r>
    </w:p>
    <w:p w14:paraId="6930DF1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("\033[0m");</w:t>
      </w:r>
    </w:p>
    <w:p w14:paraId="12EC0ED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nEnter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x: (0 &lt; x &lt;= 5)\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0502F80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x);</w:t>
      </w:r>
    </w:p>
    <w:p w14:paraId="5DF1B972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nEnter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y: (0 &lt; y &lt;= 5)\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ny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: ");</w:t>
      </w:r>
    </w:p>
    <w:p w14:paraId="1D643E4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y);</w:t>
      </w:r>
    </w:p>
    <w:p w14:paraId="29B5166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232988F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0B786F3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if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 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*x &lt; 1) || (*y &lt; 1) || (*x &gt; 5) || (*y &gt; 5) )</w:t>
      </w:r>
    </w:p>
    <w:p w14:paraId="264FFBC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657BF1B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while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 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*x &lt; 1) || (*y &lt; 1) || (*x &gt; 5) || (*y &gt; 5) )</w:t>
      </w:r>
    </w:p>
    <w:p w14:paraId="5EF4D830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72169A0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nError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! You need to write '0 &lt; x &lt;= 5' and '0 &lt; x &lt;= 5'.\n");</w:t>
      </w:r>
    </w:p>
    <w:p w14:paraId="6820E52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"Enter x: ");</w:t>
      </w:r>
    </w:p>
    <w:p w14:paraId="5103C98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x);</w:t>
      </w:r>
    </w:p>
    <w:p w14:paraId="1957415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"Enter y: ");</w:t>
      </w:r>
    </w:p>
    <w:p w14:paraId="4373A09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y);</w:t>
      </w:r>
    </w:p>
    <w:p w14:paraId="45E5B5B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187867E0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5E35B9A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else</w:t>
      </w:r>
    </w:p>
    <w:p w14:paraId="4E209EE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547DC0B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nMatrix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%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dx%d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have been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sucessfully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created!\n", *x, *y); //&amp; need ?</w:t>
      </w:r>
    </w:p>
    <w:p w14:paraId="7757056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6077CB0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6EB416B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0DD8688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createMatrix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int x, int y, int matrix[x][y]) </w:t>
      </w:r>
    </w:p>
    <w:p w14:paraId="422E312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0120443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("\033[0;31m");</w:t>
      </w:r>
    </w:p>
    <w:p w14:paraId="4DE4C6E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nEnter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elements of the matrix (one by one):\n");</w:t>
      </w:r>
    </w:p>
    <w:p w14:paraId="5CB00B4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("\033[0m");</w:t>
      </w:r>
    </w:p>
    <w:p w14:paraId="68AD62E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x;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 {</w:t>
      </w:r>
    </w:p>
    <w:p w14:paraId="5EB930E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for (int j = 0; j &lt; y;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j++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 {</w:t>
      </w:r>
    </w:p>
    <w:p w14:paraId="0195219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"Element [%d][%d]: ",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+ 1, j + 1);</w:t>
      </w:r>
    </w:p>
    <w:p w14:paraId="5135C53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&amp;matrix[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][j]);</w:t>
      </w:r>
    </w:p>
    <w:p w14:paraId="16DBAD6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}</w:t>
      </w:r>
    </w:p>
    <w:p w14:paraId="0497B58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}</w:t>
      </w:r>
    </w:p>
    <w:p w14:paraId="4B1C2B4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("\033[0;31m");</w:t>
      </w:r>
    </w:p>
    <w:p w14:paraId="12B5FD5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nThe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resulting matrix is: \n");</w:t>
      </w:r>
    </w:p>
    <w:p w14:paraId="6AC4E0A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("\033[0m");</w:t>
      </w:r>
    </w:p>
    <w:p w14:paraId="1DEC202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x;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++) </w:t>
      </w:r>
    </w:p>
    <w:p w14:paraId="069AEAD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{</w:t>
      </w:r>
    </w:p>
    <w:p w14:paraId="0030E09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for (int j = 0; j &lt; y;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j++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) </w:t>
      </w:r>
    </w:p>
    <w:p w14:paraId="6E243B6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{</w:t>
      </w:r>
    </w:p>
    <w:p w14:paraId="7F07834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 ", matrix[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][j]);</w:t>
      </w:r>
    </w:p>
    <w:p w14:paraId="5E44577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}</w:t>
      </w:r>
    </w:p>
    <w:p w14:paraId="7EDC693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   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("\n");</w:t>
      </w:r>
    </w:p>
    <w:p w14:paraId="68BE306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   }</w:t>
      </w:r>
    </w:p>
    <w:p w14:paraId="635411A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}</w:t>
      </w:r>
    </w:p>
    <w:p w14:paraId="2B36D20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7124D2A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findMedium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x, int y, int matrix[x][y])</w:t>
      </w:r>
    </w:p>
    <w:p w14:paraId="2CB3192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{</w:t>
      </w:r>
    </w:p>
    <w:p w14:paraId="6DD8D2F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float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arrayMedium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[y];</w:t>
      </w:r>
    </w:p>
    <w:p w14:paraId="322354B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("\033[0;31m");</w:t>
      </w:r>
    </w:p>
    <w:p w14:paraId="1075761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nMediums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(of '%d' elements for every column): \n", x);</w:t>
      </w:r>
    </w:p>
    <w:p w14:paraId="05408ED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("\033[0m");</w:t>
      </w:r>
    </w:p>
    <w:p w14:paraId="18B4042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j = 0; j &lt; y;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j++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</w:t>
      </w:r>
    </w:p>
    <w:p w14:paraId="4D101B4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7DF3DEE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int medium = 0;</w:t>
      </w:r>
    </w:p>
    <w:p w14:paraId="0FBAB81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x;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0934BCC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473B964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medium += matrix[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][j];</w:t>
      </w:r>
    </w:p>
    <w:p w14:paraId="5402110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6E53A8C2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1A7E004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 ", medium);</w:t>
      </w:r>
    </w:p>
    <w:p w14:paraId="6EDE847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698D3BD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arrayMedium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[j] = (float)medium / (float)x;</w:t>
      </w:r>
    </w:p>
    <w:p w14:paraId="6A3DD3A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60EE06C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26881C2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("\n");</w:t>
      </w:r>
    </w:p>
    <w:p w14:paraId="4EADB02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("\033[0;31m");</w:t>
      </w:r>
    </w:p>
    <w:p w14:paraId="784CB9A3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nAverage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of every column:\n");</w:t>
      </w:r>
    </w:p>
    <w:p w14:paraId="327A95C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("\033[0m");</w:t>
      </w:r>
    </w:p>
    <w:p w14:paraId="23CFEA8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y;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7A65EA1A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32D2E13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"Column %d: %5.2f\n",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+ 1,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arrayMedium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]);</w:t>
      </w:r>
    </w:p>
    <w:p w14:paraId="5F16682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>}</w:t>
      </w:r>
    </w:p>
    <w:p w14:paraId="79A7497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>}</w:t>
      </w:r>
    </w:p>
    <w:p w14:paraId="21BAEA4C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</w:p>
    <w:p w14:paraId="1ABB2DC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</w:p>
    <w:p w14:paraId="19D78EF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</w:p>
    <w:p w14:paraId="7D94A6F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void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createArray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x, int y)</w:t>
      </w:r>
    </w:p>
    <w:p w14:paraId="4AD660F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>// {</w:t>
      </w:r>
    </w:p>
    <w:p w14:paraId="1D53D581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</w:rPr>
        <w:t>srand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</w:rPr>
        <w:t>(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</w:rPr>
        <w:t>time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</w:rPr>
        <w:t>NULL));</w:t>
      </w:r>
    </w:p>
    <w:p w14:paraId="3432788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//     int end;</w:t>
      </w:r>
    </w:p>
    <w:p w14:paraId="0F478607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"\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nChoose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the high border of array: ");</w:t>
      </w:r>
    </w:p>
    <w:p w14:paraId="45ED74FD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    </w:t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scanf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"%d", &amp;end);</w:t>
      </w:r>
    </w:p>
    <w:p w14:paraId="41ADDB7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45C917A2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int **array = (int**) malloc (x *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sizeof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(int*));</w:t>
      </w:r>
    </w:p>
    <w:p w14:paraId="4E9C6C8E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x;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++) </w:t>
      </w:r>
    </w:p>
    <w:p w14:paraId="61FD611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5082C9E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 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array[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] = (int*) malloc (y *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sizeof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(int));</w:t>
      </w:r>
    </w:p>
    <w:p w14:paraId="4489A51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}</w:t>
      </w:r>
    </w:p>
    <w:p w14:paraId="6F8F90A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</w:p>
    <w:p w14:paraId="71ADA8C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"The resulting array is: \n");</w:t>
      </w:r>
    </w:p>
    <w:p w14:paraId="2E304D55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j = 0; j &lt; y;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j++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</w:t>
      </w:r>
    </w:p>
    <w:p w14:paraId="0E137F89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</w:p>
    <w:p w14:paraId="1D107374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("\n");</w:t>
      </w:r>
    </w:p>
    <w:p w14:paraId="1B29E3F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 xml:space="preserve">for (int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= 0;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 &lt; x; 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++)</w:t>
      </w:r>
    </w:p>
    <w:p w14:paraId="311B1E6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{</w:t>
      </w:r>
    </w:p>
    <w:p w14:paraId="7869F436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  <w:t>array[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][j] = </w:t>
      </w:r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rand(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) % (end + 1);</w:t>
      </w:r>
    </w:p>
    <w:p w14:paraId="13CAAE8F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ab/>
      </w:r>
      <w:proofErr w:type="spellStart"/>
      <w:proofErr w:type="gram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printf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"%3d ", array[</w:t>
      </w:r>
      <w:proofErr w:type="spellStart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</w:t>
      </w:r>
      <w:proofErr w:type="spellEnd"/>
      <w:r w:rsidRPr="00AD61C1">
        <w:rPr>
          <w:rFonts w:ascii="Consolas" w:hAnsi="Consolas"/>
          <w:color w:val="DBDBDB" w:themeColor="accent3" w:themeTint="66"/>
          <w:sz w:val="18"/>
          <w:szCs w:val="18"/>
          <w:lang w:val="en-US"/>
        </w:rPr>
        <w:t>][j]);</w:t>
      </w:r>
    </w:p>
    <w:p w14:paraId="61977000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  <w:t>}</w:t>
      </w:r>
    </w:p>
    <w:p w14:paraId="09B097DB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 xml:space="preserve">// </w:t>
      </w:r>
      <w:r w:rsidRPr="00AD61C1">
        <w:rPr>
          <w:rFonts w:ascii="Consolas" w:hAnsi="Consolas"/>
          <w:color w:val="DBDBDB" w:themeColor="accent3" w:themeTint="66"/>
          <w:sz w:val="18"/>
          <w:szCs w:val="18"/>
        </w:rPr>
        <w:tab/>
        <w:t>}</w:t>
      </w:r>
    </w:p>
    <w:p w14:paraId="56BE5698" w14:textId="77777777" w:rsidR="00AD61C1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</w:p>
    <w:p w14:paraId="4F9BB47E" w14:textId="5F0CDB3C" w:rsidR="00172B1A" w:rsidRPr="00AD61C1" w:rsidRDefault="00AD61C1" w:rsidP="00AD61C1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</w:rPr>
      </w:pPr>
      <w:r w:rsidRPr="00AD61C1">
        <w:rPr>
          <w:rFonts w:ascii="Consolas" w:hAnsi="Consolas"/>
          <w:color w:val="DBDBDB" w:themeColor="accent3" w:themeTint="66"/>
          <w:sz w:val="18"/>
          <w:szCs w:val="18"/>
        </w:rPr>
        <w:t>// }</w:t>
      </w:r>
    </w:p>
    <w:p w14:paraId="04879EB1" w14:textId="7AB9E3E1" w:rsidR="00172B1A" w:rsidRPr="00045AF7" w:rsidRDefault="00045AF7" w:rsidP="00172B1A">
      <w:pPr>
        <w:pStyle w:val="a2"/>
        <w:rPr>
          <w:lang w:val="en-US"/>
        </w:rPr>
      </w:pPr>
      <w:r>
        <w:rPr>
          <w:lang w:val="en-US"/>
        </w:rPr>
        <w:t xml:space="preserve">                                                                               </w:t>
      </w:r>
      <w:r w:rsidRPr="00C97396">
        <w:rPr>
          <w:sz w:val="28"/>
          <w:szCs w:val="28"/>
        </w:rPr>
        <w:t>Листинг</w:t>
      </w:r>
      <w:r w:rsidRPr="00C97396">
        <w:rPr>
          <w:sz w:val="28"/>
          <w:szCs w:val="28"/>
          <w:lang w:val="en-US"/>
        </w:rPr>
        <w:t xml:space="preserve"> header </w:t>
      </w:r>
      <w:r w:rsidRPr="00C97396">
        <w:rPr>
          <w:sz w:val="28"/>
          <w:szCs w:val="28"/>
        </w:rPr>
        <w:t>файла</w:t>
      </w:r>
      <w:r w:rsidRPr="00C97396">
        <w:rPr>
          <w:sz w:val="28"/>
          <w:szCs w:val="28"/>
          <w:lang w:val="en-US"/>
        </w:rPr>
        <w:t xml:space="preserve"> functions.h</w:t>
      </w:r>
    </w:p>
    <w:p w14:paraId="642A0466" w14:textId="77777777" w:rsidR="00F06EAA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#ifndef </w:t>
      </w:r>
      <w:proofErr w:type="spellStart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function_h</w:t>
      </w:r>
      <w:proofErr w:type="spellEnd"/>
    </w:p>
    <w:p w14:paraId="3AF7A38F" w14:textId="77777777" w:rsidR="00F06EAA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#define </w:t>
      </w:r>
      <w:proofErr w:type="spellStart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function_h</w:t>
      </w:r>
      <w:proofErr w:type="spellEnd"/>
    </w:p>
    <w:p w14:paraId="494A6B02" w14:textId="77777777" w:rsidR="00F06EAA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checkingMatrix</w:t>
      </w:r>
      <w:proofErr w:type="spell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*n, int *m);</w:t>
      </w:r>
    </w:p>
    <w:p w14:paraId="46F7FF32" w14:textId="77777777" w:rsidR="00F06EAA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createMatrix</w:t>
      </w:r>
      <w:proofErr w:type="spell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m, int matrix[n][m]);</w:t>
      </w:r>
    </w:p>
    <w:p w14:paraId="33060857" w14:textId="77777777" w:rsidR="00F06EAA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 xml:space="preserve">void </w:t>
      </w:r>
      <w:proofErr w:type="spellStart"/>
      <w:proofErr w:type="gramStart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findMedium</w:t>
      </w:r>
      <w:proofErr w:type="spell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(</w:t>
      </w:r>
      <w:proofErr w:type="gramEnd"/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int n, int m, int matrix[n][m]);</w:t>
      </w:r>
    </w:p>
    <w:p w14:paraId="543ABCB1" w14:textId="097AD005" w:rsidR="00D54E7B" w:rsidRPr="00F06EAA" w:rsidRDefault="00F06EAA" w:rsidP="00F06EAA">
      <w:pPr>
        <w:shd w:val="clear" w:color="auto" w:fill="000000" w:themeFill="text1"/>
        <w:rPr>
          <w:rFonts w:ascii="Consolas" w:hAnsi="Consolas"/>
          <w:color w:val="DBDBDB" w:themeColor="accent3" w:themeTint="66"/>
          <w:sz w:val="18"/>
          <w:szCs w:val="18"/>
          <w:lang w:val="en-US"/>
        </w:rPr>
      </w:pPr>
      <w:r w:rsidRPr="00F06EAA">
        <w:rPr>
          <w:rFonts w:ascii="Consolas" w:hAnsi="Consolas"/>
          <w:color w:val="DBDBDB" w:themeColor="accent3" w:themeTint="66"/>
          <w:sz w:val="18"/>
          <w:szCs w:val="18"/>
          <w:lang w:val="en-US"/>
        </w:rPr>
        <w:t>#endif</w:t>
      </w:r>
    </w:p>
    <w:p w14:paraId="3C45BAAC" w14:textId="28B910C8" w:rsidR="00441F99" w:rsidRDefault="00BE2C89" w:rsidP="00D54E7B">
      <w:pPr>
        <w:pStyle w:val="a2"/>
      </w:pPr>
      <w:r w:rsidRPr="00045AF7">
        <w:rPr>
          <w:lang w:val="en-US"/>
        </w:rPr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5D5F83" w:rsidRPr="005D5F83">
        <w:rPr>
          <w:sz w:val="28"/>
          <w:szCs w:val="28"/>
        </w:rPr>
        <w:t>8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67585312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4472C4" w:themeColor="accent5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4472C4" w:themeColor="accent5"/>
          <w:sz w:val="18"/>
          <w:szCs w:val="18"/>
          <w:lang w:val="en-US"/>
        </w:rPr>
        <w:t>Let initialize a matrix 'x * y'.</w:t>
      </w:r>
    </w:p>
    <w:p w14:paraId="4277D2D9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09E0AB99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Enter x: (0 &lt; x &lt;= 5)</w:t>
      </w:r>
    </w:p>
    <w:p w14:paraId="0B23BB1E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x: 0</w:t>
      </w:r>
    </w:p>
    <w:p w14:paraId="74CE19A7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21BB1EDF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Enter y: (0 &lt; y &lt;= 5)</w:t>
      </w:r>
    </w:p>
    <w:p w14:paraId="229C069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y: 1</w:t>
      </w:r>
    </w:p>
    <w:p w14:paraId="56B57D7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0B9AF0F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Error! You need to write '0 &lt; x &lt;= 5' and '0 &lt; x &lt;= 5'.</w:t>
      </w:r>
    </w:p>
    <w:p w14:paraId="521ABFB8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Enter x: 2</w:t>
      </w:r>
    </w:p>
    <w:p w14:paraId="6739D214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Enter y: 4</w:t>
      </w:r>
    </w:p>
    <w:p w14:paraId="303D3A1C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C00000"/>
          <w:sz w:val="18"/>
          <w:szCs w:val="18"/>
          <w:lang w:val="en-US"/>
        </w:rPr>
      </w:pPr>
    </w:p>
    <w:p w14:paraId="37EB0CC7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C00000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C00000"/>
          <w:sz w:val="18"/>
          <w:szCs w:val="18"/>
          <w:lang w:val="en-US"/>
        </w:rPr>
        <w:t>Enter elements of the matrix (one by one):</w:t>
      </w:r>
    </w:p>
    <w:p w14:paraId="4F560882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[1][1]: 1</w:t>
      </w:r>
    </w:p>
    <w:p w14:paraId="32913161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[1][2]: 1</w:t>
      </w:r>
    </w:p>
    <w:p w14:paraId="07201B07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[1][3]: 1</w:t>
      </w:r>
    </w:p>
    <w:p w14:paraId="75B9854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[1][4]: 1</w:t>
      </w:r>
    </w:p>
    <w:p w14:paraId="693AD54C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[2][1]: 2</w:t>
      </w:r>
    </w:p>
    <w:p w14:paraId="1115C304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[2][2]: 6</w:t>
      </w:r>
    </w:p>
    <w:p w14:paraId="0AE73457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[2][3]: 0</w:t>
      </w:r>
    </w:p>
    <w:p w14:paraId="62CFB6CF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Element [2][4]: 9</w:t>
      </w:r>
    </w:p>
    <w:p w14:paraId="55A50ECC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38357BA8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C00000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C00000"/>
          <w:sz w:val="18"/>
          <w:szCs w:val="18"/>
          <w:lang w:val="en-US"/>
        </w:rPr>
        <w:t>The resulting matrix is:</w:t>
      </w:r>
    </w:p>
    <w:p w14:paraId="76D5A3CF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1 1 1 1</w:t>
      </w:r>
    </w:p>
    <w:p w14:paraId="7CFA3CD9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2 6 0 9</w:t>
      </w:r>
    </w:p>
    <w:p w14:paraId="26FD4C64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5E686008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C00000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C00000"/>
          <w:sz w:val="18"/>
          <w:szCs w:val="18"/>
          <w:lang w:val="en-US"/>
        </w:rPr>
        <w:t>Mediums (of '2' elements for every column):</w:t>
      </w:r>
    </w:p>
    <w:p w14:paraId="65390C9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3 7 1 10</w:t>
      </w:r>
    </w:p>
    <w:p w14:paraId="58A4D618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46B63D5F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C00000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C00000"/>
          <w:sz w:val="18"/>
          <w:szCs w:val="18"/>
          <w:lang w:val="en-US"/>
        </w:rPr>
        <w:t>Average of every column:</w:t>
      </w:r>
    </w:p>
    <w:p w14:paraId="585D3981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Column 1:  1.50</w:t>
      </w:r>
    </w:p>
    <w:p w14:paraId="0B73FB75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Column 2:  3.50</w:t>
      </w:r>
    </w:p>
    <w:p w14:paraId="7B827910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Column 3:  0.50</w:t>
      </w:r>
    </w:p>
    <w:p w14:paraId="576B588B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Column 4:  5.00</w:t>
      </w:r>
    </w:p>
    <w:p w14:paraId="4C309E8B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003F105E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F26198">
        <w:rPr>
          <w:rFonts w:ascii="Consolas" w:hAnsi="Consolas" w:cstheme="minorHAnsi"/>
          <w:noProof/>
          <w:color w:val="048604"/>
          <w:sz w:val="18"/>
          <w:szCs w:val="18"/>
          <w:lang w:val="en-US"/>
        </w:rPr>
        <w:t>Repeat program?</w:t>
      </w: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 xml:space="preserve"> (Y, y -- yes / other -- no)</w:t>
      </w:r>
    </w:p>
    <w:p w14:paraId="0E639FC6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Answer: albinavladimirovnamivaslyubim!</w:t>
      </w:r>
    </w:p>
    <w:p w14:paraId="1EF51632" w14:textId="77777777" w:rsidR="00424E61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</w:pPr>
    </w:p>
    <w:p w14:paraId="44744889" w14:textId="2D6BE8E2" w:rsidR="00441F99" w:rsidRPr="00424E61" w:rsidRDefault="00424E61" w:rsidP="00424E61">
      <w:pPr>
        <w:shd w:val="clear" w:color="auto" w:fill="000000" w:themeFill="text1"/>
        <w:ind w:firstLine="0"/>
        <w:rPr>
          <w:rFonts w:ascii="Consolas" w:hAnsi="Consolas" w:cstheme="minorHAnsi"/>
          <w:color w:val="DBDBDB" w:themeColor="accent3" w:themeTint="66"/>
          <w:sz w:val="18"/>
          <w:szCs w:val="18"/>
          <w:lang w:val="en-US"/>
        </w:rPr>
      </w:pPr>
      <w:r w:rsidRPr="00424E61">
        <w:rPr>
          <w:rFonts w:ascii="Consolas" w:hAnsi="Consolas" w:cstheme="minorHAnsi"/>
          <w:noProof/>
          <w:color w:val="DBDBDB" w:themeColor="accent3" w:themeTint="66"/>
          <w:sz w:val="18"/>
          <w:szCs w:val="18"/>
          <w:lang w:val="en-US"/>
        </w:rPr>
        <w:t>D:\Univer\Prog\My\8&gt;</w:t>
      </w:r>
    </w:p>
    <w:sectPr w:rsidR="00441F99" w:rsidRPr="00424E61" w:rsidSect="00B92DD4">
      <w:footerReference w:type="default" r:id="rId11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82819" w14:textId="77777777" w:rsidR="00B2766D" w:rsidRDefault="00B2766D" w:rsidP="0092711E">
      <w:r>
        <w:separator/>
      </w:r>
    </w:p>
  </w:endnote>
  <w:endnote w:type="continuationSeparator" w:id="0">
    <w:p w14:paraId="03204893" w14:textId="77777777" w:rsidR="00B2766D" w:rsidRDefault="00B2766D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1345C92-3D69-43CF-BCD4-8CBE15BCCC5A}"/>
    <w:embedBold r:id="rId2" w:fontKey="{728521BC-86A0-42D2-A8BA-850EC22FF091}"/>
    <w:embedItalic r:id="rId3" w:fontKey="{B3455D13-A5FA-40D4-AFA1-8C44FCFF174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1871E770-DAFA-481E-A87F-367344A9C327}"/>
    <w:embedItalic r:id="rId5" w:fontKey="{A0E160E4-8921-48E6-A056-D1495A8C935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12C4FAE7-0AA3-4E9E-BEDE-52E5FCF67328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780E3279-816C-4CD0-AC8C-5740D514A0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C5B845" w14:textId="77777777" w:rsidR="00B2766D" w:rsidRDefault="00B2766D" w:rsidP="0092711E">
      <w:r>
        <w:separator/>
      </w:r>
    </w:p>
  </w:footnote>
  <w:footnote w:type="continuationSeparator" w:id="0">
    <w:p w14:paraId="600B5263" w14:textId="77777777" w:rsidR="00B2766D" w:rsidRDefault="00B2766D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568F626D"/>
    <w:multiLevelType w:val="singleLevel"/>
    <w:tmpl w:val="8C1A38EA"/>
    <w:lvl w:ilvl="0">
      <w:start w:val="1"/>
      <w:numFmt w:val="decimal"/>
      <w:lvlText w:val="%1."/>
      <w:lvlJc w:val="left"/>
      <w:pPr>
        <w:tabs>
          <w:tab w:val="num" w:pos="957"/>
        </w:tabs>
        <w:ind w:left="957" w:hanging="390"/>
      </w:pPr>
      <w:rPr>
        <w:rFonts w:hint="default"/>
      </w:rPr>
    </w:lvl>
  </w:abstractNum>
  <w:abstractNum w:abstractNumId="12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4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6A0A3A"/>
    <w:multiLevelType w:val="hybridMultilevel"/>
    <w:tmpl w:val="23F617BC"/>
    <w:lvl w:ilvl="0" w:tplc="7C84681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2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4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6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3"/>
  </w:num>
  <w:num w:numId="25">
    <w:abstractNumId w:val="11"/>
  </w:num>
  <w:num w:numId="26">
    <w:abstractNumId w:val="1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3243D"/>
    <w:rsid w:val="00041251"/>
    <w:rsid w:val="00043EA7"/>
    <w:rsid w:val="00045AF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7DB"/>
    <w:rsid w:val="000B4050"/>
    <w:rsid w:val="000C736A"/>
    <w:rsid w:val="000D6810"/>
    <w:rsid w:val="000D7A82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24657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72B1A"/>
    <w:rsid w:val="001838F4"/>
    <w:rsid w:val="00185615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55C4B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2F50E2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2256"/>
    <w:rsid w:val="003B2C62"/>
    <w:rsid w:val="003B724D"/>
    <w:rsid w:val="003C256F"/>
    <w:rsid w:val="003C5C30"/>
    <w:rsid w:val="003D0D0C"/>
    <w:rsid w:val="003E2BB3"/>
    <w:rsid w:val="003E553D"/>
    <w:rsid w:val="003F03F0"/>
    <w:rsid w:val="00405EF7"/>
    <w:rsid w:val="00407951"/>
    <w:rsid w:val="00412E89"/>
    <w:rsid w:val="004151F8"/>
    <w:rsid w:val="00417644"/>
    <w:rsid w:val="00422585"/>
    <w:rsid w:val="00422BC9"/>
    <w:rsid w:val="00424E61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D5F83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0FC5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3A69"/>
    <w:rsid w:val="00753CA7"/>
    <w:rsid w:val="007574F7"/>
    <w:rsid w:val="007628E8"/>
    <w:rsid w:val="007716F0"/>
    <w:rsid w:val="00775171"/>
    <w:rsid w:val="0077672D"/>
    <w:rsid w:val="007813C9"/>
    <w:rsid w:val="0078252D"/>
    <w:rsid w:val="00783FF2"/>
    <w:rsid w:val="00793366"/>
    <w:rsid w:val="007B68E6"/>
    <w:rsid w:val="007C0733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8E42C6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86118"/>
    <w:rsid w:val="00A9117F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D61C1"/>
    <w:rsid w:val="00AE3EF8"/>
    <w:rsid w:val="00AE487A"/>
    <w:rsid w:val="00B03EE6"/>
    <w:rsid w:val="00B10FB8"/>
    <w:rsid w:val="00B1531A"/>
    <w:rsid w:val="00B16EA6"/>
    <w:rsid w:val="00B25DEB"/>
    <w:rsid w:val="00B2766D"/>
    <w:rsid w:val="00B40BFE"/>
    <w:rsid w:val="00B47224"/>
    <w:rsid w:val="00B50AA5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302C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97396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4519F"/>
    <w:rsid w:val="00D51A83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C106F"/>
    <w:rsid w:val="00DD267D"/>
    <w:rsid w:val="00DE0605"/>
    <w:rsid w:val="00DE1E43"/>
    <w:rsid w:val="00E03EA0"/>
    <w:rsid w:val="00E0463A"/>
    <w:rsid w:val="00E057F7"/>
    <w:rsid w:val="00E077FF"/>
    <w:rsid w:val="00E14BFE"/>
    <w:rsid w:val="00E2152A"/>
    <w:rsid w:val="00E2546D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0D6E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06EAA"/>
    <w:rsid w:val="00F13243"/>
    <w:rsid w:val="00F2020F"/>
    <w:rsid w:val="00F214E7"/>
    <w:rsid w:val="00F21BDA"/>
    <w:rsid w:val="00F24748"/>
    <w:rsid w:val="00F2619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77FDB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229</TotalTime>
  <Pages>6</Pages>
  <Words>900</Words>
  <Characters>5136</Characters>
  <Application>Microsoft Office Word</Application>
  <DocSecurity>0</DocSecurity>
  <Lines>42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39</cp:revision>
  <cp:lastPrinted>2022-05-11T13:31:00Z</cp:lastPrinted>
  <dcterms:created xsi:type="dcterms:W3CDTF">2023-10-23T13:14:00Z</dcterms:created>
  <dcterms:modified xsi:type="dcterms:W3CDTF">2023-12-12T08:06:00Z</dcterms:modified>
  <cp:category>Вычислительная и микропроцессорная техника</cp:category>
</cp:coreProperties>
</file>