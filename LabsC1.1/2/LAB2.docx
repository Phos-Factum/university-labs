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768B86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bookmarkStart w:id="0" w:name="_Hlk103351138"/>
      <w:r w:rsidRPr="0092711E">
        <w:rPr>
          <w:caps/>
        </w:rPr>
        <w:t>Министерство цифрового развития, связи и массовых коммуникаций Российской Федерации</w:t>
      </w:r>
    </w:p>
    <w:p w14:paraId="06D377A3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Федеральное государственное бюджетное образовательное учреждение высшего образования</w:t>
      </w:r>
    </w:p>
    <w:p w14:paraId="79A16787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«Санкт-петербургский государственный университет телекоммуникаций им. проф. М. А. Бонч-Бруевича»</w:t>
      </w:r>
    </w:p>
    <w:p w14:paraId="400D928A" w14:textId="77777777" w:rsidR="00700D7B" w:rsidRDefault="00700D7B" w:rsidP="00700D7B">
      <w:pPr>
        <w:tabs>
          <w:tab w:val="left" w:pos="9356"/>
        </w:tabs>
        <w:spacing w:line="240" w:lineRule="auto"/>
        <w:ind w:right="-2" w:firstLine="0"/>
        <w:jc w:val="center"/>
      </w:pPr>
      <w:r>
        <w:t>(</w:t>
      </w:r>
      <w:proofErr w:type="spellStart"/>
      <w:r>
        <w:t>СПбГУТ</w:t>
      </w:r>
      <w:proofErr w:type="spellEnd"/>
      <w:r>
        <w:t>)</w:t>
      </w:r>
    </w:p>
    <w:p w14:paraId="2DF2CE18" w14:textId="0FB42DB8" w:rsidR="00700D7B" w:rsidRPr="00D46BBE" w:rsidRDefault="00700D7B" w:rsidP="00700D7B">
      <w:pPr>
        <w:tabs>
          <w:tab w:val="left" w:pos="9356"/>
        </w:tabs>
        <w:spacing w:before="3120" w:line="240" w:lineRule="auto"/>
        <w:ind w:right="-2" w:firstLine="0"/>
        <w:jc w:val="center"/>
        <w:rPr>
          <w:caps/>
        </w:rPr>
      </w:pPr>
      <w:r w:rsidRPr="0092711E">
        <w:rPr>
          <w:caps/>
        </w:rPr>
        <w:t>Отчет</w:t>
      </w:r>
      <w:r w:rsidRPr="0092711E">
        <w:rPr>
          <w:caps/>
        </w:rPr>
        <w:br/>
      </w:r>
      <w:r w:rsidR="005411DB">
        <w:rPr>
          <w:caps/>
        </w:rPr>
        <w:t>ЛАБОРАТОРНАЯ РАБОТА №</w:t>
      </w:r>
      <w:r w:rsidR="00D46BBE" w:rsidRPr="00D46BBE">
        <w:rPr>
          <w:caps/>
        </w:rPr>
        <w:t>2</w:t>
      </w:r>
    </w:p>
    <w:p w14:paraId="3F9D4A10" w14:textId="77777777" w:rsidR="00D46BBE" w:rsidRDefault="00D46BBE" w:rsidP="00D46BBE">
      <w:pPr>
        <w:pStyle w:val="affff7"/>
      </w:pPr>
      <w:bookmarkStart w:id="1" w:name="_Toc503442115"/>
      <w:bookmarkStart w:id="2" w:name="_Toc503442203"/>
      <w:bookmarkStart w:id="3" w:name="_Toc503442505"/>
      <w:bookmarkStart w:id="4" w:name="_Toc503447094"/>
      <w:bookmarkStart w:id="5" w:name="_Toc503447350"/>
      <w:bookmarkStart w:id="6" w:name="_Toc503447466"/>
      <w:bookmarkStart w:id="7" w:name="_Toc503449856"/>
      <w:bookmarkStart w:id="8" w:name="_Toc503452735"/>
      <w:bookmarkStart w:id="9" w:name="_Toc503452910"/>
      <w:bookmarkStart w:id="10" w:name="_Toc503453045"/>
      <w:bookmarkStart w:id="11" w:name="_Toc504650743"/>
      <w:bookmarkStart w:id="12" w:name="_Toc504651202"/>
      <w:bookmarkStart w:id="13" w:name="_Toc504651430"/>
      <w:bookmarkStart w:id="14" w:name="_Toc504743551"/>
      <w:bookmarkStart w:id="15" w:name="_Toc513890114"/>
      <w:bookmarkStart w:id="16" w:name="_Toc515357209"/>
      <w:r>
        <w:t>Разветвляющиеся вычислительные процессы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</w:p>
    <w:p w14:paraId="7D2D78CD" w14:textId="78A9EFA9" w:rsidR="005411DB" w:rsidRDefault="005411D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</w:p>
    <w:p w14:paraId="2A5C17EA" w14:textId="77777777" w:rsidR="005411DB" w:rsidRDefault="005411D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</w:p>
    <w:p w14:paraId="24A50BC7" w14:textId="3E5BA212" w:rsidR="00700D7B" w:rsidRPr="00223E63" w:rsidRDefault="00700D7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  <w:r>
        <w:t>Руководитель,</w:t>
      </w:r>
      <w:r>
        <w:br/>
      </w:r>
      <w:r w:rsidR="00013208">
        <w:t>старший преподаватель</w:t>
      </w:r>
      <w:r w:rsidRPr="00223E63">
        <w:tab/>
      </w:r>
      <w:r w:rsidRPr="00223E63">
        <w:tab/>
      </w:r>
      <w:r w:rsidRPr="00223E63">
        <w:tab/>
      </w:r>
      <w:proofErr w:type="spellStart"/>
      <w:r w:rsidR="00013208">
        <w:t>Помогалова</w:t>
      </w:r>
      <w:proofErr w:type="spellEnd"/>
      <w:r w:rsidR="00013208">
        <w:t xml:space="preserve"> А. В.</w:t>
      </w:r>
    </w:p>
    <w:p w14:paraId="6AC19ACC" w14:textId="77777777" w:rsidR="00700D7B" w:rsidRDefault="00700D7B" w:rsidP="00700D7B">
      <w:pPr>
        <w:pStyle w:val="affff1"/>
        <w:tabs>
          <w:tab w:val="left" w:pos="9356"/>
        </w:tabs>
        <w:ind w:right="-2"/>
      </w:pPr>
      <w:r w:rsidRPr="006C6874">
        <w:t>подпись, дата</w:t>
      </w:r>
    </w:p>
    <w:p w14:paraId="0FB1D710" w14:textId="77777777" w:rsidR="00700D7B" w:rsidRPr="006C6874" w:rsidRDefault="00700D7B" w:rsidP="00700D7B">
      <w:pPr>
        <w:pStyle w:val="affff1"/>
        <w:tabs>
          <w:tab w:val="left" w:pos="9356"/>
        </w:tabs>
        <w:ind w:right="-2"/>
        <w:rPr>
          <w:caps/>
        </w:rPr>
      </w:pPr>
    </w:p>
    <w:p w14:paraId="34944D04" w14:textId="69BF41EF" w:rsidR="00700D7B" w:rsidRPr="00892E9F" w:rsidRDefault="00700D7B" w:rsidP="00700D7B">
      <w:pPr>
        <w:tabs>
          <w:tab w:val="left" w:pos="0"/>
          <w:tab w:val="left" w:pos="3544"/>
          <w:tab w:val="left" w:leader="underscore" w:pos="5812"/>
          <w:tab w:val="right" w:pos="9356"/>
        </w:tabs>
        <w:spacing w:line="240" w:lineRule="auto"/>
        <w:ind w:right="-2" w:firstLine="0"/>
        <w:jc w:val="left"/>
      </w:pPr>
      <w:r w:rsidRPr="000941DE">
        <w:t>Исполнитель,</w:t>
      </w:r>
      <w:r w:rsidRPr="000941DE">
        <w:br/>
        <w:t>группа ИК</w:t>
      </w:r>
      <w:r w:rsidR="00CA0ABB">
        <w:t>ПИ</w:t>
      </w:r>
      <w:r w:rsidRPr="000941DE">
        <w:t>-</w:t>
      </w:r>
      <w:r w:rsidR="00C82B9B" w:rsidRPr="00C82B9B">
        <w:t>33</w:t>
      </w:r>
      <w:r w:rsidRPr="000941DE">
        <w:tab/>
      </w:r>
      <w:r w:rsidRPr="000941DE">
        <w:tab/>
      </w:r>
      <w:r w:rsidRPr="000941DE">
        <w:tab/>
      </w:r>
      <w:r w:rsidR="00F95B7E">
        <w:t>Коньков М. Д.</w:t>
      </w:r>
    </w:p>
    <w:p w14:paraId="385B61E1" w14:textId="77777777" w:rsidR="00700D7B" w:rsidRPr="000941DE" w:rsidRDefault="00700D7B" w:rsidP="00700D7B">
      <w:pPr>
        <w:tabs>
          <w:tab w:val="left" w:pos="0"/>
          <w:tab w:val="left" w:pos="3686"/>
          <w:tab w:val="left" w:leader="underscore" w:pos="5387"/>
          <w:tab w:val="left" w:pos="9356"/>
        </w:tabs>
        <w:spacing w:line="240" w:lineRule="auto"/>
        <w:ind w:right="-2" w:firstLine="0"/>
        <w:jc w:val="center"/>
        <w:rPr>
          <w:sz w:val="24"/>
        </w:rPr>
      </w:pPr>
      <w:r w:rsidRPr="000941DE">
        <w:rPr>
          <w:sz w:val="24"/>
        </w:rPr>
        <w:t>подпись, дата</w:t>
      </w:r>
      <w:bookmarkEnd w:id="0"/>
    </w:p>
    <w:p w14:paraId="2D931E0F" w14:textId="77777777" w:rsidR="00D9424B" w:rsidRDefault="00D9424B" w:rsidP="00D9424B">
      <w:pPr>
        <w:rPr>
          <w:sz w:val="24"/>
        </w:rPr>
      </w:pPr>
    </w:p>
    <w:p w14:paraId="33D7591F" w14:textId="77777777" w:rsidR="00013208" w:rsidRPr="00013208" w:rsidRDefault="00013208" w:rsidP="00013208">
      <w:pPr>
        <w:rPr>
          <w:sz w:val="24"/>
        </w:rPr>
      </w:pPr>
    </w:p>
    <w:p w14:paraId="20074704" w14:textId="77777777" w:rsidR="00013208" w:rsidRPr="00013208" w:rsidRDefault="00013208" w:rsidP="00013208">
      <w:pPr>
        <w:rPr>
          <w:sz w:val="24"/>
        </w:rPr>
      </w:pPr>
    </w:p>
    <w:p w14:paraId="04295DC3" w14:textId="77777777" w:rsidR="00013208" w:rsidRPr="00013208" w:rsidRDefault="00013208" w:rsidP="00013208">
      <w:pPr>
        <w:rPr>
          <w:sz w:val="24"/>
        </w:rPr>
      </w:pPr>
    </w:p>
    <w:p w14:paraId="62C3DE81" w14:textId="38033DD8" w:rsidR="00013208" w:rsidRDefault="00013208" w:rsidP="00013208">
      <w:pPr>
        <w:tabs>
          <w:tab w:val="left" w:pos="5892"/>
        </w:tabs>
        <w:rPr>
          <w:sz w:val="24"/>
        </w:rPr>
      </w:pPr>
      <w:r>
        <w:rPr>
          <w:sz w:val="24"/>
        </w:rPr>
        <w:tab/>
      </w:r>
    </w:p>
    <w:p w14:paraId="0530B102" w14:textId="77777777" w:rsidR="00013208" w:rsidRDefault="00013208" w:rsidP="00013208">
      <w:pPr>
        <w:rPr>
          <w:sz w:val="24"/>
        </w:rPr>
      </w:pPr>
    </w:p>
    <w:p w14:paraId="3B223DDA" w14:textId="0F3BD395" w:rsidR="00013208" w:rsidRPr="00013208" w:rsidRDefault="00013208" w:rsidP="00013208">
      <w:pPr>
        <w:rPr>
          <w:sz w:val="24"/>
        </w:rPr>
        <w:sectPr w:rsidR="00013208" w:rsidRPr="00013208" w:rsidSect="00097668">
          <w:footerReference w:type="default" r:id="rId8"/>
          <w:footerReference w:type="first" r:id="rId9"/>
          <w:pgSz w:w="11906" w:h="16838"/>
          <w:pgMar w:top="1134" w:right="851" w:bottom="1134" w:left="1701" w:header="340" w:footer="1134" w:gutter="0"/>
          <w:cols w:space="708"/>
          <w:titlePg/>
          <w:docGrid w:linePitch="381"/>
        </w:sectPr>
      </w:pPr>
    </w:p>
    <w:p w14:paraId="00AFEC3E" w14:textId="5F7D13F5" w:rsidR="00441F99" w:rsidRPr="00CA0ABB" w:rsidRDefault="00BC4682" w:rsidP="007D1F87">
      <w:pPr>
        <w:pStyle w:val="aff4"/>
        <w:rPr>
          <w:sz w:val="28"/>
          <w:szCs w:val="28"/>
        </w:rPr>
      </w:pPr>
      <w:r w:rsidRPr="00CA0ABB">
        <w:rPr>
          <w:sz w:val="28"/>
          <w:szCs w:val="28"/>
        </w:rPr>
        <w:lastRenderedPageBreak/>
        <w:t>УСЛОВИЯ РАБОТЫ</w:t>
      </w:r>
    </w:p>
    <w:p w14:paraId="5DE344D7" w14:textId="20C88394" w:rsidR="00BC4682" w:rsidRDefault="00BC4682" w:rsidP="00BC4682">
      <w:pPr>
        <w:ind w:firstLine="1418"/>
        <w:rPr>
          <w:b/>
          <w:bCs/>
        </w:rPr>
      </w:pPr>
      <w:r>
        <w:t>Вариант №</w:t>
      </w:r>
      <w:r w:rsidR="00C82B9B">
        <w:t xml:space="preserve"> </w:t>
      </w:r>
      <w:r w:rsidR="00D46BBE">
        <w:t>1</w:t>
      </w:r>
      <w:r w:rsidR="008666D1" w:rsidRPr="00892E9F">
        <w:t>1</w:t>
      </w:r>
      <w:r w:rsidR="00C82B9B">
        <w:t>:</w:t>
      </w:r>
    </w:p>
    <w:p w14:paraId="61CE0977" w14:textId="311847E9" w:rsidR="00C82B9B" w:rsidRPr="00C82B9B" w:rsidRDefault="00C82B9B" w:rsidP="00C82B9B">
      <w:pPr>
        <w:ind w:firstLine="0"/>
        <w:jc w:val="left"/>
      </w:pPr>
      <w:r>
        <w:t>Создать программу по вычислению значений функци</w:t>
      </w:r>
      <w:r w:rsidR="00D46BBE">
        <w:t xml:space="preserve">и </w:t>
      </w:r>
      <w:r w:rsidR="00D46BBE">
        <w:rPr>
          <w:lang w:val="en-US"/>
        </w:rPr>
        <w:t>y</w:t>
      </w:r>
      <w:r>
        <w:t>:</w:t>
      </w:r>
    </w:p>
    <w:tbl>
      <w:tblPr>
        <w:tblW w:w="86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400"/>
        <w:gridCol w:w="4980"/>
        <w:gridCol w:w="2280"/>
      </w:tblGrid>
      <w:tr w:rsidR="00F95B7E" w14:paraId="418CABCF" w14:textId="77777777" w:rsidTr="001C131D">
        <w:trPr>
          <w:cantSplit/>
          <w:trHeight w:val="1700"/>
          <w:jc w:val="center"/>
        </w:trPr>
        <w:tc>
          <w:tcPr>
            <w:tcW w:w="1393" w:type="dxa"/>
            <w:vAlign w:val="center"/>
          </w:tcPr>
          <w:p w14:paraId="6B78892E" w14:textId="252F51BD" w:rsidR="00F95B7E" w:rsidRDefault="00F95B7E" w:rsidP="00F95B7E">
            <w:pPr>
              <w:ind w:firstLine="0"/>
              <w:rPr>
                <w:sz w:val="24"/>
              </w:rPr>
            </w:pPr>
            <w:r w:rsidRPr="00892E9F">
              <w:rPr>
                <w:sz w:val="24"/>
              </w:rPr>
              <w:t xml:space="preserve">        </w:t>
            </w:r>
            <w:r>
              <w:rPr>
                <w:sz w:val="24"/>
              </w:rPr>
              <w:t>11</w:t>
            </w:r>
          </w:p>
        </w:tc>
        <w:tc>
          <w:tcPr>
            <w:tcW w:w="4954" w:type="dxa"/>
            <w:vAlign w:val="center"/>
          </w:tcPr>
          <w:p w14:paraId="0A338A13" w14:textId="26CC8F2A" w:rsidR="00F95B7E" w:rsidRDefault="005B535C" w:rsidP="001C131D">
            <w:pPr>
              <w:ind w:firstLine="567"/>
            </w:pPr>
            <w:r>
              <w:rPr>
                <w:position w:val="-88"/>
              </w:rPr>
              <w:object w:dxaOrig="3980" w:dyaOrig="1880" w14:anchorId="2A00603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0.5pt;height:93.75pt" o:ole="" fillcolor="window">
                  <v:imagedata r:id="rId10" o:title=""/>
                </v:shape>
                <o:OLEObject Type="Embed" ProgID="Equation.3" ShapeID="_x0000_i1025" DrawAspect="Content" ObjectID="_1757692633" r:id="rId11"/>
              </w:object>
            </w:r>
          </w:p>
        </w:tc>
        <w:tc>
          <w:tcPr>
            <w:tcW w:w="2268" w:type="dxa"/>
            <w:vAlign w:val="center"/>
          </w:tcPr>
          <w:p w14:paraId="76449ECA" w14:textId="77777777" w:rsidR="00F95B7E" w:rsidRDefault="00F95B7E" w:rsidP="00F95B7E">
            <w:pPr>
              <w:ind w:firstLine="567"/>
              <w:rPr>
                <w:sz w:val="24"/>
              </w:rPr>
            </w:pPr>
            <w:r>
              <w:rPr>
                <w:sz w:val="24"/>
              </w:rPr>
              <w:t>-15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>5</w:t>
            </w:r>
          </w:p>
        </w:tc>
      </w:tr>
    </w:tbl>
    <w:p w14:paraId="51236D1E" w14:textId="00373A8E" w:rsidR="00BC4682" w:rsidRPr="00C82B9B" w:rsidRDefault="00BC4682" w:rsidP="002E7FC9">
      <w:pPr>
        <w:ind w:firstLine="0"/>
      </w:pPr>
    </w:p>
    <w:p w14:paraId="72E59693" w14:textId="77777777" w:rsidR="002E7FC9" w:rsidRDefault="002E7FC9" w:rsidP="002E7FC9">
      <w:pPr>
        <w:ind w:firstLine="0"/>
      </w:pPr>
    </w:p>
    <w:p w14:paraId="4F1B68EF" w14:textId="6539C490" w:rsidR="002E7FC9" w:rsidRDefault="002E7FC9" w:rsidP="00BC4682">
      <w:pPr>
        <w:ind w:firstLine="1418"/>
      </w:pPr>
      <w:r>
        <w:t>Общая формулировка:</w:t>
      </w:r>
    </w:p>
    <w:p w14:paraId="5BCE8982" w14:textId="290E286C" w:rsidR="00C82B9B" w:rsidRDefault="00D46BBE" w:rsidP="00C82B9B">
      <w:pPr>
        <w:pStyle w:val="affff9"/>
        <w:ind w:firstLine="567"/>
        <w:jc w:val="both"/>
        <w:rPr>
          <w:rFonts w:ascii="Times New Roman" w:hAnsi="Times New Roman"/>
        </w:rPr>
      </w:pPr>
      <w:bookmarkStart w:id="17" w:name="_Toc103178894"/>
      <w:r w:rsidRPr="00D46BBE">
        <w:rPr>
          <w:rFonts w:ascii="Times New Roman" w:hAnsi="Times New Roman"/>
        </w:rPr>
        <w:t>Необходимо решить на компьютере задачу вычисления значения функции y = f(x).</w:t>
      </w:r>
    </w:p>
    <w:p w14:paraId="483BC882" w14:textId="0EC7B674" w:rsidR="00441F99" w:rsidRPr="000D6810" w:rsidRDefault="00441F99" w:rsidP="007D1F87">
      <w:pPr>
        <w:pStyle w:val="1"/>
      </w:pPr>
      <w:r w:rsidRPr="00D0206A">
        <w:lastRenderedPageBreak/>
        <w:t>Общие</w:t>
      </w:r>
      <w:r w:rsidRPr="000D6810">
        <w:t xml:space="preserve"> </w:t>
      </w:r>
      <w:bookmarkEnd w:id="17"/>
      <w:r w:rsidR="002E7FC9">
        <w:t>алгоритм решения</w:t>
      </w:r>
    </w:p>
    <w:p w14:paraId="13BB4FB4" w14:textId="77777777" w:rsidR="00D46BBE" w:rsidRPr="00D46BBE" w:rsidRDefault="00D46BBE" w:rsidP="00D46BBE">
      <w:pPr>
        <w:pStyle w:val="2"/>
        <w:numPr>
          <w:ilvl w:val="0"/>
          <w:numId w:val="0"/>
        </w:numPr>
        <w:ind w:left="709"/>
      </w:pPr>
      <w:r w:rsidRPr="00D46BBE">
        <w:rPr>
          <w:b w:val="0"/>
          <w:color w:val="auto"/>
          <w:szCs w:val="20"/>
        </w:rPr>
        <w:t xml:space="preserve">В данной лабораторной работе необходимо вычислить значение функции, заданной различными формулами на разных участках ее определения. Возможны два стандартных подхода к решению таких задач. В первом из этих подходов используются вложенные инструкции </w:t>
      </w:r>
      <w:proofErr w:type="spellStart"/>
      <w:proofErr w:type="gramStart"/>
      <w:r w:rsidRPr="00D46BBE">
        <w:rPr>
          <w:b w:val="0"/>
          <w:color w:val="auto"/>
          <w:szCs w:val="20"/>
        </w:rPr>
        <w:t>if</w:t>
      </w:r>
      <w:proofErr w:type="spellEnd"/>
      <w:r w:rsidRPr="00D46BBE">
        <w:rPr>
          <w:b w:val="0"/>
          <w:color w:val="auto"/>
          <w:szCs w:val="20"/>
        </w:rPr>
        <w:t xml:space="preserve">  </w:t>
      </w:r>
      <w:proofErr w:type="spellStart"/>
      <w:r w:rsidRPr="00D46BBE">
        <w:rPr>
          <w:b w:val="0"/>
          <w:color w:val="auto"/>
          <w:szCs w:val="20"/>
        </w:rPr>
        <w:t>else</w:t>
      </w:r>
      <w:proofErr w:type="spellEnd"/>
      <w:proofErr w:type="gramEnd"/>
      <w:r w:rsidRPr="00D46BBE">
        <w:rPr>
          <w:b w:val="0"/>
          <w:color w:val="auto"/>
          <w:szCs w:val="20"/>
        </w:rPr>
        <w:t xml:space="preserve">, а во втором инструкции </w:t>
      </w:r>
      <w:proofErr w:type="spellStart"/>
      <w:r w:rsidRPr="00D46BBE">
        <w:rPr>
          <w:b w:val="0"/>
          <w:color w:val="auto"/>
          <w:szCs w:val="20"/>
        </w:rPr>
        <w:t>if</w:t>
      </w:r>
      <w:proofErr w:type="spellEnd"/>
      <w:r w:rsidRPr="00D46BBE">
        <w:rPr>
          <w:b w:val="0"/>
          <w:color w:val="auto"/>
          <w:szCs w:val="20"/>
        </w:rPr>
        <w:t xml:space="preserve"> (сокращенный </w:t>
      </w:r>
      <w:proofErr w:type="spellStart"/>
      <w:r w:rsidRPr="00D46BBE">
        <w:rPr>
          <w:b w:val="0"/>
          <w:color w:val="auto"/>
          <w:szCs w:val="20"/>
        </w:rPr>
        <w:t>if</w:t>
      </w:r>
      <w:proofErr w:type="spellEnd"/>
      <w:r w:rsidRPr="00D46BBE">
        <w:rPr>
          <w:b w:val="0"/>
          <w:color w:val="auto"/>
          <w:szCs w:val="20"/>
        </w:rPr>
        <w:t>).</w:t>
      </w:r>
    </w:p>
    <w:p w14:paraId="2FDE0E11" w14:textId="641A5B3E" w:rsidR="00A017BD" w:rsidRDefault="002E7FC9" w:rsidP="00691FD4">
      <w:pPr>
        <w:pStyle w:val="2"/>
      </w:pPr>
      <w:r>
        <w:t>Общий алгоритм решени</w:t>
      </w:r>
      <w:r w:rsidR="00691FD4">
        <w:t>я</w:t>
      </w:r>
    </w:p>
    <w:p w14:paraId="2C6AC5D0" w14:textId="17338D90" w:rsidR="00A017BD" w:rsidRDefault="00A017BD" w:rsidP="00B6465D">
      <w:pPr>
        <w:rPr>
          <w:noProof/>
        </w:rPr>
      </w:pPr>
    </w:p>
    <w:p w14:paraId="2FCA8E5A" w14:textId="08C3DFA6" w:rsidR="00A017BD" w:rsidRDefault="00A017BD" w:rsidP="00B6465D">
      <w:pPr>
        <w:rPr>
          <w:noProof/>
        </w:rPr>
      </w:pPr>
    </w:p>
    <w:p w14:paraId="5D67ABAF" w14:textId="6D32443E" w:rsidR="00A017BD" w:rsidRDefault="00A017BD" w:rsidP="00B6465D">
      <w:pPr>
        <w:rPr>
          <w:noProof/>
        </w:rPr>
      </w:pPr>
    </w:p>
    <w:p w14:paraId="3A4E95A7" w14:textId="3DCFE5EF" w:rsidR="00A017BD" w:rsidRPr="00D46BBE" w:rsidRDefault="00691FD4" w:rsidP="00273F8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C96A52" wp14:editId="70C0D0BC">
            <wp:extent cx="4972685" cy="80200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685" cy="802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0"/>
        <w:gridCol w:w="3110"/>
        <w:gridCol w:w="3110"/>
      </w:tblGrid>
      <w:tr w:rsidR="00D46BBE" w14:paraId="50833C40" w14:textId="77777777" w:rsidTr="00D46BBE"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F30C3" w14:textId="77777777" w:rsidR="00D46BBE" w:rsidRDefault="00D46BBE" w:rsidP="00D46BBE">
            <w:pPr>
              <w:ind w:firstLine="0"/>
              <w:jc w:val="center"/>
              <w:rPr>
                <w:szCs w:val="20"/>
              </w:rPr>
            </w:pPr>
            <w:r>
              <w:t>Обозначение в задаче</w:t>
            </w:r>
          </w:p>
        </w:tc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E88F8" w14:textId="77777777" w:rsidR="00D46BBE" w:rsidRDefault="00D46BBE" w:rsidP="00D46BBE">
            <w:pPr>
              <w:ind w:firstLine="0"/>
              <w:jc w:val="center"/>
            </w:pPr>
            <w:r>
              <w:t>Идентификатор</w:t>
            </w:r>
          </w:p>
        </w:tc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99417" w14:textId="77777777" w:rsidR="00D46BBE" w:rsidRDefault="00D46BBE" w:rsidP="00D46BBE">
            <w:pPr>
              <w:ind w:firstLine="0"/>
              <w:jc w:val="center"/>
            </w:pPr>
            <w:r>
              <w:t>Назначение</w:t>
            </w:r>
          </w:p>
        </w:tc>
      </w:tr>
      <w:tr w:rsidR="00D46BBE" w14:paraId="22D3A2B1" w14:textId="77777777" w:rsidTr="00D46BBE"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B53DE" w14:textId="77777777" w:rsidR="00D46BBE" w:rsidRDefault="00D46BBE" w:rsidP="00D46BBE">
            <w:pPr>
              <w:ind w:firstLine="0"/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X</w:t>
            </w:r>
          </w:p>
        </w:tc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D45B7" w14:textId="77777777" w:rsidR="00D46BBE" w:rsidRDefault="00D46BBE" w:rsidP="00D46BBE">
            <w:pPr>
              <w:ind w:firstLine="0"/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X</w:t>
            </w:r>
          </w:p>
        </w:tc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83DB3" w14:textId="77777777" w:rsidR="00D46BBE" w:rsidRDefault="00D46BBE" w:rsidP="00D46BBE">
            <w:pPr>
              <w:ind w:firstLine="0"/>
              <w:jc w:val="center"/>
            </w:pPr>
            <w:r>
              <w:t>Аргумент функции</w:t>
            </w:r>
          </w:p>
        </w:tc>
      </w:tr>
      <w:tr w:rsidR="00D46BBE" w14:paraId="4AC30CEC" w14:textId="77777777" w:rsidTr="00D46BBE"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52FA7" w14:textId="77777777" w:rsidR="00D46BBE" w:rsidRDefault="00D46BBE" w:rsidP="00D46BBE">
            <w:pPr>
              <w:ind w:firstLine="0"/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Y</w:t>
            </w:r>
          </w:p>
        </w:tc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1E93E" w14:textId="77777777" w:rsidR="00D46BBE" w:rsidRDefault="00D46BBE" w:rsidP="00D46BBE">
            <w:pPr>
              <w:ind w:firstLine="0"/>
              <w:jc w:val="center"/>
              <w:rPr>
                <w:i/>
                <w:lang w:val="en-US"/>
              </w:rPr>
            </w:pPr>
            <w:r>
              <w:rPr>
                <w:i/>
              </w:rPr>
              <w:t>Y</w:t>
            </w:r>
          </w:p>
        </w:tc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DC59D" w14:textId="77777777" w:rsidR="00D46BBE" w:rsidRPr="00D46BBE" w:rsidRDefault="00D46BBE" w:rsidP="00D46BBE">
            <w:pPr>
              <w:pStyle w:val="8"/>
              <w:jc w:val="center"/>
              <w:rPr>
                <w:rFonts w:ascii="Times New Roman" w:eastAsia="Calibri" w:hAnsi="Times New Roman"/>
                <w:color w:val="auto"/>
                <w:sz w:val="28"/>
                <w:szCs w:val="22"/>
              </w:rPr>
            </w:pPr>
            <w:r w:rsidRPr="00D46BBE">
              <w:rPr>
                <w:rFonts w:ascii="Times New Roman" w:eastAsia="Calibri" w:hAnsi="Times New Roman"/>
                <w:color w:val="auto"/>
                <w:sz w:val="28"/>
                <w:szCs w:val="22"/>
              </w:rPr>
              <w:t>Значение функции</w:t>
            </w:r>
          </w:p>
        </w:tc>
      </w:tr>
    </w:tbl>
    <w:p w14:paraId="0C9D72C6" w14:textId="77777777" w:rsidR="00F46681" w:rsidRPr="008E0504" w:rsidRDefault="00F46681" w:rsidP="00945AE2">
      <w:pPr>
        <w:ind w:firstLine="0"/>
      </w:pPr>
    </w:p>
    <w:p w14:paraId="0E8A1E80" w14:textId="5FB1B4B4" w:rsidR="00441F99" w:rsidRPr="00E850CE" w:rsidRDefault="002E7FC9" w:rsidP="007D1F87">
      <w:pPr>
        <w:pStyle w:val="2"/>
      </w:pPr>
      <w:r>
        <w:t>Тестирование</w:t>
      </w:r>
    </w:p>
    <w:p w14:paraId="220BF711" w14:textId="19540558" w:rsidR="00D46BBE" w:rsidRDefault="00D46BBE" w:rsidP="00D46BBE">
      <w:pPr>
        <w:pStyle w:val="affffb"/>
      </w:pPr>
      <w:r>
        <w:t>Для тестирования необходимо подготовить пять теста. Количество тестов определяется числом расчетных формул, с помощью которых задана функция в варианте 1</w:t>
      </w:r>
      <w:r w:rsidR="00900EBA" w:rsidRPr="00900EBA">
        <w:t>1</w:t>
      </w:r>
      <w:r>
        <w:t>.</w:t>
      </w:r>
    </w:p>
    <w:p w14:paraId="40120E95" w14:textId="509075B9" w:rsidR="00D46BBE" w:rsidRDefault="00D46BBE" w:rsidP="00D46BBE">
      <w:pPr>
        <w:ind w:firstLine="567"/>
      </w:pPr>
      <w:r>
        <w:t xml:space="preserve">Для проверки первой формулы (ветви) функции </w:t>
      </w:r>
      <w:r>
        <w:rPr>
          <w:i/>
          <w:lang w:val="en-US"/>
        </w:rPr>
        <w:t>y</w:t>
      </w:r>
      <w:r>
        <w:t xml:space="preserve"> = </w:t>
      </w:r>
      <w:r>
        <w:rPr>
          <w:i/>
          <w:lang w:val="en-US"/>
        </w:rPr>
        <w:t>f</w:t>
      </w:r>
      <w:r>
        <w:t>(</w:t>
      </w:r>
      <w:r>
        <w:rPr>
          <w:i/>
          <w:lang w:val="en-US"/>
        </w:rPr>
        <w:t>x</w:t>
      </w:r>
      <w:r>
        <w:t xml:space="preserve">) выбираем контрольный набор данных: </w:t>
      </w:r>
      <w:r>
        <w:rPr>
          <w:i/>
          <w:lang w:val="en-US"/>
        </w:rPr>
        <w:t>x</w:t>
      </w:r>
      <w:r>
        <w:t xml:space="preserve"> = </w:t>
      </w:r>
      <w:r w:rsidR="00900EBA" w:rsidRPr="00900EBA">
        <w:t>-15</w:t>
      </w:r>
      <w:r w:rsidR="002A2F56" w:rsidRPr="002A2F56">
        <w:t xml:space="preserve"> </w:t>
      </w:r>
      <w:r w:rsidR="002A2F56">
        <w:t xml:space="preserve">и </w:t>
      </w:r>
      <w:r w:rsidR="002A2F56">
        <w:rPr>
          <w:lang w:val="en-US"/>
        </w:rPr>
        <w:t>x</w:t>
      </w:r>
      <w:r w:rsidR="002A2F56" w:rsidRPr="002A2F56">
        <w:t xml:space="preserve"> </w:t>
      </w:r>
      <w:r w:rsidR="00900EBA" w:rsidRPr="00900EBA">
        <w:t>= -7</w:t>
      </w:r>
      <w:r>
        <w:t xml:space="preserve">, </w:t>
      </w:r>
      <w:r w:rsidR="00C93BF3">
        <w:t>а для</w:t>
      </w:r>
      <w:r>
        <w:t xml:space="preserve"> проверки второй, третьей и четвертой </w:t>
      </w:r>
      <w:r w:rsidR="00C93BF3">
        <w:t>ветвей выберем</w:t>
      </w:r>
      <w:r>
        <w:t xml:space="preserve"> соответственно </w:t>
      </w:r>
      <w:r>
        <w:rPr>
          <w:i/>
          <w:lang w:val="en-US"/>
        </w:rPr>
        <w:t>x</w:t>
      </w:r>
      <w:r>
        <w:t xml:space="preserve"> = </w:t>
      </w:r>
      <w:r w:rsidR="007572D8" w:rsidRPr="007572D8">
        <w:t>-2</w:t>
      </w:r>
      <w:r>
        <w:t xml:space="preserve">, </w:t>
      </w:r>
      <w:r>
        <w:rPr>
          <w:i/>
          <w:lang w:val="en-US"/>
        </w:rPr>
        <w:t>x</w:t>
      </w:r>
      <w:r w:rsidRPr="00D46BBE">
        <w:rPr>
          <w:i/>
        </w:rPr>
        <w:t xml:space="preserve"> </w:t>
      </w:r>
      <w:r>
        <w:t xml:space="preserve">= </w:t>
      </w:r>
      <w:r w:rsidR="002A2F56" w:rsidRPr="002A2F56">
        <w:t>5</w:t>
      </w:r>
      <w:r>
        <w:t xml:space="preserve"> и </w:t>
      </w:r>
      <w:r>
        <w:rPr>
          <w:i/>
          <w:lang w:val="en-US"/>
        </w:rPr>
        <w:t>x</w:t>
      </w:r>
      <w:r>
        <w:t xml:space="preserve"> = </w:t>
      </w:r>
      <w:r w:rsidR="002A2F56" w:rsidRPr="002A2F56">
        <w:t>1</w:t>
      </w:r>
      <w:r w:rsidR="007572D8" w:rsidRPr="007572D8">
        <w:t>23</w:t>
      </w:r>
      <w:r>
        <w:t>.</w:t>
      </w:r>
    </w:p>
    <w:p w14:paraId="0FC647F1" w14:textId="356EB850" w:rsidR="00D46BBE" w:rsidRDefault="00D46BBE" w:rsidP="00D46BBE">
      <w:pPr>
        <w:ind w:firstLine="567"/>
      </w:pPr>
      <w:r>
        <w:t xml:space="preserve">Результаты вычислений соответствующих значений функции </w:t>
      </w:r>
      <w:r>
        <w:rPr>
          <w:i/>
          <w:lang w:val="en-US"/>
        </w:rPr>
        <w:t>y</w:t>
      </w:r>
      <w:r>
        <w:t xml:space="preserve"> = </w:t>
      </w:r>
      <w:r>
        <w:rPr>
          <w:i/>
          <w:lang w:val="en-US"/>
        </w:rPr>
        <w:t>f</w:t>
      </w:r>
      <w:r>
        <w:t>(</w:t>
      </w:r>
      <w:r>
        <w:rPr>
          <w:i/>
          <w:lang w:val="en-US"/>
        </w:rPr>
        <w:t>x</w:t>
      </w:r>
      <w:r>
        <w:t>) приведены ниже в таблице вычислений</w:t>
      </w:r>
      <w:r w:rsidR="008E0504">
        <w:t>:</w:t>
      </w:r>
    </w:p>
    <w:p w14:paraId="7D1018ED" w14:textId="77777777" w:rsidR="00D46BBE" w:rsidRDefault="00D46BBE" w:rsidP="00C82B9B">
      <w:pPr>
        <w:ind w:left="142" w:firstLine="425"/>
      </w:pPr>
    </w:p>
    <w:p w14:paraId="282464E5" w14:textId="77777777" w:rsidR="00D46BBE" w:rsidRDefault="00D46BBE" w:rsidP="00C82B9B">
      <w:pPr>
        <w:ind w:left="142" w:firstLine="425"/>
      </w:pPr>
    </w:p>
    <w:p w14:paraId="7BD74A00" w14:textId="77777777" w:rsidR="00337638" w:rsidRDefault="00337638" w:rsidP="00C82B9B">
      <w:pPr>
        <w:ind w:left="142" w:firstLine="425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2479"/>
        <w:gridCol w:w="2557"/>
        <w:gridCol w:w="1918"/>
      </w:tblGrid>
      <w:tr w:rsidR="00D46BBE" w14:paraId="79360475" w14:textId="77777777" w:rsidTr="00D46BBE">
        <w:trPr>
          <w:cantSplit/>
          <w:trHeight w:val="278"/>
        </w:trPr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F0F4DD" w14:textId="77777777" w:rsidR="00D46BBE" w:rsidRDefault="00D46BBE" w:rsidP="00D46BBE">
            <w:pPr>
              <w:ind w:firstLine="72"/>
              <w:jc w:val="center"/>
              <w:rPr>
                <w:szCs w:val="20"/>
              </w:rPr>
            </w:pPr>
            <w:r>
              <w:t>Назначение набора данных</w:t>
            </w:r>
          </w:p>
        </w:tc>
        <w:tc>
          <w:tcPr>
            <w:tcW w:w="247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EE72B1" w14:textId="77777777" w:rsidR="00D46BBE" w:rsidRDefault="00D46BBE" w:rsidP="00D46BBE">
            <w:pPr>
              <w:ind w:firstLine="72"/>
              <w:jc w:val="center"/>
            </w:pPr>
            <w:r>
              <w:t>Набор данных</w:t>
            </w:r>
          </w:p>
        </w:tc>
        <w:tc>
          <w:tcPr>
            <w:tcW w:w="44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2B0D1" w14:textId="77777777" w:rsidR="00D46BBE" w:rsidRDefault="00D46BBE" w:rsidP="00D46BBE">
            <w:pPr>
              <w:ind w:firstLine="72"/>
              <w:jc w:val="center"/>
            </w:pPr>
            <w:r>
              <w:t>Результаты вычислений</w:t>
            </w:r>
          </w:p>
        </w:tc>
      </w:tr>
      <w:tr w:rsidR="00D46BBE" w14:paraId="0320A1C3" w14:textId="77777777" w:rsidTr="00D46BBE">
        <w:trPr>
          <w:cantSplit/>
          <w:trHeight w:val="278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60819" w14:textId="77777777" w:rsidR="00D46BBE" w:rsidRDefault="00D46BBE" w:rsidP="00D46BBE">
            <w:pPr>
              <w:ind w:firstLine="72"/>
            </w:pPr>
          </w:p>
        </w:tc>
        <w:tc>
          <w:tcPr>
            <w:tcW w:w="247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8169D9" w14:textId="77777777" w:rsidR="00D46BBE" w:rsidRDefault="00D46BBE" w:rsidP="00D46BBE">
            <w:pPr>
              <w:ind w:firstLine="72"/>
            </w:pPr>
          </w:p>
        </w:tc>
        <w:tc>
          <w:tcPr>
            <w:tcW w:w="2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6573E" w14:textId="305F76B8" w:rsidR="00D46BBE" w:rsidRDefault="00900EBA" w:rsidP="00D46BBE">
            <w:pPr>
              <w:ind w:firstLine="72"/>
              <w:jc w:val="center"/>
            </w:pPr>
            <w:r>
              <w:t>Р</w:t>
            </w:r>
            <w:r w:rsidR="00D46BBE">
              <w:t>учных</w:t>
            </w:r>
          </w:p>
        </w:tc>
        <w:tc>
          <w:tcPr>
            <w:tcW w:w="1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D9BD8" w14:textId="77777777" w:rsidR="00D46BBE" w:rsidRDefault="00D46BBE" w:rsidP="00D46BBE">
            <w:pPr>
              <w:ind w:firstLine="72"/>
              <w:jc w:val="center"/>
            </w:pPr>
            <w:r>
              <w:t>Машинных</w:t>
            </w:r>
          </w:p>
        </w:tc>
      </w:tr>
      <w:tr w:rsidR="00D46BBE" w14:paraId="3FFC7B8D" w14:textId="77777777" w:rsidTr="00D46BBE">
        <w:trPr>
          <w:cantSplit/>
          <w:trHeight w:val="277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EA65B9" w14:textId="77777777" w:rsidR="00D46BBE" w:rsidRDefault="00D46BBE" w:rsidP="00D46BBE">
            <w:pPr>
              <w:ind w:firstLine="72"/>
            </w:pPr>
          </w:p>
        </w:tc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D204E" w14:textId="77777777" w:rsidR="00D46BBE" w:rsidRDefault="00D46BBE" w:rsidP="00D46BBE">
            <w:pPr>
              <w:ind w:firstLine="72"/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x</w:t>
            </w:r>
          </w:p>
        </w:tc>
        <w:tc>
          <w:tcPr>
            <w:tcW w:w="2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D46BA" w14:textId="77777777" w:rsidR="00D46BBE" w:rsidRDefault="00D46BBE" w:rsidP="00D46BBE">
            <w:pPr>
              <w:ind w:firstLine="72"/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y</w:t>
            </w:r>
          </w:p>
        </w:tc>
        <w:tc>
          <w:tcPr>
            <w:tcW w:w="1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F00BF" w14:textId="77777777" w:rsidR="00D46BBE" w:rsidRDefault="00D46BBE" w:rsidP="00D46BBE">
            <w:pPr>
              <w:ind w:firstLine="72"/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Y</w:t>
            </w:r>
          </w:p>
        </w:tc>
      </w:tr>
      <w:tr w:rsidR="00D46BBE" w14:paraId="66ECE1CC" w14:textId="77777777" w:rsidTr="003705FB">
        <w:trPr>
          <w:cantSplit/>
          <w:trHeight w:val="593"/>
        </w:trPr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41C93BB" w14:textId="77777777" w:rsidR="00D46BBE" w:rsidRDefault="00D46BBE" w:rsidP="00D46BBE">
            <w:pPr>
              <w:ind w:firstLine="72"/>
            </w:pPr>
            <w:r>
              <w:t>Контрольный</w:t>
            </w:r>
          </w:p>
        </w:tc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C6005" w14:textId="55260958" w:rsidR="00D46BBE" w:rsidRPr="00D46BBE" w:rsidRDefault="00D46BBE" w:rsidP="00900EBA">
            <w:pPr>
              <w:ind w:firstLine="72"/>
              <w:jc w:val="center"/>
            </w:pPr>
            <w:r>
              <w:t>-</w:t>
            </w:r>
            <w:r w:rsidR="00900EBA">
              <w:t>27</w:t>
            </w:r>
          </w:p>
        </w:tc>
        <w:tc>
          <w:tcPr>
            <w:tcW w:w="2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CA004" w14:textId="05D1DFD3" w:rsidR="00D46BBE" w:rsidRPr="00900EBA" w:rsidRDefault="00900EBA" w:rsidP="00900EBA">
            <w:pPr>
              <w:ind w:firstLine="0"/>
              <w:jc w:val="center"/>
            </w:pPr>
            <w:r>
              <w:t>162</w:t>
            </w:r>
          </w:p>
        </w:tc>
        <w:tc>
          <w:tcPr>
            <w:tcW w:w="1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3B17C" w14:textId="4CF88E72" w:rsidR="00D46BBE" w:rsidRPr="00900EBA" w:rsidRDefault="00900EBA" w:rsidP="00900EBA">
            <w:pPr>
              <w:ind w:firstLine="72"/>
              <w:jc w:val="center"/>
            </w:pPr>
            <w:r>
              <w:t>-162.00</w:t>
            </w:r>
          </w:p>
        </w:tc>
      </w:tr>
      <w:tr w:rsidR="00D46BBE" w14:paraId="788BBBA5" w14:textId="77777777" w:rsidTr="00B71233">
        <w:trPr>
          <w:cantSplit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89F43C6" w14:textId="77777777" w:rsidR="00D46BBE" w:rsidRDefault="00D46BBE" w:rsidP="00D46BBE">
            <w:pPr>
              <w:ind w:firstLine="72"/>
            </w:pPr>
          </w:p>
        </w:tc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7D5A8" w14:textId="09F0703E" w:rsidR="00D46BBE" w:rsidRPr="00900EBA" w:rsidRDefault="00900EBA" w:rsidP="00900EBA">
            <w:pPr>
              <w:ind w:firstLine="72"/>
              <w:jc w:val="center"/>
            </w:pPr>
            <w:r>
              <w:t>-7</w:t>
            </w:r>
          </w:p>
        </w:tc>
        <w:tc>
          <w:tcPr>
            <w:tcW w:w="2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C2F86" w14:textId="3BBE82A0" w:rsidR="00D46BBE" w:rsidRDefault="00AB7E10" w:rsidP="00900EBA">
            <w:pPr>
              <w:ind w:firstLine="72"/>
              <w:jc w:val="center"/>
              <w:rPr>
                <w:lang w:val="en-US"/>
              </w:rPr>
            </w:pPr>
            <w:r w:rsidRPr="00AB7E10">
              <w:rPr>
                <w:lang w:val="en-US"/>
              </w:rPr>
              <w:t>224</w:t>
            </w:r>
            <w:r>
              <w:t>.</w:t>
            </w:r>
            <w:r w:rsidRPr="00AB7E10">
              <w:rPr>
                <w:lang w:val="en-US"/>
              </w:rPr>
              <w:t>1608</w:t>
            </w:r>
          </w:p>
        </w:tc>
        <w:tc>
          <w:tcPr>
            <w:tcW w:w="1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808F0" w14:textId="4F18B84A" w:rsidR="00D46BBE" w:rsidRPr="00900EBA" w:rsidRDefault="00900EBA" w:rsidP="00900EBA">
            <w:pPr>
              <w:ind w:firstLine="72"/>
              <w:jc w:val="center"/>
            </w:pPr>
            <w:r>
              <w:t>224.16</w:t>
            </w:r>
          </w:p>
        </w:tc>
      </w:tr>
      <w:tr w:rsidR="00D46BBE" w14:paraId="05A0DA6B" w14:textId="77777777" w:rsidTr="00B71233">
        <w:trPr>
          <w:cantSplit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3AAAEB1" w14:textId="77777777" w:rsidR="00D46BBE" w:rsidRDefault="00D46BBE" w:rsidP="00D46BBE">
            <w:pPr>
              <w:ind w:firstLine="72"/>
            </w:pPr>
          </w:p>
        </w:tc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C789E" w14:textId="724C94A7" w:rsidR="00D46BBE" w:rsidRPr="00D46BBE" w:rsidRDefault="00900EBA" w:rsidP="00900EBA">
            <w:pPr>
              <w:ind w:firstLine="72"/>
              <w:jc w:val="center"/>
              <w:rPr>
                <w:lang w:val="en-US"/>
              </w:rPr>
            </w:pPr>
            <w:r>
              <w:t>-2</w:t>
            </w:r>
          </w:p>
        </w:tc>
        <w:tc>
          <w:tcPr>
            <w:tcW w:w="2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C27B5" w14:textId="76195581" w:rsidR="00D46BBE" w:rsidRDefault="00DC0CEA" w:rsidP="00900EBA">
            <w:pPr>
              <w:ind w:firstLine="72"/>
              <w:jc w:val="center"/>
              <w:rPr>
                <w:lang w:val="en-US"/>
              </w:rPr>
            </w:pPr>
            <w:r w:rsidRPr="00DC0CEA">
              <w:rPr>
                <w:lang w:val="en-US"/>
              </w:rPr>
              <w:t>3,805</w:t>
            </w:r>
            <w:r>
              <w:rPr>
                <w:lang w:val="en-US"/>
              </w:rPr>
              <w:t>5</w:t>
            </w:r>
          </w:p>
        </w:tc>
        <w:tc>
          <w:tcPr>
            <w:tcW w:w="1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C0A37" w14:textId="5920CCE1" w:rsidR="00D46BBE" w:rsidRPr="00DC0CEA" w:rsidRDefault="00DC0CEA" w:rsidP="00900EBA">
            <w:pPr>
              <w:ind w:firstLine="72"/>
              <w:jc w:val="center"/>
              <w:rPr>
                <w:lang w:val="en-US"/>
              </w:rPr>
            </w:pPr>
            <w:r>
              <w:rPr>
                <w:lang w:val="en-US"/>
              </w:rPr>
              <w:t>3.81</w:t>
            </w:r>
          </w:p>
        </w:tc>
      </w:tr>
      <w:tr w:rsidR="00D46BBE" w14:paraId="401DE4B9" w14:textId="77777777" w:rsidTr="00B71233">
        <w:trPr>
          <w:cantSplit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6E7E6B5" w14:textId="77777777" w:rsidR="00D46BBE" w:rsidRDefault="00D46BBE" w:rsidP="00D46BBE">
            <w:pPr>
              <w:ind w:firstLine="72"/>
            </w:pPr>
          </w:p>
        </w:tc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A6B33" w14:textId="105698D5" w:rsidR="00D46BBE" w:rsidRDefault="00900EBA" w:rsidP="00900EBA">
            <w:pPr>
              <w:ind w:firstLine="72"/>
              <w:jc w:val="center"/>
              <w:rPr>
                <w:lang w:val="en-US"/>
              </w:rPr>
            </w:pPr>
            <w:r>
              <w:t>5</w:t>
            </w:r>
          </w:p>
        </w:tc>
        <w:tc>
          <w:tcPr>
            <w:tcW w:w="2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F34E8" w14:textId="53049751" w:rsidR="00D46BBE" w:rsidRDefault="00F6090A" w:rsidP="00900EBA">
            <w:pPr>
              <w:ind w:firstLine="72"/>
              <w:jc w:val="center"/>
              <w:rPr>
                <w:lang w:val="en-US"/>
              </w:rPr>
            </w:pPr>
            <w:r w:rsidRPr="00F6090A">
              <w:rPr>
                <w:lang w:val="en-US"/>
              </w:rPr>
              <w:t>3,666</w:t>
            </w:r>
            <w:r>
              <w:rPr>
                <w:lang w:val="en-US"/>
              </w:rPr>
              <w:t>7</w:t>
            </w:r>
          </w:p>
        </w:tc>
        <w:tc>
          <w:tcPr>
            <w:tcW w:w="1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D76A7" w14:textId="7085C5B3" w:rsidR="00D46BBE" w:rsidRPr="00900EBA" w:rsidRDefault="003705FB" w:rsidP="00900EBA">
            <w:pPr>
              <w:ind w:firstLine="72"/>
              <w:jc w:val="center"/>
            </w:pPr>
            <w:r>
              <w:rPr>
                <w:lang w:val="en-US"/>
              </w:rPr>
              <w:t>3.</w:t>
            </w:r>
            <w:r w:rsidR="00900EBA">
              <w:t>67</w:t>
            </w:r>
          </w:p>
        </w:tc>
      </w:tr>
      <w:tr w:rsidR="00D46BBE" w14:paraId="6A6BFD3A" w14:textId="77777777" w:rsidTr="00B71233">
        <w:trPr>
          <w:cantSplit/>
        </w:trPr>
        <w:tc>
          <w:tcPr>
            <w:tcW w:w="23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D1327" w14:textId="77777777" w:rsidR="00D46BBE" w:rsidRDefault="00D46BBE" w:rsidP="00D46BBE">
            <w:pPr>
              <w:ind w:firstLine="72"/>
            </w:pPr>
          </w:p>
        </w:tc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4830E" w14:textId="0D6F7446" w:rsidR="00D46BBE" w:rsidRPr="00330EF5" w:rsidRDefault="00900EBA" w:rsidP="00900EBA">
            <w:pPr>
              <w:ind w:firstLine="72"/>
              <w:jc w:val="center"/>
              <w:rPr>
                <w:lang w:val="en-US"/>
              </w:rPr>
            </w:pPr>
            <w:r>
              <w:t>12</w:t>
            </w:r>
            <w:r w:rsidR="00330EF5">
              <w:rPr>
                <w:lang w:val="en-US"/>
              </w:rPr>
              <w:t>3</w:t>
            </w:r>
          </w:p>
        </w:tc>
        <w:tc>
          <w:tcPr>
            <w:tcW w:w="2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4794A" w14:textId="48F1D423" w:rsidR="00D46BBE" w:rsidRDefault="00330EF5" w:rsidP="00900EBA">
            <w:pPr>
              <w:ind w:firstLine="72"/>
              <w:jc w:val="center"/>
              <w:rPr>
                <w:lang w:val="en-US"/>
              </w:rPr>
            </w:pPr>
            <w:r>
              <w:rPr>
                <w:lang w:val="en-US"/>
              </w:rPr>
              <w:t>43</w:t>
            </w:r>
          </w:p>
        </w:tc>
        <w:tc>
          <w:tcPr>
            <w:tcW w:w="1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DF77A" w14:textId="3A55B30F" w:rsidR="00D46BBE" w:rsidRPr="00330EF5" w:rsidRDefault="00900EBA" w:rsidP="00900EBA">
            <w:pPr>
              <w:ind w:firstLine="72"/>
              <w:jc w:val="center"/>
              <w:rPr>
                <w:lang w:val="en-US"/>
              </w:rPr>
            </w:pPr>
            <w:r>
              <w:t>43</w:t>
            </w:r>
            <w:r w:rsidR="00330EF5">
              <w:rPr>
                <w:lang w:val="en-US"/>
              </w:rPr>
              <w:t>.00</w:t>
            </w:r>
          </w:p>
        </w:tc>
      </w:tr>
      <w:tr w:rsidR="00D46BBE" w14:paraId="5182FB65" w14:textId="77777777" w:rsidTr="00D46BBE">
        <w:trPr>
          <w:cantSplit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C5104" w14:textId="77777777" w:rsidR="00D46BBE" w:rsidRDefault="00D46BBE" w:rsidP="00D46BBE">
            <w:pPr>
              <w:pStyle w:val="9"/>
              <w:ind w:firstLine="72"/>
            </w:pPr>
            <w:bookmarkStart w:id="18" w:name="_Toc503442212"/>
            <w:bookmarkStart w:id="19" w:name="_Toc503442126"/>
            <w:r w:rsidRPr="00D46BBE">
              <w:rPr>
                <w:rFonts w:ascii="Times New Roman" w:eastAsia="Calibri" w:hAnsi="Times New Roman"/>
                <w:i w:val="0"/>
                <w:iCs w:val="0"/>
                <w:color w:val="auto"/>
                <w:sz w:val="28"/>
                <w:szCs w:val="22"/>
              </w:rPr>
              <w:t>Рабочий</w:t>
            </w:r>
            <w:bookmarkEnd w:id="18"/>
            <w:bookmarkEnd w:id="19"/>
          </w:p>
        </w:tc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CEF0F" w14:textId="42A5CD9A" w:rsidR="00D46BBE" w:rsidRPr="00D46BBE" w:rsidRDefault="00900EBA" w:rsidP="00900EBA">
            <w:pPr>
              <w:ind w:firstLine="72"/>
              <w:jc w:val="center"/>
            </w:pPr>
            <w:r>
              <w:t>-15</w:t>
            </w:r>
          </w:p>
        </w:tc>
        <w:tc>
          <w:tcPr>
            <w:tcW w:w="2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BB570" w14:textId="467D27E3" w:rsidR="00D46BBE" w:rsidRDefault="00900EBA" w:rsidP="00900EBA">
            <w:pPr>
              <w:ind w:firstLine="72"/>
              <w:jc w:val="center"/>
            </w:pPr>
            <w:r>
              <w:t>-</w:t>
            </w:r>
            <w:r w:rsidRPr="00900EBA">
              <w:t>85,25</w:t>
            </w:r>
          </w:p>
        </w:tc>
        <w:tc>
          <w:tcPr>
            <w:tcW w:w="1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C8338" w14:textId="402D7041" w:rsidR="00D46BBE" w:rsidRDefault="00900EBA" w:rsidP="00900EBA">
            <w:pPr>
              <w:ind w:firstLine="72"/>
              <w:jc w:val="center"/>
            </w:pPr>
            <w:r>
              <w:t>-85.25</w:t>
            </w:r>
          </w:p>
        </w:tc>
      </w:tr>
    </w:tbl>
    <w:p w14:paraId="176EF7B3" w14:textId="77777777" w:rsidR="00D46BBE" w:rsidRDefault="00D46BBE" w:rsidP="00C82B9B">
      <w:pPr>
        <w:ind w:left="142" w:firstLine="425"/>
      </w:pPr>
    </w:p>
    <w:p w14:paraId="4030D9F2" w14:textId="77777777" w:rsidR="00337638" w:rsidRDefault="00337638" w:rsidP="00C82B9B">
      <w:pPr>
        <w:ind w:left="142" w:firstLine="425"/>
      </w:pPr>
    </w:p>
    <w:p w14:paraId="24154554" w14:textId="77777777" w:rsidR="00337638" w:rsidRDefault="00337638" w:rsidP="00C82B9B">
      <w:pPr>
        <w:ind w:left="142" w:firstLine="425"/>
      </w:pPr>
    </w:p>
    <w:p w14:paraId="3D4EB539" w14:textId="77777777" w:rsidR="00337638" w:rsidRDefault="00337638" w:rsidP="00C82B9B">
      <w:pPr>
        <w:ind w:left="142" w:firstLine="425"/>
      </w:pPr>
    </w:p>
    <w:p w14:paraId="678864E7" w14:textId="77777777" w:rsidR="00337638" w:rsidRDefault="00337638" w:rsidP="00C82B9B">
      <w:pPr>
        <w:ind w:left="142" w:firstLine="425"/>
      </w:pPr>
    </w:p>
    <w:p w14:paraId="54AD160C" w14:textId="48547EE2" w:rsidR="00BE2C89" w:rsidRDefault="00BE2C89" w:rsidP="00BE2C89">
      <w:pPr>
        <w:pStyle w:val="a2"/>
        <w:rPr>
          <w:sz w:val="28"/>
          <w:szCs w:val="28"/>
        </w:rPr>
      </w:pPr>
      <w:r w:rsidRPr="00CA0ABB">
        <w:rPr>
          <w:sz w:val="28"/>
          <w:szCs w:val="28"/>
        </w:rPr>
        <w:lastRenderedPageBreak/>
        <w:br/>
      </w:r>
      <w:bookmarkStart w:id="20" w:name="_Toc73330507"/>
      <w:bookmarkStart w:id="21" w:name="_Toc103178903"/>
      <w:r w:rsidRPr="00CA0ABB">
        <w:rPr>
          <w:sz w:val="28"/>
          <w:szCs w:val="28"/>
        </w:rPr>
        <w:t xml:space="preserve">Листинг программы </w:t>
      </w:r>
      <w:r w:rsidR="00900EBA">
        <w:rPr>
          <w:sz w:val="28"/>
          <w:szCs w:val="28"/>
          <w:lang w:val="en-US"/>
        </w:rPr>
        <w:t>lab</w:t>
      </w:r>
      <w:r w:rsidR="00900EBA" w:rsidRPr="00900EBA">
        <w:rPr>
          <w:sz w:val="28"/>
          <w:szCs w:val="28"/>
        </w:rPr>
        <w:t>2.</w:t>
      </w:r>
      <w:r w:rsidR="00900EBA">
        <w:rPr>
          <w:sz w:val="28"/>
          <w:szCs w:val="28"/>
          <w:lang w:val="en-US"/>
        </w:rPr>
        <w:t>c</w:t>
      </w:r>
      <w:r w:rsidRPr="00CA0ABB">
        <w:rPr>
          <w:sz w:val="28"/>
          <w:szCs w:val="28"/>
        </w:rPr>
        <w:t xml:space="preserve"> (C)</w:t>
      </w:r>
      <w:bookmarkEnd w:id="20"/>
      <w:bookmarkEnd w:id="21"/>
    </w:p>
    <w:p w14:paraId="46A8B9C0" w14:textId="7C09747B" w:rsidR="00B6465D" w:rsidRPr="006223BD" w:rsidRDefault="006223BD" w:rsidP="006223BD">
      <w:pPr>
        <w:shd w:val="clear" w:color="auto" w:fill="282C34"/>
        <w:spacing w:line="285" w:lineRule="atLeast"/>
        <w:ind w:firstLine="0"/>
        <w:jc w:val="left"/>
        <w:rPr>
          <w:rFonts w:ascii="Consolas" w:eastAsia="Times New Roman" w:hAnsi="Consolas"/>
          <w:color w:val="ABB2BF"/>
          <w:sz w:val="21"/>
          <w:szCs w:val="21"/>
        </w:rPr>
      </w:pPr>
      <w:r w:rsidRPr="006223BD">
        <w:rPr>
          <w:rFonts w:ascii="Consolas" w:eastAsia="Times New Roman" w:hAnsi="Consolas"/>
          <w:color w:val="ABB2BF"/>
          <w:sz w:val="21"/>
          <w:szCs w:val="21"/>
        </w:rPr>
        <w:t>}</w:t>
      </w:r>
      <w:r w:rsidR="00900EBA" w:rsidRPr="00900EBA">
        <w:rPr>
          <w:noProof/>
        </w:rPr>
        <w:t xml:space="preserve"> </w:t>
      </w:r>
      <w:r w:rsidR="00900EBA">
        <w:rPr>
          <w:noProof/>
        </w:rPr>
        <w:drawing>
          <wp:inline distT="0" distB="0" distL="0" distR="0" wp14:anchorId="32DC7498" wp14:editId="4E71BA6B">
            <wp:extent cx="4133850" cy="45434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BAAC" w14:textId="682924D0" w:rsidR="00441F99" w:rsidRDefault="00BE2C89" w:rsidP="0042162B">
      <w:pPr>
        <w:pStyle w:val="a2"/>
      </w:pPr>
      <w:r w:rsidRPr="000941DE">
        <w:lastRenderedPageBreak/>
        <w:br/>
      </w:r>
      <w:bookmarkStart w:id="22" w:name="_Toc103178904"/>
      <w:r w:rsidR="00441F99" w:rsidRPr="00CA0ABB">
        <w:rPr>
          <w:sz w:val="28"/>
          <w:szCs w:val="28"/>
        </w:rPr>
        <w:t xml:space="preserve">Результат работы программы </w:t>
      </w:r>
      <w:r w:rsidR="00B47224">
        <w:rPr>
          <w:sz w:val="28"/>
          <w:szCs w:val="28"/>
          <w:lang w:val="en-US"/>
        </w:rPr>
        <w:t>lab</w:t>
      </w:r>
      <w:r w:rsidR="00900EBA" w:rsidRPr="00900EBA">
        <w:rPr>
          <w:sz w:val="28"/>
          <w:szCs w:val="28"/>
        </w:rPr>
        <w:t>2</w:t>
      </w:r>
      <w:r w:rsidR="00441F99" w:rsidRPr="00CA0ABB">
        <w:rPr>
          <w:sz w:val="28"/>
          <w:szCs w:val="28"/>
        </w:rPr>
        <w:t>.c</w:t>
      </w:r>
      <w:bookmarkEnd w:id="22"/>
      <w:r w:rsidR="002E7FC9" w:rsidRPr="00CA0ABB">
        <w:rPr>
          <w:sz w:val="28"/>
          <w:szCs w:val="28"/>
        </w:rPr>
        <w:t xml:space="preserve"> (С)</w:t>
      </w:r>
    </w:p>
    <w:p w14:paraId="44744889" w14:textId="2FA408CD" w:rsidR="00441F99" w:rsidRPr="000811C1" w:rsidRDefault="00900EBA" w:rsidP="00527147">
      <w:pPr>
        <w:ind w:firstLine="0"/>
      </w:pPr>
      <w:r>
        <w:rPr>
          <w:noProof/>
        </w:rPr>
        <w:drawing>
          <wp:inline distT="0" distB="0" distL="0" distR="0" wp14:anchorId="0263E414" wp14:editId="4D3194FA">
            <wp:extent cx="4286250" cy="6477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1F99" w:rsidRPr="000811C1" w:rsidSect="00B92DD4">
      <w:footerReference w:type="default" r:id="rId15"/>
      <w:pgSz w:w="11906" w:h="16838"/>
      <w:pgMar w:top="1134" w:right="851" w:bottom="1134" w:left="1701" w:header="340" w:footer="454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228B7C" w14:textId="77777777" w:rsidR="00E14E93" w:rsidRDefault="00E14E93" w:rsidP="0092711E">
      <w:r>
        <w:separator/>
      </w:r>
    </w:p>
  </w:endnote>
  <w:endnote w:type="continuationSeparator" w:id="0">
    <w:p w14:paraId="33302930" w14:textId="77777777" w:rsidR="00E14E93" w:rsidRDefault="00E14E93" w:rsidP="009271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72174AD1-11A2-465D-AA22-9402B90AED3F}"/>
    <w:embedBold r:id="rId2" w:fontKey="{4BA5D182-984B-41DA-AFE0-5E13B6B69788}"/>
    <w:embedItalic r:id="rId3" w:fontKey="{AD5775B1-AB45-4ADF-B054-0DE4ED048A96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4" w:fontKey="{13EA06A4-8224-4711-BC55-A721DF5DF932}"/>
    <w:embedItalic r:id="rId5" w:fontKey="{A2127476-37BB-44E4-8BC4-ABFBC307ACD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6" w:fontKey="{8B35D6D8-D303-4358-A728-7948E578ED8D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893FDA5D-3801-45AB-8DF8-BBEC6E03528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F2CB33" w14:textId="4DF65CA1" w:rsidR="00693684" w:rsidRDefault="00693684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770239" w14:textId="20707FBE" w:rsidR="00693684" w:rsidRDefault="00693684" w:rsidP="00155AFB">
    <w:pPr>
      <w:pStyle w:val="afa"/>
      <w:ind w:right="-2"/>
    </w:pPr>
    <w:r>
      <w:t>Санкт-Петербург 202</w:t>
    </w:r>
    <w:r w:rsidR="00013208">
      <w:t>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1AC00F" w14:textId="597FDA42" w:rsidR="00D546DB" w:rsidRDefault="00D546DB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 w:rsidR="00E6566A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053A9B" w14:textId="77777777" w:rsidR="00E14E93" w:rsidRDefault="00E14E93" w:rsidP="0092711E">
      <w:r>
        <w:separator/>
      </w:r>
    </w:p>
  </w:footnote>
  <w:footnote w:type="continuationSeparator" w:id="0">
    <w:p w14:paraId="4D973991" w14:textId="77777777" w:rsidR="00E14E93" w:rsidRDefault="00E14E93" w:rsidP="009271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C156E"/>
    <w:multiLevelType w:val="multilevel"/>
    <w:tmpl w:val="9F8A123A"/>
    <w:lvl w:ilvl="0">
      <w:start w:val="1"/>
      <w:numFmt w:val="decimal"/>
      <w:suff w:val="space"/>
      <w:lvlText w:val="Таблица %1 -"/>
      <w:lvlJc w:val="left"/>
      <w:pPr>
        <w:ind w:left="709" w:hanging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1">
    <w:nsid w:val="0AD96128"/>
    <w:multiLevelType w:val="multilevel"/>
    <w:tmpl w:val="ECC6E9E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7524E34"/>
    <w:multiLevelType w:val="multilevel"/>
    <w:tmpl w:val="7F5EBDA0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220D7C70"/>
    <w:multiLevelType w:val="multilevel"/>
    <w:tmpl w:val="F7CE5716"/>
    <w:lvl w:ilvl="0">
      <w:start w:val="1"/>
      <w:numFmt w:val="decimal"/>
      <w:suff w:val="space"/>
      <w:lvlText w:val="Рисунок %1 -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36436939"/>
    <w:multiLevelType w:val="hybridMultilevel"/>
    <w:tmpl w:val="0B46E7DE"/>
    <w:lvl w:ilvl="0" w:tplc="D3FCF7F2">
      <w:start w:val="1"/>
      <w:numFmt w:val="decimal"/>
      <w:pStyle w:val="a0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DB00DE"/>
    <w:multiLevelType w:val="hybridMultilevel"/>
    <w:tmpl w:val="CB7877A6"/>
    <w:lvl w:ilvl="0" w:tplc="FE0A8AF0">
      <w:start w:val="1"/>
      <w:numFmt w:val="bullet"/>
      <w:pStyle w:val="a1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DC6479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B61316"/>
    <w:multiLevelType w:val="multilevel"/>
    <w:tmpl w:val="8A1E1AB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472F2AA3"/>
    <w:multiLevelType w:val="multilevel"/>
    <w:tmpl w:val="2758BE70"/>
    <w:lvl w:ilvl="0">
      <w:start w:val="1"/>
      <w:numFmt w:val="russianUpper"/>
      <w:pStyle w:val="a2"/>
      <w:suff w:val="nothing"/>
      <w:lvlText w:val="Приложение %1"/>
      <w:lvlJc w:val="left"/>
      <w:pPr>
        <w:ind w:left="0" w:firstLine="0"/>
      </w:pPr>
      <w:rPr>
        <w:rFonts w:hint="default"/>
        <w:sz w:val="28"/>
        <w:szCs w:val="28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8506D09"/>
    <w:multiLevelType w:val="multilevel"/>
    <w:tmpl w:val="A87AEF9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a3"/>
      <w:suff w:val="space"/>
      <w:lvlText w:val="%1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suff w:val="space"/>
      <w:lvlText w:val="Таблица %1.%8 —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suff w:val="space"/>
      <w:lvlText w:val="Рисунок %1.%9 —"/>
      <w:lvlJc w:val="left"/>
      <w:pPr>
        <w:ind w:left="1584" w:hanging="1584"/>
      </w:pPr>
      <w:rPr>
        <w:rFonts w:hint="default"/>
      </w:rPr>
    </w:lvl>
  </w:abstractNum>
  <w:abstractNum w:abstractNumId="9" w15:restartNumberingAfterBreak="1">
    <w:nsid w:val="4A65422D"/>
    <w:multiLevelType w:val="multilevel"/>
    <w:tmpl w:val="2E8868F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10" w15:restartNumberingAfterBreak="0">
    <w:nsid w:val="4A7351C5"/>
    <w:multiLevelType w:val="multilevel"/>
    <w:tmpl w:val="AE92828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637D0F77"/>
    <w:multiLevelType w:val="multilevel"/>
    <w:tmpl w:val="2BBE6A74"/>
    <w:lvl w:ilvl="0">
      <w:start w:val="1"/>
      <w:numFmt w:val="decimal"/>
      <w:pStyle w:val="a4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6CB35587"/>
    <w:multiLevelType w:val="hybridMultilevel"/>
    <w:tmpl w:val="EBC4636C"/>
    <w:lvl w:ilvl="0" w:tplc="C07600F6">
      <w:start w:val="1"/>
      <w:numFmt w:val="decimal"/>
      <w:pStyle w:val="a5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E84AB6"/>
    <w:multiLevelType w:val="multilevel"/>
    <w:tmpl w:val="6FA0CCD8"/>
    <w:lvl w:ilvl="0">
      <w:start w:val="1"/>
      <w:numFmt w:val="russianUpper"/>
      <w:suff w:val="space"/>
      <w:lvlText w:val="Приложение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8"/>
  </w:num>
  <w:num w:numId="2">
    <w:abstractNumId w:val="5"/>
  </w:num>
  <w:num w:numId="3">
    <w:abstractNumId w:val="11"/>
  </w:num>
  <w:num w:numId="4">
    <w:abstractNumId w:val="7"/>
  </w:num>
  <w:num w:numId="5">
    <w:abstractNumId w:val="2"/>
  </w:num>
  <w:num w:numId="6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%1.%2.%3.%4.%5.%6.%7.%8.%9"/>
        <w:lvlJc w:val="left"/>
        <w:pPr>
          <w:ind w:left="431" w:hanging="431"/>
        </w:pPr>
        <w:rPr>
          <w:rFonts w:hint="default"/>
        </w:rPr>
      </w:lvl>
    </w:lvlOverride>
  </w:num>
  <w:num w:numId="7">
    <w:abstractNumId w:val="12"/>
  </w:num>
  <w:num w:numId="8">
    <w:abstractNumId w:val="4"/>
  </w:num>
  <w:num w:numId="9">
    <w:abstractNumId w:val="3"/>
  </w:num>
  <w:num w:numId="10">
    <w:abstractNumId w:val="0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0"/>
  </w:num>
  <w:num w:numId="14">
    <w:abstractNumId w:val="6"/>
  </w:num>
  <w:num w:numId="15">
    <w:abstractNumId w:val="13"/>
  </w:num>
  <w:num w:numId="16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7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Таблица %1.%8 —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Рисунок %1.%9 —"/>
        <w:lvlJc w:val="left"/>
        <w:pPr>
          <w:ind w:left="431" w:hanging="431"/>
        </w:pPr>
        <w:rPr>
          <w:rFonts w:hint="default"/>
        </w:rPr>
      </w:lvl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</w:num>
  <w:num w:numId="22">
    <w:abstractNumId w:val="1"/>
  </w:num>
  <w:num w:numId="2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attachedTemplate r:id="rId1"/>
  <w:defaultTabStop w:val="141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568"/>
    <w:rsid w:val="0000607C"/>
    <w:rsid w:val="00010087"/>
    <w:rsid w:val="00011E31"/>
    <w:rsid w:val="00013208"/>
    <w:rsid w:val="00013C80"/>
    <w:rsid w:val="0003243D"/>
    <w:rsid w:val="00041251"/>
    <w:rsid w:val="00043EA7"/>
    <w:rsid w:val="00045EDC"/>
    <w:rsid w:val="00050784"/>
    <w:rsid w:val="00062474"/>
    <w:rsid w:val="000732FE"/>
    <w:rsid w:val="00080E82"/>
    <w:rsid w:val="000811C1"/>
    <w:rsid w:val="000940CB"/>
    <w:rsid w:val="000941DE"/>
    <w:rsid w:val="00097668"/>
    <w:rsid w:val="00097916"/>
    <w:rsid w:val="000A2419"/>
    <w:rsid w:val="000A46CC"/>
    <w:rsid w:val="000B0B62"/>
    <w:rsid w:val="000B37DB"/>
    <w:rsid w:val="000B4050"/>
    <w:rsid w:val="000D6810"/>
    <w:rsid w:val="000E021C"/>
    <w:rsid w:val="000E1CAE"/>
    <w:rsid w:val="000E7F74"/>
    <w:rsid w:val="000F073F"/>
    <w:rsid w:val="000F473B"/>
    <w:rsid w:val="0010435A"/>
    <w:rsid w:val="00104F0D"/>
    <w:rsid w:val="0010599D"/>
    <w:rsid w:val="00106066"/>
    <w:rsid w:val="001323E3"/>
    <w:rsid w:val="001356F3"/>
    <w:rsid w:val="00140FAA"/>
    <w:rsid w:val="001436A1"/>
    <w:rsid w:val="00146C9E"/>
    <w:rsid w:val="0015280F"/>
    <w:rsid w:val="00153B36"/>
    <w:rsid w:val="00153D63"/>
    <w:rsid w:val="00155AFB"/>
    <w:rsid w:val="00163261"/>
    <w:rsid w:val="00164D17"/>
    <w:rsid w:val="00164DB4"/>
    <w:rsid w:val="00165ED2"/>
    <w:rsid w:val="00186ED6"/>
    <w:rsid w:val="0018770F"/>
    <w:rsid w:val="00190F6D"/>
    <w:rsid w:val="00192919"/>
    <w:rsid w:val="001966AB"/>
    <w:rsid w:val="001B02C9"/>
    <w:rsid w:val="001B2C93"/>
    <w:rsid w:val="001F589E"/>
    <w:rsid w:val="00215E0B"/>
    <w:rsid w:val="002234EB"/>
    <w:rsid w:val="00223E63"/>
    <w:rsid w:val="00225E66"/>
    <w:rsid w:val="0024163D"/>
    <w:rsid w:val="00242494"/>
    <w:rsid w:val="00243BED"/>
    <w:rsid w:val="00254450"/>
    <w:rsid w:val="00254817"/>
    <w:rsid w:val="00262171"/>
    <w:rsid w:val="0026700D"/>
    <w:rsid w:val="00273664"/>
    <w:rsid w:val="00273F8F"/>
    <w:rsid w:val="00277BAA"/>
    <w:rsid w:val="00291418"/>
    <w:rsid w:val="00293DC5"/>
    <w:rsid w:val="002A23CF"/>
    <w:rsid w:val="002A2F56"/>
    <w:rsid w:val="002A61A1"/>
    <w:rsid w:val="002B2E14"/>
    <w:rsid w:val="002B3081"/>
    <w:rsid w:val="002C1568"/>
    <w:rsid w:val="002C2301"/>
    <w:rsid w:val="002C6219"/>
    <w:rsid w:val="002E0480"/>
    <w:rsid w:val="002E5BF4"/>
    <w:rsid w:val="002E7FC9"/>
    <w:rsid w:val="002F188B"/>
    <w:rsid w:val="002F1B61"/>
    <w:rsid w:val="00300785"/>
    <w:rsid w:val="00301EA2"/>
    <w:rsid w:val="0031261B"/>
    <w:rsid w:val="0031413E"/>
    <w:rsid w:val="00330EF5"/>
    <w:rsid w:val="00337638"/>
    <w:rsid w:val="0033785A"/>
    <w:rsid w:val="00342DD5"/>
    <w:rsid w:val="00346D46"/>
    <w:rsid w:val="00367DC4"/>
    <w:rsid w:val="003705FB"/>
    <w:rsid w:val="00372D7B"/>
    <w:rsid w:val="00374556"/>
    <w:rsid w:val="00376E65"/>
    <w:rsid w:val="00377727"/>
    <w:rsid w:val="0038595B"/>
    <w:rsid w:val="003933E9"/>
    <w:rsid w:val="00396E35"/>
    <w:rsid w:val="003A33B6"/>
    <w:rsid w:val="003B724D"/>
    <w:rsid w:val="003C5C30"/>
    <w:rsid w:val="003D0D0C"/>
    <w:rsid w:val="003E253D"/>
    <w:rsid w:val="003E2BB3"/>
    <w:rsid w:val="003E553D"/>
    <w:rsid w:val="003F03F0"/>
    <w:rsid w:val="00412E89"/>
    <w:rsid w:val="004151F8"/>
    <w:rsid w:val="00417644"/>
    <w:rsid w:val="00422585"/>
    <w:rsid w:val="00422BC9"/>
    <w:rsid w:val="00427E03"/>
    <w:rsid w:val="00432272"/>
    <w:rsid w:val="0043578B"/>
    <w:rsid w:val="00441322"/>
    <w:rsid w:val="00441F99"/>
    <w:rsid w:val="004706CF"/>
    <w:rsid w:val="00473FEA"/>
    <w:rsid w:val="00476135"/>
    <w:rsid w:val="0048105C"/>
    <w:rsid w:val="004912A8"/>
    <w:rsid w:val="004931DD"/>
    <w:rsid w:val="004B3C83"/>
    <w:rsid w:val="004B44BE"/>
    <w:rsid w:val="004C61D6"/>
    <w:rsid w:val="004D4839"/>
    <w:rsid w:val="004F5BF4"/>
    <w:rsid w:val="00513EEB"/>
    <w:rsid w:val="0051757C"/>
    <w:rsid w:val="00524771"/>
    <w:rsid w:val="005251AC"/>
    <w:rsid w:val="00527147"/>
    <w:rsid w:val="005318A3"/>
    <w:rsid w:val="0053588D"/>
    <w:rsid w:val="005411DB"/>
    <w:rsid w:val="00541277"/>
    <w:rsid w:val="005439CE"/>
    <w:rsid w:val="00570585"/>
    <w:rsid w:val="005708CB"/>
    <w:rsid w:val="005773A8"/>
    <w:rsid w:val="00587E13"/>
    <w:rsid w:val="00592CED"/>
    <w:rsid w:val="005943C8"/>
    <w:rsid w:val="00596CE3"/>
    <w:rsid w:val="005A0BBC"/>
    <w:rsid w:val="005B535C"/>
    <w:rsid w:val="005B5D7D"/>
    <w:rsid w:val="005D3650"/>
    <w:rsid w:val="005E16C8"/>
    <w:rsid w:val="005E3EC5"/>
    <w:rsid w:val="005F551F"/>
    <w:rsid w:val="00604413"/>
    <w:rsid w:val="0061468E"/>
    <w:rsid w:val="006223BD"/>
    <w:rsid w:val="00635401"/>
    <w:rsid w:val="006504D8"/>
    <w:rsid w:val="00656F4D"/>
    <w:rsid w:val="00660A21"/>
    <w:rsid w:val="0068186C"/>
    <w:rsid w:val="00682AD1"/>
    <w:rsid w:val="00684452"/>
    <w:rsid w:val="0068470E"/>
    <w:rsid w:val="006860F0"/>
    <w:rsid w:val="00691FD4"/>
    <w:rsid w:val="00693684"/>
    <w:rsid w:val="006940C5"/>
    <w:rsid w:val="00694BBC"/>
    <w:rsid w:val="0069678D"/>
    <w:rsid w:val="006977C0"/>
    <w:rsid w:val="00697DB9"/>
    <w:rsid w:val="006A32A5"/>
    <w:rsid w:val="006C2513"/>
    <w:rsid w:val="006C6874"/>
    <w:rsid w:val="006D2C13"/>
    <w:rsid w:val="006E1F91"/>
    <w:rsid w:val="006E2396"/>
    <w:rsid w:val="006E3666"/>
    <w:rsid w:val="006E5D84"/>
    <w:rsid w:val="006E73BF"/>
    <w:rsid w:val="006F7299"/>
    <w:rsid w:val="00700D7B"/>
    <w:rsid w:val="00712832"/>
    <w:rsid w:val="007221C5"/>
    <w:rsid w:val="007416D6"/>
    <w:rsid w:val="00753A69"/>
    <w:rsid w:val="007572D8"/>
    <w:rsid w:val="007574F7"/>
    <w:rsid w:val="007628E8"/>
    <w:rsid w:val="007716F0"/>
    <w:rsid w:val="0077672D"/>
    <w:rsid w:val="007813C9"/>
    <w:rsid w:val="0078252D"/>
    <w:rsid w:val="00783FF2"/>
    <w:rsid w:val="00793366"/>
    <w:rsid w:val="007B68E6"/>
    <w:rsid w:val="007D1CFC"/>
    <w:rsid w:val="007D1F87"/>
    <w:rsid w:val="007D2285"/>
    <w:rsid w:val="007E3B2C"/>
    <w:rsid w:val="00801B7E"/>
    <w:rsid w:val="00805261"/>
    <w:rsid w:val="00805A41"/>
    <w:rsid w:val="0082062D"/>
    <w:rsid w:val="008367B7"/>
    <w:rsid w:val="00842293"/>
    <w:rsid w:val="00850006"/>
    <w:rsid w:val="00851451"/>
    <w:rsid w:val="00851773"/>
    <w:rsid w:val="00855EE8"/>
    <w:rsid w:val="008666D1"/>
    <w:rsid w:val="0087701D"/>
    <w:rsid w:val="00886B77"/>
    <w:rsid w:val="00886D93"/>
    <w:rsid w:val="00890B71"/>
    <w:rsid w:val="0089289B"/>
    <w:rsid w:val="00892E9F"/>
    <w:rsid w:val="008A008C"/>
    <w:rsid w:val="008B4CD5"/>
    <w:rsid w:val="008B4F38"/>
    <w:rsid w:val="008C1724"/>
    <w:rsid w:val="008C44C7"/>
    <w:rsid w:val="008E0504"/>
    <w:rsid w:val="00900EBA"/>
    <w:rsid w:val="009037E5"/>
    <w:rsid w:val="0090690B"/>
    <w:rsid w:val="00907BB8"/>
    <w:rsid w:val="00911409"/>
    <w:rsid w:val="00917036"/>
    <w:rsid w:val="009171C6"/>
    <w:rsid w:val="0092711E"/>
    <w:rsid w:val="00933962"/>
    <w:rsid w:val="00935897"/>
    <w:rsid w:val="00945AE2"/>
    <w:rsid w:val="00952198"/>
    <w:rsid w:val="009534E5"/>
    <w:rsid w:val="00957D55"/>
    <w:rsid w:val="00971A75"/>
    <w:rsid w:val="00980A96"/>
    <w:rsid w:val="00981764"/>
    <w:rsid w:val="00982755"/>
    <w:rsid w:val="00987F69"/>
    <w:rsid w:val="009922E3"/>
    <w:rsid w:val="009945AA"/>
    <w:rsid w:val="00995D17"/>
    <w:rsid w:val="009A07E6"/>
    <w:rsid w:val="009A5A98"/>
    <w:rsid w:val="009A7A74"/>
    <w:rsid w:val="009B4043"/>
    <w:rsid w:val="009B4C22"/>
    <w:rsid w:val="009C73BD"/>
    <w:rsid w:val="009D738E"/>
    <w:rsid w:val="009E4B86"/>
    <w:rsid w:val="009F4985"/>
    <w:rsid w:val="009F58CA"/>
    <w:rsid w:val="009F620E"/>
    <w:rsid w:val="009F6FE8"/>
    <w:rsid w:val="00A017BD"/>
    <w:rsid w:val="00A04075"/>
    <w:rsid w:val="00A23BFC"/>
    <w:rsid w:val="00A25A58"/>
    <w:rsid w:val="00A4089F"/>
    <w:rsid w:val="00A45F2B"/>
    <w:rsid w:val="00A51AFD"/>
    <w:rsid w:val="00A747FD"/>
    <w:rsid w:val="00A7577C"/>
    <w:rsid w:val="00A80426"/>
    <w:rsid w:val="00A82872"/>
    <w:rsid w:val="00A932E8"/>
    <w:rsid w:val="00AA7004"/>
    <w:rsid w:val="00AA78DC"/>
    <w:rsid w:val="00AA7D17"/>
    <w:rsid w:val="00AB64D2"/>
    <w:rsid w:val="00AB7E10"/>
    <w:rsid w:val="00AC0A55"/>
    <w:rsid w:val="00AC2475"/>
    <w:rsid w:val="00AC2FFE"/>
    <w:rsid w:val="00AC434E"/>
    <w:rsid w:val="00AD42B4"/>
    <w:rsid w:val="00AE3EF8"/>
    <w:rsid w:val="00AE487A"/>
    <w:rsid w:val="00B03EE6"/>
    <w:rsid w:val="00B10FB8"/>
    <w:rsid w:val="00B16EA6"/>
    <w:rsid w:val="00B25DEB"/>
    <w:rsid w:val="00B40BFE"/>
    <w:rsid w:val="00B47224"/>
    <w:rsid w:val="00B50B91"/>
    <w:rsid w:val="00B547E2"/>
    <w:rsid w:val="00B56A94"/>
    <w:rsid w:val="00B615CE"/>
    <w:rsid w:val="00B627B6"/>
    <w:rsid w:val="00B6465D"/>
    <w:rsid w:val="00B709A1"/>
    <w:rsid w:val="00B7562C"/>
    <w:rsid w:val="00B92DD4"/>
    <w:rsid w:val="00B94DDE"/>
    <w:rsid w:val="00BA2D8A"/>
    <w:rsid w:val="00BA47BE"/>
    <w:rsid w:val="00BA4979"/>
    <w:rsid w:val="00BA63E0"/>
    <w:rsid w:val="00BC4682"/>
    <w:rsid w:val="00BD5451"/>
    <w:rsid w:val="00BE2C89"/>
    <w:rsid w:val="00BE6874"/>
    <w:rsid w:val="00BF5035"/>
    <w:rsid w:val="00C07AAB"/>
    <w:rsid w:val="00C13508"/>
    <w:rsid w:val="00C1387D"/>
    <w:rsid w:val="00C23341"/>
    <w:rsid w:val="00C276FB"/>
    <w:rsid w:val="00C32EB7"/>
    <w:rsid w:val="00C35C23"/>
    <w:rsid w:val="00C36FA7"/>
    <w:rsid w:val="00C37428"/>
    <w:rsid w:val="00C3789F"/>
    <w:rsid w:val="00C41EC2"/>
    <w:rsid w:val="00C461CD"/>
    <w:rsid w:val="00C5273B"/>
    <w:rsid w:val="00C53AFA"/>
    <w:rsid w:val="00C54925"/>
    <w:rsid w:val="00C61F31"/>
    <w:rsid w:val="00C63086"/>
    <w:rsid w:val="00C71283"/>
    <w:rsid w:val="00C776C9"/>
    <w:rsid w:val="00C82B9B"/>
    <w:rsid w:val="00C93BF3"/>
    <w:rsid w:val="00CA0ABB"/>
    <w:rsid w:val="00CA5A0C"/>
    <w:rsid w:val="00CB31CD"/>
    <w:rsid w:val="00CB436E"/>
    <w:rsid w:val="00CB5B82"/>
    <w:rsid w:val="00CC0432"/>
    <w:rsid w:val="00CC47BE"/>
    <w:rsid w:val="00CC640F"/>
    <w:rsid w:val="00CE1D65"/>
    <w:rsid w:val="00CF0137"/>
    <w:rsid w:val="00CF0DA0"/>
    <w:rsid w:val="00CF37C3"/>
    <w:rsid w:val="00CF5A1A"/>
    <w:rsid w:val="00D01171"/>
    <w:rsid w:val="00D0206A"/>
    <w:rsid w:val="00D10BCD"/>
    <w:rsid w:val="00D2304C"/>
    <w:rsid w:val="00D26CBF"/>
    <w:rsid w:val="00D3409C"/>
    <w:rsid w:val="00D34D95"/>
    <w:rsid w:val="00D35DCE"/>
    <w:rsid w:val="00D4265A"/>
    <w:rsid w:val="00D46BBE"/>
    <w:rsid w:val="00D51A83"/>
    <w:rsid w:val="00D546DB"/>
    <w:rsid w:val="00D56D23"/>
    <w:rsid w:val="00D6054F"/>
    <w:rsid w:val="00D63ACC"/>
    <w:rsid w:val="00D6749E"/>
    <w:rsid w:val="00D724AB"/>
    <w:rsid w:val="00D82E2A"/>
    <w:rsid w:val="00D87EAB"/>
    <w:rsid w:val="00D92367"/>
    <w:rsid w:val="00D9424B"/>
    <w:rsid w:val="00DA3AAC"/>
    <w:rsid w:val="00DB0019"/>
    <w:rsid w:val="00DB26E3"/>
    <w:rsid w:val="00DC0CEA"/>
    <w:rsid w:val="00DD267D"/>
    <w:rsid w:val="00DE0605"/>
    <w:rsid w:val="00DE1E43"/>
    <w:rsid w:val="00E03EA0"/>
    <w:rsid w:val="00E0463A"/>
    <w:rsid w:val="00E057F7"/>
    <w:rsid w:val="00E077FF"/>
    <w:rsid w:val="00E14E93"/>
    <w:rsid w:val="00E2152A"/>
    <w:rsid w:val="00E34E59"/>
    <w:rsid w:val="00E356E7"/>
    <w:rsid w:val="00E358EC"/>
    <w:rsid w:val="00E3597E"/>
    <w:rsid w:val="00E47DAF"/>
    <w:rsid w:val="00E50340"/>
    <w:rsid w:val="00E54A37"/>
    <w:rsid w:val="00E56A1F"/>
    <w:rsid w:val="00E57EB6"/>
    <w:rsid w:val="00E6219C"/>
    <w:rsid w:val="00E6566A"/>
    <w:rsid w:val="00E80733"/>
    <w:rsid w:val="00E850CE"/>
    <w:rsid w:val="00E940BB"/>
    <w:rsid w:val="00E964E6"/>
    <w:rsid w:val="00E979AB"/>
    <w:rsid w:val="00EA17EF"/>
    <w:rsid w:val="00EA7FA3"/>
    <w:rsid w:val="00EB020F"/>
    <w:rsid w:val="00EB7AB6"/>
    <w:rsid w:val="00EC22B8"/>
    <w:rsid w:val="00EC4EA7"/>
    <w:rsid w:val="00EE271B"/>
    <w:rsid w:val="00EE27B9"/>
    <w:rsid w:val="00EE2EB4"/>
    <w:rsid w:val="00EF3EE8"/>
    <w:rsid w:val="00EF6591"/>
    <w:rsid w:val="00F13243"/>
    <w:rsid w:val="00F2020F"/>
    <w:rsid w:val="00F214E7"/>
    <w:rsid w:val="00F21BDA"/>
    <w:rsid w:val="00F24748"/>
    <w:rsid w:val="00F32B46"/>
    <w:rsid w:val="00F35DC3"/>
    <w:rsid w:val="00F368B9"/>
    <w:rsid w:val="00F43E5F"/>
    <w:rsid w:val="00F44C78"/>
    <w:rsid w:val="00F46681"/>
    <w:rsid w:val="00F6090A"/>
    <w:rsid w:val="00F6178F"/>
    <w:rsid w:val="00F62209"/>
    <w:rsid w:val="00F633FC"/>
    <w:rsid w:val="00F634F7"/>
    <w:rsid w:val="00F63ED3"/>
    <w:rsid w:val="00F703BE"/>
    <w:rsid w:val="00F834ED"/>
    <w:rsid w:val="00F83521"/>
    <w:rsid w:val="00F946FF"/>
    <w:rsid w:val="00F949D1"/>
    <w:rsid w:val="00F95B7E"/>
    <w:rsid w:val="00F95E38"/>
    <w:rsid w:val="00FA6179"/>
    <w:rsid w:val="00FB133B"/>
    <w:rsid w:val="00FB7D28"/>
    <w:rsid w:val="00FC4FC4"/>
    <w:rsid w:val="00FD05A9"/>
    <w:rsid w:val="00FD0B08"/>
    <w:rsid w:val="00FD1510"/>
    <w:rsid w:val="00FD4556"/>
    <w:rsid w:val="00FD66D7"/>
    <w:rsid w:val="00FE0508"/>
    <w:rsid w:val="00FE0696"/>
    <w:rsid w:val="00FE36A7"/>
    <w:rsid w:val="00FF5EFF"/>
    <w:rsid w:val="00FF6D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FB34D2"/>
  <w15:docId w15:val="{2C3C570A-83C0-4CF3-8067-94EB81F75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8" w:unhideWhenUsed="1" w:qFormat="1"/>
    <w:lsdException w:name="heading 3" w:semiHidden="1" w:uiPriority="8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592CED"/>
    <w:pPr>
      <w:spacing w:line="360" w:lineRule="auto"/>
      <w:ind w:firstLine="709"/>
      <w:jc w:val="both"/>
    </w:pPr>
    <w:rPr>
      <w:rFonts w:ascii="Times New Roman" w:hAnsi="Times New Roman"/>
      <w:sz w:val="28"/>
      <w:szCs w:val="22"/>
    </w:rPr>
  </w:style>
  <w:style w:type="paragraph" w:styleId="1">
    <w:name w:val="heading 1"/>
    <w:basedOn w:val="a6"/>
    <w:next w:val="a6"/>
    <w:link w:val="10"/>
    <w:qFormat/>
    <w:rsid w:val="007D1F87"/>
    <w:pPr>
      <w:keepNext/>
      <w:keepLines/>
      <w:pageBreakBefore/>
      <w:numPr>
        <w:numId w:val="1"/>
      </w:numPr>
      <w:suppressAutoHyphens/>
      <w:spacing w:after="720"/>
      <w:ind w:left="0" w:firstLine="709"/>
      <w:outlineLvl w:val="0"/>
    </w:pPr>
    <w:rPr>
      <w:rFonts w:eastAsia="Times New Roman"/>
      <w:b/>
      <w:color w:val="222A35" w:themeColor="text2" w:themeShade="80"/>
      <w:sz w:val="32"/>
      <w:szCs w:val="32"/>
    </w:rPr>
  </w:style>
  <w:style w:type="paragraph" w:styleId="2">
    <w:name w:val="heading 2"/>
    <w:basedOn w:val="a6"/>
    <w:next w:val="a6"/>
    <w:link w:val="20"/>
    <w:uiPriority w:val="8"/>
    <w:unhideWhenUsed/>
    <w:qFormat/>
    <w:rsid w:val="007D1F87"/>
    <w:pPr>
      <w:keepNext/>
      <w:keepLines/>
      <w:numPr>
        <w:ilvl w:val="1"/>
        <w:numId w:val="1"/>
      </w:numPr>
      <w:spacing w:before="720" w:after="240"/>
      <w:ind w:left="0" w:firstLine="709"/>
      <w:outlineLvl w:val="1"/>
    </w:pPr>
    <w:rPr>
      <w:rFonts w:eastAsia="Times New Roman"/>
      <w:b/>
      <w:color w:val="222A35" w:themeColor="text2" w:themeShade="80"/>
      <w:szCs w:val="26"/>
    </w:rPr>
  </w:style>
  <w:style w:type="paragraph" w:styleId="3">
    <w:name w:val="heading 3"/>
    <w:basedOn w:val="a6"/>
    <w:next w:val="a6"/>
    <w:link w:val="30"/>
    <w:uiPriority w:val="8"/>
    <w:unhideWhenUsed/>
    <w:qFormat/>
    <w:rsid w:val="007D1F87"/>
    <w:pPr>
      <w:keepNext/>
      <w:keepLines/>
      <w:numPr>
        <w:ilvl w:val="2"/>
        <w:numId w:val="1"/>
      </w:numPr>
      <w:spacing w:before="240" w:after="240"/>
      <w:ind w:left="0" w:firstLine="709"/>
      <w:outlineLvl w:val="2"/>
    </w:pPr>
    <w:rPr>
      <w:rFonts w:eastAsia="Times New Roman"/>
      <w:color w:val="222A35" w:themeColor="text2" w:themeShade="80"/>
      <w:szCs w:val="24"/>
    </w:rPr>
  </w:style>
  <w:style w:type="paragraph" w:styleId="4">
    <w:name w:val="heading 4"/>
    <w:basedOn w:val="a6"/>
    <w:next w:val="a6"/>
    <w:link w:val="40"/>
    <w:uiPriority w:val="9"/>
    <w:unhideWhenUsed/>
    <w:qFormat/>
    <w:rsid w:val="00EB020F"/>
    <w:pPr>
      <w:keepNext/>
      <w:keepLines/>
      <w:numPr>
        <w:ilvl w:val="3"/>
        <w:numId w:val="1"/>
      </w:numPr>
      <w:spacing w:before="40"/>
      <w:outlineLvl w:val="3"/>
    </w:pPr>
    <w:rPr>
      <w:rFonts w:eastAsia="Times New Roman"/>
      <w:iCs/>
      <w:color w:val="2E74B5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D51A83"/>
    <w:pPr>
      <w:keepNext/>
      <w:keepLines/>
      <w:numPr>
        <w:ilvl w:val="4"/>
        <w:numId w:val="1"/>
      </w:numPr>
      <w:spacing w:before="40"/>
      <w:outlineLvl w:val="4"/>
    </w:pPr>
    <w:rPr>
      <w:rFonts w:ascii="Calibri Light" w:eastAsia="Times New Roman" w:hAnsi="Calibri Light"/>
      <w:color w:val="2E74B5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D51A83"/>
    <w:pPr>
      <w:keepNext/>
      <w:keepLines/>
      <w:numPr>
        <w:ilvl w:val="5"/>
        <w:numId w:val="1"/>
      </w:numPr>
      <w:spacing w:before="40"/>
      <w:outlineLvl w:val="5"/>
    </w:pPr>
    <w:rPr>
      <w:rFonts w:ascii="Calibri Light" w:eastAsia="Times New Roman" w:hAnsi="Calibri Light"/>
      <w:color w:val="1F4D78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D51A83"/>
    <w:pPr>
      <w:keepNext/>
      <w:keepLines/>
      <w:spacing w:before="40"/>
      <w:ind w:firstLine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8">
    <w:name w:val="heading 8"/>
    <w:basedOn w:val="a6"/>
    <w:next w:val="a6"/>
    <w:link w:val="80"/>
    <w:uiPriority w:val="9"/>
    <w:unhideWhenUsed/>
    <w:qFormat/>
    <w:rsid w:val="00D51A83"/>
    <w:pPr>
      <w:keepNext/>
      <w:keepLines/>
      <w:spacing w:before="40"/>
      <w:ind w:firstLine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D51A83"/>
    <w:pPr>
      <w:keepNext/>
      <w:keepLines/>
      <w:spacing w:before="40"/>
      <w:ind w:firstLine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7D1F87"/>
    <w:rPr>
      <w:rFonts w:ascii="Times New Roman" w:eastAsia="Times New Roman" w:hAnsi="Times New Roman"/>
      <w:b/>
      <w:color w:val="222A35" w:themeColor="text2" w:themeShade="80"/>
      <w:sz w:val="32"/>
      <w:szCs w:val="32"/>
    </w:rPr>
  </w:style>
  <w:style w:type="character" w:customStyle="1" w:styleId="20">
    <w:name w:val="Заголовок 2 Знак"/>
    <w:link w:val="2"/>
    <w:uiPriority w:val="8"/>
    <w:rsid w:val="007D1F87"/>
    <w:rPr>
      <w:rFonts w:ascii="Times New Roman" w:eastAsia="Times New Roman" w:hAnsi="Times New Roman"/>
      <w:b/>
      <w:color w:val="222A35" w:themeColor="text2" w:themeShade="80"/>
      <w:sz w:val="28"/>
      <w:szCs w:val="26"/>
    </w:rPr>
  </w:style>
  <w:style w:type="character" w:customStyle="1" w:styleId="30">
    <w:name w:val="Заголовок 3 Знак"/>
    <w:link w:val="3"/>
    <w:uiPriority w:val="8"/>
    <w:rsid w:val="007D1F87"/>
    <w:rPr>
      <w:rFonts w:ascii="Times New Roman" w:eastAsia="Times New Roman" w:hAnsi="Times New Roman"/>
      <w:color w:val="222A35" w:themeColor="text2" w:themeShade="80"/>
      <w:sz w:val="28"/>
      <w:szCs w:val="24"/>
    </w:rPr>
  </w:style>
  <w:style w:type="paragraph" w:customStyle="1" w:styleId="aa">
    <w:name w:val="Рисунок"/>
    <w:basedOn w:val="a6"/>
    <w:link w:val="ab"/>
    <w:uiPriority w:val="1"/>
    <w:qFormat/>
    <w:rsid w:val="00441F99"/>
    <w:pPr>
      <w:keepNext/>
      <w:keepLines/>
      <w:suppressAutoHyphens/>
      <w:spacing w:before="600"/>
      <w:ind w:firstLine="0"/>
      <w:jc w:val="center"/>
    </w:pPr>
    <w:rPr>
      <w:noProof/>
      <w:color w:val="595959" w:themeColor="text1" w:themeTint="A6"/>
      <w:sz w:val="24"/>
    </w:rPr>
  </w:style>
  <w:style w:type="paragraph" w:customStyle="1" w:styleId="ac">
    <w:name w:val="Подпись рисунка"/>
    <w:next w:val="a6"/>
    <w:qFormat/>
    <w:rsid w:val="007D1F87"/>
    <w:pPr>
      <w:tabs>
        <w:tab w:val="left" w:pos="0"/>
      </w:tabs>
      <w:spacing w:after="600"/>
      <w:ind w:left="720" w:hanging="720"/>
      <w:jc w:val="center"/>
    </w:pPr>
    <w:rPr>
      <w:rFonts w:ascii="Times New Roman" w:hAnsi="Times New Roman"/>
      <w:color w:val="595959" w:themeColor="text1" w:themeTint="A6"/>
      <w:sz w:val="24"/>
      <w:szCs w:val="22"/>
    </w:rPr>
  </w:style>
  <w:style w:type="table" w:customStyle="1" w:styleId="21">
    <w:name w:val="Сетка таблицы2"/>
    <w:basedOn w:val="a8"/>
    <w:next w:val="ad"/>
    <w:uiPriority w:val="39"/>
    <w:rsid w:val="00C07AAB"/>
    <w:rPr>
      <w:rFonts w:asciiTheme="minorHAnsi" w:eastAsia="MS Mincho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d">
    <w:name w:val="Table Grid"/>
    <w:basedOn w:val="a8"/>
    <w:uiPriority w:val="39"/>
    <w:rsid w:val="00E56A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ТаблНазвание"/>
    <w:basedOn w:val="a6"/>
    <w:next w:val="a6"/>
    <w:link w:val="af"/>
    <w:uiPriority w:val="1"/>
    <w:qFormat/>
    <w:rsid w:val="00A23BFC"/>
    <w:pPr>
      <w:keepNext/>
      <w:spacing w:before="480"/>
      <w:ind w:left="709" w:hanging="709"/>
    </w:pPr>
    <w:rPr>
      <w:color w:val="595959" w:themeColor="text1" w:themeTint="A6"/>
      <w:sz w:val="24"/>
    </w:rPr>
  </w:style>
  <w:style w:type="paragraph" w:customStyle="1" w:styleId="af0">
    <w:name w:val="Формула (табл.)"/>
    <w:basedOn w:val="a6"/>
    <w:link w:val="af1"/>
    <w:uiPriority w:val="1"/>
    <w:qFormat/>
    <w:rsid w:val="00EB020F"/>
    <w:pPr>
      <w:ind w:left="-567" w:firstLine="0"/>
      <w:jc w:val="right"/>
    </w:pPr>
    <w:rPr>
      <w:color w:val="7F7F7F"/>
    </w:rPr>
  </w:style>
  <w:style w:type="character" w:customStyle="1" w:styleId="ab">
    <w:name w:val="Рисунок Знак"/>
    <w:link w:val="aa"/>
    <w:uiPriority w:val="1"/>
    <w:rsid w:val="00441F99"/>
    <w:rPr>
      <w:rFonts w:ascii="Times New Roman" w:hAnsi="Times New Roman"/>
      <w:noProof/>
      <w:color w:val="595959" w:themeColor="text1" w:themeTint="A6"/>
      <w:sz w:val="24"/>
      <w:szCs w:val="22"/>
    </w:rPr>
  </w:style>
  <w:style w:type="character" w:customStyle="1" w:styleId="af1">
    <w:name w:val="Формула (табл.) Знак"/>
    <w:link w:val="af0"/>
    <w:uiPriority w:val="1"/>
    <w:rsid w:val="00EB020F"/>
    <w:rPr>
      <w:rFonts w:ascii="Times New Roman" w:hAnsi="Times New Roman"/>
      <w:color w:val="7F7F7F"/>
      <w:sz w:val="28"/>
    </w:rPr>
  </w:style>
  <w:style w:type="paragraph" w:customStyle="1" w:styleId="a1">
    <w:name w:val="СПИСОК_маркированный"/>
    <w:basedOn w:val="a6"/>
    <w:link w:val="af2"/>
    <w:uiPriority w:val="1"/>
    <w:qFormat/>
    <w:rsid w:val="00592CED"/>
    <w:pPr>
      <w:numPr>
        <w:numId w:val="2"/>
      </w:numPr>
      <w:ind w:left="1418" w:hanging="709"/>
    </w:pPr>
  </w:style>
  <w:style w:type="paragraph" w:customStyle="1" w:styleId="a4">
    <w:name w:val="СПИСОК_нумерованный"/>
    <w:basedOn w:val="a1"/>
    <w:link w:val="af3"/>
    <w:uiPriority w:val="1"/>
    <w:qFormat/>
    <w:rsid w:val="00DB0019"/>
    <w:pPr>
      <w:numPr>
        <w:numId w:val="3"/>
      </w:numPr>
    </w:pPr>
  </w:style>
  <w:style w:type="character" w:customStyle="1" w:styleId="af2">
    <w:name w:val="СПИСОК_маркированный Знак"/>
    <w:link w:val="a1"/>
    <w:uiPriority w:val="1"/>
    <w:rsid w:val="00FA6179"/>
    <w:rPr>
      <w:rFonts w:ascii="Times New Roman" w:hAnsi="Times New Roman"/>
      <w:sz w:val="28"/>
      <w:szCs w:val="22"/>
    </w:rPr>
  </w:style>
  <w:style w:type="paragraph" w:styleId="af4">
    <w:name w:val="TOC Heading"/>
    <w:aliases w:val="Заг_СпИсп_Реф_Содерж"/>
    <w:basedOn w:val="1"/>
    <w:next w:val="a6"/>
    <w:uiPriority w:val="39"/>
    <w:unhideWhenUsed/>
    <w:qFormat/>
    <w:rsid w:val="00B709A1"/>
    <w:pPr>
      <w:numPr>
        <w:numId w:val="0"/>
      </w:numPr>
      <w:suppressAutoHyphens w:val="0"/>
      <w:jc w:val="center"/>
      <w:outlineLvl w:val="9"/>
    </w:pPr>
    <w:rPr>
      <w:caps/>
    </w:rPr>
  </w:style>
  <w:style w:type="character" w:customStyle="1" w:styleId="af3">
    <w:name w:val="СПИСОК_нумерованный Знак"/>
    <w:link w:val="a4"/>
    <w:uiPriority w:val="1"/>
    <w:rsid w:val="0078252D"/>
    <w:rPr>
      <w:rFonts w:ascii="Times New Roman" w:hAnsi="Times New Roman"/>
      <w:sz w:val="28"/>
      <w:szCs w:val="22"/>
    </w:rPr>
  </w:style>
  <w:style w:type="paragraph" w:customStyle="1" w:styleId="a2">
    <w:name w:val="Заг_Прил"/>
    <w:basedOn w:val="1"/>
    <w:next w:val="a6"/>
    <w:link w:val="af5"/>
    <w:qFormat/>
    <w:rsid w:val="000D6810"/>
    <w:pPr>
      <w:numPr>
        <w:numId w:val="4"/>
      </w:numPr>
      <w:spacing w:after="120"/>
      <w:jc w:val="center"/>
    </w:pPr>
    <w:rPr>
      <w:caps/>
    </w:rPr>
  </w:style>
  <w:style w:type="paragraph" w:styleId="11">
    <w:name w:val="toc 1"/>
    <w:basedOn w:val="a6"/>
    <w:next w:val="a6"/>
    <w:autoRedefine/>
    <w:uiPriority w:val="39"/>
    <w:unhideWhenUsed/>
    <w:rsid w:val="0092711E"/>
    <w:pPr>
      <w:tabs>
        <w:tab w:val="right" w:leader="dot" w:pos="9344"/>
      </w:tabs>
      <w:spacing w:line="240" w:lineRule="auto"/>
      <w:ind w:firstLine="0"/>
      <w:contextualSpacing/>
    </w:pPr>
    <w:rPr>
      <w:noProof/>
    </w:rPr>
  </w:style>
  <w:style w:type="paragraph" w:styleId="af6">
    <w:name w:val="header"/>
    <w:basedOn w:val="a6"/>
    <w:link w:val="af7"/>
    <w:unhideWhenUsed/>
    <w:rsid w:val="00F13243"/>
    <w:pPr>
      <w:tabs>
        <w:tab w:val="center" w:pos="4677"/>
        <w:tab w:val="right" w:pos="9355"/>
      </w:tabs>
    </w:pPr>
  </w:style>
  <w:style w:type="character" w:customStyle="1" w:styleId="af5">
    <w:name w:val="Заг_Прил Знак"/>
    <w:link w:val="a2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character" w:customStyle="1" w:styleId="af7">
    <w:name w:val="Верхний колонтитул Знак"/>
    <w:link w:val="af6"/>
    <w:uiPriority w:val="99"/>
    <w:rsid w:val="00783FF2"/>
    <w:rPr>
      <w:rFonts w:ascii="Times New Roman" w:hAnsi="Times New Roman"/>
      <w:sz w:val="28"/>
      <w:szCs w:val="22"/>
    </w:rPr>
  </w:style>
  <w:style w:type="paragraph" w:styleId="af8">
    <w:name w:val="footer"/>
    <w:basedOn w:val="a6"/>
    <w:link w:val="af9"/>
    <w:unhideWhenUsed/>
    <w:rsid w:val="00F13243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link w:val="af8"/>
    <w:uiPriority w:val="99"/>
    <w:rsid w:val="00783FF2"/>
    <w:rPr>
      <w:rFonts w:ascii="Times New Roman" w:hAnsi="Times New Roman"/>
      <w:sz w:val="28"/>
      <w:szCs w:val="22"/>
    </w:rPr>
  </w:style>
  <w:style w:type="paragraph" w:customStyle="1" w:styleId="afa">
    <w:name w:val="Номер стр"/>
    <w:basedOn w:val="af8"/>
    <w:link w:val="afb"/>
    <w:uiPriority w:val="1"/>
    <w:qFormat/>
    <w:rsid w:val="00F13243"/>
    <w:pPr>
      <w:ind w:right="566" w:firstLine="0"/>
      <w:jc w:val="center"/>
    </w:pPr>
  </w:style>
  <w:style w:type="character" w:customStyle="1" w:styleId="afb">
    <w:name w:val="Номер стр Знак"/>
    <w:link w:val="afa"/>
    <w:uiPriority w:val="1"/>
    <w:rsid w:val="0069678D"/>
    <w:rPr>
      <w:rFonts w:ascii="Times New Roman" w:hAnsi="Times New Roman"/>
      <w:sz w:val="28"/>
    </w:rPr>
  </w:style>
  <w:style w:type="paragraph" w:customStyle="1" w:styleId="afc">
    <w:name w:val="Список (марк)"/>
    <w:basedOn w:val="afd"/>
    <w:link w:val="afe"/>
    <w:uiPriority w:val="1"/>
    <w:qFormat/>
    <w:rsid w:val="00441F99"/>
    <w:pPr>
      <w:ind w:left="1418" w:hanging="709"/>
      <w:contextualSpacing w:val="0"/>
    </w:pPr>
  </w:style>
  <w:style w:type="paragraph" w:customStyle="1" w:styleId="aff">
    <w:name w:val="Список (нум)"/>
    <w:basedOn w:val="afc"/>
    <w:link w:val="aff0"/>
    <w:uiPriority w:val="1"/>
    <w:qFormat/>
    <w:rsid w:val="00441F99"/>
    <w:pPr>
      <w:ind w:left="0" w:firstLine="709"/>
    </w:pPr>
  </w:style>
  <w:style w:type="character" w:customStyle="1" w:styleId="afe">
    <w:name w:val="Список (марк) Знак"/>
    <w:link w:val="afc"/>
    <w:uiPriority w:val="1"/>
    <w:rsid w:val="00441F99"/>
    <w:rPr>
      <w:rFonts w:ascii="Times New Roman" w:hAnsi="Times New Roman"/>
      <w:sz w:val="28"/>
      <w:szCs w:val="22"/>
    </w:rPr>
  </w:style>
  <w:style w:type="character" w:customStyle="1" w:styleId="aff0">
    <w:name w:val="Список (нум) Знак"/>
    <w:link w:val="aff"/>
    <w:uiPriority w:val="1"/>
    <w:rsid w:val="00441F99"/>
    <w:rPr>
      <w:rFonts w:ascii="Times New Roman" w:hAnsi="Times New Roman"/>
      <w:sz w:val="28"/>
      <w:szCs w:val="22"/>
    </w:rPr>
  </w:style>
  <w:style w:type="character" w:styleId="aff1">
    <w:name w:val="Hyperlink"/>
    <w:uiPriority w:val="99"/>
    <w:unhideWhenUsed/>
    <w:rsid w:val="00441F99"/>
    <w:rPr>
      <w:color w:val="0563C1"/>
      <w:u w:val="single"/>
    </w:rPr>
  </w:style>
  <w:style w:type="paragraph" w:customStyle="1" w:styleId="aff2">
    <w:name w:val="Реферат"/>
    <w:basedOn w:val="a6"/>
    <w:qFormat/>
    <w:rsid w:val="0092711E"/>
    <w:pPr>
      <w:spacing w:line="240" w:lineRule="auto"/>
    </w:pPr>
  </w:style>
  <w:style w:type="paragraph" w:customStyle="1" w:styleId="aff3">
    <w:name w:val="Исполнитель"/>
    <w:basedOn w:val="a6"/>
    <w:qFormat/>
    <w:rsid w:val="00223E63"/>
    <w:pPr>
      <w:tabs>
        <w:tab w:val="left" w:pos="0"/>
        <w:tab w:val="left" w:pos="3261"/>
        <w:tab w:val="left" w:leader="underscore" w:pos="5245"/>
        <w:tab w:val="right" w:pos="9356"/>
      </w:tabs>
      <w:spacing w:before="480" w:line="240" w:lineRule="auto"/>
      <w:ind w:left="-284" w:right="565" w:firstLine="0"/>
      <w:jc w:val="left"/>
    </w:pPr>
  </w:style>
  <w:style w:type="character" w:customStyle="1" w:styleId="40">
    <w:name w:val="Заголовок 4 Знак"/>
    <w:link w:val="4"/>
    <w:rsid w:val="00EB020F"/>
    <w:rPr>
      <w:rFonts w:ascii="Times New Roman" w:eastAsia="Times New Roman" w:hAnsi="Times New Roman"/>
      <w:iCs/>
      <w:color w:val="2E74B5"/>
      <w:sz w:val="28"/>
      <w:szCs w:val="22"/>
    </w:rPr>
  </w:style>
  <w:style w:type="character" w:customStyle="1" w:styleId="50">
    <w:name w:val="Заголовок 5 Знак"/>
    <w:link w:val="5"/>
    <w:uiPriority w:val="9"/>
    <w:semiHidden/>
    <w:rsid w:val="00D51A83"/>
    <w:rPr>
      <w:rFonts w:ascii="Calibri Light" w:eastAsia="Times New Roman" w:hAnsi="Calibri Light"/>
      <w:color w:val="2E74B5"/>
      <w:sz w:val="28"/>
      <w:szCs w:val="22"/>
    </w:rPr>
  </w:style>
  <w:style w:type="character" w:customStyle="1" w:styleId="60">
    <w:name w:val="Заголовок 6 Знак"/>
    <w:link w:val="6"/>
    <w:uiPriority w:val="9"/>
    <w:semiHidden/>
    <w:rsid w:val="00D51A83"/>
    <w:rPr>
      <w:rFonts w:ascii="Calibri Light" w:eastAsia="Times New Roman" w:hAnsi="Calibri Light"/>
      <w:color w:val="1F4D78"/>
      <w:sz w:val="28"/>
      <w:szCs w:val="22"/>
    </w:rPr>
  </w:style>
  <w:style w:type="character" w:customStyle="1" w:styleId="70">
    <w:name w:val="Заголовок 7 Знак"/>
    <w:link w:val="7"/>
    <w:uiPriority w:val="9"/>
    <w:semiHidden/>
    <w:rsid w:val="00D51A83"/>
    <w:rPr>
      <w:rFonts w:ascii="Calibri Light" w:eastAsia="Times New Roman" w:hAnsi="Calibri Light"/>
      <w:i/>
      <w:iCs/>
      <w:color w:val="1F4D78"/>
      <w:sz w:val="28"/>
      <w:szCs w:val="22"/>
    </w:rPr>
  </w:style>
  <w:style w:type="character" w:customStyle="1" w:styleId="80">
    <w:name w:val="Заголовок 8 Знак"/>
    <w:link w:val="8"/>
    <w:uiPriority w:val="9"/>
    <w:rsid w:val="00D51A83"/>
    <w:rPr>
      <w:rFonts w:ascii="Calibri Light" w:eastAsia="Times New Roman" w:hAnsi="Calibri Light"/>
      <w:color w:val="272727"/>
      <w:sz w:val="21"/>
      <w:szCs w:val="21"/>
    </w:rPr>
  </w:style>
  <w:style w:type="character" w:customStyle="1" w:styleId="90">
    <w:name w:val="Заголовок 9 Знак"/>
    <w:link w:val="9"/>
    <w:uiPriority w:val="9"/>
    <w:semiHidden/>
    <w:rsid w:val="00D51A83"/>
    <w:rPr>
      <w:rFonts w:ascii="Calibri Light" w:eastAsia="Times New Roman" w:hAnsi="Calibri Light"/>
      <w:i/>
      <w:iCs/>
      <w:color w:val="272727"/>
      <w:sz w:val="21"/>
      <w:szCs w:val="21"/>
    </w:rPr>
  </w:style>
  <w:style w:type="paragraph" w:customStyle="1" w:styleId="aff4">
    <w:name w:val="Заг_Введ_Закл_СпИст"/>
    <w:basedOn w:val="1"/>
    <w:next w:val="a6"/>
    <w:link w:val="aff5"/>
    <w:qFormat/>
    <w:rsid w:val="000D6810"/>
    <w:pPr>
      <w:numPr>
        <w:numId w:val="0"/>
      </w:numPr>
      <w:jc w:val="center"/>
    </w:pPr>
    <w:rPr>
      <w:caps/>
    </w:rPr>
  </w:style>
  <w:style w:type="paragraph" w:customStyle="1" w:styleId="aff6">
    <w:name w:val="Ссылка"/>
    <w:basedOn w:val="a6"/>
    <w:link w:val="aff7"/>
    <w:qFormat/>
    <w:rsid w:val="00BD5451"/>
    <w:rPr>
      <w:color w:val="0070C0"/>
      <w:u w:val="single"/>
    </w:rPr>
  </w:style>
  <w:style w:type="character" w:customStyle="1" w:styleId="aff5">
    <w:name w:val="Заг_Введ_Закл_СпИст Знак"/>
    <w:link w:val="aff4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paragraph" w:customStyle="1" w:styleId="aff8">
    <w:name w:val="ТаблГоловка"/>
    <w:basedOn w:val="a6"/>
    <w:link w:val="aff9"/>
    <w:qFormat/>
    <w:rsid w:val="00805261"/>
    <w:pPr>
      <w:spacing w:before="40" w:after="40"/>
      <w:ind w:firstLine="0"/>
      <w:jc w:val="center"/>
    </w:pPr>
    <w:rPr>
      <w:b/>
      <w:sz w:val="24"/>
    </w:rPr>
  </w:style>
  <w:style w:type="character" w:customStyle="1" w:styleId="aff7">
    <w:name w:val="Ссылка Знак"/>
    <w:link w:val="aff6"/>
    <w:rsid w:val="00BD5451"/>
    <w:rPr>
      <w:rFonts w:ascii="Times New Roman" w:hAnsi="Times New Roman"/>
      <w:color w:val="0070C0"/>
      <w:sz w:val="28"/>
      <w:u w:val="single"/>
    </w:rPr>
  </w:style>
  <w:style w:type="paragraph" w:customStyle="1" w:styleId="affa">
    <w:name w:val="ТаблБоковик"/>
    <w:basedOn w:val="a6"/>
    <w:link w:val="affb"/>
    <w:qFormat/>
    <w:rsid w:val="00F21BDA"/>
    <w:pPr>
      <w:spacing w:before="40" w:after="40"/>
      <w:ind w:firstLine="0"/>
      <w:jc w:val="left"/>
    </w:pPr>
    <w:rPr>
      <w:sz w:val="24"/>
    </w:rPr>
  </w:style>
  <w:style w:type="character" w:customStyle="1" w:styleId="aff9">
    <w:name w:val="ТаблГоловка Знак"/>
    <w:link w:val="aff8"/>
    <w:rsid w:val="00805261"/>
    <w:rPr>
      <w:rFonts w:ascii="Times New Roman" w:hAnsi="Times New Roman"/>
      <w:b/>
      <w:sz w:val="24"/>
      <w:szCs w:val="22"/>
    </w:rPr>
  </w:style>
  <w:style w:type="paragraph" w:customStyle="1" w:styleId="a">
    <w:name w:val="ТаблБоковикНум"/>
    <w:next w:val="a6"/>
    <w:link w:val="affc"/>
    <w:qFormat/>
    <w:rsid w:val="00E850CE"/>
    <w:pPr>
      <w:numPr>
        <w:numId w:val="5"/>
      </w:numPr>
    </w:pPr>
    <w:rPr>
      <w:rFonts w:ascii="Times New Roman" w:hAnsi="Times New Roman"/>
      <w:sz w:val="24"/>
      <w:szCs w:val="22"/>
      <w:lang w:val="en-US"/>
    </w:rPr>
  </w:style>
  <w:style w:type="character" w:customStyle="1" w:styleId="affb">
    <w:name w:val="ТаблБоковик Знак"/>
    <w:link w:val="affa"/>
    <w:rsid w:val="00F21BDA"/>
    <w:rPr>
      <w:rFonts w:ascii="Times New Roman" w:hAnsi="Times New Roman"/>
      <w:sz w:val="24"/>
    </w:rPr>
  </w:style>
  <w:style w:type="paragraph" w:customStyle="1" w:styleId="affd">
    <w:name w:val="ТаблТело"/>
    <w:link w:val="affe"/>
    <w:qFormat/>
    <w:rsid w:val="0015280F"/>
    <w:rPr>
      <w:rFonts w:ascii="Times New Roman" w:hAnsi="Times New Roman"/>
      <w:sz w:val="24"/>
      <w:szCs w:val="22"/>
    </w:rPr>
  </w:style>
  <w:style w:type="character" w:customStyle="1" w:styleId="affc">
    <w:name w:val="ТаблБоковикНум Знак"/>
    <w:link w:val="a"/>
    <w:rsid w:val="00E850CE"/>
    <w:rPr>
      <w:rFonts w:ascii="Times New Roman" w:hAnsi="Times New Roman"/>
      <w:sz w:val="24"/>
      <w:szCs w:val="22"/>
      <w:lang w:val="en-US"/>
    </w:rPr>
  </w:style>
  <w:style w:type="paragraph" w:customStyle="1" w:styleId="afff">
    <w:name w:val="ТитЦентр"/>
    <w:basedOn w:val="a6"/>
    <w:link w:val="afff0"/>
    <w:qFormat/>
    <w:rsid w:val="00C36FA7"/>
    <w:pPr>
      <w:ind w:right="566" w:firstLine="0"/>
      <w:jc w:val="center"/>
    </w:pPr>
    <w:rPr>
      <w:caps/>
    </w:rPr>
  </w:style>
  <w:style w:type="character" w:customStyle="1" w:styleId="affe">
    <w:name w:val="ТаблТело Знак"/>
    <w:link w:val="affd"/>
    <w:rsid w:val="0015280F"/>
    <w:rPr>
      <w:rFonts w:ascii="Times New Roman" w:hAnsi="Times New Roman"/>
      <w:sz w:val="24"/>
      <w:szCs w:val="22"/>
    </w:rPr>
  </w:style>
  <w:style w:type="paragraph" w:styleId="22">
    <w:name w:val="toc 2"/>
    <w:basedOn w:val="a6"/>
    <w:next w:val="a6"/>
    <w:autoRedefine/>
    <w:uiPriority w:val="39"/>
    <w:unhideWhenUsed/>
    <w:rsid w:val="00FE0696"/>
    <w:pPr>
      <w:tabs>
        <w:tab w:val="right" w:leader="dot" w:pos="9356"/>
      </w:tabs>
      <w:spacing w:line="240" w:lineRule="auto"/>
      <w:ind w:left="284" w:firstLine="0"/>
    </w:pPr>
  </w:style>
  <w:style w:type="character" w:customStyle="1" w:styleId="afff0">
    <w:name w:val="ТитЦентр Знак"/>
    <w:link w:val="afff"/>
    <w:rsid w:val="00C36FA7"/>
    <w:rPr>
      <w:rFonts w:ascii="Times New Roman" w:hAnsi="Times New Roman"/>
      <w:caps/>
      <w:sz w:val="28"/>
    </w:rPr>
  </w:style>
  <w:style w:type="paragraph" w:styleId="31">
    <w:name w:val="toc 3"/>
    <w:basedOn w:val="a6"/>
    <w:next w:val="a6"/>
    <w:autoRedefine/>
    <w:uiPriority w:val="39"/>
    <w:unhideWhenUsed/>
    <w:rsid w:val="00C07AAB"/>
    <w:pPr>
      <w:tabs>
        <w:tab w:val="right" w:leader="dot" w:pos="9344"/>
      </w:tabs>
      <w:spacing w:line="240" w:lineRule="auto"/>
      <w:ind w:left="561" w:firstLine="6"/>
    </w:pPr>
  </w:style>
  <w:style w:type="character" w:styleId="afff1">
    <w:name w:val="Placeholder Text"/>
    <w:uiPriority w:val="99"/>
    <w:semiHidden/>
    <w:rsid w:val="00FB7D28"/>
    <w:rPr>
      <w:color w:val="808080"/>
    </w:rPr>
  </w:style>
  <w:style w:type="paragraph" w:styleId="afd">
    <w:name w:val="List Paragraph"/>
    <w:basedOn w:val="a6"/>
    <w:uiPriority w:val="34"/>
    <w:qFormat/>
    <w:rsid w:val="00441F99"/>
    <w:pPr>
      <w:ind w:left="720"/>
      <w:contextualSpacing/>
    </w:pPr>
  </w:style>
  <w:style w:type="paragraph" w:styleId="afff2">
    <w:name w:val="caption"/>
    <w:basedOn w:val="a6"/>
    <w:next w:val="a6"/>
    <w:unhideWhenUsed/>
    <w:qFormat/>
    <w:rsid w:val="003859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3">
    <w:name w:val="ФОРМУЛА СО СКВОЗНОЙ НУМЕРАЦИЕЙ"/>
    <w:basedOn w:val="afff3"/>
    <w:link w:val="afff4"/>
    <w:qFormat/>
    <w:rsid w:val="0038595B"/>
    <w:pPr>
      <w:numPr>
        <w:ilvl w:val="6"/>
        <w:numId w:val="1"/>
      </w:numPr>
    </w:pPr>
  </w:style>
  <w:style w:type="character" w:customStyle="1" w:styleId="afff5">
    <w:name w:val="Формула Знак"/>
    <w:basedOn w:val="a7"/>
    <w:link w:val="afff3"/>
    <w:rsid w:val="007D1F87"/>
    <w:rPr>
      <w:rFonts w:ascii="Cambria Math" w:hAnsi="Cambria Math"/>
      <w:i/>
      <w:sz w:val="28"/>
      <w:szCs w:val="22"/>
    </w:rPr>
  </w:style>
  <w:style w:type="character" w:customStyle="1" w:styleId="afff4">
    <w:name w:val="ФОРМУЛА СО СКВОЗНОЙ НУМЕРАЦИЕЙ Знак"/>
    <w:basedOn w:val="afff5"/>
    <w:link w:val="a3"/>
    <w:rsid w:val="0038595B"/>
    <w:rPr>
      <w:rFonts w:ascii="Cambria Math" w:hAnsi="Cambria Math"/>
      <w:i/>
      <w:sz w:val="28"/>
      <w:szCs w:val="22"/>
    </w:rPr>
  </w:style>
  <w:style w:type="paragraph" w:customStyle="1" w:styleId="a0">
    <w:name w:val="Код"/>
    <w:basedOn w:val="a6"/>
    <w:link w:val="afff6"/>
    <w:qFormat/>
    <w:rsid w:val="000811C1"/>
    <w:pPr>
      <w:numPr>
        <w:numId w:val="8"/>
      </w:numPr>
      <w:pBdr>
        <w:top w:val="none" w:sz="4" w:space="0" w:color="000000"/>
        <w:left w:val="single" w:sz="4" w:space="4" w:color="auto"/>
        <w:bottom w:val="none" w:sz="4" w:space="0" w:color="000000"/>
        <w:right w:val="none" w:sz="4" w:space="0" w:color="000000"/>
        <w:between w:val="none" w:sz="4" w:space="0" w:color="000000"/>
      </w:pBdr>
      <w:spacing w:before="240" w:after="240" w:line="240" w:lineRule="auto"/>
      <w:ind w:left="567" w:hanging="567"/>
      <w:contextualSpacing/>
      <w:jc w:val="left"/>
    </w:pPr>
    <w:rPr>
      <w:rFonts w:ascii="Courier New" w:hAnsi="Courier New" w:cs="Courier New"/>
      <w:sz w:val="22"/>
      <w:szCs w:val="24"/>
      <w:lang w:val="en-US"/>
    </w:rPr>
  </w:style>
  <w:style w:type="character" w:customStyle="1" w:styleId="afff6">
    <w:name w:val="Код Знак"/>
    <w:basedOn w:val="a7"/>
    <w:link w:val="a0"/>
    <w:rsid w:val="000811C1"/>
    <w:rPr>
      <w:rFonts w:ascii="Courier New" w:hAnsi="Courier New" w:cs="Courier New"/>
      <w:sz w:val="22"/>
      <w:szCs w:val="24"/>
      <w:lang w:val="en-US"/>
    </w:rPr>
  </w:style>
  <w:style w:type="paragraph" w:customStyle="1" w:styleId="afff7">
    <w:name w:val="Терминал"/>
    <w:basedOn w:val="a0"/>
    <w:link w:val="afff8"/>
    <w:rsid w:val="000811C1"/>
    <w:pPr>
      <w:shd w:val="clear" w:color="auto" w:fill="000000" w:themeFill="text1"/>
    </w:pPr>
    <w:rPr>
      <w:b/>
    </w:rPr>
  </w:style>
  <w:style w:type="character" w:customStyle="1" w:styleId="afff8">
    <w:name w:val="Терминал Знак"/>
    <w:link w:val="afff7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paragraph" w:customStyle="1" w:styleId="a5">
    <w:name w:val="Терминал (консоль)"/>
    <w:basedOn w:val="afff7"/>
    <w:link w:val="afff9"/>
    <w:qFormat/>
    <w:rsid w:val="000811C1"/>
    <w:pPr>
      <w:numPr>
        <w:numId w:val="7"/>
      </w:numPr>
      <w:ind w:left="567" w:hanging="567"/>
    </w:pPr>
    <w:rPr>
      <w:lang w:val="ru-RU"/>
    </w:rPr>
  </w:style>
  <w:style w:type="character" w:customStyle="1" w:styleId="afff9">
    <w:name w:val="Терминал (консоль) Знак"/>
    <w:basedOn w:val="afff8"/>
    <w:link w:val="a5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character" w:customStyle="1" w:styleId="af">
    <w:name w:val="ТаблНазвание Знак"/>
    <w:link w:val="ae"/>
    <w:uiPriority w:val="1"/>
    <w:rsid w:val="00A23BFC"/>
    <w:rPr>
      <w:rFonts w:ascii="Times New Roman" w:hAnsi="Times New Roman"/>
      <w:color w:val="595959" w:themeColor="text1" w:themeTint="A6"/>
      <w:sz w:val="24"/>
      <w:szCs w:val="22"/>
    </w:rPr>
  </w:style>
  <w:style w:type="character" w:styleId="afffa">
    <w:name w:val="annotation reference"/>
    <w:basedOn w:val="a7"/>
    <w:uiPriority w:val="99"/>
    <w:semiHidden/>
    <w:unhideWhenUsed/>
    <w:rsid w:val="00805261"/>
    <w:rPr>
      <w:sz w:val="16"/>
      <w:szCs w:val="16"/>
    </w:rPr>
  </w:style>
  <w:style w:type="paragraph" w:styleId="afffb">
    <w:name w:val="annotation text"/>
    <w:basedOn w:val="a6"/>
    <w:link w:val="afffc"/>
    <w:uiPriority w:val="99"/>
    <w:unhideWhenUsed/>
    <w:rsid w:val="00805261"/>
    <w:pPr>
      <w:spacing w:line="240" w:lineRule="auto"/>
    </w:pPr>
    <w:rPr>
      <w:sz w:val="20"/>
      <w:szCs w:val="20"/>
    </w:rPr>
  </w:style>
  <w:style w:type="character" w:customStyle="1" w:styleId="afffc">
    <w:name w:val="Текст примечания Знак"/>
    <w:basedOn w:val="a7"/>
    <w:link w:val="afffb"/>
    <w:uiPriority w:val="99"/>
    <w:rsid w:val="00783FF2"/>
    <w:rPr>
      <w:rFonts w:ascii="Times New Roman" w:hAnsi="Times New Roman"/>
    </w:rPr>
  </w:style>
  <w:style w:type="paragraph" w:styleId="afffd">
    <w:name w:val="annotation subject"/>
    <w:basedOn w:val="afffb"/>
    <w:next w:val="afffb"/>
    <w:link w:val="afffe"/>
    <w:uiPriority w:val="99"/>
    <w:semiHidden/>
    <w:unhideWhenUsed/>
    <w:rsid w:val="00805261"/>
    <w:rPr>
      <w:b/>
      <w:bCs/>
    </w:rPr>
  </w:style>
  <w:style w:type="character" w:customStyle="1" w:styleId="afffe">
    <w:name w:val="Тема примечания Знак"/>
    <w:basedOn w:val="afffc"/>
    <w:link w:val="afffd"/>
    <w:uiPriority w:val="99"/>
    <w:semiHidden/>
    <w:rsid w:val="00805261"/>
    <w:rPr>
      <w:rFonts w:ascii="Times New Roman" w:hAnsi="Times New Roman"/>
      <w:b/>
      <w:bCs/>
    </w:rPr>
  </w:style>
  <w:style w:type="paragraph" w:customStyle="1" w:styleId="afff3">
    <w:name w:val="Формула"/>
    <w:link w:val="afff5"/>
    <w:qFormat/>
    <w:rsid w:val="007D1F87"/>
    <w:pPr>
      <w:tabs>
        <w:tab w:val="center" w:pos="4536"/>
        <w:tab w:val="right" w:pos="9356"/>
      </w:tabs>
      <w:spacing w:before="240" w:after="240"/>
    </w:pPr>
    <w:rPr>
      <w:rFonts w:ascii="Cambria Math" w:hAnsi="Cambria Math"/>
      <w:i/>
      <w:sz w:val="28"/>
      <w:szCs w:val="22"/>
    </w:rPr>
  </w:style>
  <w:style w:type="character" w:styleId="affff">
    <w:name w:val="Unresolved Mention"/>
    <w:basedOn w:val="a7"/>
    <w:uiPriority w:val="99"/>
    <w:semiHidden/>
    <w:unhideWhenUsed/>
    <w:rsid w:val="002B3081"/>
    <w:rPr>
      <w:color w:val="605E5C"/>
      <w:shd w:val="clear" w:color="auto" w:fill="E1DFDD"/>
    </w:rPr>
  </w:style>
  <w:style w:type="character" w:styleId="affff0">
    <w:name w:val="FollowedHyperlink"/>
    <w:basedOn w:val="a7"/>
    <w:uiPriority w:val="99"/>
    <w:semiHidden/>
    <w:unhideWhenUsed/>
    <w:rsid w:val="002B3081"/>
    <w:rPr>
      <w:color w:val="954F72" w:themeColor="followedHyperlink"/>
      <w:u w:val="single"/>
    </w:rPr>
  </w:style>
  <w:style w:type="paragraph" w:customStyle="1" w:styleId="affff1">
    <w:name w:val="подпись_дата"/>
    <w:basedOn w:val="a6"/>
    <w:qFormat/>
    <w:rsid w:val="006C6874"/>
    <w:pPr>
      <w:tabs>
        <w:tab w:val="left" w:pos="0"/>
        <w:tab w:val="left" w:pos="3686"/>
        <w:tab w:val="left" w:leader="underscore" w:pos="5387"/>
        <w:tab w:val="right" w:pos="9356"/>
      </w:tabs>
      <w:spacing w:line="240" w:lineRule="auto"/>
      <w:ind w:firstLine="0"/>
      <w:jc w:val="center"/>
    </w:pPr>
    <w:rPr>
      <w:sz w:val="24"/>
    </w:rPr>
  </w:style>
  <w:style w:type="paragraph" w:customStyle="1" w:styleId="affff2">
    <w:basedOn w:val="a6"/>
    <w:next w:val="affff3"/>
    <w:uiPriority w:val="99"/>
    <w:rsid w:val="006504D8"/>
    <w:pPr>
      <w:spacing w:before="100" w:beforeAutospacing="1" w:after="100" w:afterAutospacing="1" w:line="240" w:lineRule="auto"/>
      <w:ind w:firstLine="0"/>
      <w:jc w:val="left"/>
    </w:pPr>
    <w:rPr>
      <w:rFonts w:ascii="Arial Unicode MS" w:eastAsia="Arial Unicode MS" w:hAnsi="Arial Unicode MS" w:cs="Arial Unicode MS"/>
      <w:sz w:val="24"/>
      <w:szCs w:val="24"/>
    </w:rPr>
  </w:style>
  <w:style w:type="paragraph" w:styleId="affff4">
    <w:name w:val="footnote text"/>
    <w:basedOn w:val="a6"/>
    <w:link w:val="affff5"/>
    <w:semiHidden/>
    <w:rsid w:val="006504D8"/>
    <w:pPr>
      <w:spacing w:line="240" w:lineRule="auto"/>
      <w:ind w:firstLine="0"/>
      <w:jc w:val="left"/>
    </w:pPr>
    <w:rPr>
      <w:rFonts w:eastAsia="Times New Roman"/>
      <w:sz w:val="20"/>
      <w:szCs w:val="20"/>
    </w:rPr>
  </w:style>
  <w:style w:type="character" w:customStyle="1" w:styleId="affff5">
    <w:name w:val="Текст сноски Знак"/>
    <w:basedOn w:val="a7"/>
    <w:link w:val="affff4"/>
    <w:semiHidden/>
    <w:rsid w:val="006504D8"/>
    <w:rPr>
      <w:rFonts w:ascii="Times New Roman" w:eastAsia="Times New Roman" w:hAnsi="Times New Roman"/>
    </w:rPr>
  </w:style>
  <w:style w:type="character" w:styleId="affff6">
    <w:name w:val="footnote reference"/>
    <w:semiHidden/>
    <w:rsid w:val="006504D8"/>
    <w:rPr>
      <w:vertAlign w:val="superscript"/>
    </w:rPr>
  </w:style>
  <w:style w:type="paragraph" w:styleId="affff3">
    <w:name w:val="Normal (Web)"/>
    <w:basedOn w:val="a6"/>
    <w:uiPriority w:val="99"/>
    <w:semiHidden/>
    <w:unhideWhenUsed/>
    <w:rsid w:val="006504D8"/>
    <w:rPr>
      <w:sz w:val="24"/>
      <w:szCs w:val="24"/>
    </w:rPr>
  </w:style>
  <w:style w:type="paragraph" w:styleId="affff7">
    <w:name w:val="Title"/>
    <w:basedOn w:val="a6"/>
    <w:link w:val="affff8"/>
    <w:qFormat/>
    <w:rsid w:val="00C82B9B"/>
    <w:pPr>
      <w:spacing w:before="240" w:after="60" w:line="240" w:lineRule="auto"/>
      <w:ind w:firstLine="0"/>
      <w:jc w:val="center"/>
      <w:outlineLvl w:val="0"/>
    </w:pPr>
    <w:rPr>
      <w:rFonts w:eastAsia="Times New Roman"/>
      <w:b/>
      <w:kern w:val="28"/>
      <w:sz w:val="36"/>
      <w:szCs w:val="20"/>
    </w:rPr>
  </w:style>
  <w:style w:type="character" w:customStyle="1" w:styleId="affff8">
    <w:name w:val="Заголовок Знак"/>
    <w:basedOn w:val="a7"/>
    <w:link w:val="affff7"/>
    <w:rsid w:val="00C82B9B"/>
    <w:rPr>
      <w:rFonts w:ascii="Times New Roman" w:eastAsia="Times New Roman" w:hAnsi="Times New Roman"/>
      <w:b/>
      <w:kern w:val="28"/>
      <w:sz w:val="36"/>
    </w:rPr>
  </w:style>
  <w:style w:type="paragraph" w:styleId="affff9">
    <w:name w:val="Plain Text"/>
    <w:basedOn w:val="a6"/>
    <w:link w:val="affffa"/>
    <w:unhideWhenUsed/>
    <w:rsid w:val="00C82B9B"/>
    <w:pPr>
      <w:spacing w:line="240" w:lineRule="auto"/>
      <w:ind w:firstLine="0"/>
      <w:jc w:val="left"/>
    </w:pPr>
    <w:rPr>
      <w:rFonts w:ascii="Courier New" w:eastAsia="Times New Roman" w:hAnsi="Courier New"/>
      <w:szCs w:val="20"/>
    </w:rPr>
  </w:style>
  <w:style w:type="character" w:customStyle="1" w:styleId="affffa">
    <w:name w:val="Текст Знак"/>
    <w:basedOn w:val="a7"/>
    <w:link w:val="affff9"/>
    <w:rsid w:val="00C82B9B"/>
    <w:rPr>
      <w:rFonts w:ascii="Courier New" w:eastAsia="Times New Roman" w:hAnsi="Courier New"/>
      <w:sz w:val="28"/>
    </w:rPr>
  </w:style>
  <w:style w:type="paragraph" w:styleId="affffb">
    <w:name w:val="Body Text Indent"/>
    <w:basedOn w:val="a6"/>
    <w:link w:val="affffc"/>
    <w:semiHidden/>
    <w:unhideWhenUsed/>
    <w:rsid w:val="00D46BBE"/>
    <w:pPr>
      <w:spacing w:line="240" w:lineRule="auto"/>
      <w:ind w:firstLine="567"/>
    </w:pPr>
    <w:rPr>
      <w:rFonts w:eastAsia="Times New Roman"/>
      <w:szCs w:val="20"/>
    </w:rPr>
  </w:style>
  <w:style w:type="character" w:customStyle="1" w:styleId="affffc">
    <w:name w:val="Основной текст с отступом Знак"/>
    <w:basedOn w:val="a7"/>
    <w:link w:val="affffb"/>
    <w:semiHidden/>
    <w:rsid w:val="00D46BBE"/>
    <w:rPr>
      <w:rFonts w:ascii="Times New Roman" w:eastAsia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13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8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58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4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3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03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9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03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9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image" Target="media/image1.wmf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NI%20PC\Documents\&#1053;&#1072;&#1089;&#1090;&#1088;&#1072;&#1080;&#1074;&#1072;&#1077;&#1084;&#1099;&#1077;%20&#1096;&#1072;&#1073;&#1083;&#1086;&#1085;&#1099;%20Office\&#1054;&#1090;&#1095;&#1077;&#1090;%20&#1086;%20&#1053;&#1048;&#1056;%20(&#1043;&#1054;&#1057;&#1058;%207.32-2017)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25808C-B6EB-4C64-A0C3-CB16EC812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Отчет о НИР (ГОСТ 7.32-2017)</Template>
  <TotalTime>1</TotalTime>
  <Pages>7</Pages>
  <Words>286</Words>
  <Characters>1633</Characters>
  <Application>Microsoft Office Word</Application>
  <DocSecurity>0</DocSecurity>
  <Lines>13</Lines>
  <Paragraphs>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Санкт-Петербургский государственный университет телекоммуникаций им. проф. М. А. Бонч-Бруевича</Company>
  <LinksUpToDate>false</LinksUpToDate>
  <CharactersWithSpaces>1916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Towariszcz</dc:creator>
  <cp:keywords/>
  <dc:description/>
  <cp:lastModifiedBy>Максим Коньков</cp:lastModifiedBy>
  <cp:revision>2</cp:revision>
  <cp:lastPrinted>2022-05-11T13:31:00Z</cp:lastPrinted>
  <dcterms:created xsi:type="dcterms:W3CDTF">2023-10-01T16:11:00Z</dcterms:created>
  <dcterms:modified xsi:type="dcterms:W3CDTF">2023-10-01T16:11:00Z</dcterms:modified>
  <cp:category>Вычислительная и микропроцессорная техника</cp:category>
</cp:coreProperties>
</file>