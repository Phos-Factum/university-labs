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768B86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bookmarkStart w:id="0" w:name="_Hlk103351138"/>
      <w:r w:rsidRPr="0092711E">
        <w:rPr>
          <w:caps/>
        </w:rPr>
        <w:t>Министерство цифрового развития, связи и массовых коммуникаций Российской Федерации</w:t>
      </w:r>
    </w:p>
    <w:p w14:paraId="06D377A3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Федеральное государственное бюджетное образовательное учреждение высшего образования</w:t>
      </w:r>
    </w:p>
    <w:p w14:paraId="79A16787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«Санкт-петербургский государственный университет телекоммуникаций им. проф. М. А. Бонч-Бруевича»</w:t>
      </w:r>
    </w:p>
    <w:p w14:paraId="400D928A" w14:textId="77777777" w:rsidR="00700D7B" w:rsidRDefault="00700D7B" w:rsidP="00700D7B">
      <w:pPr>
        <w:tabs>
          <w:tab w:val="left" w:pos="9356"/>
        </w:tabs>
        <w:spacing w:line="240" w:lineRule="auto"/>
        <w:ind w:right="-2" w:firstLine="0"/>
        <w:jc w:val="center"/>
      </w:pPr>
      <w:r>
        <w:t>(СПбГУТ)</w:t>
      </w:r>
    </w:p>
    <w:p w14:paraId="2DF2CE18" w14:textId="1A7268DD" w:rsidR="00700D7B" w:rsidRPr="000221E9" w:rsidRDefault="00700D7B" w:rsidP="00700D7B">
      <w:pPr>
        <w:tabs>
          <w:tab w:val="left" w:pos="9356"/>
        </w:tabs>
        <w:spacing w:before="3120" w:line="240" w:lineRule="auto"/>
        <w:ind w:right="-2" w:firstLine="0"/>
        <w:jc w:val="center"/>
        <w:rPr>
          <w:caps/>
        </w:rPr>
      </w:pPr>
      <w:r w:rsidRPr="0092711E">
        <w:rPr>
          <w:caps/>
        </w:rPr>
        <w:t>Отч</w:t>
      </w:r>
      <w:r w:rsidR="0053033D">
        <w:rPr>
          <w:caps/>
        </w:rPr>
        <w:t>Ё</w:t>
      </w:r>
      <w:r w:rsidRPr="0092711E">
        <w:rPr>
          <w:caps/>
        </w:rPr>
        <w:t>т</w:t>
      </w:r>
      <w:r w:rsidRPr="0092711E">
        <w:rPr>
          <w:caps/>
        </w:rPr>
        <w:br/>
      </w:r>
      <w:r w:rsidR="005411DB">
        <w:rPr>
          <w:caps/>
        </w:rPr>
        <w:t>ЛАБОРАТОРНАЯ РАБОТА №</w:t>
      </w:r>
      <w:r w:rsidR="004A4D38">
        <w:rPr>
          <w:caps/>
        </w:rPr>
        <w:t>9</w:t>
      </w:r>
    </w:p>
    <w:p w14:paraId="7D2D78CD" w14:textId="7347897D" w:rsidR="005411DB" w:rsidRDefault="004A4D38" w:rsidP="000221E9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  <w:jc w:val="center"/>
      </w:pPr>
      <w:r>
        <w:rPr>
          <w:rFonts w:eastAsia="Times New Roman"/>
          <w:b/>
          <w:kern w:val="28"/>
          <w:sz w:val="36"/>
          <w:szCs w:val="20"/>
        </w:rPr>
        <w:t>Работа со строками</w:t>
      </w:r>
    </w:p>
    <w:p w14:paraId="2A5C17EA" w14:textId="77777777" w:rsidR="005411DB" w:rsidRDefault="005411D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</w:p>
    <w:p w14:paraId="24A50BC7" w14:textId="3E5BA212" w:rsidR="00700D7B" w:rsidRPr="00223E63" w:rsidRDefault="00700D7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  <w:r>
        <w:t>Руководитель,</w:t>
      </w:r>
      <w:r>
        <w:br/>
      </w:r>
      <w:r w:rsidR="00013208">
        <w:t>старший преподаватель</w:t>
      </w:r>
      <w:r w:rsidRPr="00223E63">
        <w:tab/>
      </w:r>
      <w:r w:rsidRPr="00223E63">
        <w:tab/>
      </w:r>
      <w:r w:rsidRPr="00223E63">
        <w:tab/>
      </w:r>
      <w:r w:rsidR="00013208">
        <w:t>Помогалова А. В.</w:t>
      </w:r>
    </w:p>
    <w:p w14:paraId="6AC19ACC" w14:textId="77777777" w:rsidR="00700D7B" w:rsidRDefault="00700D7B" w:rsidP="00700D7B">
      <w:pPr>
        <w:pStyle w:val="affff1"/>
        <w:tabs>
          <w:tab w:val="left" w:pos="9356"/>
        </w:tabs>
        <w:ind w:right="-2"/>
      </w:pPr>
      <w:r w:rsidRPr="006C6874">
        <w:t>подпись, дата</w:t>
      </w:r>
    </w:p>
    <w:p w14:paraId="0FB1D710" w14:textId="77777777" w:rsidR="00700D7B" w:rsidRPr="006C6874" w:rsidRDefault="00700D7B" w:rsidP="00700D7B">
      <w:pPr>
        <w:pStyle w:val="affff1"/>
        <w:tabs>
          <w:tab w:val="left" w:pos="9356"/>
        </w:tabs>
        <w:ind w:right="-2"/>
        <w:rPr>
          <w:caps/>
        </w:rPr>
      </w:pPr>
    </w:p>
    <w:p w14:paraId="34944D04" w14:textId="4FD0CD57" w:rsidR="00700D7B" w:rsidRPr="00C82B9B" w:rsidRDefault="00700D7B" w:rsidP="00700D7B">
      <w:pPr>
        <w:tabs>
          <w:tab w:val="left" w:pos="0"/>
          <w:tab w:val="left" w:pos="3544"/>
          <w:tab w:val="left" w:leader="underscore" w:pos="5812"/>
          <w:tab w:val="right" w:pos="9356"/>
        </w:tabs>
        <w:spacing w:line="240" w:lineRule="auto"/>
        <w:ind w:right="-2" w:firstLine="0"/>
        <w:jc w:val="left"/>
      </w:pPr>
      <w:r w:rsidRPr="000941DE">
        <w:t>Исполнитель,</w:t>
      </w:r>
      <w:r w:rsidRPr="000941DE">
        <w:br/>
        <w:t>группа ИК</w:t>
      </w:r>
      <w:r w:rsidR="00CA0ABB">
        <w:t>ПИ</w:t>
      </w:r>
      <w:r w:rsidRPr="000941DE">
        <w:t>-</w:t>
      </w:r>
      <w:r w:rsidR="00C82B9B" w:rsidRPr="00C82B9B">
        <w:t>33</w:t>
      </w:r>
      <w:r w:rsidRPr="000941DE">
        <w:tab/>
      </w:r>
      <w:r w:rsidRPr="000941DE">
        <w:tab/>
      </w:r>
      <w:r w:rsidRPr="000941DE">
        <w:tab/>
      </w:r>
      <w:r w:rsidR="00AB3C74">
        <w:t>Коньков М. Д.</w:t>
      </w:r>
    </w:p>
    <w:p w14:paraId="385B61E1" w14:textId="77777777" w:rsidR="00700D7B" w:rsidRPr="000941DE" w:rsidRDefault="00700D7B" w:rsidP="00700D7B">
      <w:pPr>
        <w:tabs>
          <w:tab w:val="left" w:pos="0"/>
          <w:tab w:val="left" w:pos="3686"/>
          <w:tab w:val="left" w:leader="underscore" w:pos="5387"/>
          <w:tab w:val="left" w:pos="9356"/>
        </w:tabs>
        <w:spacing w:line="240" w:lineRule="auto"/>
        <w:ind w:right="-2" w:firstLine="0"/>
        <w:jc w:val="center"/>
        <w:rPr>
          <w:sz w:val="24"/>
        </w:rPr>
      </w:pPr>
      <w:r w:rsidRPr="000941DE">
        <w:rPr>
          <w:sz w:val="24"/>
        </w:rPr>
        <w:t>подпись, дата</w:t>
      </w:r>
      <w:bookmarkEnd w:id="0"/>
    </w:p>
    <w:p w14:paraId="2D931E0F" w14:textId="77777777" w:rsidR="00D9424B" w:rsidRDefault="00D9424B" w:rsidP="00D9424B">
      <w:pPr>
        <w:rPr>
          <w:sz w:val="24"/>
        </w:rPr>
      </w:pPr>
    </w:p>
    <w:p w14:paraId="33D7591F" w14:textId="77777777" w:rsidR="00013208" w:rsidRPr="00013208" w:rsidRDefault="00013208" w:rsidP="00013208">
      <w:pPr>
        <w:rPr>
          <w:sz w:val="24"/>
        </w:rPr>
      </w:pPr>
    </w:p>
    <w:p w14:paraId="20074704" w14:textId="77777777" w:rsidR="00013208" w:rsidRPr="00013208" w:rsidRDefault="00013208" w:rsidP="00013208">
      <w:pPr>
        <w:rPr>
          <w:sz w:val="24"/>
        </w:rPr>
      </w:pPr>
    </w:p>
    <w:p w14:paraId="04295DC3" w14:textId="77777777" w:rsidR="00013208" w:rsidRPr="00013208" w:rsidRDefault="00013208" w:rsidP="00013208">
      <w:pPr>
        <w:rPr>
          <w:sz w:val="24"/>
        </w:rPr>
      </w:pPr>
    </w:p>
    <w:p w14:paraId="62C3DE81" w14:textId="38033DD8" w:rsidR="00013208" w:rsidRDefault="00013208" w:rsidP="00013208">
      <w:pPr>
        <w:tabs>
          <w:tab w:val="left" w:pos="5892"/>
        </w:tabs>
        <w:rPr>
          <w:sz w:val="24"/>
        </w:rPr>
      </w:pPr>
      <w:r>
        <w:rPr>
          <w:sz w:val="24"/>
        </w:rPr>
        <w:tab/>
      </w:r>
    </w:p>
    <w:p w14:paraId="0530B102" w14:textId="77777777" w:rsidR="00013208" w:rsidRDefault="00013208" w:rsidP="00013208">
      <w:pPr>
        <w:rPr>
          <w:sz w:val="24"/>
        </w:rPr>
      </w:pPr>
    </w:p>
    <w:p w14:paraId="3B223DDA" w14:textId="0F3BD395" w:rsidR="00013208" w:rsidRPr="00013208" w:rsidRDefault="00013208" w:rsidP="00013208">
      <w:pPr>
        <w:rPr>
          <w:sz w:val="24"/>
        </w:rPr>
        <w:sectPr w:rsidR="00013208" w:rsidRPr="00013208" w:rsidSect="00097668">
          <w:footerReference w:type="default" r:id="rId8"/>
          <w:footerReference w:type="first" r:id="rId9"/>
          <w:pgSz w:w="11906" w:h="16838"/>
          <w:pgMar w:top="1134" w:right="851" w:bottom="1134" w:left="1701" w:header="340" w:footer="1134" w:gutter="0"/>
          <w:cols w:space="708"/>
          <w:titlePg/>
          <w:docGrid w:linePitch="381"/>
        </w:sectPr>
      </w:pPr>
    </w:p>
    <w:p w14:paraId="00AFEC3E" w14:textId="5F7D13F5" w:rsidR="00441F99" w:rsidRPr="00CA0ABB" w:rsidRDefault="00BC4682" w:rsidP="007D1F87">
      <w:pPr>
        <w:pStyle w:val="aff4"/>
        <w:rPr>
          <w:sz w:val="28"/>
          <w:szCs w:val="28"/>
        </w:rPr>
      </w:pPr>
      <w:r w:rsidRPr="00CA0ABB">
        <w:rPr>
          <w:sz w:val="28"/>
          <w:szCs w:val="28"/>
        </w:rPr>
        <w:lastRenderedPageBreak/>
        <w:t>УСЛОВИЯ РАБОТЫ</w:t>
      </w:r>
    </w:p>
    <w:p w14:paraId="5DE344D7" w14:textId="70D63FFC" w:rsidR="00BC4682" w:rsidRPr="000C736A" w:rsidRDefault="00BC4682" w:rsidP="00BC4682">
      <w:pPr>
        <w:ind w:firstLine="1418"/>
        <w:rPr>
          <w:b/>
          <w:bCs/>
        </w:rPr>
      </w:pPr>
      <w:r w:rsidRPr="000C736A">
        <w:rPr>
          <w:b/>
          <w:bCs/>
        </w:rPr>
        <w:t>Вариант №</w:t>
      </w:r>
      <w:r w:rsidR="00C82B9B" w:rsidRPr="000C736A">
        <w:rPr>
          <w:b/>
          <w:bCs/>
        </w:rPr>
        <w:t xml:space="preserve"> 1</w:t>
      </w:r>
      <w:r w:rsidR="00FA3B41" w:rsidRPr="000C736A">
        <w:rPr>
          <w:b/>
          <w:bCs/>
        </w:rPr>
        <w:t>2</w:t>
      </w:r>
      <w:r w:rsidR="00C82B9B" w:rsidRPr="000C736A">
        <w:rPr>
          <w:b/>
          <w:bCs/>
        </w:rPr>
        <w:t>:</w:t>
      </w:r>
    </w:p>
    <w:p w14:paraId="61CE0977" w14:textId="5FC5A310" w:rsidR="00C82B9B" w:rsidRDefault="00C82B9B" w:rsidP="000C736A">
      <w:pPr>
        <w:ind w:firstLine="0"/>
        <w:jc w:val="center"/>
      </w:pPr>
      <w:r>
        <w:t xml:space="preserve">Создать программу по вычислению значений функций </w:t>
      </w:r>
      <w:r>
        <w:rPr>
          <w:lang w:val="en-US"/>
        </w:rPr>
        <w:t>y</w:t>
      </w:r>
      <w:r w:rsidRPr="00C82B9B">
        <w:t xml:space="preserve"> </w:t>
      </w:r>
      <w:r>
        <w:t xml:space="preserve">и </w:t>
      </w:r>
      <w:r>
        <w:rPr>
          <w:lang w:val="en-US"/>
        </w:rPr>
        <w:t>z</w:t>
      </w:r>
      <w:r>
        <w:t>:</w:t>
      </w:r>
    </w:p>
    <w:tbl>
      <w:tblPr>
        <w:tblW w:w="0" w:type="auto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84"/>
        <w:gridCol w:w="7138"/>
      </w:tblGrid>
      <w:tr w:rsidR="004A4D38" w14:paraId="0A5ECEC8" w14:textId="77777777" w:rsidTr="004A4D38">
        <w:tblPrEx>
          <w:tblCellMar>
            <w:top w:w="0" w:type="dxa"/>
            <w:bottom w:w="0" w:type="dxa"/>
          </w:tblCellMar>
        </w:tblPrEx>
        <w:tc>
          <w:tcPr>
            <w:tcW w:w="1384" w:type="dxa"/>
            <w:vAlign w:val="center"/>
          </w:tcPr>
          <w:p w14:paraId="340F019C" w14:textId="04ECCAD6" w:rsidR="004A4D38" w:rsidRDefault="004A4D38" w:rsidP="0058351C">
            <w:pPr>
              <w:pStyle w:val="affffb"/>
            </w:pPr>
            <w:r>
              <w:t>Вариант</w:t>
            </w:r>
          </w:p>
        </w:tc>
        <w:tc>
          <w:tcPr>
            <w:tcW w:w="7138" w:type="dxa"/>
          </w:tcPr>
          <w:p w14:paraId="3EBD9736" w14:textId="43B86CC7" w:rsidR="004A4D38" w:rsidRDefault="004A4D38" w:rsidP="0058351C">
            <w:pPr>
              <w:pStyle w:val="affffb"/>
            </w:pPr>
            <w:r>
              <w:t>Задание</w:t>
            </w:r>
          </w:p>
        </w:tc>
      </w:tr>
      <w:tr w:rsidR="004A4D38" w14:paraId="74BD017A" w14:textId="77777777" w:rsidTr="004A4D38">
        <w:tblPrEx>
          <w:tblCellMar>
            <w:top w:w="0" w:type="dxa"/>
            <w:bottom w:w="0" w:type="dxa"/>
          </w:tblCellMar>
        </w:tblPrEx>
        <w:tc>
          <w:tcPr>
            <w:tcW w:w="1384" w:type="dxa"/>
            <w:vAlign w:val="center"/>
          </w:tcPr>
          <w:p w14:paraId="4F70F23A" w14:textId="77777777" w:rsidR="004A4D38" w:rsidRDefault="004A4D38" w:rsidP="0058351C">
            <w:pPr>
              <w:pStyle w:val="affffb"/>
            </w:pPr>
            <w:r>
              <w:t>12</w:t>
            </w:r>
          </w:p>
        </w:tc>
        <w:tc>
          <w:tcPr>
            <w:tcW w:w="7138" w:type="dxa"/>
          </w:tcPr>
          <w:p w14:paraId="3B09743C" w14:textId="77777777" w:rsidR="004A4D38" w:rsidRDefault="004A4D38" w:rsidP="0058351C">
            <w:pPr>
              <w:pStyle w:val="affffb"/>
            </w:pPr>
            <w:r>
              <w:t xml:space="preserve">Поменять местами первое и последнее слово в каждой строке. </w:t>
            </w:r>
          </w:p>
        </w:tc>
      </w:tr>
    </w:tbl>
    <w:p w14:paraId="51236D1E" w14:textId="00373A8E" w:rsidR="00BC4682" w:rsidRPr="004A4D38" w:rsidRDefault="00BC4682" w:rsidP="002E7FC9">
      <w:pPr>
        <w:ind w:firstLine="0"/>
        <w:rPr>
          <w:b/>
          <w:bCs/>
        </w:rPr>
      </w:pPr>
    </w:p>
    <w:p w14:paraId="72E59693" w14:textId="77777777" w:rsidR="002E7FC9" w:rsidRDefault="002E7FC9" w:rsidP="002E7FC9">
      <w:pPr>
        <w:ind w:firstLine="0"/>
      </w:pPr>
    </w:p>
    <w:p w14:paraId="4F1B68EF" w14:textId="6539C490" w:rsidR="002E7FC9" w:rsidRPr="000C736A" w:rsidRDefault="002E7FC9" w:rsidP="00BC4682">
      <w:pPr>
        <w:ind w:firstLine="1418"/>
        <w:rPr>
          <w:b/>
          <w:bCs/>
        </w:rPr>
      </w:pPr>
      <w:r w:rsidRPr="000C736A">
        <w:rPr>
          <w:b/>
          <w:bCs/>
        </w:rPr>
        <w:t>Общая формулировка:</w:t>
      </w:r>
    </w:p>
    <w:p w14:paraId="51FF8541" w14:textId="3A5C9A59" w:rsidR="000C736A" w:rsidRDefault="004A4D38" w:rsidP="000C736A">
      <w:pPr>
        <w:pStyle w:val="23"/>
        <w:tabs>
          <w:tab w:val="left" w:pos="322"/>
          <w:tab w:val="left" w:pos="1678"/>
          <w:tab w:val="left" w:pos="4253"/>
          <w:tab w:val="left" w:pos="8647"/>
          <w:tab w:val="left" w:pos="9072"/>
        </w:tabs>
        <w:ind w:right="0"/>
      </w:pPr>
      <w:bookmarkStart w:id="1" w:name="_Toc103178894"/>
      <w:r>
        <w:t>Необходимо считать текст, введённый с клавиатуры по определённым условиям, затем поменять местами первое и последнее слово в каждой строке и вывести изменённый текст.</w:t>
      </w:r>
    </w:p>
    <w:p w14:paraId="5BCE8982" w14:textId="77777777" w:rsidR="00C82B9B" w:rsidRDefault="00C82B9B" w:rsidP="00C82B9B">
      <w:pPr>
        <w:pStyle w:val="affff9"/>
        <w:ind w:firstLine="567"/>
        <w:jc w:val="both"/>
        <w:rPr>
          <w:rFonts w:ascii="Times New Roman" w:hAnsi="Times New Roman"/>
        </w:rPr>
      </w:pPr>
    </w:p>
    <w:p w14:paraId="483BC882" w14:textId="7550BF12" w:rsidR="00441F99" w:rsidRPr="000D6810" w:rsidRDefault="00441F99" w:rsidP="007D1F87">
      <w:pPr>
        <w:pStyle w:val="1"/>
      </w:pPr>
      <w:r w:rsidRPr="00D0206A">
        <w:lastRenderedPageBreak/>
        <w:t>Общи</w:t>
      </w:r>
      <w:r w:rsidR="00D509B5">
        <w:t>й</w:t>
      </w:r>
      <w:r w:rsidRPr="000D6810">
        <w:t xml:space="preserve"> </w:t>
      </w:r>
      <w:bookmarkEnd w:id="1"/>
      <w:r w:rsidR="002E7FC9">
        <w:t>алгоритм решения</w:t>
      </w:r>
    </w:p>
    <w:p w14:paraId="18068B40" w14:textId="022F58DE" w:rsidR="00E358EC" w:rsidRDefault="004A4D38" w:rsidP="00E358EC">
      <w:pPr>
        <w:pStyle w:val="affff9"/>
        <w:ind w:firstLine="56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В данной лабораторной работе необходимо работать со строками. Поделим задачу на 5 подзадач:</w:t>
      </w:r>
    </w:p>
    <w:p w14:paraId="6D70EDCD" w14:textId="76A950A3" w:rsidR="004A4D38" w:rsidRDefault="004A4D38" w:rsidP="004A4D38">
      <w:pPr>
        <w:pStyle w:val="affff9"/>
        <w:numPr>
          <w:ilvl w:val="0"/>
          <w:numId w:val="25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Просим пользователя указать число строк и затем проверить это число на условие </w:t>
      </w:r>
      <w:r w:rsidRPr="004A4D38">
        <w:rPr>
          <w:rFonts w:ascii="Times New Roman" w:hAnsi="Times New Roman"/>
        </w:rPr>
        <w:t xml:space="preserve">‘0 </w:t>
      </w:r>
      <w:proofErr w:type="gramStart"/>
      <w:r w:rsidRPr="004A4D38">
        <w:rPr>
          <w:rFonts w:ascii="Times New Roman" w:hAnsi="Times New Roman"/>
        </w:rPr>
        <w:t xml:space="preserve">&lt; </w:t>
      </w:r>
      <w:r>
        <w:rPr>
          <w:rFonts w:ascii="Times New Roman" w:hAnsi="Times New Roman"/>
        </w:rPr>
        <w:t>число</w:t>
      </w:r>
      <w:proofErr w:type="gramEnd"/>
      <w:r>
        <w:rPr>
          <w:rFonts w:ascii="Times New Roman" w:hAnsi="Times New Roman"/>
        </w:rPr>
        <w:t xml:space="preserve"> строк</w:t>
      </w:r>
      <w:r w:rsidRPr="004A4D38">
        <w:rPr>
          <w:rFonts w:ascii="Times New Roman" w:hAnsi="Times New Roman"/>
        </w:rPr>
        <w:t xml:space="preserve"> &lt;= 20’;</w:t>
      </w:r>
    </w:p>
    <w:p w14:paraId="58876AC2" w14:textId="23803EB4" w:rsidR="004A4D38" w:rsidRDefault="004A4D38" w:rsidP="004A4D38">
      <w:pPr>
        <w:pStyle w:val="affff9"/>
        <w:numPr>
          <w:ilvl w:val="0"/>
          <w:numId w:val="25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Выделяем память для динамического массива строк, где каждая будет являться массивом с символами (получается работа с двумерным массивом)</w:t>
      </w:r>
      <w:r w:rsidRPr="004A4D38">
        <w:rPr>
          <w:rFonts w:ascii="Times New Roman" w:hAnsi="Times New Roman"/>
        </w:rPr>
        <w:t>;</w:t>
      </w:r>
    </w:p>
    <w:p w14:paraId="09F25749" w14:textId="3747F01C" w:rsidR="004A4D38" w:rsidRDefault="004A4D38" w:rsidP="004A4D38">
      <w:pPr>
        <w:pStyle w:val="affff9"/>
        <w:numPr>
          <w:ilvl w:val="0"/>
          <w:numId w:val="25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Просим пользователя поочерёдно ввести текст из слов построчно, после каждой итерации дублируя память для новой строки</w:t>
      </w:r>
      <w:r w:rsidRPr="004A4D38">
        <w:rPr>
          <w:rFonts w:ascii="Times New Roman" w:hAnsi="Times New Roman"/>
        </w:rPr>
        <w:t>;</w:t>
      </w:r>
    </w:p>
    <w:p w14:paraId="5DD34167" w14:textId="6A977989" w:rsidR="004A4D38" w:rsidRDefault="004A4D38" w:rsidP="004A4D38">
      <w:pPr>
        <w:pStyle w:val="affff9"/>
        <w:numPr>
          <w:ilvl w:val="0"/>
          <w:numId w:val="25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Выводим с помощью функции </w:t>
      </w:r>
      <w:r w:rsidRPr="004A4D38">
        <w:rPr>
          <w:rFonts w:ascii="Times New Roman" w:hAnsi="Times New Roman"/>
        </w:rPr>
        <w:t>‘</w:t>
      </w:r>
      <w:proofErr w:type="gramStart"/>
      <w:r>
        <w:rPr>
          <w:rFonts w:ascii="Times New Roman" w:hAnsi="Times New Roman"/>
          <w:lang w:val="en-US"/>
        </w:rPr>
        <w:t>rearrangeWords</w:t>
      </w:r>
      <w:r w:rsidRPr="004A4D38">
        <w:rPr>
          <w:rFonts w:ascii="Times New Roman" w:hAnsi="Times New Roman"/>
        </w:rPr>
        <w:t>(</w:t>
      </w:r>
      <w:proofErr w:type="gramEnd"/>
      <w:r w:rsidRPr="004A4D38">
        <w:rPr>
          <w:rFonts w:ascii="Times New Roman" w:hAnsi="Times New Roman"/>
        </w:rPr>
        <w:t>);’</w:t>
      </w:r>
      <w:r>
        <w:rPr>
          <w:rFonts w:ascii="Times New Roman" w:hAnsi="Times New Roman"/>
        </w:rPr>
        <w:t xml:space="preserve"> изменённый текст с заменой первого и последнего слова в каждой из строк, после чего освобождаем память компьютера после вывода текста</w:t>
      </w:r>
      <w:r w:rsidRPr="004A4D38">
        <w:rPr>
          <w:rFonts w:ascii="Times New Roman" w:hAnsi="Times New Roman"/>
        </w:rPr>
        <w:t>;</w:t>
      </w:r>
    </w:p>
    <w:p w14:paraId="501E7A80" w14:textId="70312F46" w:rsidR="004A4D38" w:rsidRDefault="004A4D38" w:rsidP="004A4D38">
      <w:pPr>
        <w:pStyle w:val="affff9"/>
        <w:numPr>
          <w:ilvl w:val="0"/>
          <w:numId w:val="25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Предлагаем пользователю повторить программу или остановить</w:t>
      </w:r>
      <w:r w:rsidRPr="004A4D38">
        <w:rPr>
          <w:rFonts w:ascii="Times New Roman" w:hAnsi="Times New Roman"/>
        </w:rPr>
        <w:t>.</w:t>
      </w:r>
    </w:p>
    <w:p w14:paraId="0609BCFF" w14:textId="213FB323" w:rsidR="00C74D7D" w:rsidRDefault="00C74D7D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23C7F705" w14:textId="0D4FBB4C" w:rsidR="00721D45" w:rsidRDefault="00721D4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46D111D9" w14:textId="16F2B9DE" w:rsidR="00BF73B2" w:rsidRDefault="00BF73B2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78D13597" w14:textId="0D01C7B0" w:rsidR="00BF73B2" w:rsidRDefault="00BF73B2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185658B9" w14:textId="43966402" w:rsidR="00BF73B2" w:rsidRDefault="00BF73B2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7B878068" w14:textId="18561443" w:rsidR="00BF73B2" w:rsidRDefault="00BF73B2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39541932" w14:textId="6A57583F" w:rsidR="00BF73B2" w:rsidRDefault="00BF73B2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33E154DC" w14:textId="66814BF1" w:rsidR="00BF73B2" w:rsidRDefault="00BF73B2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094B5C75" w14:textId="2B26AA4E" w:rsidR="00BF73B2" w:rsidRDefault="00BF73B2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056035DA" w14:textId="56FE928F" w:rsidR="00BF73B2" w:rsidRDefault="00BF73B2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7F4951C9" w14:textId="3AD3840E" w:rsidR="00BF73B2" w:rsidRDefault="00BF73B2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5F7DE6A0" w14:textId="7C056449" w:rsidR="00BF73B2" w:rsidRDefault="00BF73B2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75E52E64" w14:textId="7431A57D" w:rsidR="00BF73B2" w:rsidRDefault="00BF73B2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2FA6B3A8" w14:textId="294708A1" w:rsidR="00BF73B2" w:rsidRDefault="00BF73B2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2522BEBD" w14:textId="40FC1F9E" w:rsidR="00BF73B2" w:rsidRDefault="00BF73B2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2355CAC4" w14:textId="2D5076EE" w:rsidR="00BF73B2" w:rsidRDefault="00BF73B2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02EF4502" w14:textId="30370836" w:rsidR="00BF73B2" w:rsidRDefault="00BF73B2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4A42D915" w14:textId="018EE6D4" w:rsidR="00BF73B2" w:rsidRDefault="00BF73B2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623A1194" w14:textId="68C14E4E" w:rsidR="00BF73B2" w:rsidRDefault="00BF73B2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5AE5EF16" w14:textId="4211F649" w:rsidR="00BF73B2" w:rsidRDefault="00BF73B2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46221973" w14:textId="25371CD5" w:rsidR="00BF73B2" w:rsidRDefault="00BF73B2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4E59D8DE" w14:textId="67E18D0B" w:rsidR="00BF73B2" w:rsidRDefault="00BF73B2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52ECDB60" w14:textId="63A8DFCB" w:rsidR="00BF73B2" w:rsidRDefault="00BF73B2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609E5A7E" w14:textId="77777777" w:rsidR="00BF73B2" w:rsidRDefault="00BF73B2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72436728" w14:textId="5C8F63CF" w:rsidR="00F46681" w:rsidRPr="00BF73B2" w:rsidRDefault="002E7FC9" w:rsidP="00BF73B2">
      <w:pPr>
        <w:pStyle w:val="2"/>
      </w:pPr>
      <w:r>
        <w:lastRenderedPageBreak/>
        <w:t>Общий алгоритм решения</w:t>
      </w:r>
    </w:p>
    <w:p w14:paraId="069793A7" w14:textId="03F4DC56" w:rsidR="00C74D7D" w:rsidRDefault="00BF73B2" w:rsidP="00BF73B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FC861" wp14:editId="2A2D9173">
            <wp:extent cx="5343525" cy="5629275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D72C6" w14:textId="77777777" w:rsidR="00F46681" w:rsidRPr="00E358EC" w:rsidRDefault="00F46681" w:rsidP="00E358EC">
      <w:pPr>
        <w:rPr>
          <w:lang w:val="en-US"/>
        </w:rPr>
      </w:pPr>
    </w:p>
    <w:tbl>
      <w:tblPr>
        <w:tblW w:w="942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59"/>
        <w:gridCol w:w="3118"/>
        <w:gridCol w:w="2994"/>
        <w:gridCol w:w="2357"/>
      </w:tblGrid>
      <w:tr w:rsidR="00E358EC" w14:paraId="3C3E6413" w14:textId="77777777" w:rsidTr="00E358EC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3EE36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6776A" w14:textId="77777777" w:rsidR="00E358EC" w:rsidRDefault="00E358EC">
            <w:pPr>
              <w:pStyle w:val="affff9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Обозначение в задаче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009A2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Идентификатор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E4374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Назначение</w:t>
            </w:r>
          </w:p>
        </w:tc>
      </w:tr>
      <w:tr w:rsidR="00E358EC" w14:paraId="2EC4BFF2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209D0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F5365" w14:textId="29B2E825" w:rsidR="00E358EC" w:rsidRDefault="00F33364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numCount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F1392" w14:textId="58566BB2" w:rsidR="00E358EC" w:rsidRPr="00F33364" w:rsidRDefault="00F33364">
            <w:pPr>
              <w:pStyle w:val="affff9"/>
              <w:jc w:val="center"/>
              <w:rPr>
                <w:rFonts w:ascii="Times New Roman" w:hAnsi="Times New Roman"/>
                <w:i/>
              </w:rPr>
            </w:pPr>
            <w:r>
              <w:rPr>
                <w:rFonts w:ascii="Times New Roman" w:hAnsi="Times New Roman"/>
                <w:i/>
                <w:lang w:val="en-US"/>
              </w:rPr>
              <w:t>numCount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1EA5A0" w14:textId="4E280EFF" w:rsidR="00E358EC" w:rsidRPr="000024F2" w:rsidRDefault="00F33364" w:rsidP="000024F2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Порядковый </w:t>
            </w:r>
            <w:r w:rsidR="00AD2477">
              <w:rPr>
                <w:rFonts w:ascii="Times New Roman" w:hAnsi="Times New Roman"/>
              </w:rPr>
              <w:t xml:space="preserve">       </w:t>
            </w:r>
            <w:r>
              <w:rPr>
                <w:rFonts w:ascii="Times New Roman" w:hAnsi="Times New Roman"/>
              </w:rPr>
              <w:t>номер слова</w:t>
            </w:r>
          </w:p>
        </w:tc>
      </w:tr>
      <w:tr w:rsidR="00E358EC" w14:paraId="4E4A2EF1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47211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8D722" w14:textId="67EAB41D" w:rsidR="00E358EC" w:rsidRPr="00AD2477" w:rsidRDefault="00AD2477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n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20ED8" w14:textId="47F3D7BE" w:rsidR="00E358EC" w:rsidRPr="00F33364" w:rsidRDefault="00F33364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lineCount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01FA2" w14:textId="7637AFA5" w:rsidR="00E358EC" w:rsidRDefault="00F33364" w:rsidP="000024F2">
            <w:pPr>
              <w:pStyle w:val="affff9"/>
              <w:jc w:val="center"/>
            </w:pPr>
            <w:r>
              <w:rPr>
                <w:rFonts w:ascii="Times New Roman" w:hAnsi="Times New Roman"/>
              </w:rPr>
              <w:t>Количество строк текста</w:t>
            </w:r>
          </w:p>
        </w:tc>
      </w:tr>
      <w:tr w:rsidR="00E358EC" w14:paraId="0C222CC3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7AA06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25848" w14:textId="33F53DD4" w:rsidR="00E358EC" w:rsidRDefault="00F33364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i, j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1B385" w14:textId="3406E2C0" w:rsidR="00E358EC" w:rsidRDefault="00F33364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i, j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0EEB4" w14:textId="0ED8B8F7" w:rsidR="00E358EC" w:rsidRPr="00F33364" w:rsidRDefault="00F33364" w:rsidP="000024F2">
            <w:pPr>
              <w:ind w:firstLine="0"/>
              <w:jc w:val="center"/>
              <w:rPr>
                <w:lang w:val="en-US"/>
              </w:rPr>
            </w:pPr>
            <w:r>
              <w:t>Итераторы циклов функции</w:t>
            </w:r>
          </w:p>
        </w:tc>
      </w:tr>
      <w:tr w:rsidR="00F33364" w14:paraId="420B1309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AD7A2" w14:textId="3DE616A7" w:rsidR="00F33364" w:rsidRDefault="00F33364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F31CC" w14:textId="33B351D9" w:rsidR="00F33364" w:rsidRDefault="00F33364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again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6580C" w14:textId="19BC7AB2" w:rsidR="00F33364" w:rsidRDefault="00F33364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again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7C7E6F" w14:textId="132F269E" w:rsidR="00F33364" w:rsidRDefault="00F33364" w:rsidP="000024F2">
            <w:pPr>
              <w:ind w:firstLine="0"/>
              <w:jc w:val="center"/>
            </w:pPr>
            <w:r>
              <w:t>Повторение программы</w:t>
            </w:r>
          </w:p>
        </w:tc>
      </w:tr>
    </w:tbl>
    <w:p w14:paraId="0E8A1E80" w14:textId="5FB1B4B4" w:rsidR="00441F99" w:rsidRPr="00E850CE" w:rsidRDefault="002E7FC9" w:rsidP="007D1F87">
      <w:pPr>
        <w:pStyle w:val="2"/>
      </w:pPr>
      <w:r>
        <w:lastRenderedPageBreak/>
        <w:t>Тестирование</w:t>
      </w:r>
    </w:p>
    <w:p w14:paraId="266CD5ED" w14:textId="135A2946" w:rsidR="00AD2477" w:rsidRDefault="00C82B9B" w:rsidP="00C82B9B">
      <w:pPr>
        <w:ind w:left="142" w:firstLine="425"/>
        <w:rPr>
          <w:i/>
        </w:rPr>
      </w:pPr>
      <w:r>
        <w:t xml:space="preserve">Для тестирования программы выбираем контрольный набор исходных данных: </w:t>
      </w:r>
      <w:r w:rsidR="00AD2477">
        <w:rPr>
          <w:i/>
          <w:lang w:val="en-US"/>
        </w:rPr>
        <w:t>lineCount</w:t>
      </w:r>
      <w:r w:rsidR="00AD2477" w:rsidRPr="00AD2477">
        <w:rPr>
          <w:i/>
        </w:rPr>
        <w:t xml:space="preserve"> = 3; </w:t>
      </w:r>
      <w:r w:rsidR="00AD2477">
        <w:rPr>
          <w:i/>
          <w:lang w:val="en-US"/>
        </w:rPr>
        <w:t>again</w:t>
      </w:r>
      <w:r w:rsidR="00AD2477" w:rsidRPr="00AD2477">
        <w:rPr>
          <w:i/>
        </w:rPr>
        <w:t xml:space="preserve"> = 0; </w:t>
      </w:r>
      <w:proofErr w:type="gramStart"/>
      <w:r w:rsidR="00AD2477">
        <w:rPr>
          <w:i/>
          <w:lang w:val="en-US"/>
        </w:rPr>
        <w:t>inputText</w:t>
      </w:r>
      <w:r w:rsidR="00BE30AD" w:rsidRPr="00BE30AD">
        <w:rPr>
          <w:i/>
        </w:rPr>
        <w:t>(</w:t>
      </w:r>
      <w:proofErr w:type="gramEnd"/>
      <w:r w:rsidR="00BE30AD" w:rsidRPr="00BE30AD">
        <w:rPr>
          <w:i/>
        </w:rPr>
        <w:t>*)</w:t>
      </w:r>
      <w:r w:rsidR="00AD2477" w:rsidRPr="00AD2477">
        <w:rPr>
          <w:i/>
        </w:rPr>
        <w:t xml:space="preserve">: </w:t>
      </w:r>
    </w:p>
    <w:p w14:paraId="4EDA9928" w14:textId="3857A636" w:rsidR="00C82B9B" w:rsidRDefault="00AD2477" w:rsidP="00C82B9B">
      <w:pPr>
        <w:ind w:left="142" w:firstLine="425"/>
        <w:rPr>
          <w:i/>
        </w:rPr>
      </w:pPr>
      <w:r>
        <w:rPr>
          <w:i/>
          <w:lang w:val="en-US"/>
        </w:rPr>
        <w:t>Hey</w:t>
      </w:r>
      <w:r w:rsidRPr="00AD2477">
        <w:rPr>
          <w:i/>
        </w:rPr>
        <w:t xml:space="preserve">, </w:t>
      </w:r>
      <w:r>
        <w:rPr>
          <w:i/>
          <w:lang w:val="en-US"/>
        </w:rPr>
        <w:t>brother</w:t>
      </w:r>
      <w:r w:rsidRPr="00AD2477">
        <w:rPr>
          <w:i/>
        </w:rPr>
        <w:t xml:space="preserve"> </w:t>
      </w:r>
      <w:r>
        <w:rPr>
          <w:i/>
          <w:lang w:val="en-US"/>
        </w:rPr>
        <w:t>Mario</w:t>
      </w:r>
      <w:r w:rsidRPr="00AD2477">
        <w:rPr>
          <w:i/>
        </w:rPr>
        <w:t xml:space="preserve">! </w:t>
      </w:r>
    </w:p>
    <w:p w14:paraId="1590398A" w14:textId="0F3FD480" w:rsidR="00AD2477" w:rsidRDefault="00AD2477" w:rsidP="00C82B9B">
      <w:pPr>
        <w:ind w:left="142" w:firstLine="425"/>
        <w:rPr>
          <w:i/>
          <w:lang w:val="en-US"/>
        </w:rPr>
      </w:pPr>
      <w:r>
        <w:rPr>
          <w:i/>
          <w:lang w:val="en-US"/>
        </w:rPr>
        <w:t>Do you want to eat pizza tomorrow?</w:t>
      </w:r>
    </w:p>
    <w:p w14:paraId="1EC7E4B4" w14:textId="70C7DB8C" w:rsidR="00AD2477" w:rsidRPr="00AD2477" w:rsidRDefault="00AD2477" w:rsidP="00C82B9B">
      <w:pPr>
        <w:ind w:left="142" w:firstLine="425"/>
        <w:rPr>
          <w:i/>
          <w:lang w:val="en-US"/>
        </w:rPr>
      </w:pPr>
      <w:r>
        <w:rPr>
          <w:i/>
          <w:lang w:val="en-US"/>
        </w:rPr>
        <w:t>Because I will go.</w:t>
      </w:r>
    </w:p>
    <w:p w14:paraId="0FDECB2B" w14:textId="77777777" w:rsidR="00477F2D" w:rsidRPr="00AD2477" w:rsidRDefault="00477F2D" w:rsidP="00C82B9B">
      <w:pPr>
        <w:ind w:left="142" w:firstLine="425"/>
        <w:rPr>
          <w:lang w:val="en-US"/>
        </w:rPr>
      </w:pPr>
    </w:p>
    <w:p w14:paraId="1AF9DBD5" w14:textId="3469F304" w:rsidR="00D54E7B" w:rsidRDefault="00D54E7B" w:rsidP="00C82B9B">
      <w:pPr>
        <w:ind w:left="142" w:firstLine="425"/>
      </w:pPr>
      <w:r w:rsidRPr="00477F2D">
        <w:rPr>
          <w:b/>
          <w:bCs/>
        </w:rPr>
        <w:t>Переменные</w:t>
      </w:r>
      <w:r>
        <w:t>:</w:t>
      </w:r>
    </w:p>
    <w:p w14:paraId="4BCE36B7" w14:textId="08B9808C" w:rsidR="00D54E7B" w:rsidRPr="000024F2" w:rsidRDefault="00D54E7B" w:rsidP="00C82B9B">
      <w:pPr>
        <w:ind w:left="142" w:firstLine="425"/>
        <w:rPr>
          <w:szCs w:val="20"/>
        </w:rPr>
      </w:pPr>
    </w:p>
    <w:tbl>
      <w:tblPr>
        <w:tblStyle w:val="ad"/>
        <w:tblW w:w="9916" w:type="dxa"/>
        <w:tblInd w:w="-572" w:type="dxa"/>
        <w:tblLook w:val="04A0" w:firstRow="1" w:lastRow="0" w:firstColumn="1" w:lastColumn="0" w:noHBand="0" w:noVBand="1"/>
      </w:tblPr>
      <w:tblGrid>
        <w:gridCol w:w="2410"/>
        <w:gridCol w:w="2410"/>
        <w:gridCol w:w="2268"/>
        <w:gridCol w:w="2828"/>
      </w:tblGrid>
      <w:tr w:rsidR="00BE30AD" w14:paraId="5FFB5AB5" w14:textId="4DB03271" w:rsidTr="00BE30AD">
        <w:tc>
          <w:tcPr>
            <w:tcW w:w="2410" w:type="dxa"/>
          </w:tcPr>
          <w:p w14:paraId="506E0120" w14:textId="3AEEE929" w:rsidR="00BE30AD" w:rsidRPr="000024F2" w:rsidRDefault="00BE30AD" w:rsidP="00477F2D">
            <w:pPr>
              <w:ind w:firstLine="0"/>
              <w:jc w:val="center"/>
            </w:pPr>
            <w:r>
              <w:t>Переменная</w:t>
            </w:r>
          </w:p>
        </w:tc>
        <w:tc>
          <w:tcPr>
            <w:tcW w:w="2410" w:type="dxa"/>
          </w:tcPr>
          <w:p w14:paraId="272E1247" w14:textId="1E5A3B54" w:rsidR="00BE30AD" w:rsidRPr="00D54E7B" w:rsidRDefault="00BE30A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lineCount</w:t>
            </w:r>
          </w:p>
        </w:tc>
        <w:tc>
          <w:tcPr>
            <w:tcW w:w="2268" w:type="dxa"/>
          </w:tcPr>
          <w:p w14:paraId="2D7FE59E" w14:textId="227AE608" w:rsidR="00BE30AD" w:rsidRPr="000024F2" w:rsidRDefault="00BE30A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again</w:t>
            </w:r>
          </w:p>
        </w:tc>
        <w:tc>
          <w:tcPr>
            <w:tcW w:w="2828" w:type="dxa"/>
          </w:tcPr>
          <w:p w14:paraId="7B8BFCB4" w14:textId="17685F39" w:rsidR="00BE30AD" w:rsidRDefault="00BE30A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inputText</w:t>
            </w:r>
          </w:p>
        </w:tc>
      </w:tr>
      <w:tr w:rsidR="00BE30AD" w14:paraId="3CFF20AE" w14:textId="446A758F" w:rsidTr="00BE30AD">
        <w:trPr>
          <w:trHeight w:val="441"/>
        </w:trPr>
        <w:tc>
          <w:tcPr>
            <w:tcW w:w="2410" w:type="dxa"/>
          </w:tcPr>
          <w:p w14:paraId="48D3B5B5" w14:textId="08701427" w:rsidR="00BE30AD" w:rsidRDefault="00BE30AD" w:rsidP="00477F2D">
            <w:pPr>
              <w:ind w:firstLine="0"/>
              <w:jc w:val="center"/>
            </w:pPr>
            <w:r>
              <w:t>Рабочий набор</w:t>
            </w:r>
          </w:p>
        </w:tc>
        <w:tc>
          <w:tcPr>
            <w:tcW w:w="2410" w:type="dxa"/>
          </w:tcPr>
          <w:p w14:paraId="7CEEC66E" w14:textId="6B84D6EC" w:rsidR="00BE30AD" w:rsidRPr="00D54E7B" w:rsidRDefault="00BE30A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268" w:type="dxa"/>
          </w:tcPr>
          <w:p w14:paraId="6F3F5674" w14:textId="4399C5BB" w:rsidR="00BE30AD" w:rsidRPr="00D54E7B" w:rsidRDefault="00BE30A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828" w:type="dxa"/>
          </w:tcPr>
          <w:p w14:paraId="432CC5A4" w14:textId="1A19D484" w:rsidR="00BE30AD" w:rsidRDefault="00BE30A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</w:tr>
    </w:tbl>
    <w:p w14:paraId="678864E7" w14:textId="000865A1" w:rsidR="00337638" w:rsidRDefault="00337638" w:rsidP="000024F2">
      <w:pPr>
        <w:ind w:firstLine="0"/>
      </w:pPr>
    </w:p>
    <w:p w14:paraId="5D2F821E" w14:textId="77777777" w:rsidR="00D54E7B" w:rsidRDefault="00D54E7B" w:rsidP="000024F2">
      <w:pPr>
        <w:ind w:firstLine="0"/>
      </w:pPr>
    </w:p>
    <w:p w14:paraId="54AD160C" w14:textId="523C29B1" w:rsidR="00BE2C89" w:rsidRDefault="00BE2C89" w:rsidP="00BE2C89">
      <w:pPr>
        <w:pStyle w:val="a2"/>
        <w:rPr>
          <w:sz w:val="28"/>
          <w:szCs w:val="28"/>
        </w:rPr>
      </w:pPr>
      <w:r w:rsidRPr="00CA0ABB">
        <w:rPr>
          <w:sz w:val="28"/>
          <w:szCs w:val="28"/>
        </w:rPr>
        <w:lastRenderedPageBreak/>
        <w:br/>
      </w:r>
      <w:bookmarkStart w:id="2" w:name="_Toc73330507"/>
      <w:bookmarkStart w:id="3" w:name="_Toc103178903"/>
      <w:r w:rsidRPr="00CA0ABB">
        <w:rPr>
          <w:sz w:val="28"/>
          <w:szCs w:val="28"/>
        </w:rPr>
        <w:t xml:space="preserve">Листинг программы </w:t>
      </w:r>
      <w:r w:rsidR="00C134F7">
        <w:rPr>
          <w:sz w:val="28"/>
          <w:szCs w:val="28"/>
          <w:lang w:val="en-US"/>
        </w:rPr>
        <w:t>lab</w:t>
      </w:r>
      <w:r w:rsidR="000B4DA2" w:rsidRPr="000B4DA2">
        <w:rPr>
          <w:sz w:val="28"/>
          <w:szCs w:val="28"/>
        </w:rPr>
        <w:t>9</w:t>
      </w:r>
      <w:r w:rsidR="00C134F7" w:rsidRPr="00C134F7">
        <w:rPr>
          <w:sz w:val="28"/>
          <w:szCs w:val="28"/>
        </w:rPr>
        <w:t>.</w:t>
      </w:r>
      <w:r w:rsidR="00C134F7">
        <w:rPr>
          <w:sz w:val="28"/>
          <w:szCs w:val="28"/>
          <w:lang w:val="en-US"/>
        </w:rPr>
        <w:t>c</w:t>
      </w:r>
      <w:r w:rsidRPr="00CA0ABB">
        <w:rPr>
          <w:sz w:val="28"/>
          <w:szCs w:val="28"/>
        </w:rPr>
        <w:t xml:space="preserve"> (C)</w:t>
      </w:r>
      <w:bookmarkEnd w:id="2"/>
      <w:bookmarkEnd w:id="3"/>
    </w:p>
    <w:p w14:paraId="1A088EF9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>#include "stdio.h"</w:t>
      </w:r>
    </w:p>
    <w:p w14:paraId="556193B6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>#include "stdlib.h"</w:t>
      </w:r>
    </w:p>
    <w:p w14:paraId="1B6CA23C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>#include "string.h"</w:t>
      </w:r>
    </w:p>
    <w:p w14:paraId="3198879A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>#include "math.h"</w:t>
      </w:r>
    </w:p>
    <w:p w14:paraId="4396F470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>#include "functions.c"</w:t>
      </w:r>
    </w:p>
    <w:p w14:paraId="112C5032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>#include "functions.h"</w:t>
      </w:r>
    </w:p>
    <w:p w14:paraId="6C0D4A08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</w:p>
    <w:p w14:paraId="54DDF3C4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>#define MAX_LENGTH 1000</w:t>
      </w:r>
    </w:p>
    <w:p w14:paraId="61DD7E8B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</w:p>
    <w:p w14:paraId="094C7A42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</w:p>
    <w:p w14:paraId="55FAEEB2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int 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main(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) </w:t>
      </w:r>
    </w:p>
    <w:p w14:paraId="16A40FC3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>{</w:t>
      </w:r>
    </w:p>
    <w:p w14:paraId="2EFD714D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char again;</w:t>
      </w:r>
    </w:p>
    <w:p w14:paraId="4BF0590F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while (1)</w:t>
      </w:r>
    </w:p>
    <w:p w14:paraId="5E95763B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{</w:t>
      </w:r>
    </w:p>
    <w:p w14:paraId="26E590D9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// Enter number of lines</w:t>
      </w:r>
    </w:p>
    <w:p w14:paraId="4FF29F63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int lineCount;</w:t>
      </w:r>
    </w:p>
    <w:p w14:paraId="29D9688A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system("cls");</w:t>
      </w:r>
    </w:p>
    <w:p w14:paraId="148C4C3A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printf(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"\033[0;36mEnter count of strings: \033[0m");</w:t>
      </w:r>
    </w:p>
    <w:p w14:paraId="65551B98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scanf(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"%d", &amp;lineCount);</w:t>
      </w:r>
    </w:p>
    <w:p w14:paraId="0D107DD9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if 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( (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lineCount &lt; 1) || (lineCount &gt; 20) )</w:t>
      </w:r>
    </w:p>
    <w:p w14:paraId="4CB8A953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{</w:t>
      </w:r>
    </w:p>
    <w:p w14:paraId="6344B788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while 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( (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lineCount &lt; 1) || (lineCount &gt; 20) )</w:t>
      </w:r>
    </w:p>
    <w:p w14:paraId="5E41C933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{</w:t>
      </w:r>
    </w:p>
    <w:p w14:paraId="1CD09FD7" w14:textId="4FFAAFE4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    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printf(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"\n\033[0;31mError! Count of strings shoud be '0 &lt; x &lt;=</w:t>
      </w:r>
      <w:r>
        <w:rPr>
          <w:rFonts w:ascii="Consolas" w:hAnsi="Consolas"/>
          <w:color w:val="7030A0"/>
          <w:sz w:val="20"/>
          <w:szCs w:val="20"/>
          <w:lang w:val="en-US"/>
        </w:rPr>
        <w:t xml:space="preserve">          </w:t>
      </w: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7030A0"/>
          <w:sz w:val="20"/>
          <w:szCs w:val="20"/>
          <w:lang w:val="en-US"/>
        </w:rPr>
        <w:t xml:space="preserve">                                                              </w:t>
      </w:r>
      <w:r w:rsidRPr="000F3917">
        <w:rPr>
          <w:rFonts w:ascii="Consolas" w:hAnsi="Consolas"/>
          <w:color w:val="7030A0"/>
          <w:sz w:val="20"/>
          <w:szCs w:val="20"/>
          <w:lang w:val="en-US"/>
        </w:rPr>
        <w:t>20'.\033[0m\n");</w:t>
      </w:r>
    </w:p>
    <w:p w14:paraId="0A90CDAE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    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printf(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"\033[0;36mEnter count of strings: \033[0m");</w:t>
      </w:r>
    </w:p>
    <w:p w14:paraId="702F4621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    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scanf(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"%d", &amp;lineCount);</w:t>
      </w:r>
    </w:p>
    <w:p w14:paraId="60A2497C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}</w:t>
      </w:r>
    </w:p>
    <w:p w14:paraId="4CEA10A8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}</w:t>
      </w:r>
    </w:p>
    <w:p w14:paraId="4A8DEB7A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</w:p>
    <w:p w14:paraId="418F771F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// Allocating memory for the text</w:t>
      </w:r>
    </w:p>
    <w:p w14:paraId="37D9A4E6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while (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getchar(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) != '\n' &amp;&amp; getchar() != EOF)       // memory allocating cycle (error preventing)</w:t>
      </w:r>
    </w:p>
    <w:p w14:paraId="3397CDB8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{</w:t>
      </w:r>
    </w:p>
    <w:p w14:paraId="61BBCE3A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char **lines = (char*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*)malloc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(lineCount * sizeof(char *));  </w:t>
      </w:r>
    </w:p>
    <w:p w14:paraId="7CE384B9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}</w:t>
      </w:r>
    </w:p>
    <w:p w14:paraId="3F679E80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</w:p>
    <w:p w14:paraId="0538608E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// Entering original text</w:t>
      </w:r>
    </w:p>
    <w:p w14:paraId="5EDCE912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char *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lines[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MAX_LENGTH];</w:t>
      </w:r>
    </w:p>
    <w:p w14:paraId="5BE64E4D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printf(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"\n\033[0;32m--- Starting text ---\033[0m\n");</w:t>
      </w:r>
    </w:p>
    <w:p w14:paraId="2D56B5FE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for (int i = 0; i &lt; lineCount; i++)                 // text input cycle</w:t>
      </w:r>
    </w:p>
    <w:p w14:paraId="729098D4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{</w:t>
      </w:r>
    </w:p>
    <w:p w14:paraId="3043E8C4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char 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inputText[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MAX_LENGTH];</w:t>
      </w:r>
    </w:p>
    <w:p w14:paraId="38456279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fgets(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inputText, sizeof(inputText), stdin);     </w:t>
      </w:r>
    </w:p>
    <w:p w14:paraId="58DF896F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inputText[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strcspn(inputText, "\n")] = 0;        </w:t>
      </w:r>
    </w:p>
    <w:p w14:paraId="12A83A20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</w:p>
    <w:p w14:paraId="5ACA8616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lines[i] = strdup(inputText);                   </w:t>
      </w:r>
    </w:p>
    <w:p w14:paraId="2686D721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}</w:t>
      </w:r>
    </w:p>
    <w:p w14:paraId="1DF7DE5D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</w:p>
    <w:p w14:paraId="491A534D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// Output fixed text</w:t>
      </w:r>
    </w:p>
    <w:p w14:paraId="11FA8FAF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printf(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"\n\033[0;32m--- Fixed text ---\033[0m\n");</w:t>
      </w:r>
    </w:p>
    <w:p w14:paraId="5466F6D4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rearrangeWords(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lines, lineCount);                   </w:t>
      </w:r>
    </w:p>
    <w:p w14:paraId="0D17FD15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for (int i = 0; i &lt; lineCount; i++)                 // memory free cycle</w:t>
      </w:r>
    </w:p>
    <w:p w14:paraId="6C54CED7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{              </w:t>
      </w:r>
    </w:p>
    <w:p w14:paraId="0C900180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free(lines[i]);</w:t>
      </w:r>
    </w:p>
    <w:p w14:paraId="0B96347D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}</w:t>
      </w:r>
    </w:p>
    <w:p w14:paraId="1C68609A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</w:p>
    <w:p w14:paraId="6B4EA878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// Repeating program</w:t>
      </w:r>
    </w:p>
    <w:p w14:paraId="43A1EA19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printf(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"\n\033[0;33mRepeat program? \033[0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m(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'y'/'Y' --- yes / other --- no)\nAnswer: ");</w:t>
      </w:r>
    </w:p>
    <w:p w14:paraId="359E8724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scanf(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" %c", &amp;again);</w:t>
      </w:r>
    </w:p>
    <w:p w14:paraId="1DB3438D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if 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( (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again != 'y') &amp;&amp; (again != 'Y') )</w:t>
      </w:r>
    </w:p>
    <w:p w14:paraId="0133390A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{</w:t>
      </w:r>
    </w:p>
    <w:p w14:paraId="251FECAE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break;</w:t>
      </w:r>
    </w:p>
    <w:p w14:paraId="54C7A3F4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} </w:t>
      </w:r>
    </w:p>
    <w:p w14:paraId="09E9BDB2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}</w:t>
      </w:r>
    </w:p>
    <w:p w14:paraId="671EFCA0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</w:p>
    <w:p w14:paraId="2ACE7159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return 0;</w:t>
      </w:r>
    </w:p>
    <w:p w14:paraId="4CDF3A66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</w:rPr>
      </w:pPr>
      <w:r w:rsidRPr="000F3917">
        <w:rPr>
          <w:rFonts w:ascii="Consolas" w:hAnsi="Consolas"/>
          <w:color w:val="7030A0"/>
          <w:sz w:val="20"/>
          <w:szCs w:val="20"/>
        </w:rPr>
        <w:t>}</w:t>
      </w:r>
    </w:p>
    <w:p w14:paraId="2AD03771" w14:textId="77777777" w:rsidR="000F3917" w:rsidRDefault="000F3917" w:rsidP="000F3917"/>
    <w:p w14:paraId="10EBC278" w14:textId="77777777" w:rsidR="000F3917" w:rsidRDefault="000F3917" w:rsidP="000F3917"/>
    <w:p w14:paraId="383A03E6" w14:textId="3FA32F99" w:rsidR="000B4DA2" w:rsidRDefault="000B4DA2" w:rsidP="000B4DA2">
      <w:pPr>
        <w:pStyle w:val="a2"/>
      </w:pPr>
      <w:r w:rsidRPr="000B4DA2">
        <w:t xml:space="preserve">                                                                                 </w:t>
      </w:r>
      <w:r w:rsidRPr="000B4DA2">
        <w:rPr>
          <w:sz w:val="28"/>
          <w:szCs w:val="28"/>
        </w:rPr>
        <w:t xml:space="preserve">листинг файла </w:t>
      </w:r>
      <w:r w:rsidRPr="000B4DA2">
        <w:rPr>
          <w:sz w:val="28"/>
          <w:szCs w:val="28"/>
          <w:lang w:val="en-US"/>
        </w:rPr>
        <w:t>functions</w:t>
      </w:r>
      <w:r w:rsidRPr="000B4DA2">
        <w:rPr>
          <w:sz w:val="28"/>
          <w:szCs w:val="28"/>
        </w:rPr>
        <w:t>.</w:t>
      </w:r>
      <w:r w:rsidRPr="000B4DA2">
        <w:rPr>
          <w:sz w:val="28"/>
          <w:szCs w:val="28"/>
          <w:lang w:val="en-US"/>
        </w:rPr>
        <w:t>c</w:t>
      </w:r>
      <w:r w:rsidRPr="000B4DA2">
        <w:rPr>
          <w:sz w:val="28"/>
          <w:szCs w:val="28"/>
        </w:rPr>
        <w:t xml:space="preserve"> (</w:t>
      </w:r>
      <w:r w:rsidRPr="000B4DA2">
        <w:rPr>
          <w:sz w:val="28"/>
          <w:szCs w:val="28"/>
          <w:lang w:val="en-US"/>
        </w:rPr>
        <w:t>C</w:t>
      </w:r>
      <w:r w:rsidRPr="000B4DA2">
        <w:rPr>
          <w:sz w:val="28"/>
          <w:szCs w:val="28"/>
        </w:rPr>
        <w:t>)</w:t>
      </w:r>
      <w:r w:rsidRPr="000B4DA2">
        <w:t xml:space="preserve">             </w:t>
      </w:r>
    </w:p>
    <w:p w14:paraId="702381B5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>#include "stdio.h"</w:t>
      </w:r>
    </w:p>
    <w:p w14:paraId="1D33F697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>#include "stdlib.h"</w:t>
      </w:r>
    </w:p>
    <w:p w14:paraId="6D87BFD1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>#include "string.h"</w:t>
      </w:r>
    </w:p>
    <w:p w14:paraId="0BD6A147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</w:p>
    <w:p w14:paraId="43F5C715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>#define MAX_LENGTH 1000</w:t>
      </w:r>
    </w:p>
    <w:p w14:paraId="46E34380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</w:p>
    <w:p w14:paraId="17A15B4C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void 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rearrangeWords(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char **lines, int lineCount) </w:t>
      </w:r>
    </w:p>
    <w:p w14:paraId="24382543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>{</w:t>
      </w:r>
    </w:p>
    <w:p w14:paraId="18FA4D17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for (int i = 0; i &lt; lineCount; i++) </w:t>
      </w:r>
    </w:p>
    <w:p w14:paraId="556C2559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{</w:t>
      </w:r>
    </w:p>
    <w:p w14:paraId="30E1B7CD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char *line = lines[i];</w:t>
      </w:r>
    </w:p>
    <w:p w14:paraId="5E54FF99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char *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word;   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      // </w:t>
      </w:r>
      <w:r w:rsidRPr="000F3917">
        <w:rPr>
          <w:rFonts w:ascii="Consolas" w:hAnsi="Consolas"/>
          <w:color w:val="7030A0"/>
          <w:sz w:val="20"/>
          <w:szCs w:val="20"/>
        </w:rPr>
        <w:t>массив</w:t>
      </w: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</w:t>
      </w:r>
      <w:r w:rsidRPr="000F3917">
        <w:rPr>
          <w:rFonts w:ascii="Consolas" w:hAnsi="Consolas"/>
          <w:color w:val="7030A0"/>
          <w:sz w:val="20"/>
          <w:szCs w:val="20"/>
        </w:rPr>
        <w:t>со</w:t>
      </w: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</w:t>
      </w:r>
      <w:r w:rsidRPr="000F3917">
        <w:rPr>
          <w:rFonts w:ascii="Consolas" w:hAnsi="Consolas"/>
          <w:color w:val="7030A0"/>
          <w:sz w:val="20"/>
          <w:szCs w:val="20"/>
        </w:rPr>
        <w:t>словами</w:t>
      </w:r>
    </w:p>
    <w:p w14:paraId="7DDE7F66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char *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firstWord[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MAX_LENGTH];</w:t>
      </w:r>
    </w:p>
    <w:p w14:paraId="5BCA5EB2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char *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lastWord[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MAX_LENGTH];</w:t>
      </w:r>
    </w:p>
    <w:p w14:paraId="7D9FA934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char *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goodWords[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MAX_LENGTH];</w:t>
      </w:r>
    </w:p>
    <w:p w14:paraId="712B2839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int numCount = 0;</w:t>
      </w:r>
    </w:p>
    <w:p w14:paraId="1FB3081F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</w:p>
    <w:p w14:paraId="324B5904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r w:rsidRPr="000F3917">
        <w:rPr>
          <w:rFonts w:ascii="Consolas" w:hAnsi="Consolas"/>
          <w:color w:val="7030A0"/>
          <w:sz w:val="20"/>
          <w:szCs w:val="20"/>
        </w:rPr>
        <w:t xml:space="preserve">word = </w:t>
      </w:r>
      <w:proofErr w:type="gramStart"/>
      <w:r w:rsidRPr="000F3917">
        <w:rPr>
          <w:rFonts w:ascii="Consolas" w:hAnsi="Consolas"/>
          <w:color w:val="7030A0"/>
          <w:sz w:val="20"/>
          <w:szCs w:val="20"/>
        </w:rPr>
        <w:t>strtok(</w:t>
      </w:r>
      <w:proofErr w:type="gramEnd"/>
      <w:r w:rsidRPr="000F3917">
        <w:rPr>
          <w:rFonts w:ascii="Consolas" w:hAnsi="Consolas"/>
          <w:color w:val="7030A0"/>
          <w:sz w:val="20"/>
          <w:szCs w:val="20"/>
        </w:rPr>
        <w:t xml:space="preserve">line, " \n");             // разделить по строкам  </w:t>
      </w:r>
    </w:p>
    <w:p w14:paraId="0FA2BA6F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</w:rPr>
        <w:t xml:space="preserve">        </w:t>
      </w:r>
      <w:r w:rsidRPr="000F3917">
        <w:rPr>
          <w:rFonts w:ascii="Consolas" w:hAnsi="Consolas"/>
          <w:color w:val="7030A0"/>
          <w:sz w:val="20"/>
          <w:szCs w:val="20"/>
          <w:lang w:val="en-US"/>
        </w:rPr>
        <w:t>firstWord[i] = word;</w:t>
      </w:r>
    </w:p>
    <w:p w14:paraId="70D6EED7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if (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word !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= NULL)</w:t>
      </w:r>
    </w:p>
    <w:p w14:paraId="0095A8FE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{</w:t>
      </w:r>
    </w:p>
    <w:p w14:paraId="0880C78F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while (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word !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= NULL)</w:t>
      </w:r>
    </w:p>
    <w:p w14:paraId="4F745DAA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{</w:t>
      </w:r>
    </w:p>
    <w:p w14:paraId="3E3A2840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    goodWords[numCount] = word;</w:t>
      </w:r>
    </w:p>
    <w:p w14:paraId="5826E72E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    // 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printf(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"%s ", goodWords[numCount]);</w:t>
      </w:r>
    </w:p>
    <w:p w14:paraId="677FB7EF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    numCount++;</w:t>
      </w:r>
    </w:p>
    <w:p w14:paraId="29C03F11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</w:p>
    <w:p w14:paraId="4F403096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    lastWord[i] = word;</w:t>
      </w:r>
    </w:p>
    <w:p w14:paraId="6C94DA48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    word = 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strtok(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NULL, " \n");          </w:t>
      </w:r>
    </w:p>
    <w:p w14:paraId="2586FCA9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}</w:t>
      </w:r>
    </w:p>
    <w:p w14:paraId="4697A6A7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}</w:t>
      </w:r>
    </w:p>
    <w:p w14:paraId="42E1248B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</w:p>
    <w:p w14:paraId="5243B419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</w:p>
    <w:p w14:paraId="0A61077D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goodWords[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0] = lastWord[i];</w:t>
      </w:r>
    </w:p>
    <w:p w14:paraId="4769092C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goodWords[numCount-1] = firstWord[i];</w:t>
      </w:r>
    </w:p>
    <w:p w14:paraId="2391B0C2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</w:p>
    <w:p w14:paraId="2736B8CD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for (int j = 0; j &lt; numCount; i++)</w:t>
      </w:r>
    </w:p>
    <w:p w14:paraId="795C5E65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{ </w:t>
      </w:r>
    </w:p>
    <w:p w14:paraId="679E454C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if (goodWords[j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] !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= NULL)</w:t>
      </w:r>
    </w:p>
    <w:p w14:paraId="3DD55125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{</w:t>
      </w:r>
    </w:p>
    <w:p w14:paraId="3B96DECB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    </w:t>
      </w:r>
      <w:proofErr w:type="gramStart"/>
      <w:r w:rsidRPr="000F3917">
        <w:rPr>
          <w:rFonts w:ascii="Consolas" w:hAnsi="Consolas"/>
          <w:color w:val="7030A0"/>
          <w:sz w:val="20"/>
          <w:szCs w:val="20"/>
          <w:lang w:val="en-US"/>
        </w:rPr>
        <w:t>printf(</w:t>
      </w:r>
      <w:proofErr w:type="gramEnd"/>
      <w:r w:rsidRPr="000F3917">
        <w:rPr>
          <w:rFonts w:ascii="Consolas" w:hAnsi="Consolas"/>
          <w:color w:val="7030A0"/>
          <w:sz w:val="20"/>
          <w:szCs w:val="20"/>
          <w:lang w:val="en-US"/>
        </w:rPr>
        <w:t>"%s ", goodWords[j]);</w:t>
      </w:r>
    </w:p>
    <w:p w14:paraId="25EDF03C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    }</w:t>
      </w:r>
    </w:p>
    <w:p w14:paraId="3425E326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}</w:t>
      </w:r>
    </w:p>
    <w:p w14:paraId="2C87E8DF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    printf("\n");</w:t>
      </w:r>
    </w:p>
    <w:p w14:paraId="74FD7219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}</w:t>
      </w:r>
    </w:p>
    <w:p w14:paraId="3A0F270A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</w:p>
    <w:p w14:paraId="72596B25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 xml:space="preserve">    printf("\n");</w:t>
      </w:r>
    </w:p>
    <w:p w14:paraId="6B705357" w14:textId="77777777" w:rsidR="000F3917" w:rsidRPr="000F3917" w:rsidRDefault="000F3917" w:rsidP="000F3917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20"/>
          <w:lang w:val="en-US"/>
        </w:rPr>
      </w:pPr>
      <w:r w:rsidRPr="000F3917">
        <w:rPr>
          <w:rFonts w:ascii="Consolas" w:hAnsi="Consolas"/>
          <w:color w:val="7030A0"/>
          <w:sz w:val="20"/>
          <w:szCs w:val="20"/>
          <w:lang w:val="en-US"/>
        </w:rPr>
        <w:t>}</w:t>
      </w:r>
    </w:p>
    <w:p w14:paraId="4F3A15D5" w14:textId="77777777" w:rsidR="000F3917" w:rsidRPr="000F3917" w:rsidRDefault="000F3917" w:rsidP="000F3917">
      <w:pPr>
        <w:rPr>
          <w:lang w:val="en-US"/>
        </w:rPr>
      </w:pPr>
    </w:p>
    <w:p w14:paraId="02647582" w14:textId="77777777" w:rsidR="000F3917" w:rsidRPr="000F3917" w:rsidRDefault="000F3917" w:rsidP="000F3917">
      <w:pPr>
        <w:rPr>
          <w:lang w:val="en-US"/>
        </w:rPr>
      </w:pPr>
    </w:p>
    <w:p w14:paraId="62FCA9A2" w14:textId="77777777" w:rsidR="000F3917" w:rsidRPr="000F3917" w:rsidRDefault="000F3917" w:rsidP="000F3917">
      <w:pPr>
        <w:rPr>
          <w:lang w:val="en-US"/>
        </w:rPr>
      </w:pPr>
    </w:p>
    <w:p w14:paraId="1204888B" w14:textId="77777777" w:rsidR="000F3917" w:rsidRPr="000F3917" w:rsidRDefault="000F3917" w:rsidP="000F3917">
      <w:pPr>
        <w:rPr>
          <w:lang w:val="en-US"/>
        </w:rPr>
      </w:pPr>
    </w:p>
    <w:p w14:paraId="52F6FB0F" w14:textId="77777777" w:rsidR="000F3917" w:rsidRPr="000F3917" w:rsidRDefault="000F3917" w:rsidP="000F3917">
      <w:pPr>
        <w:rPr>
          <w:lang w:val="en-US"/>
        </w:rPr>
      </w:pPr>
    </w:p>
    <w:p w14:paraId="680A61FD" w14:textId="77777777" w:rsidR="000F3917" w:rsidRPr="000F3917" w:rsidRDefault="000F3917" w:rsidP="000F3917">
      <w:pPr>
        <w:rPr>
          <w:lang w:val="en-US"/>
        </w:rPr>
      </w:pPr>
    </w:p>
    <w:p w14:paraId="715E0431" w14:textId="77777777" w:rsidR="000F3917" w:rsidRPr="000F3917" w:rsidRDefault="000F3917" w:rsidP="000F3917">
      <w:pPr>
        <w:rPr>
          <w:lang w:val="en-US"/>
        </w:rPr>
      </w:pPr>
    </w:p>
    <w:p w14:paraId="3ED3D179" w14:textId="77777777" w:rsidR="000F3917" w:rsidRPr="000F3917" w:rsidRDefault="000F3917" w:rsidP="000F3917">
      <w:pPr>
        <w:rPr>
          <w:lang w:val="en-US"/>
        </w:rPr>
      </w:pPr>
    </w:p>
    <w:p w14:paraId="5F17EA98" w14:textId="77777777" w:rsidR="000F3917" w:rsidRPr="000F3917" w:rsidRDefault="000F3917" w:rsidP="000F3917">
      <w:pPr>
        <w:rPr>
          <w:lang w:val="en-US"/>
        </w:rPr>
      </w:pPr>
    </w:p>
    <w:p w14:paraId="338FA8AE" w14:textId="77777777" w:rsidR="000F3917" w:rsidRPr="000F3917" w:rsidRDefault="000F3917" w:rsidP="000F3917">
      <w:pPr>
        <w:rPr>
          <w:lang w:val="en-US"/>
        </w:rPr>
      </w:pPr>
    </w:p>
    <w:p w14:paraId="2946DE6C" w14:textId="77777777" w:rsidR="000F3917" w:rsidRPr="000F3917" w:rsidRDefault="000F3917" w:rsidP="000F3917">
      <w:pPr>
        <w:rPr>
          <w:lang w:val="en-US"/>
        </w:rPr>
      </w:pPr>
    </w:p>
    <w:p w14:paraId="1ECFAC74" w14:textId="77777777" w:rsidR="000F3917" w:rsidRPr="000F3917" w:rsidRDefault="000F3917" w:rsidP="000F3917">
      <w:pPr>
        <w:rPr>
          <w:lang w:val="en-US"/>
        </w:rPr>
      </w:pPr>
    </w:p>
    <w:p w14:paraId="2017A21A" w14:textId="77777777" w:rsidR="000F3917" w:rsidRPr="000F3917" w:rsidRDefault="000F3917" w:rsidP="000F3917">
      <w:pPr>
        <w:rPr>
          <w:lang w:val="en-US"/>
        </w:rPr>
      </w:pPr>
    </w:p>
    <w:p w14:paraId="45B28F9E" w14:textId="77777777" w:rsidR="000F3917" w:rsidRPr="000F3917" w:rsidRDefault="000F3917" w:rsidP="000F3917">
      <w:pPr>
        <w:rPr>
          <w:lang w:val="en-US"/>
        </w:rPr>
      </w:pPr>
    </w:p>
    <w:p w14:paraId="6E3C87DF" w14:textId="77777777" w:rsidR="000F3917" w:rsidRPr="000F3917" w:rsidRDefault="000F3917" w:rsidP="000F3917">
      <w:pPr>
        <w:rPr>
          <w:lang w:val="en-US"/>
        </w:rPr>
      </w:pPr>
    </w:p>
    <w:p w14:paraId="2335704C" w14:textId="77777777" w:rsidR="000F3917" w:rsidRPr="000F3917" w:rsidRDefault="000F3917" w:rsidP="000F3917">
      <w:pPr>
        <w:rPr>
          <w:lang w:val="en-US"/>
        </w:rPr>
      </w:pPr>
    </w:p>
    <w:p w14:paraId="1E2913D6" w14:textId="1DD20148" w:rsidR="000B4DA2" w:rsidRDefault="000B4DA2" w:rsidP="000B4DA2">
      <w:pPr>
        <w:pStyle w:val="a2"/>
        <w:rPr>
          <w:sz w:val="28"/>
          <w:szCs w:val="28"/>
        </w:rPr>
      </w:pPr>
      <w:r w:rsidRPr="000F3917">
        <w:rPr>
          <w:lang w:val="en-US"/>
        </w:rPr>
        <w:t xml:space="preserve">       </w:t>
      </w:r>
      <w:r w:rsidR="00896254">
        <w:rPr>
          <w:lang w:val="en-US"/>
        </w:rPr>
        <w:t xml:space="preserve">                                                                         </w:t>
      </w:r>
      <w:r w:rsidRPr="000B4DA2">
        <w:rPr>
          <w:sz w:val="28"/>
          <w:szCs w:val="28"/>
        </w:rPr>
        <w:t>лис</w:t>
      </w:r>
      <w:r>
        <w:rPr>
          <w:sz w:val="28"/>
          <w:szCs w:val="28"/>
        </w:rPr>
        <w:t xml:space="preserve">тинг файла </w:t>
      </w:r>
      <w:r>
        <w:rPr>
          <w:sz w:val="28"/>
          <w:szCs w:val="28"/>
          <w:lang w:val="en-US"/>
        </w:rPr>
        <w:t>functions.h</w:t>
      </w:r>
      <w:r w:rsidRPr="000B4DA2">
        <w:rPr>
          <w:sz w:val="28"/>
          <w:szCs w:val="28"/>
        </w:rPr>
        <w:t xml:space="preserve">   </w:t>
      </w:r>
      <w:r w:rsidRPr="000B4DA2">
        <w:t xml:space="preserve">                                                </w:t>
      </w:r>
    </w:p>
    <w:p w14:paraId="7015784B" w14:textId="77777777" w:rsidR="00896254" w:rsidRPr="00896254" w:rsidRDefault="00896254" w:rsidP="00896254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16"/>
        </w:rPr>
      </w:pPr>
      <w:r w:rsidRPr="00896254">
        <w:rPr>
          <w:rFonts w:ascii="Consolas" w:hAnsi="Consolas"/>
          <w:color w:val="7030A0"/>
          <w:sz w:val="20"/>
          <w:szCs w:val="16"/>
        </w:rPr>
        <w:t>#ifndef functions_h</w:t>
      </w:r>
    </w:p>
    <w:p w14:paraId="02B4C245" w14:textId="77777777" w:rsidR="00896254" w:rsidRPr="00896254" w:rsidRDefault="00896254" w:rsidP="00896254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16"/>
        </w:rPr>
      </w:pPr>
      <w:r w:rsidRPr="00896254">
        <w:rPr>
          <w:rFonts w:ascii="Consolas" w:hAnsi="Consolas"/>
          <w:color w:val="7030A0"/>
          <w:sz w:val="20"/>
          <w:szCs w:val="16"/>
        </w:rPr>
        <w:t>#define functions_h</w:t>
      </w:r>
    </w:p>
    <w:p w14:paraId="6B8D8FA1" w14:textId="77777777" w:rsidR="00896254" w:rsidRPr="00896254" w:rsidRDefault="00896254" w:rsidP="00896254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16"/>
          <w:lang w:val="en-US"/>
        </w:rPr>
      </w:pPr>
      <w:r w:rsidRPr="00896254">
        <w:rPr>
          <w:rFonts w:ascii="Consolas" w:hAnsi="Consolas"/>
          <w:color w:val="7030A0"/>
          <w:sz w:val="20"/>
          <w:szCs w:val="16"/>
          <w:lang w:val="en-US"/>
        </w:rPr>
        <w:t xml:space="preserve">void </w:t>
      </w:r>
      <w:proofErr w:type="gramStart"/>
      <w:r w:rsidRPr="00896254">
        <w:rPr>
          <w:rFonts w:ascii="Consolas" w:hAnsi="Consolas"/>
          <w:color w:val="7030A0"/>
          <w:sz w:val="20"/>
          <w:szCs w:val="16"/>
          <w:lang w:val="en-US"/>
        </w:rPr>
        <w:t>rearrangeWords(</w:t>
      </w:r>
      <w:proofErr w:type="gramEnd"/>
      <w:r w:rsidRPr="00896254">
        <w:rPr>
          <w:rFonts w:ascii="Consolas" w:hAnsi="Consolas"/>
          <w:color w:val="7030A0"/>
          <w:sz w:val="20"/>
          <w:szCs w:val="16"/>
          <w:lang w:val="en-US"/>
        </w:rPr>
        <w:t>char **lines, int lineCount);</w:t>
      </w:r>
    </w:p>
    <w:p w14:paraId="74F91C7D" w14:textId="30CC0708" w:rsidR="000B4DA2" w:rsidRPr="00896254" w:rsidRDefault="00896254" w:rsidP="00896254">
      <w:pPr>
        <w:shd w:val="clear" w:color="auto" w:fill="0D0D0D" w:themeFill="text1" w:themeFillTint="F2"/>
        <w:rPr>
          <w:rFonts w:ascii="Consolas" w:hAnsi="Consolas"/>
          <w:color w:val="7030A0"/>
          <w:sz w:val="20"/>
          <w:szCs w:val="16"/>
        </w:rPr>
      </w:pPr>
      <w:r w:rsidRPr="00896254">
        <w:rPr>
          <w:rFonts w:ascii="Consolas" w:hAnsi="Consolas"/>
          <w:color w:val="7030A0"/>
          <w:sz w:val="20"/>
          <w:szCs w:val="16"/>
        </w:rPr>
        <w:t>#endif</w:t>
      </w:r>
    </w:p>
    <w:p w14:paraId="4F4BD3D1" w14:textId="77777777" w:rsidR="000B4DA2" w:rsidRPr="000B4DA2" w:rsidRDefault="000B4DA2" w:rsidP="000B4DA2"/>
    <w:p w14:paraId="543ABCB1" w14:textId="77777777" w:rsidR="00D54E7B" w:rsidRPr="00D54E7B" w:rsidRDefault="00D54E7B" w:rsidP="00D54E7B"/>
    <w:p w14:paraId="78C56A73" w14:textId="64C2536A" w:rsidR="00B47224" w:rsidRPr="000B4DA2" w:rsidRDefault="00B47224" w:rsidP="00B47224">
      <w:pPr>
        <w:ind w:firstLine="0"/>
      </w:pPr>
    </w:p>
    <w:p w14:paraId="3C45BAAC" w14:textId="7EC41236" w:rsidR="00441F99" w:rsidRDefault="00BE2C89" w:rsidP="00D54E7B">
      <w:pPr>
        <w:pStyle w:val="a2"/>
      </w:pPr>
      <w:r w:rsidRPr="000941DE">
        <w:br/>
      </w:r>
      <w:bookmarkStart w:id="4" w:name="_Toc103178904"/>
      <w:r w:rsidR="00441F99" w:rsidRPr="00CA0ABB">
        <w:rPr>
          <w:sz w:val="28"/>
          <w:szCs w:val="28"/>
        </w:rPr>
        <w:t xml:space="preserve">Результат работы программы </w:t>
      </w:r>
      <w:r w:rsidR="00B47224">
        <w:rPr>
          <w:sz w:val="28"/>
          <w:szCs w:val="28"/>
          <w:lang w:val="en-US"/>
        </w:rPr>
        <w:t>lab</w:t>
      </w:r>
      <w:bookmarkEnd w:id="4"/>
      <w:r w:rsidR="00896254" w:rsidRPr="000F3917">
        <w:rPr>
          <w:sz w:val="28"/>
          <w:szCs w:val="28"/>
        </w:rPr>
        <w:t>9</w:t>
      </w:r>
      <w:r w:rsidR="00721D45" w:rsidRPr="00721D45">
        <w:rPr>
          <w:sz w:val="28"/>
          <w:szCs w:val="28"/>
        </w:rPr>
        <w:t>.</w:t>
      </w:r>
      <w:r w:rsidR="00721D45">
        <w:rPr>
          <w:sz w:val="28"/>
          <w:szCs w:val="28"/>
          <w:lang w:val="en-US"/>
        </w:rPr>
        <w:t>c</w:t>
      </w:r>
      <w:r w:rsidR="00721D45" w:rsidRPr="00FA3B41">
        <w:rPr>
          <w:sz w:val="28"/>
          <w:szCs w:val="28"/>
        </w:rPr>
        <w:t xml:space="preserve"> </w:t>
      </w:r>
      <w:r w:rsidR="002E7FC9" w:rsidRPr="00CA0ABB">
        <w:rPr>
          <w:sz w:val="28"/>
          <w:szCs w:val="28"/>
        </w:rPr>
        <w:t>(С)</w:t>
      </w:r>
    </w:p>
    <w:p w14:paraId="2E29609D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4472C4" w:themeColor="accent5"/>
          <w:sz w:val="20"/>
          <w:szCs w:val="16"/>
          <w:lang w:val="en-US"/>
        </w:rPr>
      </w:pPr>
      <w:r w:rsidRPr="0071313D">
        <w:rPr>
          <w:color w:val="4472C4" w:themeColor="accent5"/>
          <w:sz w:val="20"/>
          <w:szCs w:val="16"/>
          <w:lang w:val="en-US"/>
        </w:rPr>
        <w:t>Enter count of strings</w:t>
      </w:r>
      <w:r w:rsidRPr="0071313D">
        <w:rPr>
          <w:color w:val="FFFFFF" w:themeColor="background1"/>
          <w:sz w:val="20"/>
          <w:szCs w:val="16"/>
          <w:lang w:val="en-US"/>
        </w:rPr>
        <w:t>: -5</w:t>
      </w:r>
    </w:p>
    <w:p w14:paraId="046C230F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FF0000"/>
          <w:sz w:val="20"/>
          <w:szCs w:val="16"/>
          <w:lang w:val="en-US"/>
        </w:rPr>
      </w:pPr>
    </w:p>
    <w:p w14:paraId="43899685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FF0000"/>
          <w:sz w:val="20"/>
          <w:szCs w:val="16"/>
          <w:lang w:val="en-US"/>
        </w:rPr>
      </w:pPr>
      <w:r w:rsidRPr="0071313D">
        <w:rPr>
          <w:color w:val="FF0000"/>
          <w:sz w:val="20"/>
          <w:szCs w:val="16"/>
          <w:lang w:val="en-US"/>
        </w:rPr>
        <w:t>Error! Count of strings shoud be '0 &lt; x &lt;= 20'.</w:t>
      </w:r>
    </w:p>
    <w:p w14:paraId="10603C45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4472C4" w:themeColor="accent5"/>
          <w:sz w:val="20"/>
          <w:szCs w:val="16"/>
          <w:lang w:val="en-US"/>
        </w:rPr>
      </w:pPr>
      <w:r w:rsidRPr="0071313D">
        <w:rPr>
          <w:color w:val="4472C4" w:themeColor="accent5"/>
          <w:sz w:val="20"/>
          <w:szCs w:val="16"/>
          <w:lang w:val="en-US"/>
        </w:rPr>
        <w:t xml:space="preserve">Enter count of strings: </w:t>
      </w:r>
      <w:r w:rsidRPr="0071313D">
        <w:rPr>
          <w:color w:val="FFFFFF" w:themeColor="background1"/>
          <w:sz w:val="20"/>
          <w:szCs w:val="16"/>
          <w:lang w:val="en-US"/>
        </w:rPr>
        <w:t>21</w:t>
      </w:r>
    </w:p>
    <w:p w14:paraId="56F4CF46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4472C4" w:themeColor="accent5"/>
          <w:sz w:val="20"/>
          <w:szCs w:val="16"/>
          <w:lang w:val="en-US"/>
        </w:rPr>
      </w:pPr>
    </w:p>
    <w:p w14:paraId="08C090B7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FF0000"/>
          <w:sz w:val="20"/>
          <w:szCs w:val="16"/>
          <w:lang w:val="en-US"/>
        </w:rPr>
      </w:pPr>
      <w:r w:rsidRPr="0071313D">
        <w:rPr>
          <w:color w:val="FF0000"/>
          <w:sz w:val="20"/>
          <w:szCs w:val="16"/>
          <w:lang w:val="en-US"/>
        </w:rPr>
        <w:t>Error! Count of strings shoud be '0 &lt; x &lt;= 20'.</w:t>
      </w:r>
    </w:p>
    <w:p w14:paraId="5E7C7F9D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4472C4" w:themeColor="accent5"/>
          <w:sz w:val="20"/>
          <w:szCs w:val="16"/>
          <w:lang w:val="en-US"/>
        </w:rPr>
      </w:pPr>
      <w:r w:rsidRPr="0071313D">
        <w:rPr>
          <w:color w:val="4472C4" w:themeColor="accent5"/>
          <w:sz w:val="20"/>
          <w:szCs w:val="16"/>
          <w:lang w:val="en-US"/>
        </w:rPr>
        <w:t xml:space="preserve">Enter count of strings: </w:t>
      </w:r>
      <w:r w:rsidRPr="0071313D">
        <w:rPr>
          <w:color w:val="FFFFFF" w:themeColor="background1"/>
          <w:sz w:val="20"/>
          <w:szCs w:val="16"/>
          <w:lang w:val="en-US"/>
        </w:rPr>
        <w:t>3</w:t>
      </w:r>
    </w:p>
    <w:p w14:paraId="6938A0A5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538135" w:themeColor="accent6" w:themeShade="BF"/>
          <w:sz w:val="20"/>
          <w:szCs w:val="16"/>
          <w:lang w:val="en-US"/>
        </w:rPr>
      </w:pPr>
    </w:p>
    <w:p w14:paraId="3C77C863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538135" w:themeColor="accent6" w:themeShade="BF"/>
          <w:sz w:val="20"/>
          <w:szCs w:val="16"/>
          <w:lang w:val="en-US"/>
        </w:rPr>
      </w:pPr>
      <w:r w:rsidRPr="0071313D">
        <w:rPr>
          <w:color w:val="538135" w:themeColor="accent6" w:themeShade="BF"/>
          <w:sz w:val="20"/>
          <w:szCs w:val="16"/>
          <w:lang w:val="en-US"/>
        </w:rPr>
        <w:t>--- Starting text ---</w:t>
      </w:r>
    </w:p>
    <w:p w14:paraId="5A4F4DC3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FFFFFF" w:themeColor="background1"/>
          <w:sz w:val="20"/>
          <w:szCs w:val="16"/>
          <w:lang w:val="en-US"/>
        </w:rPr>
      </w:pPr>
      <w:r w:rsidRPr="0071313D">
        <w:rPr>
          <w:color w:val="FFFFFF" w:themeColor="background1"/>
          <w:sz w:val="20"/>
          <w:szCs w:val="16"/>
          <w:lang w:val="en-US"/>
        </w:rPr>
        <w:t>Hey, brother Mario!</w:t>
      </w:r>
    </w:p>
    <w:p w14:paraId="2F671CD7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FFFFFF" w:themeColor="background1"/>
          <w:sz w:val="20"/>
          <w:szCs w:val="16"/>
          <w:lang w:val="en-US"/>
        </w:rPr>
      </w:pPr>
      <w:r w:rsidRPr="0071313D">
        <w:rPr>
          <w:color w:val="FFFFFF" w:themeColor="background1"/>
          <w:sz w:val="20"/>
          <w:szCs w:val="16"/>
          <w:lang w:val="en-US"/>
        </w:rPr>
        <w:t>Do you want to eat pizza tomorrow?</w:t>
      </w:r>
    </w:p>
    <w:p w14:paraId="21CA2645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FFFFFF" w:themeColor="background1"/>
          <w:sz w:val="20"/>
          <w:szCs w:val="16"/>
          <w:lang w:val="en-US"/>
        </w:rPr>
      </w:pPr>
      <w:r w:rsidRPr="0071313D">
        <w:rPr>
          <w:color w:val="FFFFFF" w:themeColor="background1"/>
          <w:sz w:val="20"/>
          <w:szCs w:val="16"/>
          <w:lang w:val="en-US"/>
        </w:rPr>
        <w:t>Because I will go.</w:t>
      </w:r>
    </w:p>
    <w:p w14:paraId="632AE773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4472C4" w:themeColor="accent5"/>
          <w:sz w:val="20"/>
          <w:szCs w:val="16"/>
          <w:lang w:val="en-US"/>
        </w:rPr>
      </w:pPr>
    </w:p>
    <w:p w14:paraId="7FFE246E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538135" w:themeColor="accent6" w:themeShade="BF"/>
          <w:sz w:val="20"/>
          <w:szCs w:val="16"/>
          <w:lang w:val="en-US"/>
        </w:rPr>
      </w:pPr>
      <w:r w:rsidRPr="0071313D">
        <w:rPr>
          <w:color w:val="538135" w:themeColor="accent6" w:themeShade="BF"/>
          <w:sz w:val="20"/>
          <w:szCs w:val="16"/>
          <w:lang w:val="en-US"/>
        </w:rPr>
        <w:t>--- Fixed text ---</w:t>
      </w:r>
    </w:p>
    <w:p w14:paraId="53C88140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FFFFFF" w:themeColor="background1"/>
          <w:sz w:val="20"/>
          <w:szCs w:val="16"/>
          <w:lang w:val="en-US"/>
        </w:rPr>
      </w:pPr>
      <w:r w:rsidRPr="0071313D">
        <w:rPr>
          <w:color w:val="FFFFFF" w:themeColor="background1"/>
          <w:sz w:val="20"/>
          <w:szCs w:val="16"/>
          <w:lang w:val="en-US"/>
        </w:rPr>
        <w:t>Mario! brother Hey,</w:t>
      </w:r>
    </w:p>
    <w:p w14:paraId="4E1366AA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FFFFFF" w:themeColor="background1"/>
          <w:sz w:val="20"/>
          <w:szCs w:val="16"/>
          <w:lang w:val="en-US"/>
        </w:rPr>
      </w:pPr>
      <w:r w:rsidRPr="0071313D">
        <w:rPr>
          <w:color w:val="FFFFFF" w:themeColor="background1"/>
          <w:sz w:val="20"/>
          <w:szCs w:val="16"/>
          <w:lang w:val="en-US"/>
        </w:rPr>
        <w:t>tomorrow? you want to eat pizza Do</w:t>
      </w:r>
    </w:p>
    <w:p w14:paraId="59566F9B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FFFFFF" w:themeColor="background1"/>
          <w:sz w:val="20"/>
          <w:szCs w:val="16"/>
          <w:lang w:val="en-US"/>
        </w:rPr>
      </w:pPr>
      <w:r w:rsidRPr="0071313D">
        <w:rPr>
          <w:color w:val="FFFFFF" w:themeColor="background1"/>
          <w:sz w:val="20"/>
          <w:szCs w:val="16"/>
          <w:lang w:val="en-US"/>
        </w:rPr>
        <w:t>go. I will Because</w:t>
      </w:r>
    </w:p>
    <w:p w14:paraId="64048411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4472C4" w:themeColor="accent5"/>
          <w:sz w:val="20"/>
          <w:szCs w:val="16"/>
          <w:lang w:val="en-US"/>
        </w:rPr>
      </w:pPr>
    </w:p>
    <w:p w14:paraId="1C4B7C8F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4472C4" w:themeColor="accent5"/>
          <w:sz w:val="20"/>
          <w:szCs w:val="16"/>
          <w:lang w:val="en-US"/>
        </w:rPr>
      </w:pPr>
    </w:p>
    <w:p w14:paraId="16F64182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FFFFFF" w:themeColor="background1"/>
          <w:sz w:val="20"/>
          <w:szCs w:val="16"/>
          <w:lang w:val="en-US"/>
        </w:rPr>
      </w:pPr>
      <w:r w:rsidRPr="0071313D">
        <w:rPr>
          <w:color w:val="FFC000"/>
          <w:sz w:val="20"/>
          <w:szCs w:val="16"/>
          <w:lang w:val="en-US"/>
        </w:rPr>
        <w:t xml:space="preserve">Repeat program? </w:t>
      </w:r>
      <w:r w:rsidRPr="0071313D">
        <w:rPr>
          <w:color w:val="FFFFFF" w:themeColor="background1"/>
          <w:sz w:val="20"/>
          <w:szCs w:val="16"/>
          <w:lang w:val="en-US"/>
        </w:rPr>
        <w:t>('y'/'Y' --- yes / other --- no)</w:t>
      </w:r>
    </w:p>
    <w:p w14:paraId="003BDD9D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FFFFFF" w:themeColor="background1"/>
          <w:sz w:val="20"/>
          <w:szCs w:val="16"/>
          <w:lang w:val="en-US"/>
        </w:rPr>
      </w:pPr>
      <w:r w:rsidRPr="0071313D">
        <w:rPr>
          <w:color w:val="FFFFFF" w:themeColor="background1"/>
          <w:sz w:val="20"/>
          <w:szCs w:val="16"/>
          <w:lang w:val="en-US"/>
        </w:rPr>
        <w:t>Answer: no</w:t>
      </w:r>
    </w:p>
    <w:p w14:paraId="13B18B28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4472C4" w:themeColor="accent5"/>
          <w:sz w:val="20"/>
          <w:szCs w:val="16"/>
          <w:lang w:val="en-US"/>
        </w:rPr>
      </w:pPr>
    </w:p>
    <w:p w14:paraId="1D343D13" w14:textId="77777777" w:rsidR="0071313D" w:rsidRPr="0071313D" w:rsidRDefault="0071313D" w:rsidP="0071313D">
      <w:pPr>
        <w:shd w:val="clear" w:color="auto" w:fill="0D0D0D" w:themeFill="text1" w:themeFillTint="F2"/>
        <w:ind w:firstLine="0"/>
        <w:rPr>
          <w:color w:val="FFFFFF" w:themeColor="background1"/>
          <w:sz w:val="20"/>
          <w:szCs w:val="16"/>
          <w:lang w:val="en-US"/>
        </w:rPr>
      </w:pPr>
      <w:r w:rsidRPr="0071313D">
        <w:rPr>
          <w:color w:val="FFFFFF" w:themeColor="background1"/>
          <w:sz w:val="20"/>
          <w:szCs w:val="16"/>
          <w:lang w:val="en-US"/>
        </w:rPr>
        <w:t>D:\Univer\Prog\My\9&gt;</w:t>
      </w:r>
    </w:p>
    <w:p w14:paraId="44744889" w14:textId="5E52EBB5" w:rsidR="00441F99" w:rsidRPr="0071313D" w:rsidRDefault="00441F99" w:rsidP="0071313D">
      <w:pPr>
        <w:shd w:val="clear" w:color="auto" w:fill="0D0D0D" w:themeFill="text1" w:themeFillTint="F2"/>
        <w:ind w:firstLine="0"/>
        <w:rPr>
          <w:color w:val="FFFFFF" w:themeColor="background1"/>
          <w:sz w:val="20"/>
          <w:szCs w:val="16"/>
          <w:lang w:val="en-US"/>
        </w:rPr>
      </w:pPr>
    </w:p>
    <w:sectPr w:rsidR="00441F99" w:rsidRPr="0071313D" w:rsidSect="00B92DD4">
      <w:footerReference w:type="default" r:id="rId11"/>
      <w:pgSz w:w="11906" w:h="16838"/>
      <w:pgMar w:top="1134" w:right="851" w:bottom="1134" w:left="1701" w:header="340" w:footer="454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4DF957" w14:textId="77777777" w:rsidR="008F0AA5" w:rsidRDefault="008F0AA5" w:rsidP="0092711E">
      <w:r>
        <w:separator/>
      </w:r>
    </w:p>
  </w:endnote>
  <w:endnote w:type="continuationSeparator" w:id="0">
    <w:p w14:paraId="32624BD5" w14:textId="77777777" w:rsidR="008F0AA5" w:rsidRDefault="008F0AA5" w:rsidP="009271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D7A9B221-81AD-4625-B161-E95A6D8C03DC}"/>
    <w:embedBold r:id="rId2" w:fontKey="{D6643AAB-329C-425D-B8BB-E1B0DE1B1C34}"/>
    <w:embedItalic r:id="rId3" w:fontKey="{E7EC528A-373F-46DB-B218-A38AD0DFDA71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4" w:fontKey="{0389C18D-DFF7-4B13-A8BA-E0E32D730E0F}"/>
    <w:embedItalic r:id="rId5" w:fontKey="{94B140D9-5DD1-4490-B18B-45A7AB295B2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6" w:fontKey="{B27F1157-48BB-4B6E-91CB-A1053C3630BA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35EFED09-9E1D-424B-AD8A-7C11297CA03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F2CB33" w14:textId="4DF65CA1" w:rsidR="00D54E7B" w:rsidRDefault="00D54E7B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770239" w14:textId="20707FBE" w:rsidR="00D54E7B" w:rsidRDefault="00D54E7B" w:rsidP="00155AFB">
    <w:pPr>
      <w:pStyle w:val="afa"/>
      <w:ind w:right="-2"/>
    </w:pPr>
    <w:r>
      <w:t>Санкт-Петербург 2023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1AC00F" w14:textId="597FDA42" w:rsidR="00D54E7B" w:rsidRDefault="00D54E7B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378FC3" w14:textId="77777777" w:rsidR="008F0AA5" w:rsidRDefault="008F0AA5" w:rsidP="0092711E">
      <w:r>
        <w:separator/>
      </w:r>
    </w:p>
  </w:footnote>
  <w:footnote w:type="continuationSeparator" w:id="0">
    <w:p w14:paraId="33CDDF92" w14:textId="77777777" w:rsidR="008F0AA5" w:rsidRDefault="008F0AA5" w:rsidP="009271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C156E"/>
    <w:multiLevelType w:val="multilevel"/>
    <w:tmpl w:val="9F8A123A"/>
    <w:lvl w:ilvl="0">
      <w:start w:val="1"/>
      <w:numFmt w:val="decimal"/>
      <w:suff w:val="space"/>
      <w:lvlText w:val="Таблица %1 -"/>
      <w:lvlJc w:val="left"/>
      <w:pPr>
        <w:ind w:left="709" w:hanging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1">
    <w:nsid w:val="0AD96128"/>
    <w:multiLevelType w:val="multilevel"/>
    <w:tmpl w:val="ECC6E9E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7524E34"/>
    <w:multiLevelType w:val="multilevel"/>
    <w:tmpl w:val="7F5EBDA0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220D7C70"/>
    <w:multiLevelType w:val="multilevel"/>
    <w:tmpl w:val="F7CE5716"/>
    <w:lvl w:ilvl="0">
      <w:start w:val="1"/>
      <w:numFmt w:val="decimal"/>
      <w:suff w:val="space"/>
      <w:lvlText w:val="Рисунок %1 -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25236AF2"/>
    <w:multiLevelType w:val="hybridMultilevel"/>
    <w:tmpl w:val="66146372"/>
    <w:lvl w:ilvl="0" w:tplc="D20491C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36436939"/>
    <w:multiLevelType w:val="hybridMultilevel"/>
    <w:tmpl w:val="0B46E7DE"/>
    <w:lvl w:ilvl="0" w:tplc="D3FCF7F2">
      <w:start w:val="1"/>
      <w:numFmt w:val="decimal"/>
      <w:pStyle w:val="a0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DB00DE"/>
    <w:multiLevelType w:val="hybridMultilevel"/>
    <w:tmpl w:val="CB7877A6"/>
    <w:lvl w:ilvl="0" w:tplc="FE0A8AF0">
      <w:start w:val="1"/>
      <w:numFmt w:val="bullet"/>
      <w:pStyle w:val="a1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DC6479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B61316"/>
    <w:multiLevelType w:val="multilevel"/>
    <w:tmpl w:val="8A1E1AB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72F2AA3"/>
    <w:multiLevelType w:val="multilevel"/>
    <w:tmpl w:val="2758BE70"/>
    <w:lvl w:ilvl="0">
      <w:start w:val="1"/>
      <w:numFmt w:val="russianUpper"/>
      <w:pStyle w:val="a2"/>
      <w:suff w:val="nothing"/>
      <w:lvlText w:val="Приложение %1"/>
      <w:lvlJc w:val="left"/>
      <w:pPr>
        <w:ind w:left="0" w:firstLine="0"/>
      </w:pPr>
      <w:rPr>
        <w:rFonts w:hint="default"/>
        <w:sz w:val="28"/>
        <w:szCs w:val="28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48506D09"/>
    <w:multiLevelType w:val="multilevel"/>
    <w:tmpl w:val="A87AEF9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a3"/>
      <w:suff w:val="space"/>
      <w:lvlText w:val="%1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suff w:val="space"/>
      <w:lvlText w:val="Таблица %1.%8 —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suff w:val="space"/>
      <w:lvlText w:val="Рисунок %1.%9 —"/>
      <w:lvlJc w:val="left"/>
      <w:pPr>
        <w:ind w:left="1584" w:hanging="1584"/>
      </w:pPr>
      <w:rPr>
        <w:rFonts w:hint="default"/>
      </w:rPr>
    </w:lvl>
  </w:abstractNum>
  <w:abstractNum w:abstractNumId="10" w15:restartNumberingAfterBreak="1">
    <w:nsid w:val="4A65422D"/>
    <w:multiLevelType w:val="multilevel"/>
    <w:tmpl w:val="2E8868F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11" w15:restartNumberingAfterBreak="0">
    <w:nsid w:val="4A7351C5"/>
    <w:multiLevelType w:val="multilevel"/>
    <w:tmpl w:val="AE92828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637D0F77"/>
    <w:multiLevelType w:val="multilevel"/>
    <w:tmpl w:val="2BBE6A74"/>
    <w:lvl w:ilvl="0">
      <w:start w:val="1"/>
      <w:numFmt w:val="decimal"/>
      <w:pStyle w:val="a4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6BB55568"/>
    <w:multiLevelType w:val="singleLevel"/>
    <w:tmpl w:val="7D56F43C"/>
    <w:lvl w:ilvl="0">
      <w:start w:val="4"/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14" w15:restartNumberingAfterBreak="0">
    <w:nsid w:val="6CB35587"/>
    <w:multiLevelType w:val="hybridMultilevel"/>
    <w:tmpl w:val="EBC4636C"/>
    <w:lvl w:ilvl="0" w:tplc="C07600F6">
      <w:start w:val="1"/>
      <w:numFmt w:val="decimal"/>
      <w:pStyle w:val="a5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7E84AB6"/>
    <w:multiLevelType w:val="multilevel"/>
    <w:tmpl w:val="6FA0CCD8"/>
    <w:lvl w:ilvl="0">
      <w:start w:val="1"/>
      <w:numFmt w:val="russianUpper"/>
      <w:suff w:val="space"/>
      <w:lvlText w:val="Приложение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9"/>
  </w:num>
  <w:num w:numId="2">
    <w:abstractNumId w:val="6"/>
  </w:num>
  <w:num w:numId="3">
    <w:abstractNumId w:val="12"/>
  </w:num>
  <w:num w:numId="4">
    <w:abstractNumId w:val="8"/>
  </w:num>
  <w:num w:numId="5">
    <w:abstractNumId w:val="2"/>
  </w:num>
  <w:num w:numId="6">
    <w:abstractNumId w:val="9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%1.%2.%3.%4.%5.%6.%7.%8.%9"/>
        <w:lvlJc w:val="left"/>
        <w:pPr>
          <w:ind w:left="431" w:hanging="431"/>
        </w:pPr>
        <w:rPr>
          <w:rFonts w:hint="default"/>
        </w:rPr>
      </w:lvl>
    </w:lvlOverride>
  </w:num>
  <w:num w:numId="7">
    <w:abstractNumId w:val="14"/>
  </w:num>
  <w:num w:numId="8">
    <w:abstractNumId w:val="5"/>
  </w:num>
  <w:num w:numId="9">
    <w:abstractNumId w:val="3"/>
  </w:num>
  <w:num w:numId="10">
    <w:abstractNumId w:val="0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</w:num>
  <w:num w:numId="14">
    <w:abstractNumId w:val="7"/>
  </w:num>
  <w:num w:numId="15">
    <w:abstractNumId w:val="15"/>
  </w:num>
  <w:num w:numId="16">
    <w:abstractNumId w:val="9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7">
    <w:abstractNumId w:val="9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Таблица %1.%8 —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Рисунок %1.%9 —"/>
        <w:lvlJc w:val="left"/>
        <w:pPr>
          <w:ind w:left="431" w:hanging="431"/>
        </w:pPr>
        <w:rPr>
          <w:rFonts w:hint="default"/>
        </w:rPr>
      </w:lvl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0"/>
  </w:num>
  <w:num w:numId="22">
    <w:abstractNumId w:val="1"/>
  </w:num>
  <w:num w:numId="2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3"/>
  </w:num>
  <w:num w:numId="25">
    <w:abstractNumId w:val="4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grammar="clean"/>
  <w:attachedTemplate r:id="rId1"/>
  <w:defaultTabStop w:val="141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568"/>
    <w:rsid w:val="000024F2"/>
    <w:rsid w:val="0000607C"/>
    <w:rsid w:val="00006D99"/>
    <w:rsid w:val="00010087"/>
    <w:rsid w:val="00011E31"/>
    <w:rsid w:val="00013208"/>
    <w:rsid w:val="00013C80"/>
    <w:rsid w:val="000221E9"/>
    <w:rsid w:val="0003243D"/>
    <w:rsid w:val="00041251"/>
    <w:rsid w:val="00043EA7"/>
    <w:rsid w:val="00045EDC"/>
    <w:rsid w:val="00050784"/>
    <w:rsid w:val="00062474"/>
    <w:rsid w:val="000732FE"/>
    <w:rsid w:val="00080E82"/>
    <w:rsid w:val="000811C1"/>
    <w:rsid w:val="000940CB"/>
    <w:rsid w:val="000941DE"/>
    <w:rsid w:val="00097668"/>
    <w:rsid w:val="00097916"/>
    <w:rsid w:val="000A108B"/>
    <w:rsid w:val="000A2419"/>
    <w:rsid w:val="000A46CC"/>
    <w:rsid w:val="000B0B62"/>
    <w:rsid w:val="000B314B"/>
    <w:rsid w:val="000B37DB"/>
    <w:rsid w:val="000B4050"/>
    <w:rsid w:val="000B4DA2"/>
    <w:rsid w:val="000C736A"/>
    <w:rsid w:val="000D6810"/>
    <w:rsid w:val="000E021C"/>
    <w:rsid w:val="000E1CAE"/>
    <w:rsid w:val="000E7F74"/>
    <w:rsid w:val="000F073F"/>
    <w:rsid w:val="000F3917"/>
    <w:rsid w:val="000F473B"/>
    <w:rsid w:val="0010435A"/>
    <w:rsid w:val="00104F0D"/>
    <w:rsid w:val="0010599D"/>
    <w:rsid w:val="00106066"/>
    <w:rsid w:val="001323E3"/>
    <w:rsid w:val="001356F3"/>
    <w:rsid w:val="00140FAA"/>
    <w:rsid w:val="001436A1"/>
    <w:rsid w:val="00146C9E"/>
    <w:rsid w:val="0015280F"/>
    <w:rsid w:val="00153B36"/>
    <w:rsid w:val="00153D63"/>
    <w:rsid w:val="00155AFB"/>
    <w:rsid w:val="00163261"/>
    <w:rsid w:val="00164D17"/>
    <w:rsid w:val="00164DB4"/>
    <w:rsid w:val="00165ED2"/>
    <w:rsid w:val="00186ED6"/>
    <w:rsid w:val="0018770F"/>
    <w:rsid w:val="00190F6D"/>
    <w:rsid w:val="00192919"/>
    <w:rsid w:val="001966AB"/>
    <w:rsid w:val="001B02C9"/>
    <w:rsid w:val="001B2C93"/>
    <w:rsid w:val="001F589E"/>
    <w:rsid w:val="00215E0B"/>
    <w:rsid w:val="002234EB"/>
    <w:rsid w:val="00223E63"/>
    <w:rsid w:val="0024163D"/>
    <w:rsid w:val="00242494"/>
    <w:rsid w:val="00243BED"/>
    <w:rsid w:val="00254450"/>
    <w:rsid w:val="00254817"/>
    <w:rsid w:val="00262171"/>
    <w:rsid w:val="0026700D"/>
    <w:rsid w:val="00273664"/>
    <w:rsid w:val="00277BAA"/>
    <w:rsid w:val="00291418"/>
    <w:rsid w:val="00293DC5"/>
    <w:rsid w:val="002A23CF"/>
    <w:rsid w:val="002A61A1"/>
    <w:rsid w:val="002B2E14"/>
    <w:rsid w:val="002B3081"/>
    <w:rsid w:val="002B4779"/>
    <w:rsid w:val="002C1568"/>
    <w:rsid w:val="002C2301"/>
    <w:rsid w:val="002C6219"/>
    <w:rsid w:val="002E0480"/>
    <w:rsid w:val="002E5BF4"/>
    <w:rsid w:val="002E7FC9"/>
    <w:rsid w:val="002F188B"/>
    <w:rsid w:val="002F1B61"/>
    <w:rsid w:val="00300785"/>
    <w:rsid w:val="00301EA2"/>
    <w:rsid w:val="0031261B"/>
    <w:rsid w:val="0031413E"/>
    <w:rsid w:val="00337638"/>
    <w:rsid w:val="0033785A"/>
    <w:rsid w:val="00342DD5"/>
    <w:rsid w:val="00346D46"/>
    <w:rsid w:val="00367DC4"/>
    <w:rsid w:val="00372D7B"/>
    <w:rsid w:val="00374556"/>
    <w:rsid w:val="00376E65"/>
    <w:rsid w:val="00377727"/>
    <w:rsid w:val="0038595B"/>
    <w:rsid w:val="003933E9"/>
    <w:rsid w:val="00396E35"/>
    <w:rsid w:val="003A33B6"/>
    <w:rsid w:val="003B724D"/>
    <w:rsid w:val="003C5C30"/>
    <w:rsid w:val="003D0D0C"/>
    <w:rsid w:val="003E2BB3"/>
    <w:rsid w:val="003E553D"/>
    <w:rsid w:val="003F03F0"/>
    <w:rsid w:val="00405EF7"/>
    <w:rsid w:val="00412E89"/>
    <w:rsid w:val="004151F8"/>
    <w:rsid w:val="00417644"/>
    <w:rsid w:val="00422585"/>
    <w:rsid w:val="00422BC9"/>
    <w:rsid w:val="00427E03"/>
    <w:rsid w:val="00432272"/>
    <w:rsid w:val="0043578B"/>
    <w:rsid w:val="00441322"/>
    <w:rsid w:val="00441F99"/>
    <w:rsid w:val="004706CF"/>
    <w:rsid w:val="00473FEA"/>
    <w:rsid w:val="00476135"/>
    <w:rsid w:val="00477F2D"/>
    <w:rsid w:val="0048105C"/>
    <w:rsid w:val="004912A8"/>
    <w:rsid w:val="004931DD"/>
    <w:rsid w:val="004A4D38"/>
    <w:rsid w:val="004B3C83"/>
    <w:rsid w:val="004B44BE"/>
    <w:rsid w:val="004C61D6"/>
    <w:rsid w:val="004D4839"/>
    <w:rsid w:val="004F5BF4"/>
    <w:rsid w:val="00513EEB"/>
    <w:rsid w:val="0051757C"/>
    <w:rsid w:val="00524771"/>
    <w:rsid w:val="00524E42"/>
    <w:rsid w:val="005251AC"/>
    <w:rsid w:val="00527147"/>
    <w:rsid w:val="0053033D"/>
    <w:rsid w:val="005318A3"/>
    <w:rsid w:val="0053588D"/>
    <w:rsid w:val="005411DB"/>
    <w:rsid w:val="00541277"/>
    <w:rsid w:val="005439CE"/>
    <w:rsid w:val="00570585"/>
    <w:rsid w:val="005708CB"/>
    <w:rsid w:val="005773A8"/>
    <w:rsid w:val="00587E13"/>
    <w:rsid w:val="00592CED"/>
    <w:rsid w:val="005943C8"/>
    <w:rsid w:val="00596CE3"/>
    <w:rsid w:val="005A0BBC"/>
    <w:rsid w:val="005B5D7D"/>
    <w:rsid w:val="005D3650"/>
    <w:rsid w:val="005E16C8"/>
    <w:rsid w:val="005E3EC5"/>
    <w:rsid w:val="005F0DBC"/>
    <w:rsid w:val="005F551F"/>
    <w:rsid w:val="00604413"/>
    <w:rsid w:val="0061468E"/>
    <w:rsid w:val="00635401"/>
    <w:rsid w:val="006504D8"/>
    <w:rsid w:val="00656F4D"/>
    <w:rsid w:val="00660A21"/>
    <w:rsid w:val="0068186C"/>
    <w:rsid w:val="00682AD1"/>
    <w:rsid w:val="00684452"/>
    <w:rsid w:val="0068470E"/>
    <w:rsid w:val="006860F0"/>
    <w:rsid w:val="00693684"/>
    <w:rsid w:val="006940C5"/>
    <w:rsid w:val="00694BBC"/>
    <w:rsid w:val="0069678D"/>
    <w:rsid w:val="006977C0"/>
    <w:rsid w:val="00697DB9"/>
    <w:rsid w:val="006A32A5"/>
    <w:rsid w:val="006C6874"/>
    <w:rsid w:val="006D2C13"/>
    <w:rsid w:val="006E1F91"/>
    <w:rsid w:val="006E2396"/>
    <w:rsid w:val="006E3666"/>
    <w:rsid w:val="006E5D84"/>
    <w:rsid w:val="006E73BF"/>
    <w:rsid w:val="006F7299"/>
    <w:rsid w:val="00700D7B"/>
    <w:rsid w:val="00712832"/>
    <w:rsid w:val="0071313D"/>
    <w:rsid w:val="00721D45"/>
    <w:rsid w:val="007221C5"/>
    <w:rsid w:val="007416D6"/>
    <w:rsid w:val="00753A69"/>
    <w:rsid w:val="007574F7"/>
    <w:rsid w:val="007628E8"/>
    <w:rsid w:val="007716F0"/>
    <w:rsid w:val="0077672D"/>
    <w:rsid w:val="007813C9"/>
    <w:rsid w:val="0078252D"/>
    <w:rsid w:val="00783FF2"/>
    <w:rsid w:val="00793366"/>
    <w:rsid w:val="007B68E6"/>
    <w:rsid w:val="007D1CFC"/>
    <w:rsid w:val="007D1F87"/>
    <w:rsid w:val="007D2285"/>
    <w:rsid w:val="007E3B2C"/>
    <w:rsid w:val="00801B7E"/>
    <w:rsid w:val="00805261"/>
    <w:rsid w:val="00805A41"/>
    <w:rsid w:val="0082062D"/>
    <w:rsid w:val="008367B7"/>
    <w:rsid w:val="00842293"/>
    <w:rsid w:val="00850006"/>
    <w:rsid w:val="00851451"/>
    <w:rsid w:val="00851773"/>
    <w:rsid w:val="00855EE8"/>
    <w:rsid w:val="0087701D"/>
    <w:rsid w:val="00886B77"/>
    <w:rsid w:val="00890B71"/>
    <w:rsid w:val="0089289B"/>
    <w:rsid w:val="00896254"/>
    <w:rsid w:val="008A008C"/>
    <w:rsid w:val="008B4CD5"/>
    <w:rsid w:val="008B4F38"/>
    <w:rsid w:val="008C1724"/>
    <w:rsid w:val="008C44C7"/>
    <w:rsid w:val="008F0AA5"/>
    <w:rsid w:val="009037E5"/>
    <w:rsid w:val="0090690B"/>
    <w:rsid w:val="00907BB8"/>
    <w:rsid w:val="00911409"/>
    <w:rsid w:val="00917036"/>
    <w:rsid w:val="009171C6"/>
    <w:rsid w:val="0092711E"/>
    <w:rsid w:val="00933962"/>
    <w:rsid w:val="00935897"/>
    <w:rsid w:val="00952198"/>
    <w:rsid w:val="009534E5"/>
    <w:rsid w:val="00957D55"/>
    <w:rsid w:val="00971A75"/>
    <w:rsid w:val="00980A96"/>
    <w:rsid w:val="00981764"/>
    <w:rsid w:val="00982755"/>
    <w:rsid w:val="00987F69"/>
    <w:rsid w:val="009922E3"/>
    <w:rsid w:val="009945AA"/>
    <w:rsid w:val="00995D17"/>
    <w:rsid w:val="009A07E6"/>
    <w:rsid w:val="009A420D"/>
    <w:rsid w:val="009A5A98"/>
    <w:rsid w:val="009A7A74"/>
    <w:rsid w:val="009B4043"/>
    <w:rsid w:val="009B4C22"/>
    <w:rsid w:val="009C73BD"/>
    <w:rsid w:val="009D738E"/>
    <w:rsid w:val="009E4B86"/>
    <w:rsid w:val="009F273F"/>
    <w:rsid w:val="009F4985"/>
    <w:rsid w:val="009F58CA"/>
    <w:rsid w:val="009F620E"/>
    <w:rsid w:val="009F6FE8"/>
    <w:rsid w:val="00A04075"/>
    <w:rsid w:val="00A06EAD"/>
    <w:rsid w:val="00A23BFC"/>
    <w:rsid w:val="00A25A58"/>
    <w:rsid w:val="00A4089F"/>
    <w:rsid w:val="00A45F2B"/>
    <w:rsid w:val="00A51AFD"/>
    <w:rsid w:val="00A747FD"/>
    <w:rsid w:val="00A7577C"/>
    <w:rsid w:val="00A80426"/>
    <w:rsid w:val="00A82872"/>
    <w:rsid w:val="00A86118"/>
    <w:rsid w:val="00A932E8"/>
    <w:rsid w:val="00AA7004"/>
    <w:rsid w:val="00AA78DC"/>
    <w:rsid w:val="00AA7D17"/>
    <w:rsid w:val="00AB3C74"/>
    <w:rsid w:val="00AB4D42"/>
    <w:rsid w:val="00AB64D2"/>
    <w:rsid w:val="00AC0A55"/>
    <w:rsid w:val="00AC2475"/>
    <w:rsid w:val="00AC2FFE"/>
    <w:rsid w:val="00AC434E"/>
    <w:rsid w:val="00AD2477"/>
    <w:rsid w:val="00AE3EF8"/>
    <w:rsid w:val="00AE487A"/>
    <w:rsid w:val="00B03EE6"/>
    <w:rsid w:val="00B10FB8"/>
    <w:rsid w:val="00B1531A"/>
    <w:rsid w:val="00B16EA6"/>
    <w:rsid w:val="00B25DEB"/>
    <w:rsid w:val="00B40BFE"/>
    <w:rsid w:val="00B47224"/>
    <w:rsid w:val="00B50B91"/>
    <w:rsid w:val="00B547E2"/>
    <w:rsid w:val="00B56A94"/>
    <w:rsid w:val="00B615CE"/>
    <w:rsid w:val="00B627B6"/>
    <w:rsid w:val="00B709A1"/>
    <w:rsid w:val="00B70ED9"/>
    <w:rsid w:val="00B7562C"/>
    <w:rsid w:val="00B92DD4"/>
    <w:rsid w:val="00B94DDE"/>
    <w:rsid w:val="00BA2D8A"/>
    <w:rsid w:val="00BA47BE"/>
    <w:rsid w:val="00BA4979"/>
    <w:rsid w:val="00BA63E0"/>
    <w:rsid w:val="00BC4682"/>
    <w:rsid w:val="00BD5451"/>
    <w:rsid w:val="00BE2C89"/>
    <w:rsid w:val="00BE30AD"/>
    <w:rsid w:val="00BE6874"/>
    <w:rsid w:val="00BF5035"/>
    <w:rsid w:val="00BF73B2"/>
    <w:rsid w:val="00C07AAB"/>
    <w:rsid w:val="00C134F7"/>
    <w:rsid w:val="00C13508"/>
    <w:rsid w:val="00C1387D"/>
    <w:rsid w:val="00C23341"/>
    <w:rsid w:val="00C276FB"/>
    <w:rsid w:val="00C32EB7"/>
    <w:rsid w:val="00C35C23"/>
    <w:rsid w:val="00C36FA7"/>
    <w:rsid w:val="00C37428"/>
    <w:rsid w:val="00C3789F"/>
    <w:rsid w:val="00C41EC2"/>
    <w:rsid w:val="00C461CD"/>
    <w:rsid w:val="00C5273B"/>
    <w:rsid w:val="00C53AFA"/>
    <w:rsid w:val="00C54925"/>
    <w:rsid w:val="00C56473"/>
    <w:rsid w:val="00C61F31"/>
    <w:rsid w:val="00C63086"/>
    <w:rsid w:val="00C71283"/>
    <w:rsid w:val="00C74D7D"/>
    <w:rsid w:val="00C776C9"/>
    <w:rsid w:val="00C82B9B"/>
    <w:rsid w:val="00C942DB"/>
    <w:rsid w:val="00CA0ABB"/>
    <w:rsid w:val="00CA5A0C"/>
    <w:rsid w:val="00CB31CD"/>
    <w:rsid w:val="00CB436E"/>
    <w:rsid w:val="00CB5B82"/>
    <w:rsid w:val="00CC0432"/>
    <w:rsid w:val="00CC47BE"/>
    <w:rsid w:val="00CC640F"/>
    <w:rsid w:val="00CE1D65"/>
    <w:rsid w:val="00CF0137"/>
    <w:rsid w:val="00CF0DA0"/>
    <w:rsid w:val="00CF37C3"/>
    <w:rsid w:val="00CF5A1A"/>
    <w:rsid w:val="00D01171"/>
    <w:rsid w:val="00D0206A"/>
    <w:rsid w:val="00D10BCD"/>
    <w:rsid w:val="00D2304C"/>
    <w:rsid w:val="00D26CBF"/>
    <w:rsid w:val="00D3409C"/>
    <w:rsid w:val="00D34845"/>
    <w:rsid w:val="00D34D95"/>
    <w:rsid w:val="00D35DCE"/>
    <w:rsid w:val="00D4265A"/>
    <w:rsid w:val="00D509B5"/>
    <w:rsid w:val="00D51A83"/>
    <w:rsid w:val="00D546DB"/>
    <w:rsid w:val="00D54E7B"/>
    <w:rsid w:val="00D56D23"/>
    <w:rsid w:val="00D6054F"/>
    <w:rsid w:val="00D63ACC"/>
    <w:rsid w:val="00D6749E"/>
    <w:rsid w:val="00D724AB"/>
    <w:rsid w:val="00D82E2A"/>
    <w:rsid w:val="00D87EAB"/>
    <w:rsid w:val="00D92367"/>
    <w:rsid w:val="00D9424B"/>
    <w:rsid w:val="00DA3AAC"/>
    <w:rsid w:val="00DB0019"/>
    <w:rsid w:val="00DB26E3"/>
    <w:rsid w:val="00DD267D"/>
    <w:rsid w:val="00DE0605"/>
    <w:rsid w:val="00DE1E43"/>
    <w:rsid w:val="00E03EA0"/>
    <w:rsid w:val="00E0463A"/>
    <w:rsid w:val="00E057F7"/>
    <w:rsid w:val="00E077FF"/>
    <w:rsid w:val="00E2152A"/>
    <w:rsid w:val="00E34E59"/>
    <w:rsid w:val="00E356E7"/>
    <w:rsid w:val="00E358EC"/>
    <w:rsid w:val="00E3597E"/>
    <w:rsid w:val="00E47DAF"/>
    <w:rsid w:val="00E50340"/>
    <w:rsid w:val="00E54A37"/>
    <w:rsid w:val="00E56A1F"/>
    <w:rsid w:val="00E57EB6"/>
    <w:rsid w:val="00E6219C"/>
    <w:rsid w:val="00E6566A"/>
    <w:rsid w:val="00E80733"/>
    <w:rsid w:val="00E850CE"/>
    <w:rsid w:val="00E940BB"/>
    <w:rsid w:val="00E954CC"/>
    <w:rsid w:val="00E964E6"/>
    <w:rsid w:val="00E979AB"/>
    <w:rsid w:val="00EA17EF"/>
    <w:rsid w:val="00EA7FA3"/>
    <w:rsid w:val="00EB020F"/>
    <w:rsid w:val="00EB7AB6"/>
    <w:rsid w:val="00EC22B8"/>
    <w:rsid w:val="00EC4EA7"/>
    <w:rsid w:val="00EE271B"/>
    <w:rsid w:val="00EE27B9"/>
    <w:rsid w:val="00EE2EB4"/>
    <w:rsid w:val="00EF3EE8"/>
    <w:rsid w:val="00EF6591"/>
    <w:rsid w:val="00F03190"/>
    <w:rsid w:val="00F13243"/>
    <w:rsid w:val="00F2020F"/>
    <w:rsid w:val="00F214E7"/>
    <w:rsid w:val="00F21BDA"/>
    <w:rsid w:val="00F24748"/>
    <w:rsid w:val="00F32B46"/>
    <w:rsid w:val="00F33364"/>
    <w:rsid w:val="00F35DC3"/>
    <w:rsid w:val="00F368B9"/>
    <w:rsid w:val="00F43E5F"/>
    <w:rsid w:val="00F44C78"/>
    <w:rsid w:val="00F46681"/>
    <w:rsid w:val="00F6178F"/>
    <w:rsid w:val="00F62209"/>
    <w:rsid w:val="00F633FC"/>
    <w:rsid w:val="00F634F7"/>
    <w:rsid w:val="00F63ED3"/>
    <w:rsid w:val="00F703BE"/>
    <w:rsid w:val="00F834ED"/>
    <w:rsid w:val="00F83521"/>
    <w:rsid w:val="00F946FF"/>
    <w:rsid w:val="00F949D1"/>
    <w:rsid w:val="00F95E38"/>
    <w:rsid w:val="00FA3B41"/>
    <w:rsid w:val="00FA6179"/>
    <w:rsid w:val="00FB133B"/>
    <w:rsid w:val="00FB7D28"/>
    <w:rsid w:val="00FC260F"/>
    <w:rsid w:val="00FC4FC4"/>
    <w:rsid w:val="00FD05A9"/>
    <w:rsid w:val="00FD0B08"/>
    <w:rsid w:val="00FD1510"/>
    <w:rsid w:val="00FD4556"/>
    <w:rsid w:val="00FD66D7"/>
    <w:rsid w:val="00FE0508"/>
    <w:rsid w:val="00FE0696"/>
    <w:rsid w:val="00FE36A7"/>
    <w:rsid w:val="00FF6D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FB34D2"/>
  <w15:docId w15:val="{2C3C570A-83C0-4CF3-8067-94EB81F75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8" w:unhideWhenUsed="1" w:qFormat="1"/>
    <w:lsdException w:name="heading 3" w:semiHidden="1" w:uiPriority="8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592CED"/>
    <w:pPr>
      <w:spacing w:line="360" w:lineRule="auto"/>
      <w:ind w:firstLine="709"/>
      <w:jc w:val="both"/>
    </w:pPr>
    <w:rPr>
      <w:rFonts w:ascii="Times New Roman" w:hAnsi="Times New Roman"/>
      <w:sz w:val="28"/>
      <w:szCs w:val="22"/>
    </w:rPr>
  </w:style>
  <w:style w:type="paragraph" w:styleId="1">
    <w:name w:val="heading 1"/>
    <w:basedOn w:val="a6"/>
    <w:next w:val="a6"/>
    <w:link w:val="10"/>
    <w:qFormat/>
    <w:rsid w:val="007D1F87"/>
    <w:pPr>
      <w:keepNext/>
      <w:keepLines/>
      <w:pageBreakBefore/>
      <w:numPr>
        <w:numId w:val="1"/>
      </w:numPr>
      <w:suppressAutoHyphens/>
      <w:spacing w:after="720"/>
      <w:ind w:left="0" w:firstLine="709"/>
      <w:outlineLvl w:val="0"/>
    </w:pPr>
    <w:rPr>
      <w:rFonts w:eastAsia="Times New Roman"/>
      <w:b/>
      <w:color w:val="222A35" w:themeColor="text2" w:themeShade="80"/>
      <w:sz w:val="32"/>
      <w:szCs w:val="32"/>
    </w:rPr>
  </w:style>
  <w:style w:type="paragraph" w:styleId="2">
    <w:name w:val="heading 2"/>
    <w:basedOn w:val="a6"/>
    <w:next w:val="a6"/>
    <w:link w:val="20"/>
    <w:uiPriority w:val="8"/>
    <w:unhideWhenUsed/>
    <w:qFormat/>
    <w:rsid w:val="007D1F87"/>
    <w:pPr>
      <w:keepNext/>
      <w:keepLines/>
      <w:numPr>
        <w:ilvl w:val="1"/>
        <w:numId w:val="1"/>
      </w:numPr>
      <w:spacing w:before="720" w:after="240"/>
      <w:ind w:left="0" w:firstLine="709"/>
      <w:outlineLvl w:val="1"/>
    </w:pPr>
    <w:rPr>
      <w:rFonts w:eastAsia="Times New Roman"/>
      <w:b/>
      <w:color w:val="222A35" w:themeColor="text2" w:themeShade="80"/>
      <w:szCs w:val="26"/>
    </w:rPr>
  </w:style>
  <w:style w:type="paragraph" w:styleId="3">
    <w:name w:val="heading 3"/>
    <w:basedOn w:val="a6"/>
    <w:next w:val="a6"/>
    <w:link w:val="30"/>
    <w:uiPriority w:val="8"/>
    <w:unhideWhenUsed/>
    <w:qFormat/>
    <w:rsid w:val="007D1F87"/>
    <w:pPr>
      <w:keepNext/>
      <w:keepLines/>
      <w:numPr>
        <w:ilvl w:val="2"/>
        <w:numId w:val="1"/>
      </w:numPr>
      <w:spacing w:before="240" w:after="240"/>
      <w:ind w:left="0" w:firstLine="709"/>
      <w:outlineLvl w:val="2"/>
    </w:pPr>
    <w:rPr>
      <w:rFonts w:eastAsia="Times New Roman"/>
      <w:color w:val="222A35" w:themeColor="text2" w:themeShade="80"/>
      <w:szCs w:val="24"/>
    </w:rPr>
  </w:style>
  <w:style w:type="paragraph" w:styleId="4">
    <w:name w:val="heading 4"/>
    <w:basedOn w:val="a6"/>
    <w:next w:val="a6"/>
    <w:link w:val="40"/>
    <w:uiPriority w:val="9"/>
    <w:unhideWhenUsed/>
    <w:qFormat/>
    <w:rsid w:val="00EB020F"/>
    <w:pPr>
      <w:keepNext/>
      <w:keepLines/>
      <w:numPr>
        <w:ilvl w:val="3"/>
        <w:numId w:val="1"/>
      </w:numPr>
      <w:spacing w:before="40"/>
      <w:outlineLvl w:val="3"/>
    </w:pPr>
    <w:rPr>
      <w:rFonts w:eastAsia="Times New Roman"/>
      <w:iCs/>
      <w:color w:val="2E74B5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D51A83"/>
    <w:pPr>
      <w:keepNext/>
      <w:keepLines/>
      <w:numPr>
        <w:ilvl w:val="4"/>
        <w:numId w:val="1"/>
      </w:numPr>
      <w:spacing w:before="40"/>
      <w:outlineLvl w:val="4"/>
    </w:pPr>
    <w:rPr>
      <w:rFonts w:ascii="Calibri Light" w:eastAsia="Times New Roman" w:hAnsi="Calibri Light"/>
      <w:color w:val="2E74B5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D51A83"/>
    <w:pPr>
      <w:keepNext/>
      <w:keepLines/>
      <w:numPr>
        <w:ilvl w:val="5"/>
        <w:numId w:val="1"/>
      </w:numPr>
      <w:spacing w:before="40"/>
      <w:outlineLvl w:val="5"/>
    </w:pPr>
    <w:rPr>
      <w:rFonts w:ascii="Calibri Light" w:eastAsia="Times New Roman" w:hAnsi="Calibri Light"/>
      <w:color w:val="1F4D78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D51A83"/>
    <w:pPr>
      <w:keepNext/>
      <w:keepLines/>
      <w:spacing w:before="40"/>
      <w:ind w:firstLine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8">
    <w:name w:val="heading 8"/>
    <w:basedOn w:val="a6"/>
    <w:next w:val="a6"/>
    <w:link w:val="80"/>
    <w:uiPriority w:val="9"/>
    <w:unhideWhenUsed/>
    <w:qFormat/>
    <w:rsid w:val="00D51A83"/>
    <w:pPr>
      <w:keepNext/>
      <w:keepLines/>
      <w:spacing w:before="40"/>
      <w:ind w:firstLine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D51A83"/>
    <w:pPr>
      <w:keepNext/>
      <w:keepLines/>
      <w:spacing w:before="40"/>
      <w:ind w:firstLine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7D1F87"/>
    <w:rPr>
      <w:rFonts w:ascii="Times New Roman" w:eastAsia="Times New Roman" w:hAnsi="Times New Roman"/>
      <w:b/>
      <w:color w:val="222A35" w:themeColor="text2" w:themeShade="80"/>
      <w:sz w:val="32"/>
      <w:szCs w:val="32"/>
    </w:rPr>
  </w:style>
  <w:style w:type="character" w:customStyle="1" w:styleId="20">
    <w:name w:val="Заголовок 2 Знак"/>
    <w:link w:val="2"/>
    <w:uiPriority w:val="8"/>
    <w:rsid w:val="007D1F87"/>
    <w:rPr>
      <w:rFonts w:ascii="Times New Roman" w:eastAsia="Times New Roman" w:hAnsi="Times New Roman"/>
      <w:b/>
      <w:color w:val="222A35" w:themeColor="text2" w:themeShade="80"/>
      <w:sz w:val="28"/>
      <w:szCs w:val="26"/>
    </w:rPr>
  </w:style>
  <w:style w:type="character" w:customStyle="1" w:styleId="30">
    <w:name w:val="Заголовок 3 Знак"/>
    <w:link w:val="3"/>
    <w:uiPriority w:val="8"/>
    <w:rsid w:val="007D1F87"/>
    <w:rPr>
      <w:rFonts w:ascii="Times New Roman" w:eastAsia="Times New Roman" w:hAnsi="Times New Roman"/>
      <w:color w:val="222A35" w:themeColor="text2" w:themeShade="80"/>
      <w:sz w:val="28"/>
      <w:szCs w:val="24"/>
    </w:rPr>
  </w:style>
  <w:style w:type="paragraph" w:customStyle="1" w:styleId="aa">
    <w:name w:val="Рисунок"/>
    <w:basedOn w:val="a6"/>
    <w:link w:val="ab"/>
    <w:uiPriority w:val="1"/>
    <w:qFormat/>
    <w:rsid w:val="00441F99"/>
    <w:pPr>
      <w:keepNext/>
      <w:keepLines/>
      <w:suppressAutoHyphens/>
      <w:spacing w:before="600"/>
      <w:ind w:firstLine="0"/>
      <w:jc w:val="center"/>
    </w:pPr>
    <w:rPr>
      <w:noProof/>
      <w:color w:val="595959" w:themeColor="text1" w:themeTint="A6"/>
      <w:sz w:val="24"/>
    </w:rPr>
  </w:style>
  <w:style w:type="paragraph" w:customStyle="1" w:styleId="ac">
    <w:name w:val="Подпись рисунка"/>
    <w:next w:val="a6"/>
    <w:qFormat/>
    <w:rsid w:val="007D1F87"/>
    <w:pPr>
      <w:tabs>
        <w:tab w:val="left" w:pos="0"/>
      </w:tabs>
      <w:spacing w:after="600"/>
      <w:ind w:left="720" w:hanging="720"/>
      <w:jc w:val="center"/>
    </w:pPr>
    <w:rPr>
      <w:rFonts w:ascii="Times New Roman" w:hAnsi="Times New Roman"/>
      <w:color w:val="595959" w:themeColor="text1" w:themeTint="A6"/>
      <w:sz w:val="24"/>
      <w:szCs w:val="22"/>
    </w:rPr>
  </w:style>
  <w:style w:type="table" w:customStyle="1" w:styleId="21">
    <w:name w:val="Сетка таблицы2"/>
    <w:basedOn w:val="a8"/>
    <w:next w:val="ad"/>
    <w:uiPriority w:val="39"/>
    <w:rsid w:val="00C07AAB"/>
    <w:rPr>
      <w:rFonts w:asciiTheme="minorHAnsi" w:eastAsia="MS Mincho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d">
    <w:name w:val="Table Grid"/>
    <w:basedOn w:val="a8"/>
    <w:uiPriority w:val="39"/>
    <w:rsid w:val="00E56A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ТаблНазвание"/>
    <w:basedOn w:val="a6"/>
    <w:next w:val="a6"/>
    <w:link w:val="af"/>
    <w:uiPriority w:val="1"/>
    <w:qFormat/>
    <w:rsid w:val="00A23BFC"/>
    <w:pPr>
      <w:keepNext/>
      <w:spacing w:before="480"/>
      <w:ind w:left="709" w:hanging="709"/>
    </w:pPr>
    <w:rPr>
      <w:color w:val="595959" w:themeColor="text1" w:themeTint="A6"/>
      <w:sz w:val="24"/>
    </w:rPr>
  </w:style>
  <w:style w:type="paragraph" w:customStyle="1" w:styleId="af0">
    <w:name w:val="Формула (табл.)"/>
    <w:basedOn w:val="a6"/>
    <w:link w:val="af1"/>
    <w:uiPriority w:val="1"/>
    <w:qFormat/>
    <w:rsid w:val="00EB020F"/>
    <w:pPr>
      <w:ind w:left="-567" w:firstLine="0"/>
      <w:jc w:val="right"/>
    </w:pPr>
    <w:rPr>
      <w:color w:val="7F7F7F"/>
    </w:rPr>
  </w:style>
  <w:style w:type="character" w:customStyle="1" w:styleId="ab">
    <w:name w:val="Рисунок Знак"/>
    <w:link w:val="aa"/>
    <w:uiPriority w:val="1"/>
    <w:rsid w:val="00441F99"/>
    <w:rPr>
      <w:rFonts w:ascii="Times New Roman" w:hAnsi="Times New Roman"/>
      <w:noProof/>
      <w:color w:val="595959" w:themeColor="text1" w:themeTint="A6"/>
      <w:sz w:val="24"/>
      <w:szCs w:val="22"/>
    </w:rPr>
  </w:style>
  <w:style w:type="character" w:customStyle="1" w:styleId="af1">
    <w:name w:val="Формула (табл.) Знак"/>
    <w:link w:val="af0"/>
    <w:uiPriority w:val="1"/>
    <w:rsid w:val="00EB020F"/>
    <w:rPr>
      <w:rFonts w:ascii="Times New Roman" w:hAnsi="Times New Roman"/>
      <w:color w:val="7F7F7F"/>
      <w:sz w:val="28"/>
    </w:rPr>
  </w:style>
  <w:style w:type="paragraph" w:customStyle="1" w:styleId="a1">
    <w:name w:val="СПИСОК_маркированный"/>
    <w:basedOn w:val="a6"/>
    <w:link w:val="af2"/>
    <w:uiPriority w:val="1"/>
    <w:qFormat/>
    <w:rsid w:val="00592CED"/>
    <w:pPr>
      <w:numPr>
        <w:numId w:val="2"/>
      </w:numPr>
      <w:ind w:left="1418" w:hanging="709"/>
    </w:pPr>
  </w:style>
  <w:style w:type="paragraph" w:customStyle="1" w:styleId="a4">
    <w:name w:val="СПИСОК_нумерованный"/>
    <w:basedOn w:val="a1"/>
    <w:link w:val="af3"/>
    <w:uiPriority w:val="1"/>
    <w:qFormat/>
    <w:rsid w:val="00DB0019"/>
    <w:pPr>
      <w:numPr>
        <w:numId w:val="3"/>
      </w:numPr>
    </w:pPr>
  </w:style>
  <w:style w:type="character" w:customStyle="1" w:styleId="af2">
    <w:name w:val="СПИСОК_маркированный Знак"/>
    <w:link w:val="a1"/>
    <w:uiPriority w:val="1"/>
    <w:rsid w:val="00FA6179"/>
    <w:rPr>
      <w:rFonts w:ascii="Times New Roman" w:hAnsi="Times New Roman"/>
      <w:sz w:val="28"/>
      <w:szCs w:val="22"/>
    </w:rPr>
  </w:style>
  <w:style w:type="paragraph" w:styleId="af4">
    <w:name w:val="TOC Heading"/>
    <w:aliases w:val="Заг_СпИсп_Реф_Содерж"/>
    <w:basedOn w:val="1"/>
    <w:next w:val="a6"/>
    <w:uiPriority w:val="39"/>
    <w:unhideWhenUsed/>
    <w:qFormat/>
    <w:rsid w:val="00B709A1"/>
    <w:pPr>
      <w:numPr>
        <w:numId w:val="0"/>
      </w:numPr>
      <w:suppressAutoHyphens w:val="0"/>
      <w:jc w:val="center"/>
      <w:outlineLvl w:val="9"/>
    </w:pPr>
    <w:rPr>
      <w:caps/>
    </w:rPr>
  </w:style>
  <w:style w:type="character" w:customStyle="1" w:styleId="af3">
    <w:name w:val="СПИСОК_нумерованный Знак"/>
    <w:link w:val="a4"/>
    <w:uiPriority w:val="1"/>
    <w:rsid w:val="0078252D"/>
    <w:rPr>
      <w:rFonts w:ascii="Times New Roman" w:hAnsi="Times New Roman"/>
      <w:sz w:val="28"/>
      <w:szCs w:val="22"/>
    </w:rPr>
  </w:style>
  <w:style w:type="paragraph" w:customStyle="1" w:styleId="a2">
    <w:name w:val="Заг_Прил"/>
    <w:basedOn w:val="1"/>
    <w:next w:val="a6"/>
    <w:link w:val="af5"/>
    <w:qFormat/>
    <w:rsid w:val="000D6810"/>
    <w:pPr>
      <w:numPr>
        <w:numId w:val="4"/>
      </w:numPr>
      <w:spacing w:after="120"/>
      <w:jc w:val="center"/>
    </w:pPr>
    <w:rPr>
      <w:caps/>
    </w:rPr>
  </w:style>
  <w:style w:type="paragraph" w:styleId="11">
    <w:name w:val="toc 1"/>
    <w:basedOn w:val="a6"/>
    <w:next w:val="a6"/>
    <w:autoRedefine/>
    <w:uiPriority w:val="39"/>
    <w:unhideWhenUsed/>
    <w:rsid w:val="0092711E"/>
    <w:pPr>
      <w:tabs>
        <w:tab w:val="right" w:leader="dot" w:pos="9344"/>
      </w:tabs>
      <w:spacing w:line="240" w:lineRule="auto"/>
      <w:ind w:firstLine="0"/>
      <w:contextualSpacing/>
    </w:pPr>
    <w:rPr>
      <w:noProof/>
    </w:rPr>
  </w:style>
  <w:style w:type="paragraph" w:styleId="af6">
    <w:name w:val="header"/>
    <w:basedOn w:val="a6"/>
    <w:link w:val="af7"/>
    <w:unhideWhenUsed/>
    <w:rsid w:val="00F13243"/>
    <w:pPr>
      <w:tabs>
        <w:tab w:val="center" w:pos="4677"/>
        <w:tab w:val="right" w:pos="9355"/>
      </w:tabs>
    </w:pPr>
  </w:style>
  <w:style w:type="character" w:customStyle="1" w:styleId="af5">
    <w:name w:val="Заг_Прил Знак"/>
    <w:link w:val="a2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character" w:customStyle="1" w:styleId="af7">
    <w:name w:val="Верхний колонтитул Знак"/>
    <w:link w:val="af6"/>
    <w:uiPriority w:val="99"/>
    <w:rsid w:val="00783FF2"/>
    <w:rPr>
      <w:rFonts w:ascii="Times New Roman" w:hAnsi="Times New Roman"/>
      <w:sz w:val="28"/>
      <w:szCs w:val="22"/>
    </w:rPr>
  </w:style>
  <w:style w:type="paragraph" w:styleId="af8">
    <w:name w:val="footer"/>
    <w:basedOn w:val="a6"/>
    <w:link w:val="af9"/>
    <w:unhideWhenUsed/>
    <w:rsid w:val="00F13243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link w:val="af8"/>
    <w:uiPriority w:val="99"/>
    <w:rsid w:val="00783FF2"/>
    <w:rPr>
      <w:rFonts w:ascii="Times New Roman" w:hAnsi="Times New Roman"/>
      <w:sz w:val="28"/>
      <w:szCs w:val="22"/>
    </w:rPr>
  </w:style>
  <w:style w:type="paragraph" w:customStyle="1" w:styleId="afa">
    <w:name w:val="Номер стр"/>
    <w:basedOn w:val="af8"/>
    <w:link w:val="afb"/>
    <w:uiPriority w:val="1"/>
    <w:qFormat/>
    <w:rsid w:val="00F13243"/>
    <w:pPr>
      <w:ind w:right="566" w:firstLine="0"/>
      <w:jc w:val="center"/>
    </w:pPr>
  </w:style>
  <w:style w:type="character" w:customStyle="1" w:styleId="afb">
    <w:name w:val="Номер стр Знак"/>
    <w:link w:val="afa"/>
    <w:uiPriority w:val="1"/>
    <w:rsid w:val="0069678D"/>
    <w:rPr>
      <w:rFonts w:ascii="Times New Roman" w:hAnsi="Times New Roman"/>
      <w:sz w:val="28"/>
    </w:rPr>
  </w:style>
  <w:style w:type="paragraph" w:customStyle="1" w:styleId="afc">
    <w:name w:val="Список (марк)"/>
    <w:basedOn w:val="afd"/>
    <w:link w:val="afe"/>
    <w:uiPriority w:val="1"/>
    <w:qFormat/>
    <w:rsid w:val="00441F99"/>
    <w:pPr>
      <w:ind w:left="1418" w:hanging="709"/>
      <w:contextualSpacing w:val="0"/>
    </w:pPr>
  </w:style>
  <w:style w:type="paragraph" w:customStyle="1" w:styleId="aff">
    <w:name w:val="Список (нум)"/>
    <w:basedOn w:val="afc"/>
    <w:link w:val="aff0"/>
    <w:uiPriority w:val="1"/>
    <w:qFormat/>
    <w:rsid w:val="00441F99"/>
    <w:pPr>
      <w:ind w:left="0" w:firstLine="709"/>
    </w:pPr>
  </w:style>
  <w:style w:type="character" w:customStyle="1" w:styleId="afe">
    <w:name w:val="Список (марк) Знак"/>
    <w:link w:val="afc"/>
    <w:uiPriority w:val="1"/>
    <w:rsid w:val="00441F99"/>
    <w:rPr>
      <w:rFonts w:ascii="Times New Roman" w:hAnsi="Times New Roman"/>
      <w:sz w:val="28"/>
      <w:szCs w:val="22"/>
    </w:rPr>
  </w:style>
  <w:style w:type="character" w:customStyle="1" w:styleId="aff0">
    <w:name w:val="Список (нум) Знак"/>
    <w:link w:val="aff"/>
    <w:uiPriority w:val="1"/>
    <w:rsid w:val="00441F99"/>
    <w:rPr>
      <w:rFonts w:ascii="Times New Roman" w:hAnsi="Times New Roman"/>
      <w:sz w:val="28"/>
      <w:szCs w:val="22"/>
    </w:rPr>
  </w:style>
  <w:style w:type="character" w:styleId="aff1">
    <w:name w:val="Hyperlink"/>
    <w:uiPriority w:val="99"/>
    <w:unhideWhenUsed/>
    <w:rsid w:val="00441F99"/>
    <w:rPr>
      <w:color w:val="0563C1"/>
      <w:u w:val="single"/>
    </w:rPr>
  </w:style>
  <w:style w:type="paragraph" w:customStyle="1" w:styleId="aff2">
    <w:name w:val="Реферат"/>
    <w:basedOn w:val="a6"/>
    <w:qFormat/>
    <w:rsid w:val="0092711E"/>
    <w:pPr>
      <w:spacing w:line="240" w:lineRule="auto"/>
    </w:pPr>
  </w:style>
  <w:style w:type="paragraph" w:customStyle="1" w:styleId="aff3">
    <w:name w:val="Исполнитель"/>
    <w:basedOn w:val="a6"/>
    <w:qFormat/>
    <w:rsid w:val="00223E63"/>
    <w:pPr>
      <w:tabs>
        <w:tab w:val="left" w:pos="0"/>
        <w:tab w:val="left" w:pos="3261"/>
        <w:tab w:val="left" w:leader="underscore" w:pos="5245"/>
        <w:tab w:val="right" w:pos="9356"/>
      </w:tabs>
      <w:spacing w:before="480" w:line="240" w:lineRule="auto"/>
      <w:ind w:left="-284" w:right="565" w:firstLine="0"/>
      <w:jc w:val="left"/>
    </w:pPr>
  </w:style>
  <w:style w:type="character" w:customStyle="1" w:styleId="40">
    <w:name w:val="Заголовок 4 Знак"/>
    <w:link w:val="4"/>
    <w:rsid w:val="00EB020F"/>
    <w:rPr>
      <w:rFonts w:ascii="Times New Roman" w:eastAsia="Times New Roman" w:hAnsi="Times New Roman"/>
      <w:iCs/>
      <w:color w:val="2E74B5"/>
      <w:sz w:val="28"/>
      <w:szCs w:val="22"/>
    </w:rPr>
  </w:style>
  <w:style w:type="character" w:customStyle="1" w:styleId="50">
    <w:name w:val="Заголовок 5 Знак"/>
    <w:link w:val="5"/>
    <w:uiPriority w:val="9"/>
    <w:semiHidden/>
    <w:rsid w:val="00D51A83"/>
    <w:rPr>
      <w:rFonts w:ascii="Calibri Light" w:eastAsia="Times New Roman" w:hAnsi="Calibri Light"/>
      <w:color w:val="2E74B5"/>
      <w:sz w:val="28"/>
      <w:szCs w:val="22"/>
    </w:rPr>
  </w:style>
  <w:style w:type="character" w:customStyle="1" w:styleId="60">
    <w:name w:val="Заголовок 6 Знак"/>
    <w:link w:val="6"/>
    <w:uiPriority w:val="9"/>
    <w:semiHidden/>
    <w:rsid w:val="00D51A83"/>
    <w:rPr>
      <w:rFonts w:ascii="Calibri Light" w:eastAsia="Times New Roman" w:hAnsi="Calibri Light"/>
      <w:color w:val="1F4D78"/>
      <w:sz w:val="28"/>
      <w:szCs w:val="22"/>
    </w:rPr>
  </w:style>
  <w:style w:type="character" w:customStyle="1" w:styleId="70">
    <w:name w:val="Заголовок 7 Знак"/>
    <w:link w:val="7"/>
    <w:uiPriority w:val="9"/>
    <w:semiHidden/>
    <w:rsid w:val="00D51A83"/>
    <w:rPr>
      <w:rFonts w:ascii="Calibri Light" w:eastAsia="Times New Roman" w:hAnsi="Calibri Light"/>
      <w:i/>
      <w:iCs/>
      <w:color w:val="1F4D78"/>
      <w:sz w:val="28"/>
      <w:szCs w:val="22"/>
    </w:rPr>
  </w:style>
  <w:style w:type="character" w:customStyle="1" w:styleId="80">
    <w:name w:val="Заголовок 8 Знак"/>
    <w:link w:val="8"/>
    <w:uiPriority w:val="9"/>
    <w:rsid w:val="00D51A83"/>
    <w:rPr>
      <w:rFonts w:ascii="Calibri Light" w:eastAsia="Times New Roman" w:hAnsi="Calibri Light"/>
      <w:color w:val="272727"/>
      <w:sz w:val="21"/>
      <w:szCs w:val="21"/>
    </w:rPr>
  </w:style>
  <w:style w:type="character" w:customStyle="1" w:styleId="90">
    <w:name w:val="Заголовок 9 Знак"/>
    <w:link w:val="9"/>
    <w:uiPriority w:val="9"/>
    <w:semiHidden/>
    <w:rsid w:val="00D51A83"/>
    <w:rPr>
      <w:rFonts w:ascii="Calibri Light" w:eastAsia="Times New Roman" w:hAnsi="Calibri Light"/>
      <w:i/>
      <w:iCs/>
      <w:color w:val="272727"/>
      <w:sz w:val="21"/>
      <w:szCs w:val="21"/>
    </w:rPr>
  </w:style>
  <w:style w:type="paragraph" w:customStyle="1" w:styleId="aff4">
    <w:name w:val="Заг_Введ_Закл_СпИст"/>
    <w:basedOn w:val="1"/>
    <w:next w:val="a6"/>
    <w:link w:val="aff5"/>
    <w:qFormat/>
    <w:rsid w:val="000D6810"/>
    <w:pPr>
      <w:numPr>
        <w:numId w:val="0"/>
      </w:numPr>
      <w:jc w:val="center"/>
    </w:pPr>
    <w:rPr>
      <w:caps/>
    </w:rPr>
  </w:style>
  <w:style w:type="paragraph" w:customStyle="1" w:styleId="aff6">
    <w:name w:val="Ссылка"/>
    <w:basedOn w:val="a6"/>
    <w:link w:val="aff7"/>
    <w:qFormat/>
    <w:rsid w:val="00BD5451"/>
    <w:rPr>
      <w:color w:val="0070C0"/>
      <w:u w:val="single"/>
    </w:rPr>
  </w:style>
  <w:style w:type="character" w:customStyle="1" w:styleId="aff5">
    <w:name w:val="Заг_Введ_Закл_СпИст Знак"/>
    <w:link w:val="aff4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paragraph" w:customStyle="1" w:styleId="aff8">
    <w:name w:val="ТаблГоловка"/>
    <w:basedOn w:val="a6"/>
    <w:link w:val="aff9"/>
    <w:qFormat/>
    <w:rsid w:val="00805261"/>
    <w:pPr>
      <w:spacing w:before="40" w:after="40"/>
      <w:ind w:firstLine="0"/>
      <w:jc w:val="center"/>
    </w:pPr>
    <w:rPr>
      <w:b/>
      <w:sz w:val="24"/>
    </w:rPr>
  </w:style>
  <w:style w:type="character" w:customStyle="1" w:styleId="aff7">
    <w:name w:val="Ссылка Знак"/>
    <w:link w:val="aff6"/>
    <w:rsid w:val="00BD5451"/>
    <w:rPr>
      <w:rFonts w:ascii="Times New Roman" w:hAnsi="Times New Roman"/>
      <w:color w:val="0070C0"/>
      <w:sz w:val="28"/>
      <w:u w:val="single"/>
    </w:rPr>
  </w:style>
  <w:style w:type="paragraph" w:customStyle="1" w:styleId="affa">
    <w:name w:val="ТаблБоковик"/>
    <w:basedOn w:val="a6"/>
    <w:link w:val="affb"/>
    <w:qFormat/>
    <w:rsid w:val="00F21BDA"/>
    <w:pPr>
      <w:spacing w:before="40" w:after="40"/>
      <w:ind w:firstLine="0"/>
      <w:jc w:val="left"/>
    </w:pPr>
    <w:rPr>
      <w:sz w:val="24"/>
    </w:rPr>
  </w:style>
  <w:style w:type="character" w:customStyle="1" w:styleId="aff9">
    <w:name w:val="ТаблГоловка Знак"/>
    <w:link w:val="aff8"/>
    <w:rsid w:val="00805261"/>
    <w:rPr>
      <w:rFonts w:ascii="Times New Roman" w:hAnsi="Times New Roman"/>
      <w:b/>
      <w:sz w:val="24"/>
      <w:szCs w:val="22"/>
    </w:rPr>
  </w:style>
  <w:style w:type="paragraph" w:customStyle="1" w:styleId="a">
    <w:name w:val="ТаблБоковикНум"/>
    <w:next w:val="a6"/>
    <w:link w:val="affc"/>
    <w:qFormat/>
    <w:rsid w:val="00E850CE"/>
    <w:pPr>
      <w:numPr>
        <w:numId w:val="5"/>
      </w:numPr>
    </w:pPr>
    <w:rPr>
      <w:rFonts w:ascii="Times New Roman" w:hAnsi="Times New Roman"/>
      <w:sz w:val="24"/>
      <w:szCs w:val="22"/>
      <w:lang w:val="en-US"/>
    </w:rPr>
  </w:style>
  <w:style w:type="character" w:customStyle="1" w:styleId="affb">
    <w:name w:val="ТаблБоковик Знак"/>
    <w:link w:val="affa"/>
    <w:rsid w:val="00F21BDA"/>
    <w:rPr>
      <w:rFonts w:ascii="Times New Roman" w:hAnsi="Times New Roman"/>
      <w:sz w:val="24"/>
    </w:rPr>
  </w:style>
  <w:style w:type="paragraph" w:customStyle="1" w:styleId="affd">
    <w:name w:val="ТаблТело"/>
    <w:link w:val="affe"/>
    <w:qFormat/>
    <w:rsid w:val="0015280F"/>
    <w:rPr>
      <w:rFonts w:ascii="Times New Roman" w:hAnsi="Times New Roman"/>
      <w:sz w:val="24"/>
      <w:szCs w:val="22"/>
    </w:rPr>
  </w:style>
  <w:style w:type="character" w:customStyle="1" w:styleId="affc">
    <w:name w:val="ТаблБоковикНум Знак"/>
    <w:link w:val="a"/>
    <w:rsid w:val="00E850CE"/>
    <w:rPr>
      <w:rFonts w:ascii="Times New Roman" w:hAnsi="Times New Roman"/>
      <w:sz w:val="24"/>
      <w:szCs w:val="22"/>
      <w:lang w:val="en-US"/>
    </w:rPr>
  </w:style>
  <w:style w:type="paragraph" w:customStyle="1" w:styleId="afff">
    <w:name w:val="ТитЦентр"/>
    <w:basedOn w:val="a6"/>
    <w:link w:val="afff0"/>
    <w:qFormat/>
    <w:rsid w:val="00C36FA7"/>
    <w:pPr>
      <w:ind w:right="566" w:firstLine="0"/>
      <w:jc w:val="center"/>
    </w:pPr>
    <w:rPr>
      <w:caps/>
    </w:rPr>
  </w:style>
  <w:style w:type="character" w:customStyle="1" w:styleId="affe">
    <w:name w:val="ТаблТело Знак"/>
    <w:link w:val="affd"/>
    <w:rsid w:val="0015280F"/>
    <w:rPr>
      <w:rFonts w:ascii="Times New Roman" w:hAnsi="Times New Roman"/>
      <w:sz w:val="24"/>
      <w:szCs w:val="22"/>
    </w:rPr>
  </w:style>
  <w:style w:type="paragraph" w:styleId="22">
    <w:name w:val="toc 2"/>
    <w:basedOn w:val="a6"/>
    <w:next w:val="a6"/>
    <w:autoRedefine/>
    <w:uiPriority w:val="39"/>
    <w:unhideWhenUsed/>
    <w:rsid w:val="00FE0696"/>
    <w:pPr>
      <w:tabs>
        <w:tab w:val="right" w:leader="dot" w:pos="9356"/>
      </w:tabs>
      <w:spacing w:line="240" w:lineRule="auto"/>
      <w:ind w:left="284" w:firstLine="0"/>
    </w:pPr>
  </w:style>
  <w:style w:type="character" w:customStyle="1" w:styleId="afff0">
    <w:name w:val="ТитЦентр Знак"/>
    <w:link w:val="afff"/>
    <w:rsid w:val="00C36FA7"/>
    <w:rPr>
      <w:rFonts w:ascii="Times New Roman" w:hAnsi="Times New Roman"/>
      <w:caps/>
      <w:sz w:val="28"/>
    </w:rPr>
  </w:style>
  <w:style w:type="paragraph" w:styleId="31">
    <w:name w:val="toc 3"/>
    <w:basedOn w:val="a6"/>
    <w:next w:val="a6"/>
    <w:autoRedefine/>
    <w:uiPriority w:val="39"/>
    <w:unhideWhenUsed/>
    <w:rsid w:val="00C07AAB"/>
    <w:pPr>
      <w:tabs>
        <w:tab w:val="right" w:leader="dot" w:pos="9344"/>
      </w:tabs>
      <w:spacing w:line="240" w:lineRule="auto"/>
      <w:ind w:left="561" w:firstLine="6"/>
    </w:pPr>
  </w:style>
  <w:style w:type="character" w:styleId="afff1">
    <w:name w:val="Placeholder Text"/>
    <w:uiPriority w:val="99"/>
    <w:semiHidden/>
    <w:rsid w:val="00FB7D28"/>
    <w:rPr>
      <w:color w:val="808080"/>
    </w:rPr>
  </w:style>
  <w:style w:type="paragraph" w:styleId="afd">
    <w:name w:val="List Paragraph"/>
    <w:basedOn w:val="a6"/>
    <w:uiPriority w:val="34"/>
    <w:qFormat/>
    <w:rsid w:val="00441F99"/>
    <w:pPr>
      <w:ind w:left="720"/>
      <w:contextualSpacing/>
    </w:pPr>
  </w:style>
  <w:style w:type="paragraph" w:styleId="afff2">
    <w:name w:val="caption"/>
    <w:basedOn w:val="a6"/>
    <w:next w:val="a6"/>
    <w:unhideWhenUsed/>
    <w:qFormat/>
    <w:rsid w:val="003859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3">
    <w:name w:val="ФОРМУЛА СО СКВОЗНОЙ НУМЕРАЦИЕЙ"/>
    <w:basedOn w:val="afff3"/>
    <w:link w:val="afff4"/>
    <w:qFormat/>
    <w:rsid w:val="0038595B"/>
    <w:pPr>
      <w:numPr>
        <w:ilvl w:val="6"/>
        <w:numId w:val="1"/>
      </w:numPr>
    </w:pPr>
  </w:style>
  <w:style w:type="character" w:customStyle="1" w:styleId="afff5">
    <w:name w:val="Формула Знак"/>
    <w:basedOn w:val="a7"/>
    <w:link w:val="afff3"/>
    <w:rsid w:val="007D1F87"/>
    <w:rPr>
      <w:rFonts w:ascii="Cambria Math" w:hAnsi="Cambria Math"/>
      <w:i/>
      <w:sz w:val="28"/>
      <w:szCs w:val="22"/>
    </w:rPr>
  </w:style>
  <w:style w:type="character" w:customStyle="1" w:styleId="afff4">
    <w:name w:val="ФОРМУЛА СО СКВОЗНОЙ НУМЕРАЦИЕЙ Знак"/>
    <w:basedOn w:val="afff5"/>
    <w:link w:val="a3"/>
    <w:rsid w:val="0038595B"/>
    <w:rPr>
      <w:rFonts w:ascii="Cambria Math" w:hAnsi="Cambria Math"/>
      <w:i/>
      <w:sz w:val="28"/>
      <w:szCs w:val="22"/>
    </w:rPr>
  </w:style>
  <w:style w:type="paragraph" w:customStyle="1" w:styleId="a0">
    <w:name w:val="Код"/>
    <w:basedOn w:val="a6"/>
    <w:link w:val="afff6"/>
    <w:qFormat/>
    <w:rsid w:val="000811C1"/>
    <w:pPr>
      <w:numPr>
        <w:numId w:val="8"/>
      </w:numPr>
      <w:pBdr>
        <w:top w:val="none" w:sz="4" w:space="0" w:color="000000"/>
        <w:left w:val="single" w:sz="4" w:space="4" w:color="auto"/>
        <w:bottom w:val="none" w:sz="4" w:space="0" w:color="000000"/>
        <w:right w:val="none" w:sz="4" w:space="0" w:color="000000"/>
        <w:between w:val="none" w:sz="4" w:space="0" w:color="000000"/>
      </w:pBdr>
      <w:spacing w:before="240" w:after="240" w:line="240" w:lineRule="auto"/>
      <w:ind w:left="567" w:hanging="567"/>
      <w:contextualSpacing/>
      <w:jc w:val="left"/>
    </w:pPr>
    <w:rPr>
      <w:rFonts w:ascii="Courier New" w:hAnsi="Courier New" w:cs="Courier New"/>
      <w:sz w:val="22"/>
      <w:szCs w:val="24"/>
      <w:lang w:val="en-US"/>
    </w:rPr>
  </w:style>
  <w:style w:type="character" w:customStyle="1" w:styleId="afff6">
    <w:name w:val="Код Знак"/>
    <w:basedOn w:val="a7"/>
    <w:link w:val="a0"/>
    <w:rsid w:val="000811C1"/>
    <w:rPr>
      <w:rFonts w:ascii="Courier New" w:hAnsi="Courier New" w:cs="Courier New"/>
      <w:sz w:val="22"/>
      <w:szCs w:val="24"/>
      <w:lang w:val="en-US"/>
    </w:rPr>
  </w:style>
  <w:style w:type="paragraph" w:customStyle="1" w:styleId="afff7">
    <w:name w:val="Терминал"/>
    <w:basedOn w:val="a0"/>
    <w:link w:val="afff8"/>
    <w:rsid w:val="000811C1"/>
    <w:pPr>
      <w:shd w:val="clear" w:color="auto" w:fill="000000" w:themeFill="text1"/>
    </w:pPr>
    <w:rPr>
      <w:b/>
    </w:rPr>
  </w:style>
  <w:style w:type="character" w:customStyle="1" w:styleId="afff8">
    <w:name w:val="Терминал Знак"/>
    <w:link w:val="afff7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paragraph" w:customStyle="1" w:styleId="a5">
    <w:name w:val="Терминал (консоль)"/>
    <w:basedOn w:val="afff7"/>
    <w:link w:val="afff9"/>
    <w:qFormat/>
    <w:rsid w:val="000811C1"/>
    <w:pPr>
      <w:numPr>
        <w:numId w:val="7"/>
      </w:numPr>
      <w:ind w:left="567" w:hanging="567"/>
    </w:pPr>
    <w:rPr>
      <w:lang w:val="ru-RU"/>
    </w:rPr>
  </w:style>
  <w:style w:type="character" w:customStyle="1" w:styleId="afff9">
    <w:name w:val="Терминал (консоль) Знак"/>
    <w:basedOn w:val="afff8"/>
    <w:link w:val="a5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character" w:customStyle="1" w:styleId="af">
    <w:name w:val="ТаблНазвание Знак"/>
    <w:link w:val="ae"/>
    <w:uiPriority w:val="1"/>
    <w:rsid w:val="00A23BFC"/>
    <w:rPr>
      <w:rFonts w:ascii="Times New Roman" w:hAnsi="Times New Roman"/>
      <w:color w:val="595959" w:themeColor="text1" w:themeTint="A6"/>
      <w:sz w:val="24"/>
      <w:szCs w:val="22"/>
    </w:rPr>
  </w:style>
  <w:style w:type="character" w:styleId="afffa">
    <w:name w:val="annotation reference"/>
    <w:basedOn w:val="a7"/>
    <w:uiPriority w:val="99"/>
    <w:semiHidden/>
    <w:unhideWhenUsed/>
    <w:rsid w:val="00805261"/>
    <w:rPr>
      <w:sz w:val="16"/>
      <w:szCs w:val="16"/>
    </w:rPr>
  </w:style>
  <w:style w:type="paragraph" w:styleId="afffb">
    <w:name w:val="annotation text"/>
    <w:basedOn w:val="a6"/>
    <w:link w:val="afffc"/>
    <w:uiPriority w:val="99"/>
    <w:unhideWhenUsed/>
    <w:rsid w:val="00805261"/>
    <w:pPr>
      <w:spacing w:line="240" w:lineRule="auto"/>
    </w:pPr>
    <w:rPr>
      <w:sz w:val="20"/>
      <w:szCs w:val="20"/>
    </w:rPr>
  </w:style>
  <w:style w:type="character" w:customStyle="1" w:styleId="afffc">
    <w:name w:val="Текст примечания Знак"/>
    <w:basedOn w:val="a7"/>
    <w:link w:val="afffb"/>
    <w:uiPriority w:val="99"/>
    <w:rsid w:val="00783FF2"/>
    <w:rPr>
      <w:rFonts w:ascii="Times New Roman" w:hAnsi="Times New Roman"/>
    </w:rPr>
  </w:style>
  <w:style w:type="paragraph" w:styleId="afffd">
    <w:name w:val="annotation subject"/>
    <w:basedOn w:val="afffb"/>
    <w:next w:val="afffb"/>
    <w:link w:val="afffe"/>
    <w:uiPriority w:val="99"/>
    <w:semiHidden/>
    <w:unhideWhenUsed/>
    <w:rsid w:val="00805261"/>
    <w:rPr>
      <w:b/>
      <w:bCs/>
    </w:rPr>
  </w:style>
  <w:style w:type="character" w:customStyle="1" w:styleId="afffe">
    <w:name w:val="Тема примечания Знак"/>
    <w:basedOn w:val="afffc"/>
    <w:link w:val="afffd"/>
    <w:uiPriority w:val="99"/>
    <w:semiHidden/>
    <w:rsid w:val="00805261"/>
    <w:rPr>
      <w:rFonts w:ascii="Times New Roman" w:hAnsi="Times New Roman"/>
      <w:b/>
      <w:bCs/>
    </w:rPr>
  </w:style>
  <w:style w:type="paragraph" w:customStyle="1" w:styleId="afff3">
    <w:name w:val="Формула"/>
    <w:link w:val="afff5"/>
    <w:qFormat/>
    <w:rsid w:val="007D1F87"/>
    <w:pPr>
      <w:tabs>
        <w:tab w:val="center" w:pos="4536"/>
        <w:tab w:val="right" w:pos="9356"/>
      </w:tabs>
      <w:spacing w:before="240" w:after="240"/>
    </w:pPr>
    <w:rPr>
      <w:rFonts w:ascii="Cambria Math" w:hAnsi="Cambria Math"/>
      <w:i/>
      <w:sz w:val="28"/>
      <w:szCs w:val="22"/>
    </w:rPr>
  </w:style>
  <w:style w:type="character" w:styleId="affff">
    <w:name w:val="Unresolved Mention"/>
    <w:basedOn w:val="a7"/>
    <w:uiPriority w:val="99"/>
    <w:semiHidden/>
    <w:unhideWhenUsed/>
    <w:rsid w:val="002B3081"/>
    <w:rPr>
      <w:color w:val="605E5C"/>
      <w:shd w:val="clear" w:color="auto" w:fill="E1DFDD"/>
    </w:rPr>
  </w:style>
  <w:style w:type="character" w:styleId="affff0">
    <w:name w:val="FollowedHyperlink"/>
    <w:basedOn w:val="a7"/>
    <w:uiPriority w:val="99"/>
    <w:semiHidden/>
    <w:unhideWhenUsed/>
    <w:rsid w:val="002B3081"/>
    <w:rPr>
      <w:color w:val="954F72" w:themeColor="followedHyperlink"/>
      <w:u w:val="single"/>
    </w:rPr>
  </w:style>
  <w:style w:type="paragraph" w:customStyle="1" w:styleId="affff1">
    <w:name w:val="подпись_дата"/>
    <w:basedOn w:val="a6"/>
    <w:qFormat/>
    <w:rsid w:val="006C6874"/>
    <w:pPr>
      <w:tabs>
        <w:tab w:val="left" w:pos="0"/>
        <w:tab w:val="left" w:pos="3686"/>
        <w:tab w:val="left" w:leader="underscore" w:pos="5387"/>
        <w:tab w:val="right" w:pos="9356"/>
      </w:tabs>
      <w:spacing w:line="240" w:lineRule="auto"/>
      <w:ind w:firstLine="0"/>
      <w:jc w:val="center"/>
    </w:pPr>
    <w:rPr>
      <w:sz w:val="24"/>
    </w:rPr>
  </w:style>
  <w:style w:type="paragraph" w:customStyle="1" w:styleId="affff2">
    <w:basedOn w:val="a6"/>
    <w:next w:val="affff3"/>
    <w:uiPriority w:val="99"/>
    <w:rsid w:val="006504D8"/>
    <w:pPr>
      <w:spacing w:before="100" w:beforeAutospacing="1" w:after="100" w:afterAutospacing="1" w:line="240" w:lineRule="auto"/>
      <w:ind w:firstLine="0"/>
      <w:jc w:val="left"/>
    </w:pPr>
    <w:rPr>
      <w:rFonts w:ascii="Arial Unicode MS" w:eastAsia="Arial Unicode MS" w:hAnsi="Arial Unicode MS" w:cs="Arial Unicode MS"/>
      <w:sz w:val="24"/>
      <w:szCs w:val="24"/>
    </w:rPr>
  </w:style>
  <w:style w:type="paragraph" w:styleId="affff4">
    <w:name w:val="footnote text"/>
    <w:basedOn w:val="a6"/>
    <w:link w:val="affff5"/>
    <w:semiHidden/>
    <w:rsid w:val="006504D8"/>
    <w:pPr>
      <w:spacing w:line="240" w:lineRule="auto"/>
      <w:ind w:firstLine="0"/>
      <w:jc w:val="left"/>
    </w:pPr>
    <w:rPr>
      <w:rFonts w:eastAsia="Times New Roman"/>
      <w:sz w:val="20"/>
      <w:szCs w:val="20"/>
    </w:rPr>
  </w:style>
  <w:style w:type="character" w:customStyle="1" w:styleId="affff5">
    <w:name w:val="Текст сноски Знак"/>
    <w:basedOn w:val="a7"/>
    <w:link w:val="affff4"/>
    <w:semiHidden/>
    <w:rsid w:val="006504D8"/>
    <w:rPr>
      <w:rFonts w:ascii="Times New Roman" w:eastAsia="Times New Roman" w:hAnsi="Times New Roman"/>
    </w:rPr>
  </w:style>
  <w:style w:type="character" w:styleId="affff6">
    <w:name w:val="footnote reference"/>
    <w:semiHidden/>
    <w:rsid w:val="006504D8"/>
    <w:rPr>
      <w:vertAlign w:val="superscript"/>
    </w:rPr>
  </w:style>
  <w:style w:type="paragraph" w:styleId="affff3">
    <w:name w:val="Normal (Web)"/>
    <w:basedOn w:val="a6"/>
    <w:uiPriority w:val="99"/>
    <w:semiHidden/>
    <w:unhideWhenUsed/>
    <w:rsid w:val="006504D8"/>
    <w:rPr>
      <w:sz w:val="24"/>
      <w:szCs w:val="24"/>
    </w:rPr>
  </w:style>
  <w:style w:type="paragraph" w:styleId="affff7">
    <w:name w:val="Title"/>
    <w:basedOn w:val="a6"/>
    <w:link w:val="affff8"/>
    <w:qFormat/>
    <w:rsid w:val="00C82B9B"/>
    <w:pPr>
      <w:spacing w:before="240" w:after="60" w:line="240" w:lineRule="auto"/>
      <w:ind w:firstLine="0"/>
      <w:jc w:val="center"/>
      <w:outlineLvl w:val="0"/>
    </w:pPr>
    <w:rPr>
      <w:rFonts w:eastAsia="Times New Roman"/>
      <w:b/>
      <w:kern w:val="28"/>
      <w:sz w:val="36"/>
      <w:szCs w:val="20"/>
    </w:rPr>
  </w:style>
  <w:style w:type="character" w:customStyle="1" w:styleId="affff8">
    <w:name w:val="Заголовок Знак"/>
    <w:basedOn w:val="a7"/>
    <w:link w:val="affff7"/>
    <w:rsid w:val="00C82B9B"/>
    <w:rPr>
      <w:rFonts w:ascii="Times New Roman" w:eastAsia="Times New Roman" w:hAnsi="Times New Roman"/>
      <w:b/>
      <w:kern w:val="28"/>
      <w:sz w:val="36"/>
    </w:rPr>
  </w:style>
  <w:style w:type="paragraph" w:styleId="affff9">
    <w:name w:val="Plain Text"/>
    <w:basedOn w:val="a6"/>
    <w:link w:val="affffa"/>
    <w:unhideWhenUsed/>
    <w:rsid w:val="00C82B9B"/>
    <w:pPr>
      <w:spacing w:line="240" w:lineRule="auto"/>
      <w:ind w:firstLine="0"/>
      <w:jc w:val="left"/>
    </w:pPr>
    <w:rPr>
      <w:rFonts w:ascii="Courier New" w:eastAsia="Times New Roman" w:hAnsi="Courier New"/>
      <w:szCs w:val="20"/>
    </w:rPr>
  </w:style>
  <w:style w:type="character" w:customStyle="1" w:styleId="affffa">
    <w:name w:val="Текст Знак"/>
    <w:basedOn w:val="a7"/>
    <w:link w:val="affff9"/>
    <w:rsid w:val="00C82B9B"/>
    <w:rPr>
      <w:rFonts w:ascii="Courier New" w:eastAsia="Times New Roman" w:hAnsi="Courier New"/>
      <w:sz w:val="28"/>
    </w:rPr>
  </w:style>
  <w:style w:type="paragraph" w:styleId="23">
    <w:name w:val="Body Text Indent 2"/>
    <w:basedOn w:val="a6"/>
    <w:link w:val="24"/>
    <w:rsid w:val="000C736A"/>
    <w:pPr>
      <w:spacing w:line="240" w:lineRule="auto"/>
      <w:ind w:right="1133" w:firstLine="567"/>
    </w:pPr>
    <w:rPr>
      <w:rFonts w:eastAsia="Times New Roman"/>
      <w:szCs w:val="20"/>
    </w:rPr>
  </w:style>
  <w:style w:type="character" w:customStyle="1" w:styleId="24">
    <w:name w:val="Основной текст с отступом 2 Знак"/>
    <w:basedOn w:val="a7"/>
    <w:link w:val="23"/>
    <w:rsid w:val="000C736A"/>
    <w:rPr>
      <w:rFonts w:ascii="Times New Roman" w:eastAsia="Times New Roman" w:hAnsi="Times New Roman"/>
      <w:sz w:val="28"/>
    </w:rPr>
  </w:style>
  <w:style w:type="paragraph" w:customStyle="1" w:styleId="affffb">
    <w:name w:val="Текст таблицы"/>
    <w:basedOn w:val="a6"/>
    <w:rsid w:val="004A4D38"/>
    <w:pPr>
      <w:spacing w:line="240" w:lineRule="auto"/>
      <w:ind w:firstLine="0"/>
      <w:jc w:val="left"/>
    </w:pPr>
    <w:rPr>
      <w:rFonts w:eastAsia="Times New Roman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13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7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0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2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93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4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0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3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2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6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1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4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9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8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1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90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8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8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2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03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9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0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4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03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9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9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8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NI%20PC\Documents\&#1053;&#1072;&#1089;&#1090;&#1088;&#1072;&#1080;&#1074;&#1072;&#1077;&#1084;&#1099;&#1077;%20&#1096;&#1072;&#1073;&#1083;&#1086;&#1085;&#1099;%20Office\&#1054;&#1090;&#1095;&#1077;&#1090;%20&#1086;%20&#1053;&#1048;&#1056;%20(&#1043;&#1054;&#1057;&#1058;%207.32-2017)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25808C-B6EB-4C64-A0C3-CB16EC812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Отчет о НИР (ГОСТ 7.32-2017).dotx</Template>
  <TotalTime>221</TotalTime>
  <Pages>6</Pages>
  <Words>929</Words>
  <Characters>5299</Characters>
  <Application>Microsoft Office Word</Application>
  <DocSecurity>0</DocSecurity>
  <Lines>44</Lines>
  <Paragraphs>12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Санкт-Петербургский государственный университет телекоммуникаций им. проф. М. А. Бонч-Бруевича</Company>
  <LinksUpToDate>false</LinksUpToDate>
  <CharactersWithSpaces>6216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Towariszcz</dc:creator>
  <cp:keywords/>
  <dc:description/>
  <cp:lastModifiedBy>Максим Коньков</cp:lastModifiedBy>
  <cp:revision>23</cp:revision>
  <cp:lastPrinted>2022-05-11T13:31:00Z</cp:lastPrinted>
  <dcterms:created xsi:type="dcterms:W3CDTF">2023-10-23T13:14:00Z</dcterms:created>
  <dcterms:modified xsi:type="dcterms:W3CDTF">2023-12-15T11:14:00Z</dcterms:modified>
  <cp:category>Вычислительная и микропроцессорная техника</cp:category>
</cp:coreProperties>
</file>