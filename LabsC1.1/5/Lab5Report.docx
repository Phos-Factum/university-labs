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768B86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bookmarkStart w:id="0" w:name="_Hlk103351138"/>
      <w:r w:rsidRPr="0092711E">
        <w:rPr>
          <w:caps/>
        </w:rPr>
        <w:t>Министерство цифрового развития, связи и массовых коммуникаций Российской Федерации</w:t>
      </w:r>
    </w:p>
    <w:p w14:paraId="06D377A3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r w:rsidRPr="0092711E">
        <w:rPr>
          <w:caps/>
        </w:rPr>
        <w:t>Федеральное государственное бюджетное образовательное учреждение высшего образования</w:t>
      </w:r>
    </w:p>
    <w:p w14:paraId="79A16787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r w:rsidRPr="0092711E">
        <w:rPr>
          <w:caps/>
        </w:rPr>
        <w:t>«Санкт-петербургский государственный университет телекоммуникаций им. проф. М. А. Бонч-Бруевича»</w:t>
      </w:r>
    </w:p>
    <w:p w14:paraId="400D928A" w14:textId="77777777" w:rsidR="00700D7B" w:rsidRDefault="00700D7B" w:rsidP="00700D7B">
      <w:pPr>
        <w:tabs>
          <w:tab w:val="left" w:pos="9356"/>
        </w:tabs>
        <w:spacing w:line="240" w:lineRule="auto"/>
        <w:ind w:right="-2" w:firstLine="0"/>
        <w:jc w:val="center"/>
      </w:pPr>
      <w:r>
        <w:t>(СПбГУТ)</w:t>
      </w:r>
    </w:p>
    <w:p w14:paraId="2DF2CE18" w14:textId="30BFB8D2" w:rsidR="00700D7B" w:rsidRPr="000221E9" w:rsidRDefault="00700D7B" w:rsidP="00700D7B">
      <w:pPr>
        <w:tabs>
          <w:tab w:val="left" w:pos="9356"/>
        </w:tabs>
        <w:spacing w:before="3120" w:line="240" w:lineRule="auto"/>
        <w:ind w:right="-2" w:firstLine="0"/>
        <w:jc w:val="center"/>
        <w:rPr>
          <w:caps/>
        </w:rPr>
      </w:pPr>
      <w:r w:rsidRPr="0092711E">
        <w:rPr>
          <w:caps/>
        </w:rPr>
        <w:t>Отч</w:t>
      </w:r>
      <w:r w:rsidR="0053033D">
        <w:rPr>
          <w:caps/>
        </w:rPr>
        <w:t>Ё</w:t>
      </w:r>
      <w:r w:rsidRPr="0092711E">
        <w:rPr>
          <w:caps/>
        </w:rPr>
        <w:t>т</w:t>
      </w:r>
      <w:r w:rsidRPr="0092711E">
        <w:rPr>
          <w:caps/>
        </w:rPr>
        <w:br/>
      </w:r>
      <w:r w:rsidR="005411DB">
        <w:rPr>
          <w:caps/>
        </w:rPr>
        <w:t>ЛАБОРАТОРНАЯ РАБОТА №</w:t>
      </w:r>
      <w:r w:rsidR="000221E9" w:rsidRPr="000221E9">
        <w:rPr>
          <w:caps/>
        </w:rPr>
        <w:t>5</w:t>
      </w:r>
    </w:p>
    <w:p w14:paraId="7D2D78CD" w14:textId="4DF7C94D" w:rsidR="005411DB" w:rsidRDefault="000221E9" w:rsidP="000221E9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  <w:jc w:val="center"/>
      </w:pPr>
      <w:r w:rsidRPr="000221E9">
        <w:rPr>
          <w:rFonts w:eastAsia="Times New Roman"/>
          <w:b/>
          <w:kern w:val="28"/>
          <w:sz w:val="36"/>
          <w:szCs w:val="20"/>
        </w:rPr>
        <w:t>Программирование вложенных циклов</w:t>
      </w:r>
    </w:p>
    <w:p w14:paraId="2A5C17EA" w14:textId="77777777" w:rsidR="005411DB" w:rsidRDefault="005411D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</w:p>
    <w:p w14:paraId="24A50BC7" w14:textId="3E5BA212" w:rsidR="00700D7B" w:rsidRPr="00223E63" w:rsidRDefault="00700D7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  <w:r>
        <w:t>Руководитель,</w:t>
      </w:r>
      <w:r>
        <w:br/>
      </w:r>
      <w:r w:rsidR="00013208">
        <w:t>старший преподаватель</w:t>
      </w:r>
      <w:r w:rsidRPr="00223E63">
        <w:tab/>
      </w:r>
      <w:r w:rsidRPr="00223E63">
        <w:tab/>
      </w:r>
      <w:r w:rsidRPr="00223E63">
        <w:tab/>
      </w:r>
      <w:r w:rsidR="00013208">
        <w:t>Помогалова А. В.</w:t>
      </w:r>
    </w:p>
    <w:p w14:paraId="6AC19ACC" w14:textId="77777777" w:rsidR="00700D7B" w:rsidRDefault="00700D7B" w:rsidP="00700D7B">
      <w:pPr>
        <w:pStyle w:val="affff1"/>
        <w:tabs>
          <w:tab w:val="left" w:pos="9356"/>
        </w:tabs>
        <w:ind w:right="-2"/>
      </w:pPr>
      <w:r w:rsidRPr="006C6874">
        <w:t>подпись, дата</w:t>
      </w:r>
    </w:p>
    <w:p w14:paraId="0FB1D710" w14:textId="77777777" w:rsidR="00700D7B" w:rsidRPr="006C6874" w:rsidRDefault="00700D7B" w:rsidP="00700D7B">
      <w:pPr>
        <w:pStyle w:val="affff1"/>
        <w:tabs>
          <w:tab w:val="left" w:pos="9356"/>
        </w:tabs>
        <w:ind w:right="-2"/>
        <w:rPr>
          <w:caps/>
        </w:rPr>
      </w:pPr>
    </w:p>
    <w:p w14:paraId="34944D04" w14:textId="4FD0CD57" w:rsidR="00700D7B" w:rsidRPr="00C82B9B" w:rsidRDefault="00700D7B" w:rsidP="00700D7B">
      <w:pPr>
        <w:tabs>
          <w:tab w:val="left" w:pos="0"/>
          <w:tab w:val="left" w:pos="3544"/>
          <w:tab w:val="left" w:leader="underscore" w:pos="5812"/>
          <w:tab w:val="right" w:pos="9356"/>
        </w:tabs>
        <w:spacing w:line="240" w:lineRule="auto"/>
        <w:ind w:right="-2" w:firstLine="0"/>
        <w:jc w:val="left"/>
      </w:pPr>
      <w:r w:rsidRPr="000941DE">
        <w:t>Исполнитель,</w:t>
      </w:r>
      <w:r w:rsidRPr="000941DE">
        <w:br/>
        <w:t>группа ИК</w:t>
      </w:r>
      <w:r w:rsidR="00CA0ABB">
        <w:t>ПИ</w:t>
      </w:r>
      <w:r w:rsidRPr="000941DE">
        <w:t>-</w:t>
      </w:r>
      <w:r w:rsidR="00C82B9B" w:rsidRPr="00C82B9B">
        <w:t>33</w:t>
      </w:r>
      <w:r w:rsidRPr="000941DE">
        <w:tab/>
      </w:r>
      <w:r w:rsidRPr="000941DE">
        <w:tab/>
      </w:r>
      <w:r w:rsidRPr="000941DE">
        <w:tab/>
      </w:r>
      <w:r w:rsidR="00AB3C74">
        <w:t>Коньков М. Д.</w:t>
      </w:r>
    </w:p>
    <w:p w14:paraId="385B61E1" w14:textId="77777777" w:rsidR="00700D7B" w:rsidRPr="000941DE" w:rsidRDefault="00700D7B" w:rsidP="00700D7B">
      <w:pPr>
        <w:tabs>
          <w:tab w:val="left" w:pos="0"/>
          <w:tab w:val="left" w:pos="3686"/>
          <w:tab w:val="left" w:leader="underscore" w:pos="5387"/>
          <w:tab w:val="left" w:pos="9356"/>
        </w:tabs>
        <w:spacing w:line="240" w:lineRule="auto"/>
        <w:ind w:right="-2" w:firstLine="0"/>
        <w:jc w:val="center"/>
        <w:rPr>
          <w:sz w:val="24"/>
        </w:rPr>
      </w:pPr>
      <w:r w:rsidRPr="000941DE">
        <w:rPr>
          <w:sz w:val="24"/>
        </w:rPr>
        <w:t>подпись, дата</w:t>
      </w:r>
      <w:bookmarkEnd w:id="0"/>
    </w:p>
    <w:p w14:paraId="2D931E0F" w14:textId="77777777" w:rsidR="00D9424B" w:rsidRDefault="00D9424B" w:rsidP="00D9424B">
      <w:pPr>
        <w:rPr>
          <w:sz w:val="24"/>
        </w:rPr>
      </w:pPr>
    </w:p>
    <w:p w14:paraId="33D7591F" w14:textId="77777777" w:rsidR="00013208" w:rsidRPr="00013208" w:rsidRDefault="00013208" w:rsidP="00013208">
      <w:pPr>
        <w:rPr>
          <w:sz w:val="24"/>
        </w:rPr>
      </w:pPr>
    </w:p>
    <w:p w14:paraId="20074704" w14:textId="77777777" w:rsidR="00013208" w:rsidRPr="00013208" w:rsidRDefault="00013208" w:rsidP="00013208">
      <w:pPr>
        <w:rPr>
          <w:sz w:val="24"/>
        </w:rPr>
      </w:pPr>
    </w:p>
    <w:p w14:paraId="04295DC3" w14:textId="77777777" w:rsidR="00013208" w:rsidRPr="00013208" w:rsidRDefault="00013208" w:rsidP="00013208">
      <w:pPr>
        <w:rPr>
          <w:sz w:val="24"/>
        </w:rPr>
      </w:pPr>
    </w:p>
    <w:p w14:paraId="62C3DE81" w14:textId="38033DD8" w:rsidR="00013208" w:rsidRDefault="00013208" w:rsidP="00013208">
      <w:pPr>
        <w:tabs>
          <w:tab w:val="left" w:pos="5892"/>
        </w:tabs>
        <w:rPr>
          <w:sz w:val="24"/>
        </w:rPr>
      </w:pPr>
      <w:r>
        <w:rPr>
          <w:sz w:val="24"/>
        </w:rPr>
        <w:tab/>
      </w:r>
    </w:p>
    <w:p w14:paraId="0530B102" w14:textId="77777777" w:rsidR="00013208" w:rsidRDefault="00013208" w:rsidP="00013208">
      <w:pPr>
        <w:rPr>
          <w:sz w:val="24"/>
        </w:rPr>
      </w:pPr>
    </w:p>
    <w:p w14:paraId="3B223DDA" w14:textId="0F3BD395" w:rsidR="00013208" w:rsidRPr="00013208" w:rsidRDefault="00013208" w:rsidP="00013208">
      <w:pPr>
        <w:rPr>
          <w:sz w:val="24"/>
        </w:rPr>
        <w:sectPr w:rsidR="00013208" w:rsidRPr="00013208" w:rsidSect="00097668">
          <w:footerReference w:type="default" r:id="rId8"/>
          <w:footerReference w:type="first" r:id="rId9"/>
          <w:pgSz w:w="11906" w:h="16838"/>
          <w:pgMar w:top="1134" w:right="851" w:bottom="1134" w:left="1701" w:header="340" w:footer="1134" w:gutter="0"/>
          <w:cols w:space="708"/>
          <w:titlePg/>
          <w:docGrid w:linePitch="381"/>
        </w:sectPr>
      </w:pPr>
    </w:p>
    <w:p w14:paraId="00AFEC3E" w14:textId="5F7D13F5" w:rsidR="00441F99" w:rsidRPr="00CA0ABB" w:rsidRDefault="00BC4682" w:rsidP="007D1F87">
      <w:pPr>
        <w:pStyle w:val="aff4"/>
        <w:rPr>
          <w:sz w:val="28"/>
          <w:szCs w:val="28"/>
        </w:rPr>
      </w:pPr>
      <w:r w:rsidRPr="00CA0ABB">
        <w:rPr>
          <w:sz w:val="28"/>
          <w:szCs w:val="28"/>
        </w:rPr>
        <w:lastRenderedPageBreak/>
        <w:t>УСЛОВИЯ РАБОТЫ</w:t>
      </w:r>
    </w:p>
    <w:p w14:paraId="5DE344D7" w14:textId="70D63FFC" w:rsidR="00BC4682" w:rsidRPr="000C736A" w:rsidRDefault="00BC4682" w:rsidP="00BC4682">
      <w:pPr>
        <w:ind w:firstLine="1418"/>
        <w:rPr>
          <w:b/>
          <w:bCs/>
        </w:rPr>
      </w:pPr>
      <w:r w:rsidRPr="000C736A">
        <w:rPr>
          <w:b/>
          <w:bCs/>
        </w:rPr>
        <w:t>Вариант №</w:t>
      </w:r>
      <w:r w:rsidR="00C82B9B" w:rsidRPr="000C736A">
        <w:rPr>
          <w:b/>
          <w:bCs/>
        </w:rPr>
        <w:t xml:space="preserve"> 1</w:t>
      </w:r>
      <w:r w:rsidR="00FA3B41" w:rsidRPr="000C736A">
        <w:rPr>
          <w:b/>
          <w:bCs/>
        </w:rPr>
        <w:t>2</w:t>
      </w:r>
      <w:r w:rsidR="00C82B9B" w:rsidRPr="000C736A">
        <w:rPr>
          <w:b/>
          <w:bCs/>
        </w:rPr>
        <w:t>:</w:t>
      </w:r>
    </w:p>
    <w:p w14:paraId="61CE0977" w14:textId="5FC5A310" w:rsidR="00C82B9B" w:rsidRDefault="00C82B9B" w:rsidP="000C736A">
      <w:pPr>
        <w:ind w:firstLine="0"/>
        <w:jc w:val="center"/>
      </w:pPr>
      <w:r>
        <w:t xml:space="preserve">Создать программу по вычислению значений функций </w:t>
      </w:r>
      <w:r>
        <w:rPr>
          <w:lang w:val="en-US"/>
        </w:rPr>
        <w:t>y</w:t>
      </w:r>
      <w:r w:rsidRPr="00C82B9B">
        <w:t xml:space="preserve"> </w:t>
      </w:r>
      <w:r>
        <w:t xml:space="preserve">и </w:t>
      </w:r>
      <w:r>
        <w:rPr>
          <w:lang w:val="en-US"/>
        </w:rPr>
        <w:t>z</w:t>
      </w:r>
      <w:r>
        <w:t>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331"/>
        <w:gridCol w:w="4476"/>
        <w:gridCol w:w="709"/>
        <w:gridCol w:w="709"/>
        <w:gridCol w:w="708"/>
        <w:gridCol w:w="709"/>
        <w:gridCol w:w="702"/>
      </w:tblGrid>
      <w:tr w:rsidR="000C736A" w14:paraId="7854D012" w14:textId="77777777" w:rsidTr="000C736A">
        <w:tc>
          <w:tcPr>
            <w:tcW w:w="1331" w:type="dxa"/>
            <w:vMerge w:val="restart"/>
          </w:tcPr>
          <w:p w14:paraId="6EC7FD25" w14:textId="77777777" w:rsidR="000C736A" w:rsidRDefault="000C736A" w:rsidP="000C736A">
            <w:pPr>
              <w:ind w:firstLine="0"/>
            </w:pPr>
          </w:p>
          <w:p w14:paraId="1F4A3AC4" w14:textId="0BCA666C" w:rsidR="000C736A" w:rsidRPr="000C736A" w:rsidRDefault="000C736A" w:rsidP="000C736A">
            <w:pPr>
              <w:ind w:firstLine="0"/>
              <w:jc w:val="center"/>
            </w:pPr>
            <w:r w:rsidRPr="000C736A">
              <w:t>Номер</w:t>
            </w:r>
          </w:p>
        </w:tc>
        <w:tc>
          <w:tcPr>
            <w:tcW w:w="4476" w:type="dxa"/>
            <w:vMerge w:val="restart"/>
          </w:tcPr>
          <w:p w14:paraId="57E51E5B" w14:textId="77777777" w:rsidR="000C736A" w:rsidRDefault="000C736A" w:rsidP="000C736A">
            <w:pPr>
              <w:ind w:firstLine="0"/>
              <w:jc w:val="center"/>
            </w:pPr>
          </w:p>
          <w:p w14:paraId="7DBD4186" w14:textId="5FB257F4" w:rsidR="000C736A" w:rsidRPr="000C736A" w:rsidRDefault="000C736A" w:rsidP="000C736A">
            <w:pPr>
              <w:ind w:firstLine="0"/>
              <w:jc w:val="center"/>
            </w:pPr>
            <w:r>
              <w:t>Функция</w:t>
            </w:r>
          </w:p>
        </w:tc>
        <w:tc>
          <w:tcPr>
            <w:tcW w:w="3537" w:type="dxa"/>
            <w:gridSpan w:val="5"/>
          </w:tcPr>
          <w:p w14:paraId="2DC1A146" w14:textId="6DC29005" w:rsidR="000C736A" w:rsidRPr="000C736A" w:rsidRDefault="000C736A" w:rsidP="000C736A">
            <w:pPr>
              <w:ind w:firstLine="0"/>
              <w:jc w:val="center"/>
            </w:pPr>
            <w:r>
              <w:t>Рабочий набор</w:t>
            </w:r>
          </w:p>
        </w:tc>
      </w:tr>
      <w:tr w:rsidR="000C736A" w14:paraId="7A9F07A6" w14:textId="77777777" w:rsidTr="000C736A">
        <w:trPr>
          <w:trHeight w:val="748"/>
        </w:trPr>
        <w:tc>
          <w:tcPr>
            <w:tcW w:w="1331" w:type="dxa"/>
            <w:vMerge/>
          </w:tcPr>
          <w:p w14:paraId="68BF33FA" w14:textId="77777777" w:rsidR="000C736A" w:rsidRPr="000C736A" w:rsidRDefault="000C736A" w:rsidP="000C736A">
            <w:pPr>
              <w:ind w:firstLine="0"/>
              <w:jc w:val="center"/>
              <w:rPr>
                <w:lang w:val="en-US"/>
              </w:rPr>
            </w:pPr>
          </w:p>
        </w:tc>
        <w:tc>
          <w:tcPr>
            <w:tcW w:w="4476" w:type="dxa"/>
            <w:vMerge/>
          </w:tcPr>
          <w:p w14:paraId="0A39FE53" w14:textId="77777777" w:rsidR="000C736A" w:rsidRPr="000C736A" w:rsidRDefault="000C736A" w:rsidP="000C736A">
            <w:pPr>
              <w:ind w:firstLine="0"/>
              <w:jc w:val="center"/>
              <w:rPr>
                <w:lang w:val="en-US"/>
              </w:rPr>
            </w:pPr>
          </w:p>
        </w:tc>
        <w:tc>
          <w:tcPr>
            <w:tcW w:w="709" w:type="dxa"/>
          </w:tcPr>
          <w:p w14:paraId="6DDE7D55" w14:textId="465FEF5C" w:rsidR="000C736A" w:rsidRPr="000C736A" w:rsidRDefault="000C736A" w:rsidP="000C736A">
            <w:pPr>
              <w:ind w:firstLine="0"/>
              <w:jc w:val="center"/>
              <w:rPr>
                <w:lang w:val="en-US"/>
              </w:rPr>
            </w:pPr>
            <w:r w:rsidRPr="000C736A">
              <w:rPr>
                <w:lang w:val="en-US"/>
              </w:rPr>
              <w:t>x</w:t>
            </w:r>
          </w:p>
        </w:tc>
        <w:tc>
          <w:tcPr>
            <w:tcW w:w="709" w:type="dxa"/>
          </w:tcPr>
          <w:p w14:paraId="0B7B1527" w14:textId="4CD2E47D" w:rsidR="000C736A" w:rsidRPr="000C736A" w:rsidRDefault="000C736A" w:rsidP="000C736A">
            <w:pPr>
              <w:ind w:firstLine="0"/>
              <w:jc w:val="center"/>
              <w:rPr>
                <w:lang w:val="en-US"/>
              </w:rPr>
            </w:pPr>
            <w:r w:rsidRPr="000C736A">
              <w:rPr>
                <w:lang w:val="en-US"/>
              </w:rPr>
              <w:t>m</w:t>
            </w:r>
          </w:p>
        </w:tc>
        <w:tc>
          <w:tcPr>
            <w:tcW w:w="708" w:type="dxa"/>
          </w:tcPr>
          <w:p w14:paraId="0BE7229B" w14:textId="3308D722" w:rsidR="000C736A" w:rsidRPr="000C736A" w:rsidRDefault="000C736A" w:rsidP="000C736A">
            <w:pPr>
              <w:ind w:firstLine="0"/>
              <w:jc w:val="center"/>
            </w:pPr>
            <w:r w:rsidRPr="000C736A">
              <w:rPr>
                <w:lang w:val="en-US"/>
              </w:rPr>
              <w:t>x</w:t>
            </w:r>
            <w:r w:rsidRPr="000C736A">
              <w:rPr>
                <w:vertAlign w:val="subscript"/>
              </w:rPr>
              <w:t>нач</w:t>
            </w:r>
          </w:p>
        </w:tc>
        <w:tc>
          <w:tcPr>
            <w:tcW w:w="709" w:type="dxa"/>
          </w:tcPr>
          <w:p w14:paraId="3D2758F2" w14:textId="2ABC3BE5" w:rsidR="000C736A" w:rsidRPr="000C736A" w:rsidRDefault="000C736A" w:rsidP="000C736A">
            <w:pPr>
              <w:ind w:firstLine="0"/>
              <w:jc w:val="center"/>
            </w:pPr>
            <w:r w:rsidRPr="000C736A">
              <w:rPr>
                <w:lang w:val="en-US"/>
              </w:rPr>
              <w:t>x</w:t>
            </w:r>
            <w:r w:rsidRPr="000C736A">
              <w:rPr>
                <w:vertAlign w:val="subscript"/>
              </w:rPr>
              <w:t>кон</w:t>
            </w:r>
          </w:p>
        </w:tc>
        <w:tc>
          <w:tcPr>
            <w:tcW w:w="702" w:type="dxa"/>
          </w:tcPr>
          <w:p w14:paraId="298BFE14" w14:textId="3E13AB82" w:rsidR="000C736A" w:rsidRPr="000C736A" w:rsidRDefault="000C736A" w:rsidP="000C736A">
            <w:pPr>
              <w:ind w:firstLine="0"/>
              <w:jc w:val="center"/>
            </w:pPr>
            <w:r w:rsidRPr="000C736A">
              <w:rPr>
                <w:lang w:val="en-US"/>
              </w:rPr>
              <w:t>n</w:t>
            </w:r>
          </w:p>
        </w:tc>
      </w:tr>
      <w:tr w:rsidR="000C736A" w14:paraId="153EE5D7" w14:textId="77777777" w:rsidTr="000C736A">
        <w:tc>
          <w:tcPr>
            <w:tcW w:w="1331" w:type="dxa"/>
          </w:tcPr>
          <w:p w14:paraId="41F568F6" w14:textId="290AE822" w:rsidR="000C736A" w:rsidRPr="000C736A" w:rsidRDefault="000C736A" w:rsidP="000C736A">
            <w:pPr>
              <w:ind w:firstLine="0"/>
              <w:jc w:val="center"/>
            </w:pPr>
            <w:r w:rsidRPr="000C736A">
              <w:t>12</w:t>
            </w:r>
          </w:p>
        </w:tc>
        <w:tc>
          <w:tcPr>
            <w:tcW w:w="4476" w:type="dxa"/>
          </w:tcPr>
          <w:p w14:paraId="7EC8705E" w14:textId="13C69FB2" w:rsidR="000C736A" w:rsidRPr="000C736A" w:rsidRDefault="000C736A" w:rsidP="000C736A">
            <w:pPr>
              <w:ind w:firstLine="0"/>
              <w:jc w:val="center"/>
              <w:rPr>
                <w:lang w:val="en-US"/>
              </w:rPr>
            </w:pPr>
            <w:r>
              <w:rPr>
                <w:position w:val="-32"/>
              </w:rPr>
              <w:object w:dxaOrig="2880" w:dyaOrig="680" w14:anchorId="46ADC76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in;height:34.5pt" o:ole="" fillcolor="window">
                  <v:imagedata r:id="rId10" o:title=""/>
                </v:shape>
                <o:OLEObject Type="Embed" ProgID="Equation.3" ShapeID="_x0000_i1025" DrawAspect="Content" ObjectID="_1761997808" r:id="rId11"/>
              </w:object>
            </w:r>
          </w:p>
        </w:tc>
        <w:tc>
          <w:tcPr>
            <w:tcW w:w="709" w:type="dxa"/>
          </w:tcPr>
          <w:p w14:paraId="6A8BBF88" w14:textId="4B4457E1" w:rsidR="000C736A" w:rsidRPr="000C736A" w:rsidRDefault="000C736A" w:rsidP="000C736A">
            <w:pPr>
              <w:ind w:firstLine="0"/>
              <w:jc w:val="center"/>
            </w:pPr>
            <w:r>
              <w:t>-</w:t>
            </w:r>
          </w:p>
        </w:tc>
        <w:tc>
          <w:tcPr>
            <w:tcW w:w="709" w:type="dxa"/>
          </w:tcPr>
          <w:p w14:paraId="0E3FA824" w14:textId="58CD8E94" w:rsidR="000C736A" w:rsidRPr="000C736A" w:rsidRDefault="000C736A" w:rsidP="000C736A">
            <w:pPr>
              <w:ind w:firstLine="0"/>
              <w:jc w:val="center"/>
            </w:pPr>
            <w:r>
              <w:t>10</w:t>
            </w:r>
          </w:p>
        </w:tc>
        <w:tc>
          <w:tcPr>
            <w:tcW w:w="708" w:type="dxa"/>
          </w:tcPr>
          <w:p w14:paraId="3B22177D" w14:textId="60E39942" w:rsidR="000C736A" w:rsidRPr="000C736A" w:rsidRDefault="000C736A" w:rsidP="000C736A">
            <w:pPr>
              <w:ind w:firstLine="0"/>
              <w:jc w:val="center"/>
            </w:pPr>
            <w:r>
              <w:t>3</w:t>
            </w:r>
          </w:p>
        </w:tc>
        <w:tc>
          <w:tcPr>
            <w:tcW w:w="709" w:type="dxa"/>
          </w:tcPr>
          <w:p w14:paraId="25EBE8E8" w14:textId="167B5C7C" w:rsidR="000C736A" w:rsidRPr="000C736A" w:rsidRDefault="000C736A" w:rsidP="000C736A">
            <w:pPr>
              <w:ind w:firstLine="0"/>
              <w:jc w:val="center"/>
            </w:pPr>
            <w:r>
              <w:t>8</w:t>
            </w:r>
          </w:p>
        </w:tc>
        <w:tc>
          <w:tcPr>
            <w:tcW w:w="702" w:type="dxa"/>
          </w:tcPr>
          <w:p w14:paraId="6652E598" w14:textId="79373BDD" w:rsidR="000C736A" w:rsidRPr="000C736A" w:rsidRDefault="000C736A" w:rsidP="000C736A">
            <w:pPr>
              <w:ind w:firstLine="0"/>
              <w:jc w:val="center"/>
            </w:pPr>
            <w:r>
              <w:t>15</w:t>
            </w:r>
          </w:p>
        </w:tc>
      </w:tr>
    </w:tbl>
    <w:p w14:paraId="51236D1E" w14:textId="00373A8E" w:rsidR="00BC4682" w:rsidRPr="00FC260F" w:rsidRDefault="00BC4682" w:rsidP="002E7FC9">
      <w:pPr>
        <w:ind w:firstLine="0"/>
        <w:rPr>
          <w:b/>
          <w:bCs/>
          <w:lang w:val="en-US"/>
        </w:rPr>
      </w:pPr>
    </w:p>
    <w:p w14:paraId="72E59693" w14:textId="77777777" w:rsidR="002E7FC9" w:rsidRDefault="002E7FC9" w:rsidP="002E7FC9">
      <w:pPr>
        <w:ind w:firstLine="0"/>
      </w:pPr>
    </w:p>
    <w:p w14:paraId="4F1B68EF" w14:textId="6539C490" w:rsidR="002E7FC9" w:rsidRPr="000C736A" w:rsidRDefault="002E7FC9" w:rsidP="00BC4682">
      <w:pPr>
        <w:ind w:firstLine="1418"/>
        <w:rPr>
          <w:b/>
          <w:bCs/>
        </w:rPr>
      </w:pPr>
      <w:r w:rsidRPr="000C736A">
        <w:rPr>
          <w:b/>
          <w:bCs/>
        </w:rPr>
        <w:t>Общая формулировка:</w:t>
      </w:r>
    </w:p>
    <w:p w14:paraId="51FF8541" w14:textId="5EA29D40" w:rsidR="000C736A" w:rsidRDefault="000C736A" w:rsidP="000C736A">
      <w:pPr>
        <w:pStyle w:val="23"/>
        <w:tabs>
          <w:tab w:val="left" w:pos="322"/>
          <w:tab w:val="left" w:pos="1678"/>
          <w:tab w:val="left" w:pos="4253"/>
          <w:tab w:val="left" w:pos="8647"/>
          <w:tab w:val="left" w:pos="9072"/>
        </w:tabs>
        <w:ind w:right="0"/>
      </w:pPr>
      <w:bookmarkStart w:id="1" w:name="_Toc103178894"/>
      <w:r>
        <w:t xml:space="preserve">Необходимо выполнить вычисления, для организации которых следует использовать несколько циклов, причем некоторые из них должны быть вложенными. </w:t>
      </w:r>
    </w:p>
    <w:p w14:paraId="5BCE8982" w14:textId="77777777" w:rsidR="00C82B9B" w:rsidRDefault="00C82B9B" w:rsidP="00C82B9B">
      <w:pPr>
        <w:pStyle w:val="affff9"/>
        <w:ind w:firstLine="567"/>
        <w:jc w:val="both"/>
        <w:rPr>
          <w:rFonts w:ascii="Times New Roman" w:hAnsi="Times New Roman"/>
        </w:rPr>
      </w:pPr>
    </w:p>
    <w:p w14:paraId="483BC882" w14:textId="0EC7B674" w:rsidR="00441F99" w:rsidRPr="000D6810" w:rsidRDefault="00441F99" w:rsidP="007D1F87">
      <w:pPr>
        <w:pStyle w:val="1"/>
      </w:pPr>
      <w:r w:rsidRPr="00D0206A">
        <w:lastRenderedPageBreak/>
        <w:t>Общие</w:t>
      </w:r>
      <w:r w:rsidRPr="000D6810">
        <w:t xml:space="preserve"> </w:t>
      </w:r>
      <w:bookmarkEnd w:id="1"/>
      <w:r w:rsidR="002E7FC9">
        <w:t>алгоритм решения</w:t>
      </w:r>
    </w:p>
    <w:p w14:paraId="4EA943CA" w14:textId="218712DE" w:rsidR="00E358EC" w:rsidRPr="00477F2D" w:rsidRDefault="00E358EC" w:rsidP="00E358EC">
      <w:pPr>
        <w:pStyle w:val="affff9"/>
        <w:ind w:firstLine="567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Решаемая задача относится к категории задач формульного счета. </w:t>
      </w:r>
      <w:r w:rsidR="00C74D7D">
        <w:rPr>
          <w:rFonts w:ascii="Times New Roman" w:hAnsi="Times New Roman"/>
        </w:rPr>
        <w:t xml:space="preserve">Для нахождения переменной результата </w:t>
      </w:r>
      <w:r w:rsidR="00C74D7D">
        <w:rPr>
          <w:rFonts w:ascii="Times New Roman" w:hAnsi="Times New Roman"/>
          <w:lang w:val="en-US"/>
        </w:rPr>
        <w:t>y</w:t>
      </w:r>
      <w:r w:rsidR="00C74D7D" w:rsidRPr="00C74D7D">
        <w:rPr>
          <w:rFonts w:ascii="Times New Roman" w:hAnsi="Times New Roman"/>
        </w:rPr>
        <w:t xml:space="preserve"> </w:t>
      </w:r>
      <w:r w:rsidR="00C74D7D">
        <w:rPr>
          <w:rFonts w:ascii="Times New Roman" w:hAnsi="Times New Roman"/>
        </w:rPr>
        <w:t xml:space="preserve">необходимо пройти несколько итераций операции суммы </w:t>
      </w:r>
      <w:r w:rsidR="00477F2D">
        <w:rPr>
          <w:rFonts w:ascii="Times New Roman" w:hAnsi="Times New Roman"/>
        </w:rPr>
        <w:t xml:space="preserve">и произведения </w:t>
      </w:r>
      <w:r w:rsidR="00C74D7D">
        <w:rPr>
          <w:rFonts w:ascii="Times New Roman" w:hAnsi="Times New Roman"/>
        </w:rPr>
        <w:t>и получить ответ. Это называется рекуррентной функцией.</w:t>
      </w:r>
      <w:r w:rsidR="00477F2D">
        <w:rPr>
          <w:rFonts w:ascii="Times New Roman" w:hAnsi="Times New Roman"/>
        </w:rPr>
        <w:t xml:space="preserve"> Потом нужно посчитать значение </w:t>
      </w:r>
      <w:r w:rsidR="00477F2D">
        <w:rPr>
          <w:rFonts w:ascii="Times New Roman" w:hAnsi="Times New Roman"/>
          <w:lang w:val="en-US"/>
        </w:rPr>
        <w:t>y</w:t>
      </w:r>
      <w:r w:rsidR="00477F2D" w:rsidRPr="00477F2D">
        <w:rPr>
          <w:rFonts w:ascii="Times New Roman" w:hAnsi="Times New Roman"/>
        </w:rPr>
        <w:t xml:space="preserve"> </w:t>
      </w:r>
      <w:r w:rsidR="00477F2D">
        <w:rPr>
          <w:rFonts w:ascii="Times New Roman" w:hAnsi="Times New Roman"/>
        </w:rPr>
        <w:t>аналогичным способом при помощи рекуррентной функции.</w:t>
      </w:r>
    </w:p>
    <w:p w14:paraId="4E9A7EFD" w14:textId="092F9B81" w:rsidR="00E358EC" w:rsidRPr="00AB3C74" w:rsidRDefault="00E358EC" w:rsidP="00E358EC">
      <w:pPr>
        <w:pStyle w:val="affff9"/>
        <w:rPr>
          <w:rFonts w:ascii="Times New Roman" w:hAnsi="Times New Roman"/>
        </w:rPr>
      </w:pPr>
    </w:p>
    <w:p w14:paraId="18068B40" w14:textId="2164CF28" w:rsidR="00E358EC" w:rsidRDefault="00E358EC" w:rsidP="00E358EC">
      <w:pPr>
        <w:pStyle w:val="affff9"/>
        <w:ind w:firstLine="567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 программе должен быть предусмотрен ввод исходных данных, к которым относятся переменные </w:t>
      </w:r>
      <w:r>
        <w:rPr>
          <w:rFonts w:ascii="Times New Roman" w:hAnsi="Times New Roman"/>
          <w:i/>
          <w:lang w:val="en-US"/>
        </w:rPr>
        <w:t>x</w:t>
      </w:r>
      <w:r w:rsidR="00477F2D">
        <w:rPr>
          <w:rFonts w:ascii="Times New Roman" w:hAnsi="Times New Roman"/>
          <w:i/>
          <w:lang w:val="en-US"/>
        </w:rPr>
        <w:t>S</w:t>
      </w:r>
      <w:r>
        <w:rPr>
          <w:rFonts w:ascii="Times New Roman" w:hAnsi="Times New Roman"/>
          <w:i/>
        </w:rPr>
        <w:t>,</w:t>
      </w:r>
      <w:r w:rsidR="00477F2D" w:rsidRPr="00477F2D">
        <w:rPr>
          <w:rFonts w:ascii="Times New Roman" w:hAnsi="Times New Roman"/>
          <w:i/>
        </w:rPr>
        <w:t xml:space="preserve"> </w:t>
      </w:r>
      <w:r w:rsidR="00477F2D">
        <w:rPr>
          <w:rFonts w:ascii="Times New Roman" w:hAnsi="Times New Roman"/>
          <w:i/>
          <w:lang w:val="en-US"/>
        </w:rPr>
        <w:t>xE</w:t>
      </w:r>
      <w:r w:rsidR="00477F2D" w:rsidRPr="00477F2D"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</w:rPr>
        <w:t xml:space="preserve"> </w:t>
      </w:r>
      <w:r w:rsidR="00C74D7D">
        <w:rPr>
          <w:rFonts w:ascii="Times New Roman" w:hAnsi="Times New Roman"/>
          <w:i/>
          <w:lang w:val="en-US"/>
        </w:rPr>
        <w:t>n</w:t>
      </w:r>
      <w:r w:rsidR="00477F2D" w:rsidRPr="00477F2D">
        <w:rPr>
          <w:rFonts w:ascii="Times New Roman" w:hAnsi="Times New Roman"/>
          <w:i/>
        </w:rPr>
        <w:t xml:space="preserve">, </w:t>
      </w:r>
      <w:r w:rsidR="00477F2D">
        <w:rPr>
          <w:rFonts w:ascii="Times New Roman" w:hAnsi="Times New Roman"/>
          <w:i/>
          <w:lang w:val="en-US"/>
        </w:rPr>
        <w:t>pS</w:t>
      </w:r>
      <w:r w:rsidR="00477F2D" w:rsidRPr="00477F2D">
        <w:rPr>
          <w:rFonts w:ascii="Times New Roman" w:hAnsi="Times New Roman"/>
          <w:i/>
        </w:rPr>
        <w:t xml:space="preserve">, </w:t>
      </w:r>
      <w:r w:rsidR="00477F2D">
        <w:rPr>
          <w:rFonts w:ascii="Times New Roman" w:hAnsi="Times New Roman"/>
          <w:i/>
          <w:lang w:val="en-US"/>
        </w:rPr>
        <w:t>sS</w:t>
      </w:r>
      <w:r w:rsidR="00477F2D" w:rsidRPr="00477F2D">
        <w:rPr>
          <w:rFonts w:ascii="Times New Roman" w:hAnsi="Times New Roman"/>
          <w:i/>
        </w:rPr>
        <w:t xml:space="preserve">, </w:t>
      </w:r>
      <w:r w:rsidR="00477F2D">
        <w:rPr>
          <w:rFonts w:ascii="Times New Roman" w:hAnsi="Times New Roman"/>
          <w:i/>
          <w:lang w:val="en-US"/>
        </w:rPr>
        <w:t>m</w:t>
      </w:r>
      <w:r>
        <w:rPr>
          <w:rFonts w:ascii="Times New Roman" w:hAnsi="Times New Roman"/>
        </w:rPr>
        <w:t xml:space="preserve">; вычисления величин </w:t>
      </w:r>
      <w:r w:rsidR="00477F2D">
        <w:rPr>
          <w:rFonts w:ascii="Times New Roman" w:hAnsi="Times New Roman"/>
          <w:i/>
          <w:lang w:val="en-US"/>
        </w:rPr>
        <w:t>prod</w:t>
      </w:r>
      <w:r w:rsidR="00C74D7D" w:rsidRPr="00C74D7D">
        <w:rPr>
          <w:rFonts w:ascii="Times New Roman" w:hAnsi="Times New Roman"/>
          <w:i/>
        </w:rPr>
        <w:t xml:space="preserve">, </w:t>
      </w:r>
      <w:r w:rsidR="00477F2D">
        <w:rPr>
          <w:rFonts w:ascii="Times New Roman" w:hAnsi="Times New Roman"/>
          <w:i/>
          <w:lang w:val="en-US"/>
        </w:rPr>
        <w:t>summ</w:t>
      </w:r>
      <w:r w:rsidR="00477F2D" w:rsidRPr="00477F2D">
        <w:rPr>
          <w:rFonts w:ascii="Times New Roman" w:hAnsi="Times New Roman"/>
          <w:i/>
        </w:rPr>
        <w:t xml:space="preserve">, </w:t>
      </w:r>
      <w:r w:rsidR="00477F2D">
        <w:rPr>
          <w:rFonts w:ascii="Times New Roman" w:hAnsi="Times New Roman"/>
          <w:i/>
          <w:lang w:val="en-US"/>
        </w:rPr>
        <w:t>step</w:t>
      </w:r>
      <w:r>
        <w:rPr>
          <w:rFonts w:ascii="Times New Roman" w:hAnsi="Times New Roman"/>
        </w:rPr>
        <w:t>; вывод результатов вычислений (вывод значений величин</w:t>
      </w:r>
      <w:r w:rsidR="00477F2D">
        <w:rPr>
          <w:rFonts w:ascii="Times New Roman" w:hAnsi="Times New Roman"/>
        </w:rPr>
        <w:t>ы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i/>
          <w:lang w:val="en-US"/>
        </w:rPr>
        <w:t>y</w:t>
      </w:r>
      <w:r>
        <w:rPr>
          <w:rFonts w:ascii="Times New Roman" w:hAnsi="Times New Roman"/>
        </w:rPr>
        <w:t>).</w:t>
      </w:r>
    </w:p>
    <w:p w14:paraId="0609BCFF" w14:textId="213FB323" w:rsidR="00C74D7D" w:rsidRDefault="00C74D7D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23C7F705" w14:textId="77777777" w:rsidR="00721D45" w:rsidRDefault="00721D4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681B852E" w14:textId="59B3C44C" w:rsidR="00441F99" w:rsidRDefault="002E7FC9" w:rsidP="007D1F87">
      <w:pPr>
        <w:pStyle w:val="2"/>
      </w:pPr>
      <w:r>
        <w:lastRenderedPageBreak/>
        <w:t>Общий алгоритм решения</w:t>
      </w:r>
    </w:p>
    <w:p w14:paraId="54DFEB7D" w14:textId="6F7AEE63" w:rsidR="00F46681" w:rsidRDefault="00B70ED9" w:rsidP="00E358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67466E" wp14:editId="27973938">
            <wp:extent cx="5695950" cy="63912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639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36728" w14:textId="77777777" w:rsidR="00F46681" w:rsidRDefault="00F46681" w:rsidP="00E358EC">
      <w:pPr>
        <w:rPr>
          <w:lang w:val="en-US"/>
        </w:rPr>
      </w:pPr>
    </w:p>
    <w:p w14:paraId="138C7C23" w14:textId="77777777" w:rsidR="00F46681" w:rsidRDefault="00F46681" w:rsidP="00E358EC">
      <w:pPr>
        <w:rPr>
          <w:lang w:val="en-US"/>
        </w:rPr>
      </w:pPr>
    </w:p>
    <w:p w14:paraId="2F6CCED4" w14:textId="77777777" w:rsidR="00F46681" w:rsidRDefault="00F46681" w:rsidP="00E358EC">
      <w:pPr>
        <w:rPr>
          <w:lang w:val="en-US"/>
        </w:rPr>
      </w:pPr>
    </w:p>
    <w:p w14:paraId="59330B92" w14:textId="3EA43D62" w:rsidR="00F46681" w:rsidRDefault="00F46681" w:rsidP="00E358EC">
      <w:pPr>
        <w:rPr>
          <w:lang w:val="en-US"/>
        </w:rPr>
      </w:pPr>
    </w:p>
    <w:p w14:paraId="3DD39BAA" w14:textId="7A079209" w:rsidR="00C74D7D" w:rsidRDefault="00C74D7D" w:rsidP="00E358EC">
      <w:pPr>
        <w:rPr>
          <w:lang w:val="en-US"/>
        </w:rPr>
      </w:pPr>
    </w:p>
    <w:p w14:paraId="0F7A55D7" w14:textId="633BC23D" w:rsidR="00C74D7D" w:rsidRDefault="00C74D7D" w:rsidP="00E358EC">
      <w:pPr>
        <w:rPr>
          <w:lang w:val="en-US"/>
        </w:rPr>
      </w:pPr>
    </w:p>
    <w:p w14:paraId="069793A7" w14:textId="77777777" w:rsidR="00C74D7D" w:rsidRDefault="00C74D7D" w:rsidP="00E358EC">
      <w:pPr>
        <w:rPr>
          <w:lang w:val="en-US"/>
        </w:rPr>
      </w:pPr>
    </w:p>
    <w:p w14:paraId="0C9D72C6" w14:textId="77777777" w:rsidR="00F46681" w:rsidRPr="00E358EC" w:rsidRDefault="00F46681" w:rsidP="00E358EC">
      <w:pPr>
        <w:rPr>
          <w:lang w:val="en-US"/>
        </w:rPr>
      </w:pPr>
    </w:p>
    <w:tbl>
      <w:tblPr>
        <w:tblW w:w="942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59"/>
        <w:gridCol w:w="3118"/>
        <w:gridCol w:w="2994"/>
        <w:gridCol w:w="2357"/>
      </w:tblGrid>
      <w:tr w:rsidR="00E358EC" w14:paraId="3C3E6413" w14:textId="77777777" w:rsidTr="00E358EC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3EE36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6776A" w14:textId="77777777" w:rsidR="00E358EC" w:rsidRDefault="00E358EC">
            <w:pPr>
              <w:pStyle w:val="affff9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Обозначение в задаче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009A2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Идентификатор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E4374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Назначение</w:t>
            </w:r>
          </w:p>
        </w:tc>
      </w:tr>
      <w:tr w:rsidR="00E358EC" w14:paraId="2EC4BFF2" w14:textId="77777777" w:rsidTr="00E358EC">
        <w:trPr>
          <w:cantSplit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209D0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F5365" w14:textId="16B9985B" w:rsidR="00E358EC" w:rsidRDefault="000024F2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y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7F1392" w14:textId="46F2CDA2" w:rsidR="00E358EC" w:rsidRDefault="000024F2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y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1EA5A0" w14:textId="6423E151" w:rsidR="00E358EC" w:rsidRPr="000024F2" w:rsidRDefault="000024F2" w:rsidP="000024F2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Результат</w:t>
            </w:r>
          </w:p>
        </w:tc>
      </w:tr>
      <w:tr w:rsidR="00E358EC" w14:paraId="4E4A2EF1" w14:textId="77777777" w:rsidTr="00E358EC">
        <w:trPr>
          <w:cantSplit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47211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8D722" w14:textId="1D9C3027" w:rsidR="00E358EC" w:rsidRPr="00D34845" w:rsidRDefault="00D34845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X</w:t>
            </w:r>
            <w:r>
              <w:rPr>
                <w:rFonts w:ascii="Times New Roman" w:hAnsi="Times New Roman"/>
                <w:i/>
              </w:rPr>
              <w:t>нач</w:t>
            </w:r>
            <w:r>
              <w:rPr>
                <w:rFonts w:ascii="Times New Roman" w:hAnsi="Times New Roman"/>
                <w:i/>
                <w:lang w:val="en-US"/>
              </w:rPr>
              <w:t>, X</w:t>
            </w:r>
            <w:r>
              <w:rPr>
                <w:rFonts w:ascii="Times New Roman" w:hAnsi="Times New Roman"/>
                <w:i/>
              </w:rPr>
              <w:t>кон</w:t>
            </w:r>
            <w:r>
              <w:rPr>
                <w:rFonts w:ascii="Times New Roman" w:hAnsi="Times New Roman"/>
                <w:i/>
                <w:lang w:val="en-US"/>
              </w:rPr>
              <w:t>, n, pS, sS, m, count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20ED8" w14:textId="39BC39E8" w:rsidR="00E358EC" w:rsidRDefault="000024F2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x</w:t>
            </w:r>
            <w:r w:rsidR="00D34845">
              <w:rPr>
                <w:rFonts w:ascii="Times New Roman" w:hAnsi="Times New Roman"/>
                <w:i/>
                <w:lang w:val="en-US"/>
              </w:rPr>
              <w:t>S, xE, n, pS, sS, m, count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01FA2" w14:textId="353D90AF" w:rsidR="00E358EC" w:rsidRDefault="000024F2" w:rsidP="000024F2">
            <w:pPr>
              <w:pStyle w:val="affff9"/>
              <w:jc w:val="center"/>
            </w:pPr>
            <w:r>
              <w:rPr>
                <w:rFonts w:ascii="Times New Roman" w:hAnsi="Times New Roman"/>
              </w:rPr>
              <w:t>Исходные данные</w:t>
            </w:r>
          </w:p>
        </w:tc>
      </w:tr>
      <w:tr w:rsidR="00E358EC" w14:paraId="0C222CC3" w14:textId="77777777" w:rsidTr="00E358EC">
        <w:trPr>
          <w:cantSplit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7AA06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25848" w14:textId="543476C9" w:rsidR="00E358EC" w:rsidRDefault="000024F2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∑</w:t>
            </w:r>
            <w:r w:rsidR="00006D99">
              <w:rPr>
                <w:rFonts w:ascii="Times New Roman" w:hAnsi="Times New Roman"/>
                <w:i/>
                <w:lang w:val="en-US"/>
              </w:rPr>
              <w:t>, ∏, step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1B385" w14:textId="3E2CB54F" w:rsidR="00E358EC" w:rsidRDefault="00006D99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Sum, prod, step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0EEB4" w14:textId="7BDD6881" w:rsidR="00E358EC" w:rsidRDefault="000024F2" w:rsidP="000024F2">
            <w:pPr>
              <w:ind w:firstLine="0"/>
              <w:jc w:val="center"/>
            </w:pPr>
            <w:r>
              <w:t>Промежуточная величина</w:t>
            </w:r>
          </w:p>
        </w:tc>
      </w:tr>
    </w:tbl>
    <w:p w14:paraId="0E8A1E80" w14:textId="5FB1B4B4" w:rsidR="00441F99" w:rsidRPr="00E850CE" w:rsidRDefault="002E7FC9" w:rsidP="007D1F87">
      <w:pPr>
        <w:pStyle w:val="2"/>
      </w:pPr>
      <w:r>
        <w:t>Тестирование</w:t>
      </w:r>
    </w:p>
    <w:p w14:paraId="4EDA9928" w14:textId="0D339B70" w:rsidR="00C82B9B" w:rsidRDefault="00C82B9B" w:rsidP="00C82B9B">
      <w:pPr>
        <w:ind w:left="142" w:firstLine="425"/>
        <w:rPr>
          <w:i/>
        </w:rPr>
      </w:pPr>
      <w:r>
        <w:t xml:space="preserve">Для тестирования программы выбираем контрольный набор исходных данных: </w:t>
      </w:r>
      <w:r w:rsidR="00477F2D">
        <w:rPr>
          <w:i/>
          <w:lang w:val="en-US"/>
        </w:rPr>
        <w:t>xS</w:t>
      </w:r>
      <w:r w:rsidR="00477F2D" w:rsidRPr="00477F2D">
        <w:rPr>
          <w:i/>
        </w:rPr>
        <w:t xml:space="preserve"> = 3, </w:t>
      </w:r>
      <w:r w:rsidR="00477F2D">
        <w:rPr>
          <w:i/>
          <w:lang w:val="en-US"/>
        </w:rPr>
        <w:t>xE</w:t>
      </w:r>
      <w:r w:rsidR="00477F2D" w:rsidRPr="00477F2D">
        <w:rPr>
          <w:i/>
        </w:rPr>
        <w:t xml:space="preserve"> = 8, </w:t>
      </w:r>
      <w:r w:rsidR="00477F2D">
        <w:rPr>
          <w:i/>
          <w:lang w:val="en-US"/>
        </w:rPr>
        <w:t>n</w:t>
      </w:r>
      <w:r w:rsidR="00477F2D" w:rsidRPr="00477F2D">
        <w:rPr>
          <w:i/>
        </w:rPr>
        <w:t xml:space="preserve"> = 15</w:t>
      </w:r>
      <w:r w:rsidR="00477F2D">
        <w:rPr>
          <w:i/>
        </w:rPr>
        <w:t xml:space="preserve">, а также </w:t>
      </w:r>
      <w:r w:rsidR="00477F2D">
        <w:rPr>
          <w:i/>
          <w:lang w:val="en-US"/>
        </w:rPr>
        <w:t>pS</w:t>
      </w:r>
      <w:r w:rsidR="00477F2D" w:rsidRPr="00477F2D">
        <w:rPr>
          <w:i/>
        </w:rPr>
        <w:t xml:space="preserve"> = 1, </w:t>
      </w:r>
      <w:r w:rsidR="00477F2D">
        <w:rPr>
          <w:i/>
          <w:lang w:val="en-US"/>
        </w:rPr>
        <w:t>sS</w:t>
      </w:r>
      <w:r w:rsidR="00477F2D" w:rsidRPr="00477F2D">
        <w:rPr>
          <w:i/>
        </w:rPr>
        <w:t xml:space="preserve"> = 1 </w:t>
      </w:r>
      <w:r w:rsidR="00477F2D">
        <w:rPr>
          <w:i/>
        </w:rPr>
        <w:t xml:space="preserve">и </w:t>
      </w:r>
      <w:r w:rsidR="00477F2D">
        <w:rPr>
          <w:i/>
          <w:lang w:val="en-US"/>
        </w:rPr>
        <w:t>m</w:t>
      </w:r>
      <w:r w:rsidR="00477F2D" w:rsidRPr="00477F2D">
        <w:rPr>
          <w:i/>
        </w:rPr>
        <w:t xml:space="preserve"> = 10.</w:t>
      </w:r>
    </w:p>
    <w:p w14:paraId="0FDECB2B" w14:textId="77777777" w:rsidR="00477F2D" w:rsidRPr="00477F2D" w:rsidRDefault="00477F2D" w:rsidP="00C82B9B">
      <w:pPr>
        <w:ind w:left="142" w:firstLine="425"/>
      </w:pPr>
    </w:p>
    <w:p w14:paraId="1AF9DBD5" w14:textId="3469F304" w:rsidR="00D54E7B" w:rsidRDefault="00D54E7B" w:rsidP="00C82B9B">
      <w:pPr>
        <w:ind w:left="142" w:firstLine="425"/>
      </w:pPr>
      <w:r w:rsidRPr="00477F2D">
        <w:rPr>
          <w:b/>
          <w:bCs/>
        </w:rPr>
        <w:t>Переменные</w:t>
      </w:r>
      <w:r>
        <w:t>:</w:t>
      </w:r>
    </w:p>
    <w:p w14:paraId="4BCE36B7" w14:textId="41B6FE96" w:rsidR="00D54E7B" w:rsidRPr="000024F2" w:rsidRDefault="00D54E7B" w:rsidP="00C82B9B">
      <w:pPr>
        <w:ind w:left="142" w:firstLine="425"/>
        <w:rPr>
          <w:szCs w:val="20"/>
        </w:rPr>
      </w:pPr>
      <w:r>
        <w:rPr>
          <w:noProof/>
        </w:rPr>
        <w:drawing>
          <wp:inline distT="0" distB="0" distL="0" distR="0" wp14:anchorId="24519FF4" wp14:editId="6A7216D9">
            <wp:extent cx="1809750" cy="8763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d"/>
        <w:tblW w:w="10411" w:type="dxa"/>
        <w:tblInd w:w="-572" w:type="dxa"/>
        <w:tblLook w:val="04A0" w:firstRow="1" w:lastRow="0" w:firstColumn="1" w:lastColumn="0" w:noHBand="0" w:noVBand="1"/>
      </w:tblPr>
      <w:tblGrid>
        <w:gridCol w:w="1851"/>
        <w:gridCol w:w="895"/>
        <w:gridCol w:w="2237"/>
        <w:gridCol w:w="1542"/>
        <w:gridCol w:w="1542"/>
        <w:gridCol w:w="1257"/>
        <w:gridCol w:w="1087"/>
      </w:tblGrid>
      <w:tr w:rsidR="00477F2D" w14:paraId="5FFB5AB5" w14:textId="06E64AB6" w:rsidTr="00477F2D">
        <w:tc>
          <w:tcPr>
            <w:tcW w:w="1851" w:type="dxa"/>
          </w:tcPr>
          <w:p w14:paraId="506E0120" w14:textId="3AEEE929" w:rsidR="00477F2D" w:rsidRPr="000024F2" w:rsidRDefault="00477F2D" w:rsidP="00477F2D">
            <w:pPr>
              <w:ind w:firstLine="0"/>
              <w:jc w:val="center"/>
            </w:pPr>
            <w:r>
              <w:t>Переменная</w:t>
            </w:r>
          </w:p>
        </w:tc>
        <w:tc>
          <w:tcPr>
            <w:tcW w:w="895" w:type="dxa"/>
          </w:tcPr>
          <w:p w14:paraId="272E1247" w14:textId="4FDFDA0D" w:rsidR="00477F2D" w:rsidRPr="00D54E7B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xS</w:t>
            </w:r>
          </w:p>
        </w:tc>
        <w:tc>
          <w:tcPr>
            <w:tcW w:w="2237" w:type="dxa"/>
          </w:tcPr>
          <w:p w14:paraId="2D7FE59E" w14:textId="32250418" w:rsidR="00477F2D" w:rsidRPr="000024F2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xE</w:t>
            </w:r>
          </w:p>
        </w:tc>
        <w:tc>
          <w:tcPr>
            <w:tcW w:w="1542" w:type="dxa"/>
          </w:tcPr>
          <w:p w14:paraId="47862CFC" w14:textId="2EAB3A18" w:rsidR="00477F2D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542" w:type="dxa"/>
          </w:tcPr>
          <w:p w14:paraId="1E989E3D" w14:textId="45D2EACA" w:rsidR="00477F2D" w:rsidRPr="000024F2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pS</w:t>
            </w:r>
          </w:p>
        </w:tc>
        <w:tc>
          <w:tcPr>
            <w:tcW w:w="1257" w:type="dxa"/>
          </w:tcPr>
          <w:p w14:paraId="562EF19D" w14:textId="66C4DB21" w:rsidR="00477F2D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sS</w:t>
            </w:r>
          </w:p>
        </w:tc>
        <w:tc>
          <w:tcPr>
            <w:tcW w:w="1087" w:type="dxa"/>
          </w:tcPr>
          <w:p w14:paraId="09F5FD0E" w14:textId="04A49EE0" w:rsidR="00477F2D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</w:tr>
      <w:tr w:rsidR="00477F2D" w14:paraId="3CFF20AE" w14:textId="0C958D74" w:rsidTr="00477F2D">
        <w:tc>
          <w:tcPr>
            <w:tcW w:w="1851" w:type="dxa"/>
          </w:tcPr>
          <w:p w14:paraId="48D3B5B5" w14:textId="08701427" w:rsidR="00477F2D" w:rsidRDefault="00477F2D" w:rsidP="00477F2D">
            <w:pPr>
              <w:ind w:firstLine="0"/>
              <w:jc w:val="center"/>
            </w:pPr>
            <w:r>
              <w:t>Рабочий набор</w:t>
            </w:r>
          </w:p>
        </w:tc>
        <w:tc>
          <w:tcPr>
            <w:tcW w:w="895" w:type="dxa"/>
          </w:tcPr>
          <w:p w14:paraId="7CEEC66E" w14:textId="6B84D6EC" w:rsidR="00477F2D" w:rsidRPr="00D54E7B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237" w:type="dxa"/>
          </w:tcPr>
          <w:p w14:paraId="6F3F5674" w14:textId="4E28B6F9" w:rsidR="00477F2D" w:rsidRPr="00D54E7B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542" w:type="dxa"/>
          </w:tcPr>
          <w:p w14:paraId="0C61A877" w14:textId="79E072DF" w:rsidR="00477F2D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542" w:type="dxa"/>
          </w:tcPr>
          <w:p w14:paraId="6BE4A0F1" w14:textId="0178A514" w:rsidR="00477F2D" w:rsidRPr="00D54E7B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57" w:type="dxa"/>
          </w:tcPr>
          <w:p w14:paraId="0139675C" w14:textId="0B91EB47" w:rsidR="00477F2D" w:rsidRPr="00D54E7B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87" w:type="dxa"/>
          </w:tcPr>
          <w:p w14:paraId="51EB102A" w14:textId="47247574" w:rsidR="00477F2D" w:rsidRPr="00D54E7B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477F2D" w14:paraId="0CD34C5B" w14:textId="6D32CCD9" w:rsidTr="00477F2D">
        <w:tc>
          <w:tcPr>
            <w:tcW w:w="1851" w:type="dxa"/>
          </w:tcPr>
          <w:p w14:paraId="2295990A" w14:textId="335EA7DE" w:rsidR="00477F2D" w:rsidRDefault="00477F2D" w:rsidP="00477F2D">
            <w:pPr>
              <w:ind w:firstLine="0"/>
              <w:jc w:val="center"/>
            </w:pPr>
            <w:r>
              <w:t>Контрольный набор</w:t>
            </w:r>
          </w:p>
        </w:tc>
        <w:tc>
          <w:tcPr>
            <w:tcW w:w="895" w:type="dxa"/>
          </w:tcPr>
          <w:p w14:paraId="601CE8B3" w14:textId="249A8084" w:rsidR="00477F2D" w:rsidRPr="00D54E7B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237" w:type="dxa"/>
          </w:tcPr>
          <w:p w14:paraId="50181396" w14:textId="19DA3005" w:rsidR="00477F2D" w:rsidRPr="00C134F7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542" w:type="dxa"/>
          </w:tcPr>
          <w:p w14:paraId="28777DAB" w14:textId="32A3D225" w:rsidR="00477F2D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542" w:type="dxa"/>
          </w:tcPr>
          <w:p w14:paraId="46B4454C" w14:textId="1988998D" w:rsidR="00477F2D" w:rsidRPr="00D54E7B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257" w:type="dxa"/>
          </w:tcPr>
          <w:p w14:paraId="112E016C" w14:textId="708A2DB5" w:rsidR="00477F2D" w:rsidRPr="00D54E7B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87" w:type="dxa"/>
          </w:tcPr>
          <w:p w14:paraId="186C0905" w14:textId="5CBAB0EA" w:rsidR="00477F2D" w:rsidRPr="00D54E7B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</w:tbl>
    <w:p w14:paraId="678864E7" w14:textId="000865A1" w:rsidR="00337638" w:rsidRDefault="00337638" w:rsidP="000024F2">
      <w:pPr>
        <w:ind w:firstLine="0"/>
      </w:pPr>
    </w:p>
    <w:p w14:paraId="5D2F821E" w14:textId="77777777" w:rsidR="00D54E7B" w:rsidRDefault="00D54E7B" w:rsidP="000024F2">
      <w:pPr>
        <w:ind w:firstLine="0"/>
      </w:pPr>
    </w:p>
    <w:p w14:paraId="54AD160C" w14:textId="71D35A43" w:rsidR="00BE2C89" w:rsidRDefault="00BE2C89" w:rsidP="00BE2C89">
      <w:pPr>
        <w:pStyle w:val="a2"/>
        <w:rPr>
          <w:sz w:val="28"/>
          <w:szCs w:val="28"/>
        </w:rPr>
      </w:pPr>
      <w:r w:rsidRPr="00CA0ABB">
        <w:rPr>
          <w:sz w:val="28"/>
          <w:szCs w:val="28"/>
        </w:rPr>
        <w:lastRenderedPageBreak/>
        <w:br/>
      </w:r>
      <w:bookmarkStart w:id="2" w:name="_Toc73330507"/>
      <w:bookmarkStart w:id="3" w:name="_Toc103178903"/>
      <w:r w:rsidRPr="00CA0ABB">
        <w:rPr>
          <w:sz w:val="28"/>
          <w:szCs w:val="28"/>
        </w:rPr>
        <w:t xml:space="preserve">Листинг программы </w:t>
      </w:r>
      <w:r w:rsidR="00C134F7">
        <w:rPr>
          <w:sz w:val="28"/>
          <w:szCs w:val="28"/>
          <w:lang w:val="en-US"/>
        </w:rPr>
        <w:t>laba</w:t>
      </w:r>
      <w:r w:rsidR="00D54E7B">
        <w:rPr>
          <w:sz w:val="28"/>
          <w:szCs w:val="28"/>
        </w:rPr>
        <w:t>6</w:t>
      </w:r>
      <w:r w:rsidR="00C134F7" w:rsidRPr="00C134F7">
        <w:rPr>
          <w:sz w:val="28"/>
          <w:szCs w:val="28"/>
        </w:rPr>
        <w:t>.</w:t>
      </w:r>
      <w:r w:rsidR="00C134F7">
        <w:rPr>
          <w:sz w:val="28"/>
          <w:szCs w:val="28"/>
          <w:lang w:val="en-US"/>
        </w:rPr>
        <w:t>c</w:t>
      </w:r>
      <w:r w:rsidRPr="00CA0ABB">
        <w:rPr>
          <w:sz w:val="28"/>
          <w:szCs w:val="28"/>
        </w:rPr>
        <w:t xml:space="preserve"> (C)</w:t>
      </w:r>
      <w:bookmarkEnd w:id="2"/>
      <w:bookmarkEnd w:id="3"/>
    </w:p>
    <w:p w14:paraId="543ABCB1" w14:textId="77777777" w:rsidR="00D54E7B" w:rsidRPr="00D54E7B" w:rsidRDefault="00D54E7B" w:rsidP="00D54E7B"/>
    <w:p w14:paraId="02AB7334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#include</w:t>
      </w:r>
      <w:r w:rsidRPr="00D54E7B">
        <w:rPr>
          <w:rFonts w:ascii="Consolas" w:eastAsia="Times New Roman" w:hAnsi="Consolas"/>
          <w:color w:val="569CD6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&lt;stdio.h&gt;</w:t>
      </w:r>
    </w:p>
    <w:p w14:paraId="066F4F1C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#include</w:t>
      </w:r>
      <w:r w:rsidRPr="00D54E7B">
        <w:rPr>
          <w:rFonts w:ascii="Consolas" w:eastAsia="Times New Roman" w:hAnsi="Consolas"/>
          <w:color w:val="569CD6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&lt;math.h&gt;</w:t>
      </w:r>
    </w:p>
    <w:p w14:paraId="773AA802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</w:p>
    <w:p w14:paraId="204C4676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569CD6"/>
          <w:sz w:val="21"/>
          <w:szCs w:val="21"/>
          <w:lang w:val="en-US"/>
        </w:rPr>
        <w:t>int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main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(){</w:t>
      </w:r>
    </w:p>
    <w:p w14:paraId="2937DD3B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</w:p>
    <w:p w14:paraId="5F2EFB65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</w:t>
      </w:r>
      <w:r w:rsidRPr="00D54E7B">
        <w:rPr>
          <w:rFonts w:ascii="Consolas" w:eastAsia="Times New Roman" w:hAnsi="Consolas"/>
          <w:color w:val="569CD6"/>
          <w:sz w:val="21"/>
          <w:szCs w:val="21"/>
          <w:lang w:val="en-US"/>
        </w:rPr>
        <w:t>float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y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prod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summ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286F3F2A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</w:t>
      </w:r>
      <w:r w:rsidRPr="00D54E7B">
        <w:rPr>
          <w:rFonts w:ascii="Consolas" w:eastAsia="Times New Roman" w:hAnsi="Consolas"/>
          <w:color w:val="569CD6"/>
          <w:sz w:val="21"/>
          <w:szCs w:val="21"/>
          <w:lang w:val="en-US"/>
        </w:rPr>
        <w:t>float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step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4ED6F032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</w:t>
      </w:r>
      <w:r w:rsidRPr="00D54E7B">
        <w:rPr>
          <w:rFonts w:ascii="Consolas" w:eastAsia="Times New Roman" w:hAnsi="Consolas"/>
          <w:color w:val="569CD6"/>
          <w:sz w:val="21"/>
          <w:szCs w:val="21"/>
          <w:lang w:val="en-US"/>
        </w:rPr>
        <w:t>int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n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26C98203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</w:t>
      </w:r>
      <w:r w:rsidRPr="00D54E7B">
        <w:rPr>
          <w:rFonts w:ascii="Consolas" w:eastAsia="Times New Roman" w:hAnsi="Consolas"/>
          <w:color w:val="569CD6"/>
          <w:sz w:val="21"/>
          <w:szCs w:val="21"/>
          <w:lang w:val="en-US"/>
        </w:rPr>
        <w:t>int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count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0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again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1B8D6A62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</w:t>
      </w:r>
    </w:p>
    <w:p w14:paraId="1B36FB69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while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){</w:t>
      </w:r>
    </w:p>
    <w:p w14:paraId="27579B66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6A9955"/>
          <w:sz w:val="21"/>
          <w:szCs w:val="21"/>
          <w:lang w:val="en-US"/>
        </w:rPr>
        <w:t>        //// Entering and checking variables</w:t>
      </w:r>
    </w:p>
    <w:p w14:paraId="66F170FE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6A9955"/>
          <w:sz w:val="21"/>
          <w:szCs w:val="21"/>
          <w:lang w:val="en-US"/>
        </w:rPr>
        <w:t>// xS, xE (entering and checking)</w:t>
      </w:r>
    </w:p>
    <w:p w14:paraId="5788B16A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\033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[0d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\033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[2J"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320B13FD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"Enter x (start): 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6E0A9AA3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%f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27DB553B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"Enter x (ending): 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24616F35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%f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48F415A0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0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||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0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||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&gt;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</w:t>
      </w:r>
    </w:p>
    <w:p w14:paraId="56EE7F01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{</w:t>
      </w:r>
    </w:p>
    <w:p w14:paraId="168B2813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while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0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||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0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||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&gt;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</w:t>
      </w:r>
    </w:p>
    <w:p w14:paraId="738D2B27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    {</w:t>
      </w:r>
    </w:p>
    <w:p w14:paraId="09BD7799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"Try again, values should be '&gt; 0' and 'start &lt; end' 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44A1E8F2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"Enter x (start): 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127266E1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%f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49E18CD8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"Enter x (ending): 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6CE522C4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%f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2D73B36A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continue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4AB6A6E0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    }</w:t>
      </w:r>
    </w:p>
    <w:p w14:paraId="5C2CB025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}</w:t>
      </w:r>
    </w:p>
    <w:p w14:paraId="396E744D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</w:p>
    <w:p w14:paraId="5D708749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"xS: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%f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; xE: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%f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4102E924" w14:textId="77777777" w:rsidR="00D54E7B" w:rsidRPr="00D54E7B" w:rsidRDefault="00D54E7B" w:rsidP="00D54E7B">
      <w:pPr>
        <w:shd w:val="clear" w:color="auto" w:fill="1F1F1F"/>
        <w:spacing w:after="240"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</w:p>
    <w:p w14:paraId="27B6D9F4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6A9955"/>
          <w:sz w:val="21"/>
          <w:szCs w:val="21"/>
          <w:lang w:val="en-US"/>
        </w:rPr>
        <w:t>// n-step (entering and checking)</w:t>
      </w:r>
    </w:p>
    <w:p w14:paraId="2CD4313F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"Enter step count: 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6371FBED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n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26DA9C39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n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2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</w:t>
      </w:r>
    </w:p>
    <w:p w14:paraId="2BA80A7A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{</w:t>
      </w:r>
    </w:p>
    <w:p w14:paraId="68A6C701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while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n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2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</w:t>
      </w:r>
    </w:p>
    <w:p w14:paraId="612D65A6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    {</w:t>
      </w:r>
    </w:p>
    <w:p w14:paraId="25A18DEA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"Try again, count of steps should be '&gt;= 2' 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41CE001B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"Enter step count: 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16E6EB32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n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33D99968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continue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3DDF061F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lastRenderedPageBreak/>
        <w:t>            }</w:t>
      </w:r>
    </w:p>
    <w:p w14:paraId="2FFA96D9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}</w:t>
      </w:r>
    </w:p>
    <w:p w14:paraId="3B79D687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step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-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)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/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D54E7B">
        <w:rPr>
          <w:rFonts w:ascii="Consolas" w:eastAsia="Times New Roman" w:hAnsi="Consolas"/>
          <w:color w:val="569CD6"/>
          <w:sz w:val="21"/>
          <w:szCs w:val="21"/>
          <w:lang w:val="en-US"/>
        </w:rPr>
        <w:t>float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n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4C27CEC3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</w:p>
    <w:p w14:paraId="2E33E0E3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6A9955"/>
          <w:sz w:val="21"/>
          <w:szCs w:val="21"/>
          <w:lang w:val="en-US"/>
        </w:rPr>
        <w:t>// pS, sS and m (entering and checking)</w:t>
      </w:r>
    </w:p>
    <w:p w14:paraId="17473A56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"Enter prod start: 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2295AEDD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636221E9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"Enter summ start: 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46BBC860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2D02F7D2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"Enter the ending of summ and prod: 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65EA112C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5FA1B5AD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||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||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</w:t>
      </w:r>
    </w:p>
    <w:p w14:paraId="59C38EE1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{</w:t>
      </w:r>
    </w:p>
    <w:p w14:paraId="3E4D3032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while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||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||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</w:t>
      </w:r>
    </w:p>
    <w:p w14:paraId="323EBB91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    {</w:t>
      </w:r>
    </w:p>
    <w:p w14:paraId="2BAE7581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"Try again, your values should be '&gt; 0' 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5EDEA8CF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"Enter prod start: 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1EFEE9F6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34625743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"Enter summ start: 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3BBA7776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7B85C6B3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"Enter the ending of summ and prod: 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5624C340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5B6362C3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continue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0ED0BDFE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    }</w:t>
      </w:r>
    </w:p>
    <w:p w14:paraId="79156301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}</w:t>
      </w:r>
    </w:p>
    <w:p w14:paraId="4484243C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&gt;=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||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&gt;=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</w:t>
      </w:r>
    </w:p>
    <w:p w14:paraId="1C6EE9D7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{</w:t>
      </w:r>
    </w:p>
    <w:p w14:paraId="660DA0FD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while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&gt;=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||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&gt;=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){</w:t>
      </w:r>
    </w:p>
    <w:p w14:paraId="33E5F97B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"Try again, your 'prod / summ' is 'bigger / equal' than 'end' or '&lt;= 1'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18A0A8EC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"Enter prod start: 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667D12EA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674B8926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"Enter summ start: 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57D97775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4CC8989F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"Enter the ending of summ and prod: 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4693F2CA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34D5FFDB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    }</w:t>
      </w:r>
    </w:p>
    <w:p w14:paraId="10C5518C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}</w:t>
      </w:r>
    </w:p>
    <w:p w14:paraId="7CD62B4B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</w:p>
    <w:p w14:paraId="3F47C85E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"pS: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; sS: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; m: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; xS: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%f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; xE: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%f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; step: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%f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step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3FDE9C2F" w14:textId="77777777" w:rsidR="00D54E7B" w:rsidRPr="00D54E7B" w:rsidRDefault="00D54E7B" w:rsidP="00D54E7B">
      <w:pPr>
        <w:shd w:val="clear" w:color="auto" w:fill="1F1F1F"/>
        <w:spacing w:after="240"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br/>
      </w:r>
    </w:p>
    <w:p w14:paraId="5A1A8F57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6A9955"/>
          <w:sz w:val="21"/>
          <w:szCs w:val="21"/>
          <w:lang w:val="en-US"/>
        </w:rPr>
        <w:t>// Main cycle</w:t>
      </w:r>
    </w:p>
    <w:p w14:paraId="47F9D565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for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;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;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+=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step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</w:t>
      </w:r>
    </w:p>
    <w:p w14:paraId="567C66E5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{</w:t>
      </w:r>
    </w:p>
    <w:p w14:paraId="7D844BE9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54E7B">
        <w:rPr>
          <w:rFonts w:ascii="Consolas" w:eastAsia="Times New Roman" w:hAnsi="Consolas"/>
          <w:color w:val="6A9955"/>
          <w:sz w:val="21"/>
          <w:szCs w:val="21"/>
          <w:lang w:val="en-US"/>
        </w:rPr>
        <w:t>// Prod in-cycle</w:t>
      </w:r>
    </w:p>
    <w:p w14:paraId="576118FD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for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;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;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pS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++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</w:t>
      </w:r>
    </w:p>
    <w:p w14:paraId="430878C1" w14:textId="77777777" w:rsidR="00D54E7B" w:rsidRPr="00D34845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34845">
        <w:rPr>
          <w:rFonts w:ascii="Consolas" w:eastAsia="Times New Roman" w:hAnsi="Consolas"/>
          <w:color w:val="CCCCCC"/>
          <w:sz w:val="21"/>
          <w:szCs w:val="21"/>
          <w:lang w:val="en-US"/>
        </w:rPr>
        <w:t>{</w:t>
      </w:r>
    </w:p>
    <w:p w14:paraId="370D4B99" w14:textId="77777777" w:rsidR="00D54E7B" w:rsidRPr="00D34845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34845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34845">
        <w:rPr>
          <w:rFonts w:ascii="Consolas" w:eastAsia="Times New Roman" w:hAnsi="Consolas"/>
          <w:color w:val="9CDCFE"/>
          <w:sz w:val="21"/>
          <w:szCs w:val="21"/>
          <w:lang w:val="en-US"/>
        </w:rPr>
        <w:t>prod</w:t>
      </w:r>
      <w:r w:rsidRPr="00D34845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34845">
        <w:rPr>
          <w:rFonts w:ascii="Consolas" w:eastAsia="Times New Roman" w:hAnsi="Consolas"/>
          <w:color w:val="D4D4D4"/>
          <w:sz w:val="21"/>
          <w:szCs w:val="21"/>
          <w:lang w:val="en-US"/>
        </w:rPr>
        <w:t>*=</w:t>
      </w:r>
      <w:r w:rsidRPr="00D34845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D34845">
        <w:rPr>
          <w:rFonts w:ascii="Consolas" w:eastAsia="Times New Roman" w:hAnsi="Consolas"/>
          <w:color w:val="9CDCFE"/>
          <w:sz w:val="21"/>
          <w:szCs w:val="21"/>
          <w:lang w:val="en-US"/>
        </w:rPr>
        <w:t>x</w:t>
      </w:r>
      <w:r w:rsidRPr="00D34845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34845">
        <w:rPr>
          <w:rFonts w:ascii="Consolas" w:eastAsia="Times New Roman" w:hAnsi="Consolas"/>
          <w:color w:val="D4D4D4"/>
          <w:sz w:val="21"/>
          <w:szCs w:val="21"/>
          <w:lang w:val="en-US"/>
        </w:rPr>
        <w:t>+</w:t>
      </w:r>
      <w:r w:rsidRPr="00D34845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34845">
        <w:rPr>
          <w:rFonts w:ascii="Consolas" w:eastAsia="Times New Roman" w:hAnsi="Consolas"/>
          <w:color w:val="9CDCFE"/>
          <w:sz w:val="21"/>
          <w:szCs w:val="21"/>
          <w:lang w:val="en-US"/>
        </w:rPr>
        <w:t>pS</w:t>
      </w:r>
      <w:r w:rsidRPr="00D34845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1419EB00" w14:textId="77777777" w:rsidR="00D54E7B" w:rsidRPr="00D34845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34845">
        <w:rPr>
          <w:rFonts w:ascii="Consolas" w:eastAsia="Times New Roman" w:hAnsi="Consolas"/>
          <w:color w:val="CCCCCC"/>
          <w:sz w:val="21"/>
          <w:szCs w:val="21"/>
          <w:lang w:val="en-US"/>
        </w:rPr>
        <w:lastRenderedPageBreak/>
        <w:t>            }</w:t>
      </w:r>
    </w:p>
    <w:p w14:paraId="41591E3D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34845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54E7B">
        <w:rPr>
          <w:rFonts w:ascii="Consolas" w:eastAsia="Times New Roman" w:hAnsi="Consolas"/>
          <w:color w:val="6A9955"/>
          <w:sz w:val="21"/>
          <w:szCs w:val="21"/>
          <w:lang w:val="en-US"/>
        </w:rPr>
        <w:t>// Summ in-cycle</w:t>
      </w:r>
    </w:p>
    <w:p w14:paraId="12E9EFB1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for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;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;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sS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++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</w:t>
      </w:r>
    </w:p>
    <w:p w14:paraId="339D1180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    {</w:t>
      </w:r>
    </w:p>
    <w:p w14:paraId="2BB517D2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summ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+=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pow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3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));</w:t>
      </w:r>
    </w:p>
    <w:p w14:paraId="5D5F8F3B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    }</w:t>
      </w:r>
    </w:p>
    <w:p w14:paraId="3606B043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y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2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*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pow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2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)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+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prod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+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*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summ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+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2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39A4CE69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count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++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028F6458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. y =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%f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count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y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52094169" w14:textId="77777777" w:rsidR="00D54E7B" w:rsidRPr="00D34845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34845">
        <w:rPr>
          <w:rFonts w:ascii="Consolas" w:eastAsia="Times New Roman" w:hAnsi="Consolas"/>
          <w:color w:val="CCCCCC"/>
          <w:sz w:val="21"/>
          <w:szCs w:val="21"/>
          <w:lang w:val="en-US"/>
        </w:rPr>
        <w:t>}</w:t>
      </w:r>
    </w:p>
    <w:p w14:paraId="481F30E3" w14:textId="77777777" w:rsidR="00D54E7B" w:rsidRPr="00D34845" w:rsidRDefault="00D54E7B" w:rsidP="00D54E7B">
      <w:pPr>
        <w:shd w:val="clear" w:color="auto" w:fill="1F1F1F"/>
        <w:spacing w:after="240"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</w:p>
    <w:p w14:paraId="6FA359D7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34845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6A9955"/>
          <w:sz w:val="21"/>
          <w:szCs w:val="21"/>
          <w:lang w:val="en-US"/>
        </w:rPr>
        <w:t>// Checking for repeat</w:t>
      </w:r>
    </w:p>
    <w:p w14:paraId="68BA8417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Do you want to try again? (1 - yes / 0 - no): 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566A5147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again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47BCF259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again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==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</w:t>
      </w:r>
    </w:p>
    <w:p w14:paraId="36AA2D34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{</w:t>
      </w:r>
    </w:p>
    <w:p w14:paraId="3994FACF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continue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2366A5A7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}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else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{ </w:t>
      </w:r>
    </w:p>
    <w:p w14:paraId="33EDB1F7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return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0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; </w:t>
      </w:r>
    </w:p>
    <w:p w14:paraId="40D11058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CCCCCC"/>
          <w:sz w:val="21"/>
          <w:szCs w:val="21"/>
        </w:rPr>
        <w:t>}</w:t>
      </w:r>
    </w:p>
    <w:p w14:paraId="2F6CE1FA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</w:rPr>
      </w:pPr>
    </w:p>
    <w:p w14:paraId="7F25FDC5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</w:rPr>
      </w:pPr>
      <w:r w:rsidRPr="00D54E7B">
        <w:rPr>
          <w:rFonts w:ascii="Consolas" w:eastAsia="Times New Roman" w:hAnsi="Consolas"/>
          <w:color w:val="CCCCCC"/>
          <w:sz w:val="21"/>
          <w:szCs w:val="21"/>
        </w:rPr>
        <w:t xml:space="preserve">    } </w:t>
      </w:r>
    </w:p>
    <w:p w14:paraId="6F85797B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</w:rPr>
      </w:pPr>
    </w:p>
    <w:p w14:paraId="6E925AE4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</w:rPr>
      </w:pPr>
      <w:r w:rsidRPr="00D54E7B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D54E7B">
        <w:rPr>
          <w:rFonts w:ascii="Consolas" w:eastAsia="Times New Roman" w:hAnsi="Consolas"/>
          <w:color w:val="C586C0"/>
          <w:sz w:val="21"/>
          <w:szCs w:val="21"/>
        </w:rPr>
        <w:t>return</w:t>
      </w:r>
      <w:r w:rsidRPr="00D54E7B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</w:rPr>
        <w:t>0</w:t>
      </w:r>
      <w:r w:rsidRPr="00D54E7B">
        <w:rPr>
          <w:rFonts w:ascii="Consolas" w:eastAsia="Times New Roman" w:hAnsi="Consolas"/>
          <w:color w:val="CCCCCC"/>
          <w:sz w:val="21"/>
          <w:szCs w:val="21"/>
        </w:rPr>
        <w:t>;</w:t>
      </w:r>
    </w:p>
    <w:p w14:paraId="7FB5DCBA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</w:rPr>
      </w:pPr>
      <w:r w:rsidRPr="00D54E7B">
        <w:rPr>
          <w:rFonts w:ascii="Consolas" w:eastAsia="Times New Roman" w:hAnsi="Consolas"/>
          <w:color w:val="CCCCCC"/>
          <w:sz w:val="21"/>
          <w:szCs w:val="21"/>
        </w:rPr>
        <w:t>}</w:t>
      </w:r>
    </w:p>
    <w:p w14:paraId="78C56A73" w14:textId="64C2536A" w:rsidR="00B47224" w:rsidRPr="00B47224" w:rsidRDefault="00B47224" w:rsidP="00B47224">
      <w:pPr>
        <w:ind w:firstLine="0"/>
        <w:rPr>
          <w:lang w:val="en-US"/>
        </w:rPr>
      </w:pPr>
    </w:p>
    <w:p w14:paraId="3C45BAAC" w14:textId="7DAF5D48" w:rsidR="00441F99" w:rsidRDefault="00BE2C89" w:rsidP="00D54E7B">
      <w:pPr>
        <w:pStyle w:val="a2"/>
      </w:pPr>
      <w:r w:rsidRPr="000941DE">
        <w:lastRenderedPageBreak/>
        <w:br/>
      </w:r>
      <w:bookmarkStart w:id="4" w:name="_Toc103178904"/>
      <w:r w:rsidR="00441F99" w:rsidRPr="00CA0ABB">
        <w:rPr>
          <w:sz w:val="28"/>
          <w:szCs w:val="28"/>
        </w:rPr>
        <w:t xml:space="preserve">Результат работы программы </w:t>
      </w:r>
      <w:r w:rsidR="00B47224">
        <w:rPr>
          <w:sz w:val="28"/>
          <w:szCs w:val="28"/>
          <w:lang w:val="en-US"/>
        </w:rPr>
        <w:t>lab</w:t>
      </w:r>
      <w:bookmarkEnd w:id="4"/>
      <w:r w:rsidR="00721D45">
        <w:rPr>
          <w:sz w:val="28"/>
          <w:szCs w:val="28"/>
          <w:lang w:val="en-US"/>
        </w:rPr>
        <w:t>a</w:t>
      </w:r>
      <w:r w:rsidR="00D54E7B">
        <w:rPr>
          <w:sz w:val="28"/>
          <w:szCs w:val="28"/>
        </w:rPr>
        <w:t>6</w:t>
      </w:r>
      <w:r w:rsidR="00721D45" w:rsidRPr="00721D45">
        <w:rPr>
          <w:sz w:val="28"/>
          <w:szCs w:val="28"/>
        </w:rPr>
        <w:t>.</w:t>
      </w:r>
      <w:r w:rsidR="00721D45">
        <w:rPr>
          <w:sz w:val="28"/>
          <w:szCs w:val="28"/>
          <w:lang w:val="en-US"/>
        </w:rPr>
        <w:t>c</w:t>
      </w:r>
      <w:r w:rsidR="00721D45" w:rsidRPr="00FA3B41">
        <w:rPr>
          <w:sz w:val="28"/>
          <w:szCs w:val="28"/>
        </w:rPr>
        <w:t xml:space="preserve"> </w:t>
      </w:r>
      <w:r w:rsidR="002E7FC9" w:rsidRPr="00CA0ABB">
        <w:rPr>
          <w:sz w:val="28"/>
          <w:szCs w:val="28"/>
        </w:rPr>
        <w:t>(С)</w:t>
      </w:r>
    </w:p>
    <w:p w14:paraId="44744889" w14:textId="1037AD03" w:rsidR="00441F99" w:rsidRPr="000811C1" w:rsidRDefault="00D54E7B" w:rsidP="00527147">
      <w:pPr>
        <w:ind w:firstLine="0"/>
      </w:pPr>
      <w:r>
        <w:rPr>
          <w:noProof/>
        </w:rPr>
        <w:drawing>
          <wp:inline distT="0" distB="0" distL="0" distR="0" wp14:anchorId="42F50B8E" wp14:editId="4DC91AA8">
            <wp:extent cx="4657725" cy="47815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1F99" w:rsidRPr="000811C1" w:rsidSect="00B92DD4">
      <w:footerReference w:type="default" r:id="rId15"/>
      <w:pgSz w:w="11906" w:h="16838"/>
      <w:pgMar w:top="1134" w:right="851" w:bottom="1134" w:left="1701" w:header="340" w:footer="454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C132C1" w14:textId="77777777" w:rsidR="00C56473" w:rsidRDefault="00C56473" w:rsidP="0092711E">
      <w:r>
        <w:separator/>
      </w:r>
    </w:p>
  </w:endnote>
  <w:endnote w:type="continuationSeparator" w:id="0">
    <w:p w14:paraId="6E809B01" w14:textId="77777777" w:rsidR="00C56473" w:rsidRDefault="00C56473" w:rsidP="009271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79286B3D-3418-42CD-99B3-CE92FA892ADF}"/>
    <w:embedBold r:id="rId2" w:fontKey="{8C7722A0-56E7-4BDE-B6B3-F4C290D05B67}"/>
    <w:embedItalic r:id="rId3" w:fontKey="{54017A0E-E49A-4CD0-A888-420DEF8B1495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4" w:fontKey="{B620FC42-A9E7-4444-ABF4-3273D0B39A21}"/>
    <w:embedItalic r:id="rId5" w:fontKey="{9D1697B8-D5F2-4646-8471-251F70293A8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Italic r:id="rId6" w:fontKey="{E8F9AF76-9696-4ED4-8EED-77935A0DE361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015551B5-C089-4638-A7EB-B33F7B8B3F8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F2CB33" w14:textId="4DF65CA1" w:rsidR="00D54E7B" w:rsidRDefault="00D54E7B" w:rsidP="0092711E">
    <w:pPr>
      <w:pStyle w:val="afa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770239" w14:textId="20707FBE" w:rsidR="00D54E7B" w:rsidRDefault="00D54E7B" w:rsidP="00155AFB">
    <w:pPr>
      <w:pStyle w:val="afa"/>
      <w:ind w:right="-2"/>
    </w:pPr>
    <w:r>
      <w:t>Санкт-Петербург 2023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1AC00F" w14:textId="597FDA42" w:rsidR="00D54E7B" w:rsidRDefault="00D54E7B" w:rsidP="0092711E">
    <w:pPr>
      <w:pStyle w:val="afa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0B8C67" w14:textId="77777777" w:rsidR="00C56473" w:rsidRDefault="00C56473" w:rsidP="0092711E">
      <w:r>
        <w:separator/>
      </w:r>
    </w:p>
  </w:footnote>
  <w:footnote w:type="continuationSeparator" w:id="0">
    <w:p w14:paraId="1E3B3428" w14:textId="77777777" w:rsidR="00C56473" w:rsidRDefault="00C56473" w:rsidP="009271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C156E"/>
    <w:multiLevelType w:val="multilevel"/>
    <w:tmpl w:val="9F8A123A"/>
    <w:lvl w:ilvl="0">
      <w:start w:val="1"/>
      <w:numFmt w:val="decimal"/>
      <w:suff w:val="space"/>
      <w:lvlText w:val="Таблица %1 -"/>
      <w:lvlJc w:val="left"/>
      <w:pPr>
        <w:ind w:left="709" w:hanging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1">
    <w:nsid w:val="0AD96128"/>
    <w:multiLevelType w:val="multilevel"/>
    <w:tmpl w:val="ECC6E9E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7524E34"/>
    <w:multiLevelType w:val="multilevel"/>
    <w:tmpl w:val="7F5EBDA0"/>
    <w:lvl w:ilvl="0">
      <w:start w:val="1"/>
      <w:numFmt w:val="decimal"/>
      <w:pStyle w:val="a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220D7C70"/>
    <w:multiLevelType w:val="multilevel"/>
    <w:tmpl w:val="F7CE5716"/>
    <w:lvl w:ilvl="0">
      <w:start w:val="1"/>
      <w:numFmt w:val="decimal"/>
      <w:suff w:val="space"/>
      <w:lvlText w:val="Рисунок %1 -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36436939"/>
    <w:multiLevelType w:val="hybridMultilevel"/>
    <w:tmpl w:val="0B46E7DE"/>
    <w:lvl w:ilvl="0" w:tplc="D3FCF7F2">
      <w:start w:val="1"/>
      <w:numFmt w:val="decimal"/>
      <w:pStyle w:val="a0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DB00DE"/>
    <w:multiLevelType w:val="hybridMultilevel"/>
    <w:tmpl w:val="CB7877A6"/>
    <w:lvl w:ilvl="0" w:tplc="FE0A8AF0">
      <w:start w:val="1"/>
      <w:numFmt w:val="bullet"/>
      <w:pStyle w:val="a1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DC64793C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B61316"/>
    <w:multiLevelType w:val="multilevel"/>
    <w:tmpl w:val="8A1E1AB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472F2AA3"/>
    <w:multiLevelType w:val="multilevel"/>
    <w:tmpl w:val="2758BE70"/>
    <w:lvl w:ilvl="0">
      <w:start w:val="1"/>
      <w:numFmt w:val="russianUpper"/>
      <w:pStyle w:val="a2"/>
      <w:suff w:val="nothing"/>
      <w:lvlText w:val="Приложение %1"/>
      <w:lvlJc w:val="left"/>
      <w:pPr>
        <w:ind w:left="0" w:firstLine="0"/>
      </w:pPr>
      <w:rPr>
        <w:rFonts w:hint="default"/>
        <w:sz w:val="28"/>
        <w:szCs w:val="28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8506D09"/>
    <w:multiLevelType w:val="multilevel"/>
    <w:tmpl w:val="A87AEF9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a3"/>
      <w:suff w:val="space"/>
      <w:lvlText w:val="%1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suff w:val="space"/>
      <w:lvlText w:val="Таблица %1.%8 —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suff w:val="space"/>
      <w:lvlText w:val="Рисунок %1.%9 —"/>
      <w:lvlJc w:val="left"/>
      <w:pPr>
        <w:ind w:left="1584" w:hanging="1584"/>
      </w:pPr>
      <w:rPr>
        <w:rFonts w:hint="default"/>
      </w:rPr>
    </w:lvl>
  </w:abstractNum>
  <w:abstractNum w:abstractNumId="9" w15:restartNumberingAfterBreak="1">
    <w:nsid w:val="4A65422D"/>
    <w:multiLevelType w:val="multilevel"/>
    <w:tmpl w:val="2E8868F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default"/>
      </w:rPr>
    </w:lvl>
  </w:abstractNum>
  <w:abstractNum w:abstractNumId="10" w15:restartNumberingAfterBreak="0">
    <w:nsid w:val="4A7351C5"/>
    <w:multiLevelType w:val="multilevel"/>
    <w:tmpl w:val="AE92828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637D0F77"/>
    <w:multiLevelType w:val="multilevel"/>
    <w:tmpl w:val="2BBE6A74"/>
    <w:lvl w:ilvl="0">
      <w:start w:val="1"/>
      <w:numFmt w:val="decimal"/>
      <w:pStyle w:val="a4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6BB55568"/>
    <w:multiLevelType w:val="singleLevel"/>
    <w:tmpl w:val="7D56F43C"/>
    <w:lvl w:ilvl="0">
      <w:start w:val="4"/>
      <w:numFmt w:val="bullet"/>
      <w:lvlText w:val="-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13" w15:restartNumberingAfterBreak="0">
    <w:nsid w:val="6CB35587"/>
    <w:multiLevelType w:val="hybridMultilevel"/>
    <w:tmpl w:val="EBC4636C"/>
    <w:lvl w:ilvl="0" w:tplc="C07600F6">
      <w:start w:val="1"/>
      <w:numFmt w:val="decimal"/>
      <w:pStyle w:val="a5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E84AB6"/>
    <w:multiLevelType w:val="multilevel"/>
    <w:tmpl w:val="6FA0CCD8"/>
    <w:lvl w:ilvl="0">
      <w:start w:val="1"/>
      <w:numFmt w:val="russianUpper"/>
      <w:suff w:val="space"/>
      <w:lvlText w:val="Приложение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8"/>
  </w:num>
  <w:num w:numId="2">
    <w:abstractNumId w:val="5"/>
  </w:num>
  <w:num w:numId="3">
    <w:abstractNumId w:val="11"/>
  </w:num>
  <w:num w:numId="4">
    <w:abstractNumId w:val="7"/>
  </w:num>
  <w:num w:numId="5">
    <w:abstractNumId w:val="2"/>
  </w:num>
  <w:num w:numId="6">
    <w:abstractNumId w:val="8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%1.%2.%3.%4.%5.%6.%7.%8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suff w:val="space"/>
        <w:lvlText w:val="%1.%2.%3.%4.%5.%6.%7.%8.%9"/>
        <w:lvlJc w:val="left"/>
        <w:pPr>
          <w:ind w:left="431" w:hanging="431"/>
        </w:pPr>
        <w:rPr>
          <w:rFonts w:hint="default"/>
        </w:rPr>
      </w:lvl>
    </w:lvlOverride>
  </w:num>
  <w:num w:numId="7">
    <w:abstractNumId w:val="13"/>
  </w:num>
  <w:num w:numId="8">
    <w:abstractNumId w:val="4"/>
  </w:num>
  <w:num w:numId="9">
    <w:abstractNumId w:val="3"/>
  </w:num>
  <w:num w:numId="10">
    <w:abstractNumId w:val="0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0"/>
  </w:num>
  <w:num w:numId="14">
    <w:abstractNumId w:val="6"/>
  </w:num>
  <w:num w:numId="15">
    <w:abstractNumId w:val="14"/>
  </w:num>
  <w:num w:numId="16">
    <w:abstractNumId w:val="8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17">
    <w:abstractNumId w:val="8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Таблица %1.%8 —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suff w:val="space"/>
        <w:lvlText w:val="Рисунок %1.%9 —"/>
        <w:lvlJc w:val="left"/>
        <w:pPr>
          <w:ind w:left="431" w:hanging="431"/>
        </w:pPr>
        <w:rPr>
          <w:rFonts w:hint="default"/>
        </w:rPr>
      </w:lvl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9"/>
  </w:num>
  <w:num w:numId="22">
    <w:abstractNumId w:val="1"/>
  </w:num>
  <w:num w:numId="2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2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attachedTemplate r:id="rId1"/>
  <w:defaultTabStop w:val="141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568"/>
    <w:rsid w:val="000024F2"/>
    <w:rsid w:val="0000607C"/>
    <w:rsid w:val="00006D99"/>
    <w:rsid w:val="00010087"/>
    <w:rsid w:val="00011E31"/>
    <w:rsid w:val="00013208"/>
    <w:rsid w:val="00013C80"/>
    <w:rsid w:val="000221E9"/>
    <w:rsid w:val="0003243D"/>
    <w:rsid w:val="00041251"/>
    <w:rsid w:val="00043EA7"/>
    <w:rsid w:val="00045EDC"/>
    <w:rsid w:val="00050784"/>
    <w:rsid w:val="00062474"/>
    <w:rsid w:val="000732FE"/>
    <w:rsid w:val="00080E82"/>
    <w:rsid w:val="000811C1"/>
    <w:rsid w:val="000940CB"/>
    <w:rsid w:val="000941DE"/>
    <w:rsid w:val="00097668"/>
    <w:rsid w:val="00097916"/>
    <w:rsid w:val="000A108B"/>
    <w:rsid w:val="000A2419"/>
    <w:rsid w:val="000A46CC"/>
    <w:rsid w:val="000B0B62"/>
    <w:rsid w:val="000B37DB"/>
    <w:rsid w:val="000B4050"/>
    <w:rsid w:val="000C736A"/>
    <w:rsid w:val="000D6810"/>
    <w:rsid w:val="000E021C"/>
    <w:rsid w:val="000E1CAE"/>
    <w:rsid w:val="000E7F74"/>
    <w:rsid w:val="000F073F"/>
    <w:rsid w:val="000F473B"/>
    <w:rsid w:val="0010435A"/>
    <w:rsid w:val="00104F0D"/>
    <w:rsid w:val="0010599D"/>
    <w:rsid w:val="00106066"/>
    <w:rsid w:val="001323E3"/>
    <w:rsid w:val="001356F3"/>
    <w:rsid w:val="00140FAA"/>
    <w:rsid w:val="001436A1"/>
    <w:rsid w:val="00146C9E"/>
    <w:rsid w:val="0015280F"/>
    <w:rsid w:val="00153B36"/>
    <w:rsid w:val="00153D63"/>
    <w:rsid w:val="00155AFB"/>
    <w:rsid w:val="00163261"/>
    <w:rsid w:val="00164D17"/>
    <w:rsid w:val="00164DB4"/>
    <w:rsid w:val="00165ED2"/>
    <w:rsid w:val="00186ED6"/>
    <w:rsid w:val="0018770F"/>
    <w:rsid w:val="00190F6D"/>
    <w:rsid w:val="00192919"/>
    <w:rsid w:val="001966AB"/>
    <w:rsid w:val="001B02C9"/>
    <w:rsid w:val="001B2C93"/>
    <w:rsid w:val="001F589E"/>
    <w:rsid w:val="00215E0B"/>
    <w:rsid w:val="002234EB"/>
    <w:rsid w:val="00223E63"/>
    <w:rsid w:val="0024163D"/>
    <w:rsid w:val="00242494"/>
    <w:rsid w:val="00243BED"/>
    <w:rsid w:val="00254450"/>
    <w:rsid w:val="00254817"/>
    <w:rsid w:val="00262171"/>
    <w:rsid w:val="0026700D"/>
    <w:rsid w:val="00273664"/>
    <w:rsid w:val="00277BAA"/>
    <w:rsid w:val="00291418"/>
    <w:rsid w:val="00293DC5"/>
    <w:rsid w:val="002A23CF"/>
    <w:rsid w:val="002A61A1"/>
    <w:rsid w:val="002B2E14"/>
    <w:rsid w:val="002B3081"/>
    <w:rsid w:val="002B4779"/>
    <w:rsid w:val="002C1568"/>
    <w:rsid w:val="002C2301"/>
    <w:rsid w:val="002C6219"/>
    <w:rsid w:val="002E0480"/>
    <w:rsid w:val="002E5BF4"/>
    <w:rsid w:val="002E7FC9"/>
    <w:rsid w:val="002F188B"/>
    <w:rsid w:val="002F1B61"/>
    <w:rsid w:val="00300785"/>
    <w:rsid w:val="00301EA2"/>
    <w:rsid w:val="0031261B"/>
    <w:rsid w:val="0031413E"/>
    <w:rsid w:val="00337638"/>
    <w:rsid w:val="0033785A"/>
    <w:rsid w:val="00342DD5"/>
    <w:rsid w:val="00346D46"/>
    <w:rsid w:val="00367DC4"/>
    <w:rsid w:val="00372D7B"/>
    <w:rsid w:val="00374556"/>
    <w:rsid w:val="00376E65"/>
    <w:rsid w:val="00377727"/>
    <w:rsid w:val="0038595B"/>
    <w:rsid w:val="003933E9"/>
    <w:rsid w:val="00396E35"/>
    <w:rsid w:val="003A33B6"/>
    <w:rsid w:val="003B724D"/>
    <w:rsid w:val="003C5C30"/>
    <w:rsid w:val="003D0D0C"/>
    <w:rsid w:val="003E2BB3"/>
    <w:rsid w:val="003E553D"/>
    <w:rsid w:val="003F03F0"/>
    <w:rsid w:val="00405EF7"/>
    <w:rsid w:val="00412E89"/>
    <w:rsid w:val="004151F8"/>
    <w:rsid w:val="00417644"/>
    <w:rsid w:val="00422585"/>
    <w:rsid w:val="00422BC9"/>
    <w:rsid w:val="00427E03"/>
    <w:rsid w:val="00432272"/>
    <w:rsid w:val="0043578B"/>
    <w:rsid w:val="00441322"/>
    <w:rsid w:val="00441F99"/>
    <w:rsid w:val="004706CF"/>
    <w:rsid w:val="00473FEA"/>
    <w:rsid w:val="00476135"/>
    <w:rsid w:val="00477F2D"/>
    <w:rsid w:val="0048105C"/>
    <w:rsid w:val="004912A8"/>
    <w:rsid w:val="004931DD"/>
    <w:rsid w:val="004B3C83"/>
    <w:rsid w:val="004B44BE"/>
    <w:rsid w:val="004C61D6"/>
    <w:rsid w:val="004D4839"/>
    <w:rsid w:val="004F5BF4"/>
    <w:rsid w:val="00513EEB"/>
    <w:rsid w:val="0051757C"/>
    <w:rsid w:val="00524771"/>
    <w:rsid w:val="00524E42"/>
    <w:rsid w:val="005251AC"/>
    <w:rsid w:val="00527147"/>
    <w:rsid w:val="0053033D"/>
    <w:rsid w:val="005318A3"/>
    <w:rsid w:val="0053588D"/>
    <w:rsid w:val="005411DB"/>
    <w:rsid w:val="00541277"/>
    <w:rsid w:val="005439CE"/>
    <w:rsid w:val="00570585"/>
    <w:rsid w:val="005708CB"/>
    <w:rsid w:val="005773A8"/>
    <w:rsid w:val="00587E13"/>
    <w:rsid w:val="00592CED"/>
    <w:rsid w:val="005943C8"/>
    <w:rsid w:val="00596CE3"/>
    <w:rsid w:val="005A0BBC"/>
    <w:rsid w:val="005B5D7D"/>
    <w:rsid w:val="005D3650"/>
    <w:rsid w:val="005E16C8"/>
    <w:rsid w:val="005E3EC5"/>
    <w:rsid w:val="005F0DBC"/>
    <w:rsid w:val="005F551F"/>
    <w:rsid w:val="00604413"/>
    <w:rsid w:val="0061468E"/>
    <w:rsid w:val="00635401"/>
    <w:rsid w:val="006504D8"/>
    <w:rsid w:val="00656F4D"/>
    <w:rsid w:val="00660A21"/>
    <w:rsid w:val="0068186C"/>
    <w:rsid w:val="00682AD1"/>
    <w:rsid w:val="00684452"/>
    <w:rsid w:val="0068470E"/>
    <w:rsid w:val="006860F0"/>
    <w:rsid w:val="00693684"/>
    <w:rsid w:val="006940C5"/>
    <w:rsid w:val="00694BBC"/>
    <w:rsid w:val="0069678D"/>
    <w:rsid w:val="006977C0"/>
    <w:rsid w:val="00697DB9"/>
    <w:rsid w:val="006A32A5"/>
    <w:rsid w:val="006C6874"/>
    <w:rsid w:val="006D2C13"/>
    <w:rsid w:val="006E1F91"/>
    <w:rsid w:val="006E2396"/>
    <w:rsid w:val="006E3666"/>
    <w:rsid w:val="006E5D84"/>
    <w:rsid w:val="006E73BF"/>
    <w:rsid w:val="006F7299"/>
    <w:rsid w:val="00700D7B"/>
    <w:rsid w:val="00712832"/>
    <w:rsid w:val="00721D45"/>
    <w:rsid w:val="007221C5"/>
    <w:rsid w:val="007416D6"/>
    <w:rsid w:val="00753A69"/>
    <w:rsid w:val="007574F7"/>
    <w:rsid w:val="007628E8"/>
    <w:rsid w:val="007716F0"/>
    <w:rsid w:val="0077672D"/>
    <w:rsid w:val="007813C9"/>
    <w:rsid w:val="0078252D"/>
    <w:rsid w:val="00783FF2"/>
    <w:rsid w:val="00793366"/>
    <w:rsid w:val="007B68E6"/>
    <w:rsid w:val="007D1CFC"/>
    <w:rsid w:val="007D1F87"/>
    <w:rsid w:val="007D2285"/>
    <w:rsid w:val="007E3B2C"/>
    <w:rsid w:val="00801B7E"/>
    <w:rsid w:val="00805261"/>
    <w:rsid w:val="00805A41"/>
    <w:rsid w:val="0082062D"/>
    <w:rsid w:val="008367B7"/>
    <w:rsid w:val="00842293"/>
    <w:rsid w:val="00850006"/>
    <w:rsid w:val="00851451"/>
    <w:rsid w:val="00851773"/>
    <w:rsid w:val="00855EE8"/>
    <w:rsid w:val="0087701D"/>
    <w:rsid w:val="00886B77"/>
    <w:rsid w:val="00890B71"/>
    <w:rsid w:val="0089289B"/>
    <w:rsid w:val="008A008C"/>
    <w:rsid w:val="008B4CD5"/>
    <w:rsid w:val="008B4F38"/>
    <w:rsid w:val="008C1724"/>
    <w:rsid w:val="008C44C7"/>
    <w:rsid w:val="009037E5"/>
    <w:rsid w:val="0090690B"/>
    <w:rsid w:val="00907BB8"/>
    <w:rsid w:val="00911409"/>
    <w:rsid w:val="00917036"/>
    <w:rsid w:val="009171C6"/>
    <w:rsid w:val="0092711E"/>
    <w:rsid w:val="00933962"/>
    <w:rsid w:val="00935897"/>
    <w:rsid w:val="00952198"/>
    <w:rsid w:val="009534E5"/>
    <w:rsid w:val="00957D55"/>
    <w:rsid w:val="00971A75"/>
    <w:rsid w:val="00980A96"/>
    <w:rsid w:val="00981764"/>
    <w:rsid w:val="00982755"/>
    <w:rsid w:val="00987F69"/>
    <w:rsid w:val="009922E3"/>
    <w:rsid w:val="009945AA"/>
    <w:rsid w:val="00995D17"/>
    <w:rsid w:val="009A07E6"/>
    <w:rsid w:val="009A420D"/>
    <w:rsid w:val="009A5A98"/>
    <w:rsid w:val="009A7A74"/>
    <w:rsid w:val="009B4043"/>
    <w:rsid w:val="009B4C22"/>
    <w:rsid w:val="009C73BD"/>
    <w:rsid w:val="009D738E"/>
    <w:rsid w:val="009E4B86"/>
    <w:rsid w:val="009F273F"/>
    <w:rsid w:val="009F4985"/>
    <w:rsid w:val="009F58CA"/>
    <w:rsid w:val="009F620E"/>
    <w:rsid w:val="009F6FE8"/>
    <w:rsid w:val="00A04075"/>
    <w:rsid w:val="00A06EAD"/>
    <w:rsid w:val="00A23BFC"/>
    <w:rsid w:val="00A25A58"/>
    <w:rsid w:val="00A4089F"/>
    <w:rsid w:val="00A45F2B"/>
    <w:rsid w:val="00A51AFD"/>
    <w:rsid w:val="00A747FD"/>
    <w:rsid w:val="00A7577C"/>
    <w:rsid w:val="00A80426"/>
    <w:rsid w:val="00A82872"/>
    <w:rsid w:val="00A86118"/>
    <w:rsid w:val="00A932E8"/>
    <w:rsid w:val="00AA7004"/>
    <w:rsid w:val="00AA78DC"/>
    <w:rsid w:val="00AA7D17"/>
    <w:rsid w:val="00AB3C74"/>
    <w:rsid w:val="00AB4D42"/>
    <w:rsid w:val="00AB64D2"/>
    <w:rsid w:val="00AC0A55"/>
    <w:rsid w:val="00AC2475"/>
    <w:rsid w:val="00AC2FFE"/>
    <w:rsid w:val="00AC434E"/>
    <w:rsid w:val="00AE3EF8"/>
    <w:rsid w:val="00AE487A"/>
    <w:rsid w:val="00B03EE6"/>
    <w:rsid w:val="00B10FB8"/>
    <w:rsid w:val="00B1531A"/>
    <w:rsid w:val="00B16EA6"/>
    <w:rsid w:val="00B25DEB"/>
    <w:rsid w:val="00B40BFE"/>
    <w:rsid w:val="00B47224"/>
    <w:rsid w:val="00B50B91"/>
    <w:rsid w:val="00B547E2"/>
    <w:rsid w:val="00B56A94"/>
    <w:rsid w:val="00B615CE"/>
    <w:rsid w:val="00B627B6"/>
    <w:rsid w:val="00B709A1"/>
    <w:rsid w:val="00B70ED9"/>
    <w:rsid w:val="00B7562C"/>
    <w:rsid w:val="00B92DD4"/>
    <w:rsid w:val="00B94DDE"/>
    <w:rsid w:val="00BA2D8A"/>
    <w:rsid w:val="00BA47BE"/>
    <w:rsid w:val="00BA4979"/>
    <w:rsid w:val="00BA63E0"/>
    <w:rsid w:val="00BC4682"/>
    <w:rsid w:val="00BD5451"/>
    <w:rsid w:val="00BE2C89"/>
    <w:rsid w:val="00BE6874"/>
    <w:rsid w:val="00BF5035"/>
    <w:rsid w:val="00C07AAB"/>
    <w:rsid w:val="00C134F7"/>
    <w:rsid w:val="00C13508"/>
    <w:rsid w:val="00C1387D"/>
    <w:rsid w:val="00C23341"/>
    <w:rsid w:val="00C276FB"/>
    <w:rsid w:val="00C32EB7"/>
    <w:rsid w:val="00C35C23"/>
    <w:rsid w:val="00C36FA7"/>
    <w:rsid w:val="00C37428"/>
    <w:rsid w:val="00C3789F"/>
    <w:rsid w:val="00C41EC2"/>
    <w:rsid w:val="00C461CD"/>
    <w:rsid w:val="00C5273B"/>
    <w:rsid w:val="00C53AFA"/>
    <w:rsid w:val="00C54925"/>
    <w:rsid w:val="00C56473"/>
    <w:rsid w:val="00C61F31"/>
    <w:rsid w:val="00C63086"/>
    <w:rsid w:val="00C71283"/>
    <w:rsid w:val="00C74D7D"/>
    <w:rsid w:val="00C776C9"/>
    <w:rsid w:val="00C82B9B"/>
    <w:rsid w:val="00C942DB"/>
    <w:rsid w:val="00CA0ABB"/>
    <w:rsid w:val="00CA5A0C"/>
    <w:rsid w:val="00CB31CD"/>
    <w:rsid w:val="00CB436E"/>
    <w:rsid w:val="00CB5B82"/>
    <w:rsid w:val="00CC0432"/>
    <w:rsid w:val="00CC47BE"/>
    <w:rsid w:val="00CC640F"/>
    <w:rsid w:val="00CE1D65"/>
    <w:rsid w:val="00CF0137"/>
    <w:rsid w:val="00CF0DA0"/>
    <w:rsid w:val="00CF37C3"/>
    <w:rsid w:val="00CF5A1A"/>
    <w:rsid w:val="00D01171"/>
    <w:rsid w:val="00D0206A"/>
    <w:rsid w:val="00D10BCD"/>
    <w:rsid w:val="00D2304C"/>
    <w:rsid w:val="00D26CBF"/>
    <w:rsid w:val="00D3409C"/>
    <w:rsid w:val="00D34845"/>
    <w:rsid w:val="00D34D95"/>
    <w:rsid w:val="00D35DCE"/>
    <w:rsid w:val="00D4265A"/>
    <w:rsid w:val="00D51A83"/>
    <w:rsid w:val="00D546DB"/>
    <w:rsid w:val="00D54E7B"/>
    <w:rsid w:val="00D56D23"/>
    <w:rsid w:val="00D6054F"/>
    <w:rsid w:val="00D63ACC"/>
    <w:rsid w:val="00D6749E"/>
    <w:rsid w:val="00D724AB"/>
    <w:rsid w:val="00D82E2A"/>
    <w:rsid w:val="00D87EAB"/>
    <w:rsid w:val="00D92367"/>
    <w:rsid w:val="00D9424B"/>
    <w:rsid w:val="00DA3AAC"/>
    <w:rsid w:val="00DB0019"/>
    <w:rsid w:val="00DB26E3"/>
    <w:rsid w:val="00DD267D"/>
    <w:rsid w:val="00DE0605"/>
    <w:rsid w:val="00DE1E43"/>
    <w:rsid w:val="00E03EA0"/>
    <w:rsid w:val="00E0463A"/>
    <w:rsid w:val="00E057F7"/>
    <w:rsid w:val="00E077FF"/>
    <w:rsid w:val="00E2152A"/>
    <w:rsid w:val="00E34E59"/>
    <w:rsid w:val="00E356E7"/>
    <w:rsid w:val="00E358EC"/>
    <w:rsid w:val="00E3597E"/>
    <w:rsid w:val="00E47DAF"/>
    <w:rsid w:val="00E50340"/>
    <w:rsid w:val="00E54A37"/>
    <w:rsid w:val="00E56A1F"/>
    <w:rsid w:val="00E57EB6"/>
    <w:rsid w:val="00E6219C"/>
    <w:rsid w:val="00E6566A"/>
    <w:rsid w:val="00E80733"/>
    <w:rsid w:val="00E850CE"/>
    <w:rsid w:val="00E940BB"/>
    <w:rsid w:val="00E964E6"/>
    <w:rsid w:val="00E979AB"/>
    <w:rsid w:val="00EA17EF"/>
    <w:rsid w:val="00EA7FA3"/>
    <w:rsid w:val="00EB020F"/>
    <w:rsid w:val="00EB7AB6"/>
    <w:rsid w:val="00EC22B8"/>
    <w:rsid w:val="00EC4EA7"/>
    <w:rsid w:val="00EE271B"/>
    <w:rsid w:val="00EE27B9"/>
    <w:rsid w:val="00EE2EB4"/>
    <w:rsid w:val="00EF3EE8"/>
    <w:rsid w:val="00EF6591"/>
    <w:rsid w:val="00F03190"/>
    <w:rsid w:val="00F13243"/>
    <w:rsid w:val="00F2020F"/>
    <w:rsid w:val="00F214E7"/>
    <w:rsid w:val="00F21BDA"/>
    <w:rsid w:val="00F24748"/>
    <w:rsid w:val="00F32B46"/>
    <w:rsid w:val="00F35DC3"/>
    <w:rsid w:val="00F368B9"/>
    <w:rsid w:val="00F43E5F"/>
    <w:rsid w:val="00F44C78"/>
    <w:rsid w:val="00F46681"/>
    <w:rsid w:val="00F6178F"/>
    <w:rsid w:val="00F62209"/>
    <w:rsid w:val="00F633FC"/>
    <w:rsid w:val="00F634F7"/>
    <w:rsid w:val="00F63ED3"/>
    <w:rsid w:val="00F703BE"/>
    <w:rsid w:val="00F834ED"/>
    <w:rsid w:val="00F83521"/>
    <w:rsid w:val="00F946FF"/>
    <w:rsid w:val="00F949D1"/>
    <w:rsid w:val="00F95E38"/>
    <w:rsid w:val="00FA3B41"/>
    <w:rsid w:val="00FA6179"/>
    <w:rsid w:val="00FB133B"/>
    <w:rsid w:val="00FB7D28"/>
    <w:rsid w:val="00FC260F"/>
    <w:rsid w:val="00FC4FC4"/>
    <w:rsid w:val="00FD05A9"/>
    <w:rsid w:val="00FD0B08"/>
    <w:rsid w:val="00FD1510"/>
    <w:rsid w:val="00FD4556"/>
    <w:rsid w:val="00FD66D7"/>
    <w:rsid w:val="00FE0508"/>
    <w:rsid w:val="00FE0696"/>
    <w:rsid w:val="00FE36A7"/>
    <w:rsid w:val="00FF6D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0FB34D2"/>
  <w15:docId w15:val="{2C3C570A-83C0-4CF3-8067-94EB81F75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8" w:unhideWhenUsed="1" w:qFormat="1"/>
    <w:lsdException w:name="heading 3" w:semiHidden="1" w:uiPriority="8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592CED"/>
    <w:pPr>
      <w:spacing w:line="360" w:lineRule="auto"/>
      <w:ind w:firstLine="709"/>
      <w:jc w:val="both"/>
    </w:pPr>
    <w:rPr>
      <w:rFonts w:ascii="Times New Roman" w:hAnsi="Times New Roman"/>
      <w:sz w:val="28"/>
      <w:szCs w:val="22"/>
    </w:rPr>
  </w:style>
  <w:style w:type="paragraph" w:styleId="1">
    <w:name w:val="heading 1"/>
    <w:basedOn w:val="a6"/>
    <w:next w:val="a6"/>
    <w:link w:val="10"/>
    <w:qFormat/>
    <w:rsid w:val="007D1F87"/>
    <w:pPr>
      <w:keepNext/>
      <w:keepLines/>
      <w:pageBreakBefore/>
      <w:numPr>
        <w:numId w:val="1"/>
      </w:numPr>
      <w:suppressAutoHyphens/>
      <w:spacing w:after="720"/>
      <w:ind w:left="0" w:firstLine="709"/>
      <w:outlineLvl w:val="0"/>
    </w:pPr>
    <w:rPr>
      <w:rFonts w:eastAsia="Times New Roman"/>
      <w:b/>
      <w:color w:val="222A35" w:themeColor="text2" w:themeShade="80"/>
      <w:sz w:val="32"/>
      <w:szCs w:val="32"/>
    </w:rPr>
  </w:style>
  <w:style w:type="paragraph" w:styleId="2">
    <w:name w:val="heading 2"/>
    <w:basedOn w:val="a6"/>
    <w:next w:val="a6"/>
    <w:link w:val="20"/>
    <w:uiPriority w:val="8"/>
    <w:unhideWhenUsed/>
    <w:qFormat/>
    <w:rsid w:val="007D1F87"/>
    <w:pPr>
      <w:keepNext/>
      <w:keepLines/>
      <w:numPr>
        <w:ilvl w:val="1"/>
        <w:numId w:val="1"/>
      </w:numPr>
      <w:spacing w:before="720" w:after="240"/>
      <w:ind w:left="0" w:firstLine="709"/>
      <w:outlineLvl w:val="1"/>
    </w:pPr>
    <w:rPr>
      <w:rFonts w:eastAsia="Times New Roman"/>
      <w:b/>
      <w:color w:val="222A35" w:themeColor="text2" w:themeShade="80"/>
      <w:szCs w:val="26"/>
    </w:rPr>
  </w:style>
  <w:style w:type="paragraph" w:styleId="3">
    <w:name w:val="heading 3"/>
    <w:basedOn w:val="a6"/>
    <w:next w:val="a6"/>
    <w:link w:val="30"/>
    <w:uiPriority w:val="8"/>
    <w:unhideWhenUsed/>
    <w:qFormat/>
    <w:rsid w:val="007D1F87"/>
    <w:pPr>
      <w:keepNext/>
      <w:keepLines/>
      <w:numPr>
        <w:ilvl w:val="2"/>
        <w:numId w:val="1"/>
      </w:numPr>
      <w:spacing w:before="240" w:after="240"/>
      <w:ind w:left="0" w:firstLine="709"/>
      <w:outlineLvl w:val="2"/>
    </w:pPr>
    <w:rPr>
      <w:rFonts w:eastAsia="Times New Roman"/>
      <w:color w:val="222A35" w:themeColor="text2" w:themeShade="80"/>
      <w:szCs w:val="24"/>
    </w:rPr>
  </w:style>
  <w:style w:type="paragraph" w:styleId="4">
    <w:name w:val="heading 4"/>
    <w:basedOn w:val="a6"/>
    <w:next w:val="a6"/>
    <w:link w:val="40"/>
    <w:uiPriority w:val="9"/>
    <w:unhideWhenUsed/>
    <w:qFormat/>
    <w:rsid w:val="00EB020F"/>
    <w:pPr>
      <w:keepNext/>
      <w:keepLines/>
      <w:numPr>
        <w:ilvl w:val="3"/>
        <w:numId w:val="1"/>
      </w:numPr>
      <w:spacing w:before="40"/>
      <w:outlineLvl w:val="3"/>
    </w:pPr>
    <w:rPr>
      <w:rFonts w:eastAsia="Times New Roman"/>
      <w:iCs/>
      <w:color w:val="2E74B5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D51A83"/>
    <w:pPr>
      <w:keepNext/>
      <w:keepLines/>
      <w:numPr>
        <w:ilvl w:val="4"/>
        <w:numId w:val="1"/>
      </w:numPr>
      <w:spacing w:before="40"/>
      <w:outlineLvl w:val="4"/>
    </w:pPr>
    <w:rPr>
      <w:rFonts w:ascii="Calibri Light" w:eastAsia="Times New Roman" w:hAnsi="Calibri Light"/>
      <w:color w:val="2E74B5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rsid w:val="00D51A83"/>
    <w:pPr>
      <w:keepNext/>
      <w:keepLines/>
      <w:numPr>
        <w:ilvl w:val="5"/>
        <w:numId w:val="1"/>
      </w:numPr>
      <w:spacing w:before="40"/>
      <w:outlineLvl w:val="5"/>
    </w:pPr>
    <w:rPr>
      <w:rFonts w:ascii="Calibri Light" w:eastAsia="Times New Roman" w:hAnsi="Calibri Light"/>
      <w:color w:val="1F4D78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rsid w:val="00D51A83"/>
    <w:pPr>
      <w:keepNext/>
      <w:keepLines/>
      <w:spacing w:before="40"/>
      <w:ind w:firstLine="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8">
    <w:name w:val="heading 8"/>
    <w:basedOn w:val="a6"/>
    <w:next w:val="a6"/>
    <w:link w:val="80"/>
    <w:uiPriority w:val="9"/>
    <w:unhideWhenUsed/>
    <w:qFormat/>
    <w:rsid w:val="00D51A83"/>
    <w:pPr>
      <w:keepNext/>
      <w:keepLines/>
      <w:spacing w:before="40"/>
      <w:ind w:firstLine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rsid w:val="00D51A83"/>
    <w:pPr>
      <w:keepNext/>
      <w:keepLines/>
      <w:spacing w:before="40"/>
      <w:ind w:firstLine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7D1F87"/>
    <w:rPr>
      <w:rFonts w:ascii="Times New Roman" w:eastAsia="Times New Roman" w:hAnsi="Times New Roman"/>
      <w:b/>
      <w:color w:val="222A35" w:themeColor="text2" w:themeShade="80"/>
      <w:sz w:val="32"/>
      <w:szCs w:val="32"/>
    </w:rPr>
  </w:style>
  <w:style w:type="character" w:customStyle="1" w:styleId="20">
    <w:name w:val="Заголовок 2 Знак"/>
    <w:link w:val="2"/>
    <w:uiPriority w:val="8"/>
    <w:rsid w:val="007D1F87"/>
    <w:rPr>
      <w:rFonts w:ascii="Times New Roman" w:eastAsia="Times New Roman" w:hAnsi="Times New Roman"/>
      <w:b/>
      <w:color w:val="222A35" w:themeColor="text2" w:themeShade="80"/>
      <w:sz w:val="28"/>
      <w:szCs w:val="26"/>
    </w:rPr>
  </w:style>
  <w:style w:type="character" w:customStyle="1" w:styleId="30">
    <w:name w:val="Заголовок 3 Знак"/>
    <w:link w:val="3"/>
    <w:uiPriority w:val="8"/>
    <w:rsid w:val="007D1F87"/>
    <w:rPr>
      <w:rFonts w:ascii="Times New Roman" w:eastAsia="Times New Roman" w:hAnsi="Times New Roman"/>
      <w:color w:val="222A35" w:themeColor="text2" w:themeShade="80"/>
      <w:sz w:val="28"/>
      <w:szCs w:val="24"/>
    </w:rPr>
  </w:style>
  <w:style w:type="paragraph" w:customStyle="1" w:styleId="aa">
    <w:name w:val="Рисунок"/>
    <w:basedOn w:val="a6"/>
    <w:link w:val="ab"/>
    <w:uiPriority w:val="1"/>
    <w:qFormat/>
    <w:rsid w:val="00441F99"/>
    <w:pPr>
      <w:keepNext/>
      <w:keepLines/>
      <w:suppressAutoHyphens/>
      <w:spacing w:before="600"/>
      <w:ind w:firstLine="0"/>
      <w:jc w:val="center"/>
    </w:pPr>
    <w:rPr>
      <w:noProof/>
      <w:color w:val="595959" w:themeColor="text1" w:themeTint="A6"/>
      <w:sz w:val="24"/>
    </w:rPr>
  </w:style>
  <w:style w:type="paragraph" w:customStyle="1" w:styleId="ac">
    <w:name w:val="Подпись рисунка"/>
    <w:next w:val="a6"/>
    <w:qFormat/>
    <w:rsid w:val="007D1F87"/>
    <w:pPr>
      <w:tabs>
        <w:tab w:val="left" w:pos="0"/>
      </w:tabs>
      <w:spacing w:after="600"/>
      <w:ind w:left="720" w:hanging="720"/>
      <w:jc w:val="center"/>
    </w:pPr>
    <w:rPr>
      <w:rFonts w:ascii="Times New Roman" w:hAnsi="Times New Roman"/>
      <w:color w:val="595959" w:themeColor="text1" w:themeTint="A6"/>
      <w:sz w:val="24"/>
      <w:szCs w:val="22"/>
    </w:rPr>
  </w:style>
  <w:style w:type="table" w:customStyle="1" w:styleId="21">
    <w:name w:val="Сетка таблицы2"/>
    <w:basedOn w:val="a8"/>
    <w:next w:val="ad"/>
    <w:uiPriority w:val="39"/>
    <w:rsid w:val="00C07AAB"/>
    <w:rPr>
      <w:rFonts w:asciiTheme="minorHAnsi" w:eastAsia="MS Mincho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d">
    <w:name w:val="Table Grid"/>
    <w:basedOn w:val="a8"/>
    <w:uiPriority w:val="39"/>
    <w:rsid w:val="00E56A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ТаблНазвание"/>
    <w:basedOn w:val="a6"/>
    <w:next w:val="a6"/>
    <w:link w:val="af"/>
    <w:uiPriority w:val="1"/>
    <w:qFormat/>
    <w:rsid w:val="00A23BFC"/>
    <w:pPr>
      <w:keepNext/>
      <w:spacing w:before="480"/>
      <w:ind w:left="709" w:hanging="709"/>
    </w:pPr>
    <w:rPr>
      <w:color w:val="595959" w:themeColor="text1" w:themeTint="A6"/>
      <w:sz w:val="24"/>
    </w:rPr>
  </w:style>
  <w:style w:type="paragraph" w:customStyle="1" w:styleId="af0">
    <w:name w:val="Формула (табл.)"/>
    <w:basedOn w:val="a6"/>
    <w:link w:val="af1"/>
    <w:uiPriority w:val="1"/>
    <w:qFormat/>
    <w:rsid w:val="00EB020F"/>
    <w:pPr>
      <w:ind w:left="-567" w:firstLine="0"/>
      <w:jc w:val="right"/>
    </w:pPr>
    <w:rPr>
      <w:color w:val="7F7F7F"/>
    </w:rPr>
  </w:style>
  <w:style w:type="character" w:customStyle="1" w:styleId="ab">
    <w:name w:val="Рисунок Знак"/>
    <w:link w:val="aa"/>
    <w:uiPriority w:val="1"/>
    <w:rsid w:val="00441F99"/>
    <w:rPr>
      <w:rFonts w:ascii="Times New Roman" w:hAnsi="Times New Roman"/>
      <w:noProof/>
      <w:color w:val="595959" w:themeColor="text1" w:themeTint="A6"/>
      <w:sz w:val="24"/>
      <w:szCs w:val="22"/>
    </w:rPr>
  </w:style>
  <w:style w:type="character" w:customStyle="1" w:styleId="af1">
    <w:name w:val="Формула (табл.) Знак"/>
    <w:link w:val="af0"/>
    <w:uiPriority w:val="1"/>
    <w:rsid w:val="00EB020F"/>
    <w:rPr>
      <w:rFonts w:ascii="Times New Roman" w:hAnsi="Times New Roman"/>
      <w:color w:val="7F7F7F"/>
      <w:sz w:val="28"/>
    </w:rPr>
  </w:style>
  <w:style w:type="paragraph" w:customStyle="1" w:styleId="a1">
    <w:name w:val="СПИСОК_маркированный"/>
    <w:basedOn w:val="a6"/>
    <w:link w:val="af2"/>
    <w:uiPriority w:val="1"/>
    <w:qFormat/>
    <w:rsid w:val="00592CED"/>
    <w:pPr>
      <w:numPr>
        <w:numId w:val="2"/>
      </w:numPr>
      <w:ind w:left="1418" w:hanging="709"/>
    </w:pPr>
  </w:style>
  <w:style w:type="paragraph" w:customStyle="1" w:styleId="a4">
    <w:name w:val="СПИСОК_нумерованный"/>
    <w:basedOn w:val="a1"/>
    <w:link w:val="af3"/>
    <w:uiPriority w:val="1"/>
    <w:qFormat/>
    <w:rsid w:val="00DB0019"/>
    <w:pPr>
      <w:numPr>
        <w:numId w:val="3"/>
      </w:numPr>
    </w:pPr>
  </w:style>
  <w:style w:type="character" w:customStyle="1" w:styleId="af2">
    <w:name w:val="СПИСОК_маркированный Знак"/>
    <w:link w:val="a1"/>
    <w:uiPriority w:val="1"/>
    <w:rsid w:val="00FA6179"/>
    <w:rPr>
      <w:rFonts w:ascii="Times New Roman" w:hAnsi="Times New Roman"/>
      <w:sz w:val="28"/>
      <w:szCs w:val="22"/>
    </w:rPr>
  </w:style>
  <w:style w:type="paragraph" w:styleId="af4">
    <w:name w:val="TOC Heading"/>
    <w:aliases w:val="Заг_СпИсп_Реф_Содерж"/>
    <w:basedOn w:val="1"/>
    <w:next w:val="a6"/>
    <w:uiPriority w:val="39"/>
    <w:unhideWhenUsed/>
    <w:qFormat/>
    <w:rsid w:val="00B709A1"/>
    <w:pPr>
      <w:numPr>
        <w:numId w:val="0"/>
      </w:numPr>
      <w:suppressAutoHyphens w:val="0"/>
      <w:jc w:val="center"/>
      <w:outlineLvl w:val="9"/>
    </w:pPr>
    <w:rPr>
      <w:caps/>
    </w:rPr>
  </w:style>
  <w:style w:type="character" w:customStyle="1" w:styleId="af3">
    <w:name w:val="СПИСОК_нумерованный Знак"/>
    <w:link w:val="a4"/>
    <w:uiPriority w:val="1"/>
    <w:rsid w:val="0078252D"/>
    <w:rPr>
      <w:rFonts w:ascii="Times New Roman" w:hAnsi="Times New Roman"/>
      <w:sz w:val="28"/>
      <w:szCs w:val="22"/>
    </w:rPr>
  </w:style>
  <w:style w:type="paragraph" w:customStyle="1" w:styleId="a2">
    <w:name w:val="Заг_Прил"/>
    <w:basedOn w:val="1"/>
    <w:next w:val="a6"/>
    <w:link w:val="af5"/>
    <w:qFormat/>
    <w:rsid w:val="000D6810"/>
    <w:pPr>
      <w:numPr>
        <w:numId w:val="4"/>
      </w:numPr>
      <w:spacing w:after="120"/>
      <w:jc w:val="center"/>
    </w:pPr>
    <w:rPr>
      <w:caps/>
    </w:rPr>
  </w:style>
  <w:style w:type="paragraph" w:styleId="11">
    <w:name w:val="toc 1"/>
    <w:basedOn w:val="a6"/>
    <w:next w:val="a6"/>
    <w:autoRedefine/>
    <w:uiPriority w:val="39"/>
    <w:unhideWhenUsed/>
    <w:rsid w:val="0092711E"/>
    <w:pPr>
      <w:tabs>
        <w:tab w:val="right" w:leader="dot" w:pos="9344"/>
      </w:tabs>
      <w:spacing w:line="240" w:lineRule="auto"/>
      <w:ind w:firstLine="0"/>
      <w:contextualSpacing/>
    </w:pPr>
    <w:rPr>
      <w:noProof/>
    </w:rPr>
  </w:style>
  <w:style w:type="paragraph" w:styleId="af6">
    <w:name w:val="header"/>
    <w:basedOn w:val="a6"/>
    <w:link w:val="af7"/>
    <w:unhideWhenUsed/>
    <w:rsid w:val="00F13243"/>
    <w:pPr>
      <w:tabs>
        <w:tab w:val="center" w:pos="4677"/>
        <w:tab w:val="right" w:pos="9355"/>
      </w:tabs>
    </w:pPr>
  </w:style>
  <w:style w:type="character" w:customStyle="1" w:styleId="af5">
    <w:name w:val="Заг_Прил Знак"/>
    <w:link w:val="a2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character" w:customStyle="1" w:styleId="af7">
    <w:name w:val="Верхний колонтитул Знак"/>
    <w:link w:val="af6"/>
    <w:uiPriority w:val="99"/>
    <w:rsid w:val="00783FF2"/>
    <w:rPr>
      <w:rFonts w:ascii="Times New Roman" w:hAnsi="Times New Roman"/>
      <w:sz w:val="28"/>
      <w:szCs w:val="22"/>
    </w:rPr>
  </w:style>
  <w:style w:type="paragraph" w:styleId="af8">
    <w:name w:val="footer"/>
    <w:basedOn w:val="a6"/>
    <w:link w:val="af9"/>
    <w:unhideWhenUsed/>
    <w:rsid w:val="00F13243"/>
    <w:pPr>
      <w:tabs>
        <w:tab w:val="center" w:pos="4677"/>
        <w:tab w:val="right" w:pos="9355"/>
      </w:tabs>
    </w:pPr>
  </w:style>
  <w:style w:type="character" w:customStyle="1" w:styleId="af9">
    <w:name w:val="Нижний колонтитул Знак"/>
    <w:link w:val="af8"/>
    <w:uiPriority w:val="99"/>
    <w:rsid w:val="00783FF2"/>
    <w:rPr>
      <w:rFonts w:ascii="Times New Roman" w:hAnsi="Times New Roman"/>
      <w:sz w:val="28"/>
      <w:szCs w:val="22"/>
    </w:rPr>
  </w:style>
  <w:style w:type="paragraph" w:customStyle="1" w:styleId="afa">
    <w:name w:val="Номер стр"/>
    <w:basedOn w:val="af8"/>
    <w:link w:val="afb"/>
    <w:uiPriority w:val="1"/>
    <w:qFormat/>
    <w:rsid w:val="00F13243"/>
    <w:pPr>
      <w:ind w:right="566" w:firstLine="0"/>
      <w:jc w:val="center"/>
    </w:pPr>
  </w:style>
  <w:style w:type="character" w:customStyle="1" w:styleId="afb">
    <w:name w:val="Номер стр Знак"/>
    <w:link w:val="afa"/>
    <w:uiPriority w:val="1"/>
    <w:rsid w:val="0069678D"/>
    <w:rPr>
      <w:rFonts w:ascii="Times New Roman" w:hAnsi="Times New Roman"/>
      <w:sz w:val="28"/>
    </w:rPr>
  </w:style>
  <w:style w:type="paragraph" w:customStyle="1" w:styleId="afc">
    <w:name w:val="Список (марк)"/>
    <w:basedOn w:val="afd"/>
    <w:link w:val="afe"/>
    <w:uiPriority w:val="1"/>
    <w:qFormat/>
    <w:rsid w:val="00441F99"/>
    <w:pPr>
      <w:ind w:left="1418" w:hanging="709"/>
      <w:contextualSpacing w:val="0"/>
    </w:pPr>
  </w:style>
  <w:style w:type="paragraph" w:customStyle="1" w:styleId="aff">
    <w:name w:val="Список (нум)"/>
    <w:basedOn w:val="afc"/>
    <w:link w:val="aff0"/>
    <w:uiPriority w:val="1"/>
    <w:qFormat/>
    <w:rsid w:val="00441F99"/>
    <w:pPr>
      <w:ind w:left="0" w:firstLine="709"/>
    </w:pPr>
  </w:style>
  <w:style w:type="character" w:customStyle="1" w:styleId="afe">
    <w:name w:val="Список (марк) Знак"/>
    <w:link w:val="afc"/>
    <w:uiPriority w:val="1"/>
    <w:rsid w:val="00441F99"/>
    <w:rPr>
      <w:rFonts w:ascii="Times New Roman" w:hAnsi="Times New Roman"/>
      <w:sz w:val="28"/>
      <w:szCs w:val="22"/>
    </w:rPr>
  </w:style>
  <w:style w:type="character" w:customStyle="1" w:styleId="aff0">
    <w:name w:val="Список (нум) Знак"/>
    <w:link w:val="aff"/>
    <w:uiPriority w:val="1"/>
    <w:rsid w:val="00441F99"/>
    <w:rPr>
      <w:rFonts w:ascii="Times New Roman" w:hAnsi="Times New Roman"/>
      <w:sz w:val="28"/>
      <w:szCs w:val="22"/>
    </w:rPr>
  </w:style>
  <w:style w:type="character" w:styleId="aff1">
    <w:name w:val="Hyperlink"/>
    <w:uiPriority w:val="99"/>
    <w:unhideWhenUsed/>
    <w:rsid w:val="00441F99"/>
    <w:rPr>
      <w:color w:val="0563C1"/>
      <w:u w:val="single"/>
    </w:rPr>
  </w:style>
  <w:style w:type="paragraph" w:customStyle="1" w:styleId="aff2">
    <w:name w:val="Реферат"/>
    <w:basedOn w:val="a6"/>
    <w:qFormat/>
    <w:rsid w:val="0092711E"/>
    <w:pPr>
      <w:spacing w:line="240" w:lineRule="auto"/>
    </w:pPr>
  </w:style>
  <w:style w:type="paragraph" w:customStyle="1" w:styleId="aff3">
    <w:name w:val="Исполнитель"/>
    <w:basedOn w:val="a6"/>
    <w:qFormat/>
    <w:rsid w:val="00223E63"/>
    <w:pPr>
      <w:tabs>
        <w:tab w:val="left" w:pos="0"/>
        <w:tab w:val="left" w:pos="3261"/>
        <w:tab w:val="left" w:leader="underscore" w:pos="5245"/>
        <w:tab w:val="right" w:pos="9356"/>
      </w:tabs>
      <w:spacing w:before="480" w:line="240" w:lineRule="auto"/>
      <w:ind w:left="-284" w:right="565" w:firstLine="0"/>
      <w:jc w:val="left"/>
    </w:pPr>
  </w:style>
  <w:style w:type="character" w:customStyle="1" w:styleId="40">
    <w:name w:val="Заголовок 4 Знак"/>
    <w:link w:val="4"/>
    <w:rsid w:val="00EB020F"/>
    <w:rPr>
      <w:rFonts w:ascii="Times New Roman" w:eastAsia="Times New Roman" w:hAnsi="Times New Roman"/>
      <w:iCs/>
      <w:color w:val="2E74B5"/>
      <w:sz w:val="28"/>
      <w:szCs w:val="22"/>
    </w:rPr>
  </w:style>
  <w:style w:type="character" w:customStyle="1" w:styleId="50">
    <w:name w:val="Заголовок 5 Знак"/>
    <w:link w:val="5"/>
    <w:uiPriority w:val="9"/>
    <w:semiHidden/>
    <w:rsid w:val="00D51A83"/>
    <w:rPr>
      <w:rFonts w:ascii="Calibri Light" w:eastAsia="Times New Roman" w:hAnsi="Calibri Light"/>
      <w:color w:val="2E74B5"/>
      <w:sz w:val="28"/>
      <w:szCs w:val="22"/>
    </w:rPr>
  </w:style>
  <w:style w:type="character" w:customStyle="1" w:styleId="60">
    <w:name w:val="Заголовок 6 Знак"/>
    <w:link w:val="6"/>
    <w:uiPriority w:val="9"/>
    <w:semiHidden/>
    <w:rsid w:val="00D51A83"/>
    <w:rPr>
      <w:rFonts w:ascii="Calibri Light" w:eastAsia="Times New Roman" w:hAnsi="Calibri Light"/>
      <w:color w:val="1F4D78"/>
      <w:sz w:val="28"/>
      <w:szCs w:val="22"/>
    </w:rPr>
  </w:style>
  <w:style w:type="character" w:customStyle="1" w:styleId="70">
    <w:name w:val="Заголовок 7 Знак"/>
    <w:link w:val="7"/>
    <w:uiPriority w:val="9"/>
    <w:semiHidden/>
    <w:rsid w:val="00D51A83"/>
    <w:rPr>
      <w:rFonts w:ascii="Calibri Light" w:eastAsia="Times New Roman" w:hAnsi="Calibri Light"/>
      <w:i/>
      <w:iCs/>
      <w:color w:val="1F4D78"/>
      <w:sz w:val="28"/>
      <w:szCs w:val="22"/>
    </w:rPr>
  </w:style>
  <w:style w:type="character" w:customStyle="1" w:styleId="80">
    <w:name w:val="Заголовок 8 Знак"/>
    <w:link w:val="8"/>
    <w:uiPriority w:val="9"/>
    <w:rsid w:val="00D51A83"/>
    <w:rPr>
      <w:rFonts w:ascii="Calibri Light" w:eastAsia="Times New Roman" w:hAnsi="Calibri Light"/>
      <w:color w:val="272727"/>
      <w:sz w:val="21"/>
      <w:szCs w:val="21"/>
    </w:rPr>
  </w:style>
  <w:style w:type="character" w:customStyle="1" w:styleId="90">
    <w:name w:val="Заголовок 9 Знак"/>
    <w:link w:val="9"/>
    <w:uiPriority w:val="9"/>
    <w:semiHidden/>
    <w:rsid w:val="00D51A83"/>
    <w:rPr>
      <w:rFonts w:ascii="Calibri Light" w:eastAsia="Times New Roman" w:hAnsi="Calibri Light"/>
      <w:i/>
      <w:iCs/>
      <w:color w:val="272727"/>
      <w:sz w:val="21"/>
      <w:szCs w:val="21"/>
    </w:rPr>
  </w:style>
  <w:style w:type="paragraph" w:customStyle="1" w:styleId="aff4">
    <w:name w:val="Заг_Введ_Закл_СпИст"/>
    <w:basedOn w:val="1"/>
    <w:next w:val="a6"/>
    <w:link w:val="aff5"/>
    <w:qFormat/>
    <w:rsid w:val="000D6810"/>
    <w:pPr>
      <w:numPr>
        <w:numId w:val="0"/>
      </w:numPr>
      <w:jc w:val="center"/>
    </w:pPr>
    <w:rPr>
      <w:caps/>
    </w:rPr>
  </w:style>
  <w:style w:type="paragraph" w:customStyle="1" w:styleId="aff6">
    <w:name w:val="Ссылка"/>
    <w:basedOn w:val="a6"/>
    <w:link w:val="aff7"/>
    <w:qFormat/>
    <w:rsid w:val="00BD5451"/>
    <w:rPr>
      <w:color w:val="0070C0"/>
      <w:u w:val="single"/>
    </w:rPr>
  </w:style>
  <w:style w:type="character" w:customStyle="1" w:styleId="aff5">
    <w:name w:val="Заг_Введ_Закл_СпИст Знак"/>
    <w:link w:val="aff4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paragraph" w:customStyle="1" w:styleId="aff8">
    <w:name w:val="ТаблГоловка"/>
    <w:basedOn w:val="a6"/>
    <w:link w:val="aff9"/>
    <w:qFormat/>
    <w:rsid w:val="00805261"/>
    <w:pPr>
      <w:spacing w:before="40" w:after="40"/>
      <w:ind w:firstLine="0"/>
      <w:jc w:val="center"/>
    </w:pPr>
    <w:rPr>
      <w:b/>
      <w:sz w:val="24"/>
    </w:rPr>
  </w:style>
  <w:style w:type="character" w:customStyle="1" w:styleId="aff7">
    <w:name w:val="Ссылка Знак"/>
    <w:link w:val="aff6"/>
    <w:rsid w:val="00BD5451"/>
    <w:rPr>
      <w:rFonts w:ascii="Times New Roman" w:hAnsi="Times New Roman"/>
      <w:color w:val="0070C0"/>
      <w:sz w:val="28"/>
      <w:u w:val="single"/>
    </w:rPr>
  </w:style>
  <w:style w:type="paragraph" w:customStyle="1" w:styleId="affa">
    <w:name w:val="ТаблБоковик"/>
    <w:basedOn w:val="a6"/>
    <w:link w:val="affb"/>
    <w:qFormat/>
    <w:rsid w:val="00F21BDA"/>
    <w:pPr>
      <w:spacing w:before="40" w:after="40"/>
      <w:ind w:firstLine="0"/>
      <w:jc w:val="left"/>
    </w:pPr>
    <w:rPr>
      <w:sz w:val="24"/>
    </w:rPr>
  </w:style>
  <w:style w:type="character" w:customStyle="1" w:styleId="aff9">
    <w:name w:val="ТаблГоловка Знак"/>
    <w:link w:val="aff8"/>
    <w:rsid w:val="00805261"/>
    <w:rPr>
      <w:rFonts w:ascii="Times New Roman" w:hAnsi="Times New Roman"/>
      <w:b/>
      <w:sz w:val="24"/>
      <w:szCs w:val="22"/>
    </w:rPr>
  </w:style>
  <w:style w:type="paragraph" w:customStyle="1" w:styleId="a">
    <w:name w:val="ТаблБоковикНум"/>
    <w:next w:val="a6"/>
    <w:link w:val="affc"/>
    <w:qFormat/>
    <w:rsid w:val="00E850CE"/>
    <w:pPr>
      <w:numPr>
        <w:numId w:val="5"/>
      </w:numPr>
    </w:pPr>
    <w:rPr>
      <w:rFonts w:ascii="Times New Roman" w:hAnsi="Times New Roman"/>
      <w:sz w:val="24"/>
      <w:szCs w:val="22"/>
      <w:lang w:val="en-US"/>
    </w:rPr>
  </w:style>
  <w:style w:type="character" w:customStyle="1" w:styleId="affb">
    <w:name w:val="ТаблБоковик Знак"/>
    <w:link w:val="affa"/>
    <w:rsid w:val="00F21BDA"/>
    <w:rPr>
      <w:rFonts w:ascii="Times New Roman" w:hAnsi="Times New Roman"/>
      <w:sz w:val="24"/>
    </w:rPr>
  </w:style>
  <w:style w:type="paragraph" w:customStyle="1" w:styleId="affd">
    <w:name w:val="ТаблТело"/>
    <w:link w:val="affe"/>
    <w:qFormat/>
    <w:rsid w:val="0015280F"/>
    <w:rPr>
      <w:rFonts w:ascii="Times New Roman" w:hAnsi="Times New Roman"/>
      <w:sz w:val="24"/>
      <w:szCs w:val="22"/>
    </w:rPr>
  </w:style>
  <w:style w:type="character" w:customStyle="1" w:styleId="affc">
    <w:name w:val="ТаблБоковикНум Знак"/>
    <w:link w:val="a"/>
    <w:rsid w:val="00E850CE"/>
    <w:rPr>
      <w:rFonts w:ascii="Times New Roman" w:hAnsi="Times New Roman"/>
      <w:sz w:val="24"/>
      <w:szCs w:val="22"/>
      <w:lang w:val="en-US"/>
    </w:rPr>
  </w:style>
  <w:style w:type="paragraph" w:customStyle="1" w:styleId="afff">
    <w:name w:val="ТитЦентр"/>
    <w:basedOn w:val="a6"/>
    <w:link w:val="afff0"/>
    <w:qFormat/>
    <w:rsid w:val="00C36FA7"/>
    <w:pPr>
      <w:ind w:right="566" w:firstLine="0"/>
      <w:jc w:val="center"/>
    </w:pPr>
    <w:rPr>
      <w:caps/>
    </w:rPr>
  </w:style>
  <w:style w:type="character" w:customStyle="1" w:styleId="affe">
    <w:name w:val="ТаблТело Знак"/>
    <w:link w:val="affd"/>
    <w:rsid w:val="0015280F"/>
    <w:rPr>
      <w:rFonts w:ascii="Times New Roman" w:hAnsi="Times New Roman"/>
      <w:sz w:val="24"/>
      <w:szCs w:val="22"/>
    </w:rPr>
  </w:style>
  <w:style w:type="paragraph" w:styleId="22">
    <w:name w:val="toc 2"/>
    <w:basedOn w:val="a6"/>
    <w:next w:val="a6"/>
    <w:autoRedefine/>
    <w:uiPriority w:val="39"/>
    <w:unhideWhenUsed/>
    <w:rsid w:val="00FE0696"/>
    <w:pPr>
      <w:tabs>
        <w:tab w:val="right" w:leader="dot" w:pos="9356"/>
      </w:tabs>
      <w:spacing w:line="240" w:lineRule="auto"/>
      <w:ind w:left="284" w:firstLine="0"/>
    </w:pPr>
  </w:style>
  <w:style w:type="character" w:customStyle="1" w:styleId="afff0">
    <w:name w:val="ТитЦентр Знак"/>
    <w:link w:val="afff"/>
    <w:rsid w:val="00C36FA7"/>
    <w:rPr>
      <w:rFonts w:ascii="Times New Roman" w:hAnsi="Times New Roman"/>
      <w:caps/>
      <w:sz w:val="28"/>
    </w:rPr>
  </w:style>
  <w:style w:type="paragraph" w:styleId="31">
    <w:name w:val="toc 3"/>
    <w:basedOn w:val="a6"/>
    <w:next w:val="a6"/>
    <w:autoRedefine/>
    <w:uiPriority w:val="39"/>
    <w:unhideWhenUsed/>
    <w:rsid w:val="00C07AAB"/>
    <w:pPr>
      <w:tabs>
        <w:tab w:val="right" w:leader="dot" w:pos="9344"/>
      </w:tabs>
      <w:spacing w:line="240" w:lineRule="auto"/>
      <w:ind w:left="561" w:firstLine="6"/>
    </w:pPr>
  </w:style>
  <w:style w:type="character" w:styleId="afff1">
    <w:name w:val="Placeholder Text"/>
    <w:uiPriority w:val="99"/>
    <w:semiHidden/>
    <w:rsid w:val="00FB7D28"/>
    <w:rPr>
      <w:color w:val="808080"/>
    </w:rPr>
  </w:style>
  <w:style w:type="paragraph" w:styleId="afd">
    <w:name w:val="List Paragraph"/>
    <w:basedOn w:val="a6"/>
    <w:uiPriority w:val="34"/>
    <w:qFormat/>
    <w:rsid w:val="00441F99"/>
    <w:pPr>
      <w:ind w:left="720"/>
      <w:contextualSpacing/>
    </w:pPr>
  </w:style>
  <w:style w:type="paragraph" w:styleId="afff2">
    <w:name w:val="caption"/>
    <w:basedOn w:val="a6"/>
    <w:next w:val="a6"/>
    <w:unhideWhenUsed/>
    <w:qFormat/>
    <w:rsid w:val="003859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3">
    <w:name w:val="ФОРМУЛА СО СКВОЗНОЙ НУМЕРАЦИЕЙ"/>
    <w:basedOn w:val="afff3"/>
    <w:link w:val="afff4"/>
    <w:qFormat/>
    <w:rsid w:val="0038595B"/>
    <w:pPr>
      <w:numPr>
        <w:ilvl w:val="6"/>
        <w:numId w:val="1"/>
      </w:numPr>
    </w:pPr>
  </w:style>
  <w:style w:type="character" w:customStyle="1" w:styleId="afff5">
    <w:name w:val="Формула Знак"/>
    <w:basedOn w:val="a7"/>
    <w:link w:val="afff3"/>
    <w:rsid w:val="007D1F87"/>
    <w:rPr>
      <w:rFonts w:ascii="Cambria Math" w:hAnsi="Cambria Math"/>
      <w:i/>
      <w:sz w:val="28"/>
      <w:szCs w:val="22"/>
    </w:rPr>
  </w:style>
  <w:style w:type="character" w:customStyle="1" w:styleId="afff4">
    <w:name w:val="ФОРМУЛА СО СКВОЗНОЙ НУМЕРАЦИЕЙ Знак"/>
    <w:basedOn w:val="afff5"/>
    <w:link w:val="a3"/>
    <w:rsid w:val="0038595B"/>
    <w:rPr>
      <w:rFonts w:ascii="Cambria Math" w:hAnsi="Cambria Math"/>
      <w:i/>
      <w:sz w:val="28"/>
      <w:szCs w:val="22"/>
    </w:rPr>
  </w:style>
  <w:style w:type="paragraph" w:customStyle="1" w:styleId="a0">
    <w:name w:val="Код"/>
    <w:basedOn w:val="a6"/>
    <w:link w:val="afff6"/>
    <w:qFormat/>
    <w:rsid w:val="000811C1"/>
    <w:pPr>
      <w:numPr>
        <w:numId w:val="8"/>
      </w:numPr>
      <w:pBdr>
        <w:top w:val="none" w:sz="4" w:space="0" w:color="000000"/>
        <w:left w:val="single" w:sz="4" w:space="4" w:color="auto"/>
        <w:bottom w:val="none" w:sz="4" w:space="0" w:color="000000"/>
        <w:right w:val="none" w:sz="4" w:space="0" w:color="000000"/>
        <w:between w:val="none" w:sz="4" w:space="0" w:color="000000"/>
      </w:pBdr>
      <w:spacing w:before="240" w:after="240" w:line="240" w:lineRule="auto"/>
      <w:ind w:left="567" w:hanging="567"/>
      <w:contextualSpacing/>
      <w:jc w:val="left"/>
    </w:pPr>
    <w:rPr>
      <w:rFonts w:ascii="Courier New" w:hAnsi="Courier New" w:cs="Courier New"/>
      <w:sz w:val="22"/>
      <w:szCs w:val="24"/>
      <w:lang w:val="en-US"/>
    </w:rPr>
  </w:style>
  <w:style w:type="character" w:customStyle="1" w:styleId="afff6">
    <w:name w:val="Код Знак"/>
    <w:basedOn w:val="a7"/>
    <w:link w:val="a0"/>
    <w:rsid w:val="000811C1"/>
    <w:rPr>
      <w:rFonts w:ascii="Courier New" w:hAnsi="Courier New" w:cs="Courier New"/>
      <w:sz w:val="22"/>
      <w:szCs w:val="24"/>
      <w:lang w:val="en-US"/>
    </w:rPr>
  </w:style>
  <w:style w:type="paragraph" w:customStyle="1" w:styleId="afff7">
    <w:name w:val="Терминал"/>
    <w:basedOn w:val="a0"/>
    <w:link w:val="afff8"/>
    <w:rsid w:val="000811C1"/>
    <w:pPr>
      <w:shd w:val="clear" w:color="auto" w:fill="000000" w:themeFill="text1"/>
    </w:pPr>
    <w:rPr>
      <w:b/>
    </w:rPr>
  </w:style>
  <w:style w:type="character" w:customStyle="1" w:styleId="afff8">
    <w:name w:val="Терминал Знак"/>
    <w:link w:val="afff7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paragraph" w:customStyle="1" w:styleId="a5">
    <w:name w:val="Терминал (консоль)"/>
    <w:basedOn w:val="afff7"/>
    <w:link w:val="afff9"/>
    <w:qFormat/>
    <w:rsid w:val="000811C1"/>
    <w:pPr>
      <w:numPr>
        <w:numId w:val="7"/>
      </w:numPr>
      <w:ind w:left="567" w:hanging="567"/>
    </w:pPr>
    <w:rPr>
      <w:lang w:val="ru-RU"/>
    </w:rPr>
  </w:style>
  <w:style w:type="character" w:customStyle="1" w:styleId="afff9">
    <w:name w:val="Терминал (консоль) Знак"/>
    <w:basedOn w:val="afff8"/>
    <w:link w:val="a5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character" w:customStyle="1" w:styleId="af">
    <w:name w:val="ТаблНазвание Знак"/>
    <w:link w:val="ae"/>
    <w:uiPriority w:val="1"/>
    <w:rsid w:val="00A23BFC"/>
    <w:rPr>
      <w:rFonts w:ascii="Times New Roman" w:hAnsi="Times New Roman"/>
      <w:color w:val="595959" w:themeColor="text1" w:themeTint="A6"/>
      <w:sz w:val="24"/>
      <w:szCs w:val="22"/>
    </w:rPr>
  </w:style>
  <w:style w:type="character" w:styleId="afffa">
    <w:name w:val="annotation reference"/>
    <w:basedOn w:val="a7"/>
    <w:uiPriority w:val="99"/>
    <w:semiHidden/>
    <w:unhideWhenUsed/>
    <w:rsid w:val="00805261"/>
    <w:rPr>
      <w:sz w:val="16"/>
      <w:szCs w:val="16"/>
    </w:rPr>
  </w:style>
  <w:style w:type="paragraph" w:styleId="afffb">
    <w:name w:val="annotation text"/>
    <w:basedOn w:val="a6"/>
    <w:link w:val="afffc"/>
    <w:uiPriority w:val="99"/>
    <w:unhideWhenUsed/>
    <w:rsid w:val="00805261"/>
    <w:pPr>
      <w:spacing w:line="240" w:lineRule="auto"/>
    </w:pPr>
    <w:rPr>
      <w:sz w:val="20"/>
      <w:szCs w:val="20"/>
    </w:rPr>
  </w:style>
  <w:style w:type="character" w:customStyle="1" w:styleId="afffc">
    <w:name w:val="Текст примечания Знак"/>
    <w:basedOn w:val="a7"/>
    <w:link w:val="afffb"/>
    <w:uiPriority w:val="99"/>
    <w:rsid w:val="00783FF2"/>
    <w:rPr>
      <w:rFonts w:ascii="Times New Roman" w:hAnsi="Times New Roman"/>
    </w:rPr>
  </w:style>
  <w:style w:type="paragraph" w:styleId="afffd">
    <w:name w:val="annotation subject"/>
    <w:basedOn w:val="afffb"/>
    <w:next w:val="afffb"/>
    <w:link w:val="afffe"/>
    <w:uiPriority w:val="99"/>
    <w:semiHidden/>
    <w:unhideWhenUsed/>
    <w:rsid w:val="00805261"/>
    <w:rPr>
      <w:b/>
      <w:bCs/>
    </w:rPr>
  </w:style>
  <w:style w:type="character" w:customStyle="1" w:styleId="afffe">
    <w:name w:val="Тема примечания Знак"/>
    <w:basedOn w:val="afffc"/>
    <w:link w:val="afffd"/>
    <w:uiPriority w:val="99"/>
    <w:semiHidden/>
    <w:rsid w:val="00805261"/>
    <w:rPr>
      <w:rFonts w:ascii="Times New Roman" w:hAnsi="Times New Roman"/>
      <w:b/>
      <w:bCs/>
    </w:rPr>
  </w:style>
  <w:style w:type="paragraph" w:customStyle="1" w:styleId="afff3">
    <w:name w:val="Формула"/>
    <w:link w:val="afff5"/>
    <w:qFormat/>
    <w:rsid w:val="007D1F87"/>
    <w:pPr>
      <w:tabs>
        <w:tab w:val="center" w:pos="4536"/>
        <w:tab w:val="right" w:pos="9356"/>
      </w:tabs>
      <w:spacing w:before="240" w:after="240"/>
    </w:pPr>
    <w:rPr>
      <w:rFonts w:ascii="Cambria Math" w:hAnsi="Cambria Math"/>
      <w:i/>
      <w:sz w:val="28"/>
      <w:szCs w:val="22"/>
    </w:rPr>
  </w:style>
  <w:style w:type="character" w:styleId="affff">
    <w:name w:val="Unresolved Mention"/>
    <w:basedOn w:val="a7"/>
    <w:uiPriority w:val="99"/>
    <w:semiHidden/>
    <w:unhideWhenUsed/>
    <w:rsid w:val="002B3081"/>
    <w:rPr>
      <w:color w:val="605E5C"/>
      <w:shd w:val="clear" w:color="auto" w:fill="E1DFDD"/>
    </w:rPr>
  </w:style>
  <w:style w:type="character" w:styleId="affff0">
    <w:name w:val="FollowedHyperlink"/>
    <w:basedOn w:val="a7"/>
    <w:uiPriority w:val="99"/>
    <w:semiHidden/>
    <w:unhideWhenUsed/>
    <w:rsid w:val="002B3081"/>
    <w:rPr>
      <w:color w:val="954F72" w:themeColor="followedHyperlink"/>
      <w:u w:val="single"/>
    </w:rPr>
  </w:style>
  <w:style w:type="paragraph" w:customStyle="1" w:styleId="affff1">
    <w:name w:val="подпись_дата"/>
    <w:basedOn w:val="a6"/>
    <w:qFormat/>
    <w:rsid w:val="006C6874"/>
    <w:pPr>
      <w:tabs>
        <w:tab w:val="left" w:pos="0"/>
        <w:tab w:val="left" w:pos="3686"/>
        <w:tab w:val="left" w:leader="underscore" w:pos="5387"/>
        <w:tab w:val="right" w:pos="9356"/>
      </w:tabs>
      <w:spacing w:line="240" w:lineRule="auto"/>
      <w:ind w:firstLine="0"/>
      <w:jc w:val="center"/>
    </w:pPr>
    <w:rPr>
      <w:sz w:val="24"/>
    </w:rPr>
  </w:style>
  <w:style w:type="paragraph" w:customStyle="1" w:styleId="affff2">
    <w:basedOn w:val="a6"/>
    <w:next w:val="affff3"/>
    <w:uiPriority w:val="99"/>
    <w:rsid w:val="006504D8"/>
    <w:pPr>
      <w:spacing w:before="100" w:beforeAutospacing="1" w:after="100" w:afterAutospacing="1" w:line="240" w:lineRule="auto"/>
      <w:ind w:firstLine="0"/>
      <w:jc w:val="left"/>
    </w:pPr>
    <w:rPr>
      <w:rFonts w:ascii="Arial Unicode MS" w:eastAsia="Arial Unicode MS" w:hAnsi="Arial Unicode MS" w:cs="Arial Unicode MS"/>
      <w:sz w:val="24"/>
      <w:szCs w:val="24"/>
    </w:rPr>
  </w:style>
  <w:style w:type="paragraph" w:styleId="affff4">
    <w:name w:val="footnote text"/>
    <w:basedOn w:val="a6"/>
    <w:link w:val="affff5"/>
    <w:semiHidden/>
    <w:rsid w:val="006504D8"/>
    <w:pPr>
      <w:spacing w:line="240" w:lineRule="auto"/>
      <w:ind w:firstLine="0"/>
      <w:jc w:val="left"/>
    </w:pPr>
    <w:rPr>
      <w:rFonts w:eastAsia="Times New Roman"/>
      <w:sz w:val="20"/>
      <w:szCs w:val="20"/>
    </w:rPr>
  </w:style>
  <w:style w:type="character" w:customStyle="1" w:styleId="affff5">
    <w:name w:val="Текст сноски Знак"/>
    <w:basedOn w:val="a7"/>
    <w:link w:val="affff4"/>
    <w:semiHidden/>
    <w:rsid w:val="006504D8"/>
    <w:rPr>
      <w:rFonts w:ascii="Times New Roman" w:eastAsia="Times New Roman" w:hAnsi="Times New Roman"/>
    </w:rPr>
  </w:style>
  <w:style w:type="character" w:styleId="affff6">
    <w:name w:val="footnote reference"/>
    <w:semiHidden/>
    <w:rsid w:val="006504D8"/>
    <w:rPr>
      <w:vertAlign w:val="superscript"/>
    </w:rPr>
  </w:style>
  <w:style w:type="paragraph" w:styleId="affff3">
    <w:name w:val="Normal (Web)"/>
    <w:basedOn w:val="a6"/>
    <w:uiPriority w:val="99"/>
    <w:semiHidden/>
    <w:unhideWhenUsed/>
    <w:rsid w:val="006504D8"/>
    <w:rPr>
      <w:sz w:val="24"/>
      <w:szCs w:val="24"/>
    </w:rPr>
  </w:style>
  <w:style w:type="paragraph" w:styleId="affff7">
    <w:name w:val="Title"/>
    <w:basedOn w:val="a6"/>
    <w:link w:val="affff8"/>
    <w:qFormat/>
    <w:rsid w:val="00C82B9B"/>
    <w:pPr>
      <w:spacing w:before="240" w:after="60" w:line="240" w:lineRule="auto"/>
      <w:ind w:firstLine="0"/>
      <w:jc w:val="center"/>
      <w:outlineLvl w:val="0"/>
    </w:pPr>
    <w:rPr>
      <w:rFonts w:eastAsia="Times New Roman"/>
      <w:b/>
      <w:kern w:val="28"/>
      <w:sz w:val="36"/>
      <w:szCs w:val="20"/>
    </w:rPr>
  </w:style>
  <w:style w:type="character" w:customStyle="1" w:styleId="affff8">
    <w:name w:val="Заголовок Знак"/>
    <w:basedOn w:val="a7"/>
    <w:link w:val="affff7"/>
    <w:rsid w:val="00C82B9B"/>
    <w:rPr>
      <w:rFonts w:ascii="Times New Roman" w:eastAsia="Times New Roman" w:hAnsi="Times New Roman"/>
      <w:b/>
      <w:kern w:val="28"/>
      <w:sz w:val="36"/>
    </w:rPr>
  </w:style>
  <w:style w:type="paragraph" w:styleId="affff9">
    <w:name w:val="Plain Text"/>
    <w:basedOn w:val="a6"/>
    <w:link w:val="affffa"/>
    <w:unhideWhenUsed/>
    <w:rsid w:val="00C82B9B"/>
    <w:pPr>
      <w:spacing w:line="240" w:lineRule="auto"/>
      <w:ind w:firstLine="0"/>
      <w:jc w:val="left"/>
    </w:pPr>
    <w:rPr>
      <w:rFonts w:ascii="Courier New" w:eastAsia="Times New Roman" w:hAnsi="Courier New"/>
      <w:szCs w:val="20"/>
    </w:rPr>
  </w:style>
  <w:style w:type="character" w:customStyle="1" w:styleId="affffa">
    <w:name w:val="Текст Знак"/>
    <w:basedOn w:val="a7"/>
    <w:link w:val="affff9"/>
    <w:rsid w:val="00C82B9B"/>
    <w:rPr>
      <w:rFonts w:ascii="Courier New" w:eastAsia="Times New Roman" w:hAnsi="Courier New"/>
      <w:sz w:val="28"/>
    </w:rPr>
  </w:style>
  <w:style w:type="paragraph" w:styleId="23">
    <w:name w:val="Body Text Indent 2"/>
    <w:basedOn w:val="a6"/>
    <w:link w:val="24"/>
    <w:rsid w:val="000C736A"/>
    <w:pPr>
      <w:spacing w:line="240" w:lineRule="auto"/>
      <w:ind w:right="1133" w:firstLine="567"/>
    </w:pPr>
    <w:rPr>
      <w:rFonts w:eastAsia="Times New Roman"/>
      <w:szCs w:val="20"/>
    </w:rPr>
  </w:style>
  <w:style w:type="character" w:customStyle="1" w:styleId="24">
    <w:name w:val="Основной текст с отступом 2 Знак"/>
    <w:basedOn w:val="a7"/>
    <w:link w:val="23"/>
    <w:rsid w:val="000C736A"/>
    <w:rPr>
      <w:rFonts w:ascii="Times New Roman" w:eastAsia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7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13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7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0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2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93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8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8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4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4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40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6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9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3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2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6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2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1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4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9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5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8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6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1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90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8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8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1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2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9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5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03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59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8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2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60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72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4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03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9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9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8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8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image" Target="media/image1.wmf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INI%20PC\Documents\&#1053;&#1072;&#1089;&#1090;&#1088;&#1072;&#1080;&#1074;&#1072;&#1077;&#1084;&#1099;&#1077;%20&#1096;&#1072;&#1073;&#1083;&#1086;&#1085;&#1099;%20Office\&#1054;&#1090;&#1095;&#1077;&#1090;%20&#1086;%20&#1053;&#1048;&#1056;%20(&#1043;&#1054;&#1057;&#1058;%207.32-2017)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25808C-B6EB-4C64-A0C3-CB16EC8126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Отчет о НИР (ГОСТ 7.32-2017)</Template>
  <TotalTime>189</TotalTime>
  <Pages>9</Pages>
  <Words>781</Words>
  <Characters>4455</Characters>
  <Application>Microsoft Office Word</Application>
  <DocSecurity>0</DocSecurity>
  <Lines>37</Lines>
  <Paragraphs>10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Санкт-Петербургский государственный университет телекоммуникаций им. проф. М. А. Бонч-Бруевича</Company>
  <LinksUpToDate>false</LinksUpToDate>
  <CharactersWithSpaces>5226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Towariszcz</dc:creator>
  <cp:keywords/>
  <dc:description/>
  <cp:lastModifiedBy>Максим Коньков</cp:lastModifiedBy>
  <cp:revision>14</cp:revision>
  <cp:lastPrinted>2022-05-11T13:31:00Z</cp:lastPrinted>
  <dcterms:created xsi:type="dcterms:W3CDTF">2023-10-23T13:14:00Z</dcterms:created>
  <dcterms:modified xsi:type="dcterms:W3CDTF">2023-11-20T12:04:00Z</dcterms:modified>
  <cp:category>Вычислительная и микропроцессорная техника</cp:category>
</cp:coreProperties>
</file>