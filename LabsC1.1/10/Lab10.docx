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768B86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bookmarkStart w:id="0" w:name="_Hlk103351138"/>
      <w:r w:rsidRPr="0092711E">
        <w:rPr>
          <w:caps/>
        </w:rPr>
        <w:t>Министерство цифрового развития, связи и массовых коммуникаций Российской Федерации</w:t>
      </w:r>
    </w:p>
    <w:p w14:paraId="06D377A3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r w:rsidRPr="0092711E">
        <w:rPr>
          <w:caps/>
        </w:rPr>
        <w:t>Федеральное государственное бюджетное образовательное учреждение высшего образования</w:t>
      </w:r>
    </w:p>
    <w:p w14:paraId="79A16787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r w:rsidRPr="0092711E">
        <w:rPr>
          <w:caps/>
        </w:rPr>
        <w:t>«Санкт-петербургский государственный университет телекоммуникаций им. проф. М. А. Бонч-Бруевича»</w:t>
      </w:r>
    </w:p>
    <w:p w14:paraId="400D928A" w14:textId="77777777" w:rsidR="00700D7B" w:rsidRDefault="00700D7B" w:rsidP="00700D7B">
      <w:pPr>
        <w:tabs>
          <w:tab w:val="left" w:pos="9356"/>
        </w:tabs>
        <w:spacing w:line="240" w:lineRule="auto"/>
        <w:ind w:right="-2" w:firstLine="0"/>
        <w:jc w:val="center"/>
      </w:pPr>
      <w:r>
        <w:t>(СПбГУТ)</w:t>
      </w:r>
    </w:p>
    <w:p w14:paraId="2DF2CE18" w14:textId="6A071B23" w:rsidR="00700D7B" w:rsidRPr="000221E9" w:rsidRDefault="00700D7B" w:rsidP="00700D7B">
      <w:pPr>
        <w:tabs>
          <w:tab w:val="left" w:pos="9356"/>
        </w:tabs>
        <w:spacing w:before="3120" w:line="240" w:lineRule="auto"/>
        <w:ind w:right="-2" w:firstLine="0"/>
        <w:jc w:val="center"/>
        <w:rPr>
          <w:caps/>
        </w:rPr>
      </w:pPr>
      <w:r w:rsidRPr="0092711E">
        <w:rPr>
          <w:caps/>
        </w:rPr>
        <w:t>Отч</w:t>
      </w:r>
      <w:r w:rsidR="0053033D">
        <w:rPr>
          <w:caps/>
        </w:rPr>
        <w:t>Ё</w:t>
      </w:r>
      <w:r w:rsidRPr="0092711E">
        <w:rPr>
          <w:caps/>
        </w:rPr>
        <w:t>т</w:t>
      </w:r>
      <w:r w:rsidRPr="0092711E">
        <w:rPr>
          <w:caps/>
        </w:rPr>
        <w:br/>
      </w:r>
      <w:r w:rsidR="005411DB">
        <w:rPr>
          <w:caps/>
        </w:rPr>
        <w:t>ЛАБОРАТОРНАЯ РАБОТА №</w:t>
      </w:r>
      <w:r w:rsidR="001E4423">
        <w:rPr>
          <w:caps/>
        </w:rPr>
        <w:t>10</w:t>
      </w:r>
    </w:p>
    <w:p w14:paraId="7D2D78CD" w14:textId="126677E8" w:rsidR="005411DB" w:rsidRPr="001E4423" w:rsidRDefault="001E4423" w:rsidP="000221E9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  <w:jc w:val="center"/>
      </w:pPr>
      <w:r>
        <w:rPr>
          <w:rFonts w:eastAsia="Times New Roman"/>
          <w:b/>
          <w:kern w:val="28"/>
          <w:sz w:val="36"/>
          <w:szCs w:val="20"/>
        </w:rPr>
        <w:t>Работа со структурами</w:t>
      </w:r>
    </w:p>
    <w:p w14:paraId="2A5C17EA" w14:textId="77777777" w:rsidR="005411DB" w:rsidRDefault="005411DB" w:rsidP="00700D7B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</w:pPr>
    </w:p>
    <w:p w14:paraId="24A50BC7" w14:textId="3E5BA212" w:rsidR="00700D7B" w:rsidRPr="00223E63" w:rsidRDefault="00700D7B" w:rsidP="00700D7B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</w:pPr>
      <w:r>
        <w:t>Руководитель,</w:t>
      </w:r>
      <w:r>
        <w:br/>
      </w:r>
      <w:r w:rsidR="00013208">
        <w:t>старший преподаватель</w:t>
      </w:r>
      <w:r w:rsidRPr="00223E63">
        <w:tab/>
      </w:r>
      <w:r w:rsidRPr="00223E63">
        <w:tab/>
      </w:r>
      <w:r w:rsidRPr="00223E63">
        <w:tab/>
      </w:r>
      <w:r w:rsidR="00013208">
        <w:t>Помогалова А. В.</w:t>
      </w:r>
    </w:p>
    <w:p w14:paraId="6AC19ACC" w14:textId="77777777" w:rsidR="00700D7B" w:rsidRDefault="00700D7B" w:rsidP="00700D7B">
      <w:pPr>
        <w:pStyle w:val="affff1"/>
        <w:tabs>
          <w:tab w:val="left" w:pos="9356"/>
        </w:tabs>
        <w:ind w:right="-2"/>
      </w:pPr>
      <w:r w:rsidRPr="006C6874">
        <w:t>подпись, дата</w:t>
      </w:r>
    </w:p>
    <w:p w14:paraId="0FB1D710" w14:textId="77777777" w:rsidR="00700D7B" w:rsidRPr="006C6874" w:rsidRDefault="00700D7B" w:rsidP="00700D7B">
      <w:pPr>
        <w:pStyle w:val="affff1"/>
        <w:tabs>
          <w:tab w:val="left" w:pos="9356"/>
        </w:tabs>
        <w:ind w:right="-2"/>
        <w:rPr>
          <w:caps/>
        </w:rPr>
      </w:pPr>
    </w:p>
    <w:p w14:paraId="34944D04" w14:textId="4FD0CD57" w:rsidR="00700D7B" w:rsidRPr="00C82B9B" w:rsidRDefault="00700D7B" w:rsidP="00700D7B">
      <w:pPr>
        <w:tabs>
          <w:tab w:val="left" w:pos="0"/>
          <w:tab w:val="left" w:pos="3544"/>
          <w:tab w:val="left" w:leader="underscore" w:pos="5812"/>
          <w:tab w:val="right" w:pos="9356"/>
        </w:tabs>
        <w:spacing w:line="240" w:lineRule="auto"/>
        <w:ind w:right="-2" w:firstLine="0"/>
        <w:jc w:val="left"/>
      </w:pPr>
      <w:r w:rsidRPr="000941DE">
        <w:t>Исполнитель,</w:t>
      </w:r>
      <w:r w:rsidRPr="000941DE">
        <w:br/>
        <w:t>группа ИК</w:t>
      </w:r>
      <w:r w:rsidR="00CA0ABB">
        <w:t>ПИ</w:t>
      </w:r>
      <w:r w:rsidRPr="000941DE">
        <w:t>-</w:t>
      </w:r>
      <w:r w:rsidR="00C82B9B" w:rsidRPr="00C82B9B">
        <w:t>33</w:t>
      </w:r>
      <w:r w:rsidRPr="000941DE">
        <w:tab/>
      </w:r>
      <w:r w:rsidRPr="000941DE">
        <w:tab/>
      </w:r>
      <w:r w:rsidRPr="000941DE">
        <w:tab/>
      </w:r>
      <w:r w:rsidR="00AB3C74">
        <w:t>Коньков М. Д.</w:t>
      </w:r>
    </w:p>
    <w:p w14:paraId="385B61E1" w14:textId="77777777" w:rsidR="00700D7B" w:rsidRPr="000941DE" w:rsidRDefault="00700D7B" w:rsidP="00700D7B">
      <w:pPr>
        <w:tabs>
          <w:tab w:val="left" w:pos="0"/>
          <w:tab w:val="left" w:pos="3686"/>
          <w:tab w:val="left" w:leader="underscore" w:pos="5387"/>
          <w:tab w:val="left" w:pos="9356"/>
        </w:tabs>
        <w:spacing w:line="240" w:lineRule="auto"/>
        <w:ind w:right="-2" w:firstLine="0"/>
        <w:jc w:val="center"/>
        <w:rPr>
          <w:sz w:val="24"/>
        </w:rPr>
      </w:pPr>
      <w:r w:rsidRPr="000941DE">
        <w:rPr>
          <w:sz w:val="24"/>
        </w:rPr>
        <w:t>подпись, дата</w:t>
      </w:r>
      <w:bookmarkEnd w:id="0"/>
    </w:p>
    <w:p w14:paraId="2D931E0F" w14:textId="77777777" w:rsidR="00D9424B" w:rsidRDefault="00D9424B" w:rsidP="00D9424B">
      <w:pPr>
        <w:rPr>
          <w:sz w:val="24"/>
        </w:rPr>
      </w:pPr>
    </w:p>
    <w:p w14:paraId="33D7591F" w14:textId="77777777" w:rsidR="00013208" w:rsidRPr="00013208" w:rsidRDefault="00013208" w:rsidP="00013208">
      <w:pPr>
        <w:rPr>
          <w:sz w:val="24"/>
        </w:rPr>
      </w:pPr>
    </w:p>
    <w:p w14:paraId="20074704" w14:textId="77777777" w:rsidR="00013208" w:rsidRPr="00013208" w:rsidRDefault="00013208" w:rsidP="00013208">
      <w:pPr>
        <w:rPr>
          <w:sz w:val="24"/>
        </w:rPr>
      </w:pPr>
    </w:p>
    <w:p w14:paraId="04295DC3" w14:textId="77777777" w:rsidR="00013208" w:rsidRPr="00013208" w:rsidRDefault="00013208" w:rsidP="00013208">
      <w:pPr>
        <w:rPr>
          <w:sz w:val="24"/>
        </w:rPr>
      </w:pPr>
    </w:p>
    <w:p w14:paraId="62C3DE81" w14:textId="38033DD8" w:rsidR="00013208" w:rsidRDefault="00013208" w:rsidP="00013208">
      <w:pPr>
        <w:tabs>
          <w:tab w:val="left" w:pos="5892"/>
        </w:tabs>
        <w:rPr>
          <w:sz w:val="24"/>
        </w:rPr>
      </w:pPr>
      <w:r>
        <w:rPr>
          <w:sz w:val="24"/>
        </w:rPr>
        <w:tab/>
      </w:r>
    </w:p>
    <w:p w14:paraId="0530B102" w14:textId="77777777" w:rsidR="00013208" w:rsidRDefault="00013208" w:rsidP="00013208">
      <w:pPr>
        <w:rPr>
          <w:sz w:val="24"/>
        </w:rPr>
      </w:pPr>
    </w:p>
    <w:p w14:paraId="3B223DDA" w14:textId="0F3BD395" w:rsidR="00013208" w:rsidRPr="00013208" w:rsidRDefault="00013208" w:rsidP="00013208">
      <w:pPr>
        <w:rPr>
          <w:sz w:val="24"/>
        </w:rPr>
        <w:sectPr w:rsidR="00013208" w:rsidRPr="00013208" w:rsidSect="00097668">
          <w:footerReference w:type="default" r:id="rId8"/>
          <w:footerReference w:type="first" r:id="rId9"/>
          <w:pgSz w:w="11906" w:h="16838"/>
          <w:pgMar w:top="1134" w:right="851" w:bottom="1134" w:left="1701" w:header="340" w:footer="1134" w:gutter="0"/>
          <w:cols w:space="708"/>
          <w:titlePg/>
          <w:docGrid w:linePitch="381"/>
        </w:sectPr>
      </w:pPr>
    </w:p>
    <w:p w14:paraId="00AFEC3E" w14:textId="5F7D13F5" w:rsidR="00441F99" w:rsidRPr="00CA0ABB" w:rsidRDefault="00BC4682" w:rsidP="007D1F87">
      <w:pPr>
        <w:pStyle w:val="aff4"/>
        <w:rPr>
          <w:sz w:val="28"/>
          <w:szCs w:val="28"/>
        </w:rPr>
      </w:pPr>
      <w:r w:rsidRPr="00CA0ABB">
        <w:rPr>
          <w:sz w:val="28"/>
          <w:szCs w:val="28"/>
        </w:rPr>
        <w:lastRenderedPageBreak/>
        <w:t>УСЛОВИЯ РАБОТЫ</w:t>
      </w:r>
    </w:p>
    <w:p w14:paraId="5DE344D7" w14:textId="70D63FFC" w:rsidR="00BC4682" w:rsidRPr="000C736A" w:rsidRDefault="00BC4682" w:rsidP="00BC4682">
      <w:pPr>
        <w:ind w:firstLine="1418"/>
        <w:rPr>
          <w:b/>
          <w:bCs/>
        </w:rPr>
      </w:pPr>
      <w:r w:rsidRPr="000C736A">
        <w:rPr>
          <w:b/>
          <w:bCs/>
        </w:rPr>
        <w:t>Вариант №</w:t>
      </w:r>
      <w:r w:rsidR="00C82B9B" w:rsidRPr="000C736A">
        <w:rPr>
          <w:b/>
          <w:bCs/>
        </w:rPr>
        <w:t xml:space="preserve"> 1</w:t>
      </w:r>
      <w:r w:rsidR="00FA3B41" w:rsidRPr="000C736A">
        <w:rPr>
          <w:b/>
          <w:bCs/>
        </w:rPr>
        <w:t>2</w:t>
      </w:r>
      <w:r w:rsidR="00C82B9B" w:rsidRPr="000C736A">
        <w:rPr>
          <w:b/>
          <w:bCs/>
        </w:rPr>
        <w:t>:</w:t>
      </w:r>
    </w:p>
    <w:p w14:paraId="61CE0977" w14:textId="756057E2" w:rsidR="00C82B9B" w:rsidRDefault="00C82B9B" w:rsidP="000C736A">
      <w:pPr>
        <w:ind w:firstLine="0"/>
        <w:jc w:val="center"/>
      </w:pPr>
      <w:r>
        <w:t xml:space="preserve">Создать программу по </w:t>
      </w:r>
      <w:r w:rsidR="00360CED">
        <w:t>выводу информации о работниках:</w:t>
      </w:r>
    </w:p>
    <w:tbl>
      <w:tblPr>
        <w:tblW w:w="0" w:type="auto"/>
        <w:tblInd w:w="-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17"/>
        <w:gridCol w:w="7705"/>
      </w:tblGrid>
      <w:tr w:rsidR="00360CED" w:rsidRPr="005377C4" w14:paraId="5D7C1B6F" w14:textId="77777777" w:rsidTr="00360CED">
        <w:tblPrEx>
          <w:tblCellMar>
            <w:top w:w="0" w:type="dxa"/>
            <w:bottom w:w="0" w:type="dxa"/>
          </w:tblCellMar>
        </w:tblPrEx>
        <w:tc>
          <w:tcPr>
            <w:tcW w:w="817" w:type="dxa"/>
            <w:vAlign w:val="center"/>
          </w:tcPr>
          <w:p w14:paraId="596AA56E" w14:textId="1084A0C6" w:rsidR="00360CED" w:rsidRDefault="00360CED" w:rsidP="00360CED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7705" w:type="dxa"/>
          </w:tcPr>
          <w:p w14:paraId="6B59576F" w14:textId="77777777" w:rsidR="00360CED" w:rsidRPr="005377C4" w:rsidRDefault="00360CED" w:rsidP="00360CED">
            <w:pPr>
              <w:pStyle w:val="affffb"/>
              <w:ind w:left="0"/>
            </w:pPr>
            <w:r w:rsidRPr="005377C4">
              <w:t>Массив должен содержать сведения о сотрудниках кафедры. Каждая структура должна содержать следующие поля: фамилия, имя и отчество, должность, год поступления на работу. Вывести на экран сведения о сотрудниках, работающие на кафедре не менее “k” лет.</w:t>
            </w:r>
          </w:p>
        </w:tc>
      </w:tr>
    </w:tbl>
    <w:p w14:paraId="51236D1E" w14:textId="00373A8E" w:rsidR="00BC4682" w:rsidRPr="00360CED" w:rsidRDefault="00BC4682" w:rsidP="002E7FC9">
      <w:pPr>
        <w:ind w:firstLine="0"/>
        <w:rPr>
          <w:b/>
          <w:bCs/>
        </w:rPr>
      </w:pPr>
    </w:p>
    <w:p w14:paraId="72E59693" w14:textId="77777777" w:rsidR="002E7FC9" w:rsidRDefault="002E7FC9" w:rsidP="002E7FC9">
      <w:pPr>
        <w:ind w:firstLine="0"/>
      </w:pPr>
    </w:p>
    <w:p w14:paraId="4F1B68EF" w14:textId="6539C490" w:rsidR="002E7FC9" w:rsidRPr="000C736A" w:rsidRDefault="002E7FC9" w:rsidP="00BC4682">
      <w:pPr>
        <w:ind w:firstLine="1418"/>
        <w:rPr>
          <w:b/>
          <w:bCs/>
        </w:rPr>
      </w:pPr>
      <w:r w:rsidRPr="000C736A">
        <w:rPr>
          <w:b/>
          <w:bCs/>
        </w:rPr>
        <w:t>Общая формулировка:</w:t>
      </w:r>
    </w:p>
    <w:p w14:paraId="51FF8541" w14:textId="6AAE442A" w:rsidR="000C736A" w:rsidRDefault="002C7D31" w:rsidP="000C736A">
      <w:pPr>
        <w:pStyle w:val="23"/>
        <w:tabs>
          <w:tab w:val="left" w:pos="322"/>
          <w:tab w:val="left" w:pos="1678"/>
          <w:tab w:val="left" w:pos="4253"/>
          <w:tab w:val="left" w:pos="8647"/>
          <w:tab w:val="left" w:pos="9072"/>
        </w:tabs>
        <w:ind w:right="0"/>
      </w:pPr>
      <w:bookmarkStart w:id="1" w:name="_Toc103178894"/>
      <w:r>
        <w:t>Необходимо написать программу для введения различных данных о работниках, а затем выводу всей этой информации о работниках, чей параметр отработки подходит под введённое пользователем значение.</w:t>
      </w:r>
    </w:p>
    <w:p w14:paraId="5BCE8982" w14:textId="77777777" w:rsidR="00C82B9B" w:rsidRDefault="00C82B9B" w:rsidP="00C82B9B">
      <w:pPr>
        <w:pStyle w:val="affff9"/>
        <w:ind w:firstLine="567"/>
        <w:jc w:val="both"/>
        <w:rPr>
          <w:rFonts w:ascii="Times New Roman" w:hAnsi="Times New Roman"/>
        </w:rPr>
      </w:pPr>
    </w:p>
    <w:p w14:paraId="483BC882" w14:textId="7550BF12" w:rsidR="00441F99" w:rsidRPr="000D6810" w:rsidRDefault="00441F99" w:rsidP="007D1F87">
      <w:pPr>
        <w:pStyle w:val="1"/>
      </w:pPr>
      <w:r w:rsidRPr="00D0206A">
        <w:lastRenderedPageBreak/>
        <w:t>Общи</w:t>
      </w:r>
      <w:r w:rsidR="00D509B5">
        <w:t>й</w:t>
      </w:r>
      <w:r w:rsidRPr="000D6810">
        <w:t xml:space="preserve"> </w:t>
      </w:r>
      <w:bookmarkEnd w:id="1"/>
      <w:r w:rsidR="002E7FC9">
        <w:t>алгоритм решения</w:t>
      </w:r>
    </w:p>
    <w:p w14:paraId="4D10EF9F" w14:textId="23360CEC" w:rsidR="00A63C3A" w:rsidRPr="00F3416D" w:rsidRDefault="00F3416D" w:rsidP="00A63C3A">
      <w:pPr>
        <w:pStyle w:val="affff9"/>
        <w:ind w:firstLine="567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Процесс выполнения лабораторной работы </w:t>
      </w:r>
      <w:r w:rsidR="00751F98">
        <w:rPr>
          <w:rFonts w:ascii="Times New Roman" w:hAnsi="Times New Roman"/>
        </w:rPr>
        <w:t>можно</w:t>
      </w:r>
      <w:r w:rsidR="00A63C3A" w:rsidRPr="00F3416D">
        <w:rPr>
          <w:rFonts w:ascii="Times New Roman" w:hAnsi="Times New Roman"/>
        </w:rPr>
        <w:t xml:space="preserve"> разбить на подзадачи</w:t>
      </w:r>
      <w:r w:rsidRPr="00F3416D">
        <w:rPr>
          <w:rFonts w:ascii="Times New Roman" w:hAnsi="Times New Roman"/>
        </w:rPr>
        <w:t>:</w:t>
      </w:r>
    </w:p>
    <w:p w14:paraId="7C7319A6" w14:textId="77777777" w:rsidR="00F3416D" w:rsidRDefault="00F3416D" w:rsidP="00A63C3A">
      <w:pPr>
        <w:pStyle w:val="affff9"/>
        <w:ind w:firstLine="567"/>
        <w:jc w:val="both"/>
        <w:rPr>
          <w:rFonts w:ascii="Times New Roman" w:hAnsi="Times New Roman"/>
        </w:rPr>
      </w:pPr>
    </w:p>
    <w:p w14:paraId="33A0B453" w14:textId="2F5D53B4" w:rsidR="00A63C3A" w:rsidRDefault="00A63C3A" w:rsidP="00A63C3A">
      <w:pPr>
        <w:pStyle w:val="affff9"/>
        <w:numPr>
          <w:ilvl w:val="0"/>
          <w:numId w:val="25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Пользователю необходимо ввести количество работников, необходимо сделать проверку этого числа (оно должно быть неотрицательным, в случае с 0 выводится прощальное сообщение)</w:t>
      </w:r>
      <w:r w:rsidRPr="00A63C3A">
        <w:rPr>
          <w:rFonts w:ascii="Times New Roman" w:hAnsi="Times New Roman"/>
        </w:rPr>
        <w:t>;</w:t>
      </w:r>
    </w:p>
    <w:p w14:paraId="2A60FDC1" w14:textId="7C3DEC87" w:rsidR="00A63C3A" w:rsidRDefault="00A63C3A" w:rsidP="00A63C3A">
      <w:pPr>
        <w:pStyle w:val="affff9"/>
        <w:numPr>
          <w:ilvl w:val="0"/>
          <w:numId w:val="25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Создаётся структура </w:t>
      </w:r>
      <w:r w:rsidR="00F3416D" w:rsidRPr="00F3416D">
        <w:rPr>
          <w:rFonts w:ascii="Times New Roman" w:hAnsi="Times New Roman"/>
        </w:rPr>
        <w:t>‘</w:t>
      </w:r>
      <w:r>
        <w:rPr>
          <w:rFonts w:ascii="Times New Roman" w:hAnsi="Times New Roman"/>
          <w:lang w:val="en-US"/>
        </w:rPr>
        <w:t>Worker</w:t>
      </w:r>
      <w:r w:rsidR="00F3416D" w:rsidRPr="00F3416D">
        <w:rPr>
          <w:rFonts w:ascii="Times New Roman" w:hAnsi="Times New Roman"/>
        </w:rPr>
        <w:t>’</w:t>
      </w:r>
      <w:r>
        <w:rPr>
          <w:rFonts w:ascii="Times New Roman" w:hAnsi="Times New Roman"/>
        </w:rPr>
        <w:t>, содержащая в качестве элементов массив</w:t>
      </w:r>
      <w:r w:rsidR="00927346">
        <w:rPr>
          <w:rFonts w:ascii="Times New Roman" w:hAnsi="Times New Roman"/>
        </w:rPr>
        <w:t xml:space="preserve"> структур</w:t>
      </w:r>
      <w:r w:rsidRPr="00A63C3A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workers</w:t>
      </w:r>
      <w:r>
        <w:rPr>
          <w:rFonts w:ascii="Times New Roman" w:hAnsi="Times New Roman"/>
        </w:rPr>
        <w:t xml:space="preserve">, выделяется память для динамического массива, в случае неудачи выводится сообщение </w:t>
      </w:r>
      <w:r w:rsidR="00F3416D">
        <w:rPr>
          <w:rFonts w:ascii="Times New Roman" w:hAnsi="Times New Roman"/>
        </w:rPr>
        <w:t>и выполняется выход</w:t>
      </w:r>
      <w:r w:rsidR="00F3416D" w:rsidRPr="00F3416D">
        <w:rPr>
          <w:rFonts w:ascii="Times New Roman" w:hAnsi="Times New Roman"/>
        </w:rPr>
        <w:t>;</w:t>
      </w:r>
    </w:p>
    <w:p w14:paraId="1F4035A4" w14:textId="5C3094E6" w:rsidR="00A63C3A" w:rsidRDefault="00A63C3A" w:rsidP="00A63C3A">
      <w:pPr>
        <w:pStyle w:val="affff9"/>
        <w:numPr>
          <w:ilvl w:val="0"/>
          <w:numId w:val="25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Функция</w:t>
      </w:r>
      <w:r w:rsidRPr="00A63C3A">
        <w:rPr>
          <w:rFonts w:ascii="Times New Roman" w:hAnsi="Times New Roman"/>
        </w:rPr>
        <w:t xml:space="preserve"> ‘</w:t>
      </w:r>
      <w:r w:rsidRPr="00A63C3A">
        <w:rPr>
          <w:rFonts w:ascii="Times New Roman" w:hAnsi="Times New Roman"/>
          <w:lang w:val="en-US"/>
        </w:rPr>
        <w:t>inputWorker</w:t>
      </w:r>
      <w:r w:rsidRPr="00A63C3A">
        <w:rPr>
          <w:rFonts w:ascii="Times New Roman" w:hAnsi="Times New Roman"/>
        </w:rPr>
        <w:t>();</w:t>
      </w:r>
      <w:r w:rsidRPr="00A63C3A">
        <w:rPr>
          <w:rFonts w:ascii="Times New Roman" w:hAnsi="Times New Roman"/>
        </w:rPr>
        <w:t xml:space="preserve">’ </w:t>
      </w:r>
      <w:r>
        <w:rPr>
          <w:rFonts w:ascii="Times New Roman" w:hAnsi="Times New Roman"/>
        </w:rPr>
        <w:t>позволяет пользователю поочерёдно ввести данные о каждом работнике, программа считывает эти данные</w:t>
      </w:r>
      <w:r w:rsidRPr="00A63C3A">
        <w:rPr>
          <w:rFonts w:ascii="Times New Roman" w:hAnsi="Times New Roman"/>
        </w:rPr>
        <w:t>;</w:t>
      </w:r>
    </w:p>
    <w:p w14:paraId="4ECD2E58" w14:textId="46E46667" w:rsidR="00A63C3A" w:rsidRDefault="00A63C3A" w:rsidP="00A63C3A">
      <w:pPr>
        <w:pStyle w:val="affff9"/>
        <w:numPr>
          <w:ilvl w:val="0"/>
          <w:numId w:val="25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Пользователя просят ввести параметр </w:t>
      </w:r>
      <w:r>
        <w:rPr>
          <w:rFonts w:ascii="Times New Roman" w:hAnsi="Times New Roman"/>
          <w:lang w:val="en-US"/>
        </w:rPr>
        <w:t>k</w:t>
      </w:r>
      <w:r>
        <w:rPr>
          <w:rFonts w:ascii="Times New Roman" w:hAnsi="Times New Roman"/>
        </w:rPr>
        <w:t>, отвечающий за условие, отбирающее необходимые значения (в нашем случае, отработка по годам должна быть не меньше этого числа)</w:t>
      </w:r>
      <w:r w:rsidRPr="00A63C3A">
        <w:rPr>
          <w:rFonts w:ascii="Times New Roman" w:hAnsi="Times New Roman"/>
        </w:rPr>
        <w:t>;</w:t>
      </w:r>
    </w:p>
    <w:p w14:paraId="433964D2" w14:textId="2543178A" w:rsidR="00A63C3A" w:rsidRPr="00A63C3A" w:rsidRDefault="00A63C3A" w:rsidP="00A63C3A">
      <w:pPr>
        <w:pStyle w:val="affff9"/>
        <w:numPr>
          <w:ilvl w:val="0"/>
          <w:numId w:val="25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Функция </w:t>
      </w:r>
      <w:r w:rsidRPr="00A63C3A">
        <w:rPr>
          <w:rFonts w:ascii="Times New Roman" w:hAnsi="Times New Roman"/>
        </w:rPr>
        <w:t>‘</w:t>
      </w:r>
      <w:r>
        <w:rPr>
          <w:rFonts w:ascii="Times New Roman" w:hAnsi="Times New Roman"/>
          <w:lang w:val="en-US"/>
        </w:rPr>
        <w:t>display</w:t>
      </w:r>
      <w:r>
        <w:rPr>
          <w:rFonts w:ascii="Times New Roman" w:hAnsi="Times New Roman"/>
        </w:rPr>
        <w:t>()</w:t>
      </w:r>
      <w:r w:rsidRPr="00A63C3A">
        <w:rPr>
          <w:rFonts w:ascii="Times New Roman" w:hAnsi="Times New Roman"/>
        </w:rPr>
        <w:t>;’</w:t>
      </w:r>
      <w:r>
        <w:rPr>
          <w:rFonts w:ascii="Times New Roman" w:hAnsi="Times New Roman"/>
        </w:rPr>
        <w:t xml:space="preserve"> выводит всю информацию о работниках, условие </w:t>
      </w:r>
      <w:r>
        <w:rPr>
          <w:rFonts w:ascii="Times New Roman" w:hAnsi="Times New Roman"/>
          <w:lang w:val="en-US"/>
        </w:rPr>
        <w:t>k</w:t>
      </w:r>
      <w:r>
        <w:rPr>
          <w:rFonts w:ascii="Times New Roman" w:hAnsi="Times New Roman"/>
        </w:rPr>
        <w:t xml:space="preserve"> у которых выполнилось (отработка не меньше числа </w:t>
      </w:r>
      <w:r>
        <w:rPr>
          <w:rFonts w:ascii="Times New Roman" w:hAnsi="Times New Roman"/>
          <w:lang w:val="en-US"/>
        </w:rPr>
        <w:t>k</w:t>
      </w:r>
      <w:r w:rsidRPr="00A63C3A">
        <w:rPr>
          <w:rFonts w:ascii="Times New Roman" w:hAnsi="Times New Roman"/>
        </w:rPr>
        <w:t>)</w:t>
      </w:r>
      <w:r>
        <w:rPr>
          <w:rFonts w:ascii="Times New Roman" w:hAnsi="Times New Roman"/>
        </w:rPr>
        <w:t>, затем очищается память, выделенная для массива структур)</w:t>
      </w:r>
      <w:r w:rsidR="00927346" w:rsidRPr="00927346">
        <w:rPr>
          <w:rFonts w:ascii="Times New Roman" w:hAnsi="Times New Roman"/>
        </w:rPr>
        <w:t>;</w:t>
      </w:r>
    </w:p>
    <w:p w14:paraId="0609BCFF" w14:textId="5146FC39" w:rsidR="00C74D7D" w:rsidRPr="00A63C3A" w:rsidRDefault="00C74D7D" w:rsidP="00A63C3A">
      <w:pPr>
        <w:pStyle w:val="affff9"/>
        <w:jc w:val="both"/>
        <w:rPr>
          <w:rFonts w:ascii="Times New Roman" w:hAnsi="Times New Roman"/>
        </w:rPr>
      </w:pPr>
    </w:p>
    <w:p w14:paraId="23C7F705" w14:textId="65AC3E96" w:rsidR="00721D45" w:rsidRDefault="00721D4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1BE9E007" w14:textId="764436B8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31F42A4E" w14:textId="7F07B6BE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65FA9101" w14:textId="5899C87A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1EACC67D" w14:textId="65477EE7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02DC476D" w14:textId="57ACDC77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1D92A018" w14:textId="1D14818D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36BAC6FB" w14:textId="36704CF9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0D45B25E" w14:textId="45D885AF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1E8D53A2" w14:textId="2ECE2526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3573FE98" w14:textId="3DFAD440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5AAD7C95" w14:textId="4C913818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7A21D3FF" w14:textId="7ECED153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5F414860" w14:textId="66826204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32F716CF" w14:textId="4C32D77E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5581E3E0" w14:textId="730FDFD0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430A2DCA" w14:textId="788B88B4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1C0857EE" w14:textId="072206BA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3F68C910" w14:textId="31F64D32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50FC3D99" w14:textId="77D3E687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173FC1FB" w14:textId="04017442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46D5B2B0" w14:textId="0F34D1F2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7866F9BE" w14:textId="2187DD25" w:rsidR="00ED2755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400F2E8B" w14:textId="77777777" w:rsidR="00ED2755" w:rsidRPr="00A63C3A" w:rsidRDefault="00ED275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681B852E" w14:textId="59B3C44C" w:rsidR="00441F99" w:rsidRDefault="002E7FC9" w:rsidP="007D1F87">
      <w:pPr>
        <w:pStyle w:val="2"/>
      </w:pPr>
      <w:r>
        <w:lastRenderedPageBreak/>
        <w:t>Общий алгоритм решения</w:t>
      </w:r>
    </w:p>
    <w:p w14:paraId="069793A7" w14:textId="217961DD" w:rsidR="00C74D7D" w:rsidRDefault="00ED2755" w:rsidP="00ED275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7F021C" wp14:editId="5D176CB6">
            <wp:extent cx="2924175" cy="3533775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D72C6" w14:textId="77777777" w:rsidR="00F46681" w:rsidRPr="00E358EC" w:rsidRDefault="00F46681" w:rsidP="00E358EC">
      <w:pPr>
        <w:rPr>
          <w:lang w:val="en-US"/>
        </w:rPr>
      </w:pPr>
    </w:p>
    <w:tbl>
      <w:tblPr>
        <w:tblW w:w="942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2977"/>
        <w:gridCol w:w="2693"/>
        <w:gridCol w:w="3049"/>
      </w:tblGrid>
      <w:tr w:rsidR="00E358EC" w14:paraId="3C3E6413" w14:textId="77777777" w:rsidTr="00F3416D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3EE36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6776A" w14:textId="77777777" w:rsidR="00E358EC" w:rsidRDefault="00E358EC">
            <w:pPr>
              <w:pStyle w:val="affff9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Обозначение в задаче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D009A2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Идентификатор</w:t>
            </w:r>
          </w:p>
        </w:tc>
        <w:tc>
          <w:tcPr>
            <w:tcW w:w="3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E4374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Назначение</w:t>
            </w:r>
          </w:p>
        </w:tc>
      </w:tr>
      <w:tr w:rsidR="00E358EC" w14:paraId="2EC4BFF2" w14:textId="77777777" w:rsidTr="00F3416D">
        <w:trPr>
          <w:cantSplit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209D0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F5365" w14:textId="00547DDE" w:rsidR="00E358EC" w:rsidRDefault="00F3416D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again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7F1392" w14:textId="54940C9B" w:rsidR="00E358EC" w:rsidRDefault="00F3416D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again</w:t>
            </w:r>
          </w:p>
        </w:tc>
        <w:tc>
          <w:tcPr>
            <w:tcW w:w="3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1EA5A0" w14:textId="4B3DF7C3" w:rsidR="00E358EC" w:rsidRPr="000024F2" w:rsidRDefault="00F3416D" w:rsidP="000024F2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Повторение</w:t>
            </w:r>
          </w:p>
        </w:tc>
      </w:tr>
      <w:tr w:rsidR="00E358EC" w14:paraId="4E4A2EF1" w14:textId="77777777" w:rsidTr="00F3416D">
        <w:trPr>
          <w:cantSplit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47211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8D722" w14:textId="56AFA044" w:rsidR="00E358EC" w:rsidRPr="00D34845" w:rsidRDefault="00F3416D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20ED8" w14:textId="793CEE6E" w:rsidR="00E358EC" w:rsidRDefault="00F3416D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n</w:t>
            </w:r>
          </w:p>
        </w:tc>
        <w:tc>
          <w:tcPr>
            <w:tcW w:w="3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01FA2" w14:textId="2C8076CD" w:rsidR="00E358EC" w:rsidRPr="00D05161" w:rsidRDefault="00F3416D" w:rsidP="000024F2">
            <w:pPr>
              <w:pStyle w:val="affff9"/>
              <w:jc w:val="center"/>
            </w:pPr>
            <w:r>
              <w:rPr>
                <w:rFonts w:ascii="Times New Roman" w:hAnsi="Times New Roman"/>
              </w:rPr>
              <w:t>Число работников</w:t>
            </w:r>
          </w:p>
        </w:tc>
      </w:tr>
      <w:tr w:rsidR="00E358EC" w14:paraId="0C222CC3" w14:textId="77777777" w:rsidTr="00F3416D">
        <w:trPr>
          <w:cantSplit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7AA06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25848" w14:textId="0B526E83" w:rsidR="00E358EC" w:rsidRPr="00D05161" w:rsidRDefault="00D0516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k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1B385" w14:textId="16293C85" w:rsidR="00E358EC" w:rsidRDefault="00D0516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k</w:t>
            </w:r>
          </w:p>
        </w:tc>
        <w:tc>
          <w:tcPr>
            <w:tcW w:w="3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0EEB4" w14:textId="5F699996" w:rsidR="00E358EC" w:rsidRDefault="00D05161" w:rsidP="000024F2">
            <w:pPr>
              <w:ind w:firstLine="0"/>
              <w:jc w:val="center"/>
            </w:pPr>
            <w:r>
              <w:t>Главное условие</w:t>
            </w:r>
          </w:p>
        </w:tc>
      </w:tr>
      <w:tr w:rsidR="0096133A" w14:paraId="00F315C3" w14:textId="77777777" w:rsidTr="00F3416D">
        <w:trPr>
          <w:cantSplit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D8F9B" w14:textId="6DDE86F6" w:rsidR="0096133A" w:rsidRDefault="0096133A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4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AF1DE" w14:textId="16344241" w:rsidR="0096133A" w:rsidRDefault="0096133A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Worker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DB334" w14:textId="2298F0E3" w:rsidR="0096133A" w:rsidRDefault="0096133A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Worker</w:t>
            </w:r>
          </w:p>
        </w:tc>
        <w:tc>
          <w:tcPr>
            <w:tcW w:w="3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0BEC3" w14:textId="12DF1F05" w:rsidR="0096133A" w:rsidRDefault="0096133A" w:rsidP="000024F2">
            <w:pPr>
              <w:ind w:firstLine="0"/>
              <w:jc w:val="center"/>
            </w:pPr>
            <w:r>
              <w:t>Структура (работник)</w:t>
            </w:r>
          </w:p>
        </w:tc>
      </w:tr>
    </w:tbl>
    <w:p w14:paraId="61F3B842" w14:textId="31580F24" w:rsidR="00ED2755" w:rsidRDefault="00ED2755" w:rsidP="00ED2755"/>
    <w:p w14:paraId="1A499F43" w14:textId="156F963F" w:rsidR="00ED2755" w:rsidRDefault="00ED2755" w:rsidP="00ED2755"/>
    <w:p w14:paraId="74E3BE9C" w14:textId="60144AB3" w:rsidR="00ED2755" w:rsidRDefault="00ED2755" w:rsidP="00ED2755"/>
    <w:p w14:paraId="0582A1C1" w14:textId="7F840BBA" w:rsidR="00ED2755" w:rsidRDefault="00ED2755" w:rsidP="00ED2755"/>
    <w:p w14:paraId="07C2DBA1" w14:textId="5970691B" w:rsidR="00ED2755" w:rsidRDefault="00ED2755" w:rsidP="00ED2755"/>
    <w:p w14:paraId="487D24CC" w14:textId="03F986D9" w:rsidR="00ED2755" w:rsidRDefault="00ED2755" w:rsidP="00ED2755"/>
    <w:p w14:paraId="16B6D30E" w14:textId="7ECB779B" w:rsidR="00ED2755" w:rsidRDefault="00ED2755" w:rsidP="00ED2755"/>
    <w:p w14:paraId="5EB86600" w14:textId="632DEF08" w:rsidR="00ED2755" w:rsidRDefault="00ED2755" w:rsidP="00ED2755"/>
    <w:p w14:paraId="7437E85C" w14:textId="1FDA0530" w:rsidR="00ED2755" w:rsidRDefault="00ED2755" w:rsidP="00ED2755"/>
    <w:p w14:paraId="0A05CE58" w14:textId="1BC9B986" w:rsidR="00ED2755" w:rsidRDefault="00ED2755" w:rsidP="00ED2755"/>
    <w:p w14:paraId="012E9E74" w14:textId="77777777" w:rsidR="00ED2755" w:rsidRPr="00ED2755" w:rsidRDefault="00ED2755" w:rsidP="00ED2755"/>
    <w:p w14:paraId="0E8A1E80" w14:textId="4B42A0A1" w:rsidR="00441F99" w:rsidRPr="00E850CE" w:rsidRDefault="002E7FC9" w:rsidP="007D1F87">
      <w:pPr>
        <w:pStyle w:val="2"/>
      </w:pPr>
      <w:r>
        <w:lastRenderedPageBreak/>
        <w:t>Тестирование</w:t>
      </w:r>
    </w:p>
    <w:p w14:paraId="4EDA9928" w14:textId="78729678" w:rsidR="00C82B9B" w:rsidRDefault="00C82B9B" w:rsidP="00C82B9B">
      <w:pPr>
        <w:ind w:left="142" w:firstLine="425"/>
        <w:rPr>
          <w:i/>
        </w:rPr>
      </w:pPr>
      <w:r>
        <w:t xml:space="preserve">Для тестирования программы выбираем контрольный набор исходных данных: </w:t>
      </w:r>
      <w:r w:rsidR="002640F9">
        <w:rPr>
          <w:i/>
          <w:lang w:val="en-US"/>
        </w:rPr>
        <w:t>n</w:t>
      </w:r>
      <w:r w:rsidR="002640F9" w:rsidRPr="002640F9">
        <w:rPr>
          <w:i/>
        </w:rPr>
        <w:t xml:space="preserve"> = 2; </w:t>
      </w:r>
      <w:r w:rsidR="002640F9">
        <w:rPr>
          <w:i/>
          <w:lang w:val="en-US"/>
        </w:rPr>
        <w:t>again</w:t>
      </w:r>
      <w:r w:rsidR="002640F9" w:rsidRPr="002640F9">
        <w:rPr>
          <w:i/>
        </w:rPr>
        <w:t xml:space="preserve"> = 0; </w:t>
      </w:r>
      <w:r w:rsidR="009D15A7">
        <w:rPr>
          <w:i/>
          <w:lang w:val="en-US"/>
        </w:rPr>
        <w:t>k</w:t>
      </w:r>
      <w:r w:rsidR="009D15A7" w:rsidRPr="009D15A7">
        <w:rPr>
          <w:i/>
        </w:rPr>
        <w:t xml:space="preserve"> = 3;</w:t>
      </w:r>
      <w:r w:rsidR="00EE73A4" w:rsidRPr="00EE73A4">
        <w:rPr>
          <w:i/>
        </w:rPr>
        <w:t xml:space="preserve"> </w:t>
      </w:r>
      <w:r w:rsidR="002640F9">
        <w:rPr>
          <w:i/>
          <w:lang w:val="en-US"/>
        </w:rPr>
        <w:t>Worker</w:t>
      </w:r>
      <w:r w:rsidR="002640F9" w:rsidRPr="002640F9">
        <w:rPr>
          <w:i/>
        </w:rPr>
        <w:t xml:space="preserve"> 1</w:t>
      </w:r>
      <w:r w:rsidR="009E44BC" w:rsidRPr="009E44BC">
        <w:rPr>
          <w:i/>
        </w:rPr>
        <w:t>(*)</w:t>
      </w:r>
      <w:r w:rsidR="0031474F" w:rsidRPr="0031474F">
        <w:rPr>
          <w:i/>
        </w:rPr>
        <w:t xml:space="preserve"> </w:t>
      </w:r>
      <w:r w:rsidR="002640F9" w:rsidRPr="002640F9">
        <w:rPr>
          <w:i/>
        </w:rPr>
        <w:t>{</w:t>
      </w:r>
      <w:r w:rsidR="002640F9">
        <w:rPr>
          <w:i/>
          <w:lang w:val="en-US"/>
        </w:rPr>
        <w:t>Mario</w:t>
      </w:r>
      <w:r w:rsidR="002640F9" w:rsidRPr="002640F9">
        <w:rPr>
          <w:i/>
        </w:rPr>
        <w:t xml:space="preserve">, </w:t>
      </w:r>
      <w:r w:rsidR="002640F9">
        <w:rPr>
          <w:i/>
          <w:lang w:val="en-US"/>
        </w:rPr>
        <w:t>Luka</w:t>
      </w:r>
      <w:r w:rsidR="002640F9" w:rsidRPr="002640F9">
        <w:rPr>
          <w:i/>
        </w:rPr>
        <w:t xml:space="preserve">, </w:t>
      </w:r>
      <w:r w:rsidR="002640F9">
        <w:rPr>
          <w:i/>
          <w:lang w:val="en-US"/>
        </w:rPr>
        <w:t>Luidgio</w:t>
      </w:r>
      <w:r w:rsidR="002640F9" w:rsidRPr="002640F9">
        <w:rPr>
          <w:i/>
        </w:rPr>
        <w:t xml:space="preserve">, </w:t>
      </w:r>
      <w:r w:rsidR="002640F9">
        <w:rPr>
          <w:i/>
          <w:lang w:val="en-US"/>
        </w:rPr>
        <w:t>Rector</w:t>
      </w:r>
      <w:r w:rsidR="002640F9" w:rsidRPr="002640F9">
        <w:rPr>
          <w:i/>
        </w:rPr>
        <w:t>, 9};</w:t>
      </w:r>
    </w:p>
    <w:p w14:paraId="2967DCA9" w14:textId="35011270" w:rsidR="002640F9" w:rsidRPr="002640F9" w:rsidRDefault="002640F9" w:rsidP="00C82B9B">
      <w:pPr>
        <w:ind w:left="142" w:firstLine="425"/>
        <w:rPr>
          <w:i/>
          <w:lang w:val="en-US"/>
        </w:rPr>
      </w:pPr>
      <w:r>
        <w:rPr>
          <w:lang w:val="en-US"/>
        </w:rPr>
        <w:t>Worker</w:t>
      </w:r>
      <w:r w:rsidRPr="002640F9">
        <w:rPr>
          <w:lang w:val="en-US"/>
        </w:rPr>
        <w:t xml:space="preserve"> 2</w:t>
      </w:r>
      <w:r w:rsidR="009E44BC">
        <w:rPr>
          <w:lang w:val="en-US"/>
        </w:rPr>
        <w:t>(**)</w:t>
      </w:r>
      <w:r w:rsidR="0031474F">
        <w:rPr>
          <w:lang w:val="en-US"/>
        </w:rPr>
        <w:t xml:space="preserve"> </w:t>
      </w:r>
      <w:r w:rsidRPr="002640F9">
        <w:rPr>
          <w:lang w:val="en-US"/>
        </w:rPr>
        <w:t>{</w:t>
      </w:r>
      <w:r>
        <w:rPr>
          <w:lang w:val="en-US"/>
        </w:rPr>
        <w:t>Francesco</w:t>
      </w:r>
      <w:r w:rsidRPr="002640F9">
        <w:rPr>
          <w:lang w:val="en-US"/>
        </w:rPr>
        <w:t xml:space="preserve">, </w:t>
      </w:r>
      <w:r>
        <w:rPr>
          <w:lang w:val="en-US"/>
        </w:rPr>
        <w:t>Stefanello</w:t>
      </w:r>
      <w:r w:rsidRPr="002640F9">
        <w:rPr>
          <w:lang w:val="en-US"/>
        </w:rPr>
        <w:t xml:space="preserve">, </w:t>
      </w:r>
      <w:r>
        <w:rPr>
          <w:lang w:val="en-US"/>
        </w:rPr>
        <w:t>Luchini</w:t>
      </w:r>
      <w:r w:rsidRPr="002640F9">
        <w:rPr>
          <w:lang w:val="en-US"/>
        </w:rPr>
        <w:t xml:space="preserve">, </w:t>
      </w:r>
      <w:r>
        <w:rPr>
          <w:lang w:val="en-US"/>
        </w:rPr>
        <w:t>Professor, 5}</w:t>
      </w:r>
      <w:r>
        <w:rPr>
          <w:i/>
          <w:lang w:val="en-US"/>
        </w:rPr>
        <w:t>:</w:t>
      </w:r>
    </w:p>
    <w:p w14:paraId="0FDECB2B" w14:textId="77777777" w:rsidR="00477F2D" w:rsidRPr="002640F9" w:rsidRDefault="00477F2D" w:rsidP="00C82B9B">
      <w:pPr>
        <w:ind w:left="142" w:firstLine="425"/>
        <w:rPr>
          <w:lang w:val="en-US"/>
        </w:rPr>
      </w:pPr>
    </w:p>
    <w:p w14:paraId="4BCE36B7" w14:textId="74818488" w:rsidR="00D54E7B" w:rsidRPr="00ED2755" w:rsidRDefault="00D54E7B" w:rsidP="00ED2755">
      <w:pPr>
        <w:ind w:left="142" w:firstLine="425"/>
        <w:rPr>
          <w:lang w:val="en-US"/>
        </w:rPr>
      </w:pPr>
      <w:r w:rsidRPr="00477F2D">
        <w:rPr>
          <w:b/>
          <w:bCs/>
        </w:rPr>
        <w:t>Переменные</w:t>
      </w:r>
      <w:r w:rsidRPr="002640F9">
        <w:rPr>
          <w:lang w:val="en-US"/>
        </w:rPr>
        <w:t>:</w:t>
      </w:r>
    </w:p>
    <w:tbl>
      <w:tblPr>
        <w:tblStyle w:val="ad"/>
        <w:tblW w:w="9916" w:type="dxa"/>
        <w:tblInd w:w="-572" w:type="dxa"/>
        <w:tblLook w:val="04A0" w:firstRow="1" w:lastRow="0" w:firstColumn="1" w:lastColumn="0" w:noHBand="0" w:noVBand="1"/>
      </w:tblPr>
      <w:tblGrid>
        <w:gridCol w:w="2208"/>
        <w:gridCol w:w="1214"/>
        <w:gridCol w:w="1289"/>
        <w:gridCol w:w="2155"/>
        <w:gridCol w:w="1525"/>
        <w:gridCol w:w="1525"/>
      </w:tblGrid>
      <w:tr w:rsidR="009E44BC" w14:paraId="5FFB5AB5" w14:textId="4A782106" w:rsidTr="009E44BC">
        <w:tc>
          <w:tcPr>
            <w:tcW w:w="2208" w:type="dxa"/>
          </w:tcPr>
          <w:p w14:paraId="506E0120" w14:textId="3AEEE929" w:rsidR="009E44BC" w:rsidRPr="000024F2" w:rsidRDefault="009E44BC" w:rsidP="00477F2D">
            <w:pPr>
              <w:ind w:firstLine="0"/>
              <w:jc w:val="center"/>
            </w:pPr>
            <w:r>
              <w:t>Переменная</w:t>
            </w:r>
          </w:p>
        </w:tc>
        <w:tc>
          <w:tcPr>
            <w:tcW w:w="1214" w:type="dxa"/>
          </w:tcPr>
          <w:p w14:paraId="272E1247" w14:textId="279A71A8" w:rsidR="009E44BC" w:rsidRPr="00D54E7B" w:rsidRDefault="009E44BC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289" w:type="dxa"/>
          </w:tcPr>
          <w:p w14:paraId="2D7FE59E" w14:textId="06BAE468" w:rsidR="009E44BC" w:rsidRPr="000024F2" w:rsidRDefault="009E44BC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2155" w:type="dxa"/>
          </w:tcPr>
          <w:p w14:paraId="47862CFC" w14:textId="110EFD10" w:rsidR="009E44BC" w:rsidRDefault="009E44BC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again</w:t>
            </w:r>
          </w:p>
        </w:tc>
        <w:tc>
          <w:tcPr>
            <w:tcW w:w="1525" w:type="dxa"/>
          </w:tcPr>
          <w:p w14:paraId="1F17FFE3" w14:textId="7F30FB9E" w:rsidR="009E44BC" w:rsidRDefault="009E44BC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Worker 1</w:t>
            </w:r>
          </w:p>
        </w:tc>
        <w:tc>
          <w:tcPr>
            <w:tcW w:w="1525" w:type="dxa"/>
          </w:tcPr>
          <w:p w14:paraId="7D97BEE3" w14:textId="0359340A" w:rsidR="009E44BC" w:rsidRDefault="009E44BC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Worker 2</w:t>
            </w:r>
          </w:p>
        </w:tc>
      </w:tr>
      <w:tr w:rsidR="009E44BC" w14:paraId="3CFF20AE" w14:textId="41831741" w:rsidTr="009E44BC">
        <w:trPr>
          <w:trHeight w:val="70"/>
        </w:trPr>
        <w:tc>
          <w:tcPr>
            <w:tcW w:w="2208" w:type="dxa"/>
          </w:tcPr>
          <w:p w14:paraId="48D3B5B5" w14:textId="08701427" w:rsidR="009E44BC" w:rsidRDefault="009E44BC" w:rsidP="00477F2D">
            <w:pPr>
              <w:ind w:firstLine="0"/>
              <w:jc w:val="center"/>
            </w:pPr>
            <w:r>
              <w:t>Рабочий набор</w:t>
            </w:r>
          </w:p>
        </w:tc>
        <w:tc>
          <w:tcPr>
            <w:tcW w:w="1214" w:type="dxa"/>
          </w:tcPr>
          <w:p w14:paraId="7CEEC66E" w14:textId="496A84B9" w:rsidR="009E44BC" w:rsidRPr="00D54E7B" w:rsidRDefault="009E44BC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289" w:type="dxa"/>
          </w:tcPr>
          <w:p w14:paraId="6F3F5674" w14:textId="45AA86E4" w:rsidR="009E44BC" w:rsidRPr="00D54E7B" w:rsidRDefault="009E44BC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155" w:type="dxa"/>
          </w:tcPr>
          <w:p w14:paraId="0C61A877" w14:textId="7A68BD00" w:rsidR="009E44BC" w:rsidRDefault="009E44BC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not(‘y’/’Y’)</w:t>
            </w:r>
          </w:p>
        </w:tc>
        <w:tc>
          <w:tcPr>
            <w:tcW w:w="1525" w:type="dxa"/>
          </w:tcPr>
          <w:p w14:paraId="4DD7D0ED" w14:textId="69AC21B4" w:rsidR="009E44BC" w:rsidRDefault="002971F7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1525" w:type="dxa"/>
          </w:tcPr>
          <w:p w14:paraId="5D1FFE24" w14:textId="0E762CB2" w:rsidR="009E44BC" w:rsidRDefault="002971F7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**</w:t>
            </w:r>
          </w:p>
        </w:tc>
      </w:tr>
    </w:tbl>
    <w:p w14:paraId="678864E7" w14:textId="000865A1" w:rsidR="00337638" w:rsidRDefault="00337638" w:rsidP="000024F2">
      <w:pPr>
        <w:ind w:firstLine="0"/>
      </w:pPr>
    </w:p>
    <w:p w14:paraId="5D2F821E" w14:textId="77777777" w:rsidR="00D54E7B" w:rsidRDefault="00D54E7B" w:rsidP="000024F2">
      <w:pPr>
        <w:ind w:firstLine="0"/>
      </w:pPr>
    </w:p>
    <w:p w14:paraId="54AD160C" w14:textId="551B3234" w:rsidR="00BE2C89" w:rsidRDefault="00BE2C89" w:rsidP="00BE2C89">
      <w:pPr>
        <w:pStyle w:val="a2"/>
        <w:rPr>
          <w:sz w:val="28"/>
          <w:szCs w:val="28"/>
        </w:rPr>
      </w:pPr>
      <w:r w:rsidRPr="00CA0ABB">
        <w:rPr>
          <w:sz w:val="28"/>
          <w:szCs w:val="28"/>
        </w:rPr>
        <w:lastRenderedPageBreak/>
        <w:br/>
      </w:r>
      <w:bookmarkStart w:id="2" w:name="_Toc73330507"/>
      <w:bookmarkStart w:id="3" w:name="_Toc103178903"/>
      <w:r w:rsidRPr="00CA0ABB">
        <w:rPr>
          <w:sz w:val="28"/>
          <w:szCs w:val="28"/>
        </w:rPr>
        <w:t xml:space="preserve">Листинг программы </w:t>
      </w:r>
      <w:r w:rsidR="00C134F7">
        <w:rPr>
          <w:sz w:val="28"/>
          <w:szCs w:val="28"/>
          <w:lang w:val="en-US"/>
        </w:rPr>
        <w:t>lab</w:t>
      </w:r>
      <w:r w:rsidR="003031D9" w:rsidRPr="003031D9">
        <w:rPr>
          <w:sz w:val="28"/>
          <w:szCs w:val="28"/>
        </w:rPr>
        <w:t>10</w:t>
      </w:r>
      <w:r w:rsidR="00C134F7" w:rsidRPr="00C134F7">
        <w:rPr>
          <w:sz w:val="28"/>
          <w:szCs w:val="28"/>
        </w:rPr>
        <w:t>.</w:t>
      </w:r>
      <w:r w:rsidR="00C134F7">
        <w:rPr>
          <w:sz w:val="28"/>
          <w:szCs w:val="28"/>
          <w:lang w:val="en-US"/>
        </w:rPr>
        <w:t>c</w:t>
      </w:r>
      <w:r w:rsidRPr="00CA0ABB">
        <w:rPr>
          <w:sz w:val="28"/>
          <w:szCs w:val="28"/>
        </w:rPr>
        <w:t xml:space="preserve"> (C)</w:t>
      </w:r>
      <w:bookmarkEnd w:id="2"/>
      <w:bookmarkEnd w:id="3"/>
    </w:p>
    <w:p w14:paraId="2508224D" w14:textId="77777777" w:rsidR="003031D9" w:rsidRPr="003031D9" w:rsidRDefault="003031D9" w:rsidP="003031D9">
      <w:pPr>
        <w:shd w:val="clear" w:color="auto" w:fill="000000" w:themeFill="text1"/>
        <w:ind w:firstLine="0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>#include "stdio.h"</w:t>
      </w:r>
    </w:p>
    <w:p w14:paraId="4418A636" w14:textId="77777777" w:rsidR="003031D9" w:rsidRPr="003031D9" w:rsidRDefault="003031D9" w:rsidP="003031D9">
      <w:pPr>
        <w:shd w:val="clear" w:color="auto" w:fill="000000" w:themeFill="text1"/>
        <w:ind w:firstLine="0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>#include "stdlib.h"</w:t>
      </w:r>
    </w:p>
    <w:p w14:paraId="00AD2EFA" w14:textId="77777777" w:rsidR="003031D9" w:rsidRPr="003031D9" w:rsidRDefault="003031D9" w:rsidP="003031D9">
      <w:pPr>
        <w:shd w:val="clear" w:color="auto" w:fill="000000" w:themeFill="text1"/>
        <w:ind w:firstLine="0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>#include "functions.h"</w:t>
      </w:r>
    </w:p>
    <w:p w14:paraId="0EEFD9A1" w14:textId="77777777" w:rsidR="003031D9" w:rsidRPr="003031D9" w:rsidRDefault="003031D9" w:rsidP="003031D9">
      <w:pPr>
        <w:shd w:val="clear" w:color="auto" w:fill="000000" w:themeFill="text1"/>
        <w:ind w:firstLine="0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>#include "functions.c"</w:t>
      </w:r>
    </w:p>
    <w:p w14:paraId="227CC0CB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</w:p>
    <w:p w14:paraId="26FCFFC8" w14:textId="77777777" w:rsidR="003031D9" w:rsidRPr="003031D9" w:rsidRDefault="003031D9" w:rsidP="003031D9">
      <w:pPr>
        <w:shd w:val="clear" w:color="auto" w:fill="000000" w:themeFill="text1"/>
        <w:ind w:firstLine="0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int main() </w:t>
      </w:r>
    </w:p>
    <w:p w14:paraId="52ED5730" w14:textId="77777777" w:rsidR="003031D9" w:rsidRPr="003031D9" w:rsidRDefault="003031D9" w:rsidP="003031D9">
      <w:pPr>
        <w:shd w:val="clear" w:color="auto" w:fill="000000" w:themeFill="text1"/>
        <w:ind w:firstLine="0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>{</w:t>
      </w:r>
    </w:p>
    <w:p w14:paraId="76369F1E" w14:textId="1177BA0F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>char again;</w:t>
      </w:r>
    </w:p>
    <w:p w14:paraId="403A8490" w14:textId="77777777" w:rsid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while (1) </w:t>
      </w:r>
    </w:p>
    <w:p w14:paraId="4E329520" w14:textId="1FFC5F3B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>{</w:t>
      </w:r>
    </w:p>
    <w:p w14:paraId="058FD2AE" w14:textId="4F846BC3" w:rsidR="003031D9" w:rsidRPr="003031D9" w:rsidRDefault="003031D9" w:rsidP="003031D9">
      <w:pPr>
        <w:shd w:val="clear" w:color="auto" w:fill="000000" w:themeFill="text1"/>
        <w:ind w:firstLine="1418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>system("cls");</w:t>
      </w:r>
    </w:p>
    <w:p w14:paraId="79921FD2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</w:p>
    <w:p w14:paraId="75DBA77C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</w:t>
      </w:r>
      <w:r w:rsidRPr="003031D9">
        <w:rPr>
          <w:rFonts w:ascii="Consolas" w:hAnsi="Consolas"/>
          <w:color w:val="7030A0"/>
          <w:sz w:val="20"/>
          <w:szCs w:val="20"/>
          <w:lang w:val="en-US"/>
        </w:rPr>
        <w:tab/>
        <w:t>// Entering count of workers</w:t>
      </w:r>
    </w:p>
    <w:p w14:paraId="06B524FB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</w:t>
      </w:r>
      <w:r w:rsidRPr="003031D9">
        <w:rPr>
          <w:rFonts w:ascii="Consolas" w:hAnsi="Consolas"/>
          <w:color w:val="7030A0"/>
          <w:sz w:val="20"/>
          <w:szCs w:val="20"/>
          <w:lang w:val="en-US"/>
        </w:rPr>
        <w:tab/>
        <w:t>int n;</w:t>
      </w:r>
    </w:p>
    <w:p w14:paraId="6E585812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    printf("\033[0;36mEnter count of workers: \033[0m");</w:t>
      </w:r>
    </w:p>
    <w:p w14:paraId="4E378ECB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    scanf("%d", &amp;n);</w:t>
      </w:r>
    </w:p>
    <w:p w14:paraId="446DDD15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    while (n &lt; 0) </w:t>
      </w:r>
    </w:p>
    <w:p w14:paraId="45C75894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    {</w:t>
      </w:r>
    </w:p>
    <w:p w14:paraId="0B9DF977" w14:textId="36B2B0EA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        printf("\033[0;31m(Error!) Number of workers should be '&gt;= </w:t>
      </w:r>
      <w:r>
        <w:rPr>
          <w:rFonts w:ascii="Consolas" w:hAnsi="Consolas"/>
          <w:color w:val="7030A0"/>
          <w:sz w:val="20"/>
          <w:szCs w:val="20"/>
          <w:lang w:val="en-US"/>
        </w:rPr>
        <w:t xml:space="preserve">      </w:t>
      </w:r>
      <w:r w:rsidRPr="003031D9">
        <w:rPr>
          <w:rFonts w:ascii="Consolas" w:hAnsi="Consolas"/>
          <w:color w:val="7030A0"/>
          <w:sz w:val="20"/>
          <w:szCs w:val="20"/>
          <w:lang w:val="en-US"/>
        </w:rPr>
        <w:t>0'\033[0m\n");</w:t>
      </w:r>
    </w:p>
    <w:p w14:paraId="4677F996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        printf("\033[0;36mEnter count of workers: \033[0m");</w:t>
      </w:r>
    </w:p>
    <w:p w14:paraId="03AEC18B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        scanf("%d",&amp;n);</w:t>
      </w:r>
    </w:p>
    <w:p w14:paraId="6243A100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    }</w:t>
      </w:r>
    </w:p>
    <w:p w14:paraId="57845CFB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    if (n == 0) </w:t>
      </w:r>
    </w:p>
    <w:p w14:paraId="0BEFFD2D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    {</w:t>
      </w:r>
    </w:p>
    <w:p w14:paraId="10D061B8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    </w:t>
      </w:r>
      <w:r w:rsidRPr="003031D9">
        <w:rPr>
          <w:rFonts w:ascii="Consolas" w:hAnsi="Consolas"/>
          <w:color w:val="7030A0"/>
          <w:sz w:val="20"/>
          <w:szCs w:val="20"/>
          <w:lang w:val="en-US"/>
        </w:rPr>
        <w:tab/>
        <w:t xml:space="preserve">printf("\033[0;32mSee you soon!\033[0m"); </w:t>
      </w:r>
    </w:p>
    <w:p w14:paraId="2541966E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    </w:t>
      </w:r>
      <w:r w:rsidRPr="003031D9">
        <w:rPr>
          <w:rFonts w:ascii="Consolas" w:hAnsi="Consolas"/>
          <w:color w:val="7030A0"/>
          <w:sz w:val="20"/>
          <w:szCs w:val="20"/>
          <w:lang w:val="en-US"/>
        </w:rPr>
        <w:tab/>
        <w:t>break;</w:t>
      </w:r>
    </w:p>
    <w:p w14:paraId="6034B17B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    }</w:t>
      </w:r>
    </w:p>
    <w:p w14:paraId="6089AC60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</w:p>
    <w:p w14:paraId="1CA6BFE9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    // Creatring an array of structures and memory allocating</w:t>
      </w:r>
    </w:p>
    <w:p w14:paraId="441D09BD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    struct Worker *workers = (struct Worker*)malloc(n * sizeof(struct Worker));</w:t>
      </w:r>
    </w:p>
    <w:p w14:paraId="290B6510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    if (workers == NULL) </w:t>
      </w:r>
    </w:p>
    <w:p w14:paraId="3530E2A4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    {</w:t>
      </w:r>
    </w:p>
    <w:p w14:paraId="2F738086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</w:t>
      </w:r>
      <w:r w:rsidRPr="003031D9">
        <w:rPr>
          <w:rFonts w:ascii="Consolas" w:hAnsi="Consolas"/>
          <w:color w:val="7030A0"/>
          <w:sz w:val="20"/>
          <w:szCs w:val="20"/>
          <w:lang w:val="en-US"/>
        </w:rPr>
        <w:tab/>
      </w:r>
      <w:r w:rsidRPr="003031D9">
        <w:rPr>
          <w:rFonts w:ascii="Consolas" w:hAnsi="Consolas"/>
          <w:color w:val="7030A0"/>
          <w:sz w:val="20"/>
          <w:szCs w:val="20"/>
          <w:lang w:val="en-US"/>
        </w:rPr>
        <w:tab/>
        <w:t>perror("\033[0;31mMemory allocation failed\033[0m");</w:t>
      </w:r>
    </w:p>
    <w:p w14:paraId="7D167170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</w:t>
      </w:r>
      <w:r w:rsidRPr="003031D9">
        <w:rPr>
          <w:rFonts w:ascii="Consolas" w:hAnsi="Consolas"/>
          <w:color w:val="7030A0"/>
          <w:sz w:val="20"/>
          <w:szCs w:val="20"/>
          <w:lang w:val="en-US"/>
        </w:rPr>
        <w:tab/>
      </w:r>
      <w:r w:rsidRPr="003031D9">
        <w:rPr>
          <w:rFonts w:ascii="Consolas" w:hAnsi="Consolas"/>
          <w:color w:val="7030A0"/>
          <w:sz w:val="20"/>
          <w:szCs w:val="20"/>
          <w:lang w:val="en-US"/>
        </w:rPr>
        <w:tab/>
        <w:t>exit(EXIT_FAILURE);</w:t>
      </w:r>
    </w:p>
    <w:p w14:paraId="610AD0F1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ab/>
      </w:r>
      <w:r w:rsidRPr="003031D9">
        <w:rPr>
          <w:rFonts w:ascii="Consolas" w:hAnsi="Consolas"/>
          <w:color w:val="7030A0"/>
          <w:sz w:val="20"/>
          <w:szCs w:val="20"/>
          <w:lang w:val="en-US"/>
        </w:rPr>
        <w:tab/>
        <w:t>}</w:t>
      </w:r>
    </w:p>
    <w:p w14:paraId="76FEA61B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</w:p>
    <w:p w14:paraId="223763FA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ab/>
      </w:r>
      <w:r w:rsidRPr="003031D9">
        <w:rPr>
          <w:rFonts w:ascii="Consolas" w:hAnsi="Consolas"/>
          <w:color w:val="7030A0"/>
          <w:sz w:val="20"/>
          <w:szCs w:val="20"/>
          <w:lang w:val="en-US"/>
        </w:rPr>
        <w:tab/>
        <w:t>// Input info about workers</w:t>
      </w:r>
    </w:p>
    <w:p w14:paraId="42034590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    inputWorker(workers, n);</w:t>
      </w:r>
    </w:p>
    <w:p w14:paraId="129073B1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</w:p>
    <w:p w14:paraId="4AB300A0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    // Main task (k input) and displaying it</w:t>
      </w:r>
    </w:p>
    <w:p w14:paraId="502BE439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    int k;</w:t>
      </w:r>
    </w:p>
    <w:p w14:paraId="3EDF4057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    printf("\n\033[0;36mEnter condition of 'k' (years on work): \033[0m");</w:t>
      </w:r>
    </w:p>
    <w:p w14:paraId="15B41716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    scanf("%d", &amp;k);</w:t>
      </w:r>
    </w:p>
    <w:p w14:paraId="38E6536D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</w:p>
    <w:p w14:paraId="771B4B6B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    // Displaying this information and releasing memory</w:t>
      </w:r>
    </w:p>
    <w:p w14:paraId="6D294B5E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    display(workers, n, k);</w:t>
      </w:r>
    </w:p>
    <w:p w14:paraId="643D4CF5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    free(workers);</w:t>
      </w:r>
    </w:p>
    <w:p w14:paraId="1EBE3DEE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</w:p>
    <w:p w14:paraId="035A8EA9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    // Checking for repetiotion of program</w:t>
      </w:r>
    </w:p>
    <w:p w14:paraId="441F898A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    printf("\n\033[0;33mRepeat program? \033[0m('y'/'Y' --- yes / other --- no)\nAnswer: ");</w:t>
      </w:r>
    </w:p>
    <w:p w14:paraId="08EC4A0E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    scanf(" %c", &amp;again);</w:t>
      </w:r>
    </w:p>
    <w:p w14:paraId="6BE1A32C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    if ( (again != 'y') &amp;&amp; (again != 'Y') )</w:t>
      </w:r>
    </w:p>
    <w:p w14:paraId="4A3DAFA4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    {</w:t>
      </w:r>
    </w:p>
    <w:p w14:paraId="3B880CB5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        break;</w:t>
      </w:r>
    </w:p>
    <w:p w14:paraId="6D5C4555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    } </w:t>
      </w:r>
    </w:p>
    <w:p w14:paraId="07DCB5F5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</w:p>
    <w:p w14:paraId="393D3705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}</w:t>
      </w:r>
    </w:p>
    <w:p w14:paraId="7C748B70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 xml:space="preserve">    return 0;</w:t>
      </w:r>
    </w:p>
    <w:p w14:paraId="543ABCB1" w14:textId="1E16329D" w:rsidR="00D54E7B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</w:rPr>
      </w:pPr>
      <w:r w:rsidRPr="003031D9">
        <w:rPr>
          <w:rFonts w:ascii="Consolas" w:hAnsi="Consolas"/>
          <w:color w:val="7030A0"/>
          <w:sz w:val="20"/>
          <w:szCs w:val="20"/>
        </w:rPr>
        <w:t>}</w:t>
      </w:r>
    </w:p>
    <w:p w14:paraId="78C56A73" w14:textId="64C2536A" w:rsidR="00B47224" w:rsidRPr="003031D9" w:rsidRDefault="00B47224" w:rsidP="00B47224">
      <w:pPr>
        <w:ind w:firstLine="0"/>
      </w:pPr>
    </w:p>
    <w:p w14:paraId="6770549E" w14:textId="0039C26D" w:rsidR="00D72EAC" w:rsidRDefault="00D72EAC" w:rsidP="00D54E7B">
      <w:pPr>
        <w:pStyle w:val="a2"/>
        <w:rPr>
          <w:sz w:val="28"/>
          <w:szCs w:val="28"/>
          <w:lang w:val="en-US"/>
        </w:rPr>
      </w:pPr>
      <w:r w:rsidRPr="003031D9">
        <w:t xml:space="preserve">                                                                                   </w:t>
      </w:r>
      <w:r>
        <w:rPr>
          <w:sz w:val="28"/>
          <w:szCs w:val="28"/>
        </w:rPr>
        <w:t>листинг</w:t>
      </w:r>
      <w:r w:rsidRPr="00D72EA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файла</w:t>
      </w:r>
      <w:r w:rsidRPr="00D72EA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functions.c (c)</w:t>
      </w:r>
    </w:p>
    <w:p w14:paraId="70A99B60" w14:textId="77777777" w:rsidR="003031D9" w:rsidRPr="003031D9" w:rsidRDefault="003031D9" w:rsidP="003031D9">
      <w:pPr>
        <w:shd w:val="clear" w:color="auto" w:fill="000000" w:themeFill="text1"/>
        <w:ind w:firstLine="0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>#include "stdio.h"</w:t>
      </w:r>
    </w:p>
    <w:p w14:paraId="35BAAEA2" w14:textId="77777777" w:rsidR="003031D9" w:rsidRPr="003031D9" w:rsidRDefault="003031D9" w:rsidP="003031D9">
      <w:pPr>
        <w:shd w:val="clear" w:color="auto" w:fill="000000" w:themeFill="text1"/>
        <w:ind w:firstLine="0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>#include "stdlib.h"</w:t>
      </w:r>
    </w:p>
    <w:p w14:paraId="55CA40F6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16"/>
          <w:lang w:val="en-US"/>
        </w:rPr>
      </w:pPr>
    </w:p>
    <w:p w14:paraId="49334EFB" w14:textId="77777777" w:rsidR="003031D9" w:rsidRDefault="003031D9" w:rsidP="003031D9">
      <w:pPr>
        <w:shd w:val="clear" w:color="auto" w:fill="000000" w:themeFill="text1"/>
        <w:ind w:firstLine="0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 xml:space="preserve">struct Worker </w:t>
      </w:r>
    </w:p>
    <w:p w14:paraId="4B2AFB7A" w14:textId="5147C3E7" w:rsidR="003031D9" w:rsidRPr="003031D9" w:rsidRDefault="003031D9" w:rsidP="003031D9">
      <w:pPr>
        <w:shd w:val="clear" w:color="auto" w:fill="000000" w:themeFill="text1"/>
        <w:ind w:firstLine="0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>{</w:t>
      </w:r>
    </w:p>
    <w:p w14:paraId="4AFE568E" w14:textId="2B3B762A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>char name[30];</w:t>
      </w:r>
    </w:p>
    <w:p w14:paraId="1A4B5A42" w14:textId="2330F816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>char famName[30];</w:t>
      </w:r>
    </w:p>
    <w:p w14:paraId="57D25331" w14:textId="28AA1AC4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>char surName[30];</w:t>
      </w:r>
    </w:p>
    <w:p w14:paraId="3ACE6800" w14:textId="20D1A294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>char post[30];</w:t>
      </w:r>
    </w:p>
    <w:p w14:paraId="1B78A2BE" w14:textId="2556C549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>int year;</w:t>
      </w:r>
    </w:p>
    <w:p w14:paraId="7E080539" w14:textId="0CDB39DE" w:rsidR="003031D9" w:rsidRPr="003031D9" w:rsidRDefault="003031D9" w:rsidP="003031D9">
      <w:pPr>
        <w:shd w:val="clear" w:color="auto" w:fill="000000" w:themeFill="text1"/>
        <w:ind w:firstLine="0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>};</w:t>
      </w:r>
    </w:p>
    <w:p w14:paraId="14BD5060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16"/>
          <w:lang w:val="en-US"/>
        </w:rPr>
      </w:pPr>
    </w:p>
    <w:p w14:paraId="3DC11F4F" w14:textId="77777777" w:rsidR="003031D9" w:rsidRPr="003031D9" w:rsidRDefault="003031D9" w:rsidP="003031D9">
      <w:pPr>
        <w:shd w:val="clear" w:color="auto" w:fill="000000" w:themeFill="text1"/>
        <w:ind w:firstLine="0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 xml:space="preserve">void inputWorker(struct Worker *workers, int n) </w:t>
      </w:r>
    </w:p>
    <w:p w14:paraId="34DAE886" w14:textId="77777777" w:rsidR="003031D9" w:rsidRPr="003031D9" w:rsidRDefault="003031D9" w:rsidP="003031D9">
      <w:pPr>
        <w:shd w:val="clear" w:color="auto" w:fill="000000" w:themeFill="text1"/>
        <w:ind w:firstLine="0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>{</w:t>
      </w:r>
    </w:p>
    <w:p w14:paraId="38798BBC" w14:textId="77777777" w:rsidR="00482C63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 xml:space="preserve">for (int i = 0; i &lt; n; i++) </w:t>
      </w:r>
    </w:p>
    <w:p w14:paraId="4D1739D1" w14:textId="180CA744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>{</w:t>
      </w:r>
    </w:p>
    <w:p w14:paraId="0F11D84D" w14:textId="001EBE79" w:rsidR="003031D9" w:rsidRPr="003031D9" w:rsidRDefault="003031D9" w:rsidP="00482C63">
      <w:pPr>
        <w:shd w:val="clear" w:color="auto" w:fill="000000" w:themeFill="text1"/>
        <w:ind w:firstLine="1418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>printf("\n\033[0;32mInfo about worker %d:\033[0m\n", i + 1);</w:t>
      </w:r>
    </w:p>
    <w:p w14:paraId="3AA3BF7D" w14:textId="367DD4EA" w:rsidR="003031D9" w:rsidRPr="003031D9" w:rsidRDefault="003031D9" w:rsidP="00482C63">
      <w:pPr>
        <w:shd w:val="clear" w:color="auto" w:fill="000000" w:themeFill="text1"/>
        <w:ind w:firstLine="1418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>printf("First name: ");</w:t>
      </w:r>
    </w:p>
    <w:p w14:paraId="36F5FD1F" w14:textId="145DEE40" w:rsidR="003031D9" w:rsidRPr="003031D9" w:rsidRDefault="003031D9" w:rsidP="00482C63">
      <w:pPr>
        <w:shd w:val="clear" w:color="auto" w:fill="000000" w:themeFill="text1"/>
        <w:ind w:firstLine="1418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>scanf("%s", workers[i].name);</w:t>
      </w:r>
    </w:p>
    <w:p w14:paraId="15FC5885" w14:textId="7289DBEC" w:rsidR="003031D9" w:rsidRPr="003031D9" w:rsidRDefault="003031D9" w:rsidP="00482C63">
      <w:pPr>
        <w:shd w:val="clear" w:color="auto" w:fill="000000" w:themeFill="text1"/>
        <w:ind w:firstLine="1418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>printf("Family name: ");</w:t>
      </w:r>
    </w:p>
    <w:p w14:paraId="0CDC9A05" w14:textId="2DC6E24C" w:rsidR="003031D9" w:rsidRPr="003031D9" w:rsidRDefault="003031D9" w:rsidP="00482C63">
      <w:pPr>
        <w:shd w:val="clear" w:color="auto" w:fill="000000" w:themeFill="text1"/>
        <w:ind w:firstLine="1418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>scanf("%s", workers[i].famName);</w:t>
      </w:r>
    </w:p>
    <w:p w14:paraId="060D7209" w14:textId="41E4574C" w:rsidR="003031D9" w:rsidRPr="003031D9" w:rsidRDefault="003031D9" w:rsidP="00482C63">
      <w:pPr>
        <w:shd w:val="clear" w:color="auto" w:fill="000000" w:themeFill="text1"/>
        <w:ind w:firstLine="1418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>printf("Surname: ");</w:t>
      </w:r>
    </w:p>
    <w:p w14:paraId="4CDC69EF" w14:textId="6FF5E8B5" w:rsidR="003031D9" w:rsidRPr="003031D9" w:rsidRDefault="003031D9" w:rsidP="00482C63">
      <w:pPr>
        <w:shd w:val="clear" w:color="auto" w:fill="000000" w:themeFill="text1"/>
        <w:ind w:firstLine="1418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>scanf("%s", workers[i].surName);</w:t>
      </w:r>
    </w:p>
    <w:p w14:paraId="3ED8C52C" w14:textId="47ED4963" w:rsidR="003031D9" w:rsidRPr="003031D9" w:rsidRDefault="003031D9" w:rsidP="00482C63">
      <w:pPr>
        <w:shd w:val="clear" w:color="auto" w:fill="000000" w:themeFill="text1"/>
        <w:ind w:firstLine="1418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>printf("Post: ");</w:t>
      </w:r>
    </w:p>
    <w:p w14:paraId="1D11108A" w14:textId="75252883" w:rsidR="003031D9" w:rsidRPr="003031D9" w:rsidRDefault="003031D9" w:rsidP="00482C63">
      <w:pPr>
        <w:shd w:val="clear" w:color="auto" w:fill="000000" w:themeFill="text1"/>
        <w:ind w:firstLine="1418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>scanf("%s", workers[i].post);</w:t>
      </w:r>
    </w:p>
    <w:p w14:paraId="32B432A9" w14:textId="2D9029B8" w:rsidR="003031D9" w:rsidRPr="003031D9" w:rsidRDefault="003031D9" w:rsidP="00482C63">
      <w:pPr>
        <w:shd w:val="clear" w:color="auto" w:fill="000000" w:themeFill="text1"/>
        <w:ind w:firstLine="1418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>printf("Year: ");</w:t>
      </w:r>
    </w:p>
    <w:p w14:paraId="46083D88" w14:textId="0E9D42B3" w:rsidR="003031D9" w:rsidRPr="003031D9" w:rsidRDefault="003031D9" w:rsidP="00482C63">
      <w:pPr>
        <w:shd w:val="clear" w:color="auto" w:fill="000000" w:themeFill="text1"/>
        <w:ind w:firstLine="1418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>scanf("%d", &amp;workers[i].year);</w:t>
      </w:r>
    </w:p>
    <w:p w14:paraId="658D759B" w14:textId="77777777" w:rsidR="00482C63" w:rsidRDefault="003031D9" w:rsidP="00482C63">
      <w:pPr>
        <w:shd w:val="clear" w:color="auto" w:fill="000000" w:themeFill="text1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>}</w:t>
      </w:r>
    </w:p>
    <w:p w14:paraId="7C34767B" w14:textId="6135BC80" w:rsidR="003031D9" w:rsidRPr="003031D9" w:rsidRDefault="003031D9" w:rsidP="00482C63">
      <w:pPr>
        <w:shd w:val="clear" w:color="auto" w:fill="000000" w:themeFill="text1"/>
        <w:ind w:firstLine="0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>}</w:t>
      </w:r>
    </w:p>
    <w:p w14:paraId="03B25A3A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16"/>
          <w:lang w:val="en-US"/>
        </w:rPr>
      </w:pPr>
    </w:p>
    <w:p w14:paraId="6C3C1B30" w14:textId="77777777" w:rsidR="003031D9" w:rsidRPr="003031D9" w:rsidRDefault="003031D9" w:rsidP="00482C63">
      <w:pPr>
        <w:shd w:val="clear" w:color="auto" w:fill="000000" w:themeFill="text1"/>
        <w:ind w:firstLine="0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 xml:space="preserve">void display(struct Worker *workers, int n, int k) </w:t>
      </w:r>
    </w:p>
    <w:p w14:paraId="58EC0283" w14:textId="77777777" w:rsidR="003031D9" w:rsidRPr="003031D9" w:rsidRDefault="003031D9" w:rsidP="00482C63">
      <w:pPr>
        <w:shd w:val="clear" w:color="auto" w:fill="000000" w:themeFill="text1"/>
        <w:ind w:firstLine="0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>{</w:t>
      </w:r>
    </w:p>
    <w:p w14:paraId="71294204" w14:textId="42FD926E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>printf("\n\033[0;32mWorker(s) with '%d and more' year(s) of job experience here:\033[0m\n", k);</w:t>
      </w:r>
    </w:p>
    <w:p w14:paraId="376F833F" w14:textId="77777777" w:rsidR="00482C63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 xml:space="preserve">for (int i = 0; i &lt; n; i++) </w:t>
      </w:r>
    </w:p>
    <w:p w14:paraId="56D678E8" w14:textId="1A7C8E65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>{</w:t>
      </w:r>
    </w:p>
    <w:p w14:paraId="56F89FF5" w14:textId="53340874" w:rsidR="00482C63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 xml:space="preserve">      if (workers[i].year &gt;= k) </w:t>
      </w:r>
    </w:p>
    <w:p w14:paraId="7CE93405" w14:textId="4C0AD776" w:rsidR="003031D9" w:rsidRPr="003031D9" w:rsidRDefault="003031D9" w:rsidP="00501E17">
      <w:pPr>
        <w:shd w:val="clear" w:color="auto" w:fill="000000" w:themeFill="text1"/>
        <w:ind w:firstLine="1418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>{</w:t>
      </w:r>
    </w:p>
    <w:p w14:paraId="197D988F" w14:textId="0E352C00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 xml:space="preserve">           printf("First name: %s,\nFamily Name: %s,\n" </w:t>
      </w:r>
    </w:p>
    <w:p w14:paraId="0252596E" w14:textId="6146EF10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 xml:space="preserve">           "Surname: %s,\nPost: %s,\nYear: %d.\n",</w:t>
      </w:r>
    </w:p>
    <w:p w14:paraId="2C3D7C45" w14:textId="794E27DA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 xml:space="preserve">           workers[i].name, workers[i].famName, workers[i].surName,</w:t>
      </w:r>
    </w:p>
    <w:p w14:paraId="4DD53C75" w14:textId="465BDDBE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 xml:space="preserve">           workers[i].post, workers[i].year);</w:t>
      </w:r>
    </w:p>
    <w:p w14:paraId="087D39BC" w14:textId="4D568C21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 xml:space="preserve">           printf("\n");</w:t>
      </w:r>
    </w:p>
    <w:p w14:paraId="471CA3FC" w14:textId="21302456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 xml:space="preserve">      </w:t>
      </w:r>
      <w:r w:rsidR="00482C63">
        <w:rPr>
          <w:rFonts w:ascii="Consolas" w:hAnsi="Consolas"/>
          <w:color w:val="7030A0"/>
          <w:sz w:val="20"/>
          <w:szCs w:val="16"/>
        </w:rPr>
        <w:t xml:space="preserve"> </w:t>
      </w:r>
      <w:r w:rsidRPr="003031D9">
        <w:rPr>
          <w:rFonts w:ascii="Consolas" w:hAnsi="Consolas"/>
          <w:color w:val="7030A0"/>
          <w:sz w:val="20"/>
          <w:szCs w:val="16"/>
          <w:lang w:val="en-US"/>
        </w:rPr>
        <w:t>}</w:t>
      </w:r>
    </w:p>
    <w:p w14:paraId="724449E5" w14:textId="77777777" w:rsidR="00501E17" w:rsidRDefault="003031D9" w:rsidP="00501E17">
      <w:pPr>
        <w:shd w:val="clear" w:color="auto" w:fill="000000" w:themeFill="text1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>}</w:t>
      </w:r>
    </w:p>
    <w:p w14:paraId="42E489AB" w14:textId="2DE2D64E" w:rsidR="003031D9" w:rsidRPr="003031D9" w:rsidRDefault="003031D9" w:rsidP="00501E17">
      <w:pPr>
        <w:shd w:val="clear" w:color="auto" w:fill="000000" w:themeFill="text1"/>
        <w:ind w:firstLine="0"/>
        <w:rPr>
          <w:rFonts w:ascii="Consolas" w:hAnsi="Consolas"/>
          <w:color w:val="7030A0"/>
          <w:sz w:val="20"/>
          <w:szCs w:val="16"/>
          <w:lang w:val="en-US"/>
        </w:rPr>
      </w:pPr>
      <w:r w:rsidRPr="003031D9">
        <w:rPr>
          <w:rFonts w:ascii="Consolas" w:hAnsi="Consolas"/>
          <w:color w:val="7030A0"/>
          <w:sz w:val="20"/>
          <w:szCs w:val="16"/>
          <w:lang w:val="en-US"/>
        </w:rPr>
        <w:t>}</w:t>
      </w:r>
    </w:p>
    <w:p w14:paraId="3513AF67" w14:textId="631EE7A0" w:rsidR="00D72EAC" w:rsidRDefault="00D72EAC" w:rsidP="00D54E7B">
      <w:pPr>
        <w:pStyle w:val="a2"/>
        <w:rPr>
          <w:sz w:val="28"/>
          <w:szCs w:val="28"/>
          <w:lang w:val="en-US"/>
        </w:rPr>
      </w:pPr>
      <w:r w:rsidRPr="00D72EAC">
        <w:rPr>
          <w:lang w:val="en-US"/>
        </w:rPr>
        <w:t xml:space="preserve"> </w:t>
      </w:r>
      <w:r>
        <w:rPr>
          <w:lang w:val="en-US"/>
        </w:rPr>
        <w:t xml:space="preserve">                                                                                 </w:t>
      </w:r>
      <w:r w:rsidRPr="00D72EAC">
        <w:rPr>
          <w:sz w:val="28"/>
          <w:szCs w:val="28"/>
        </w:rPr>
        <w:t>листинг</w:t>
      </w:r>
      <w:r w:rsidRPr="00D72EAC">
        <w:rPr>
          <w:sz w:val="28"/>
          <w:szCs w:val="28"/>
          <w:lang w:val="en-US"/>
        </w:rPr>
        <w:t xml:space="preserve"> </w:t>
      </w:r>
      <w:r w:rsidRPr="00D72EAC">
        <w:rPr>
          <w:sz w:val="28"/>
          <w:szCs w:val="28"/>
        </w:rPr>
        <w:t>файла</w:t>
      </w:r>
      <w:r w:rsidRPr="00D72EAC">
        <w:rPr>
          <w:sz w:val="28"/>
          <w:szCs w:val="28"/>
          <w:lang w:val="en-US"/>
        </w:rPr>
        <w:t xml:space="preserve"> functions.h</w:t>
      </w:r>
      <w:r>
        <w:rPr>
          <w:sz w:val="28"/>
          <w:szCs w:val="28"/>
          <w:lang w:val="en-US"/>
        </w:rPr>
        <w:t xml:space="preserve"> (C)</w:t>
      </w:r>
    </w:p>
    <w:p w14:paraId="268A9ED6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>#ifndef functions_h</w:t>
      </w:r>
    </w:p>
    <w:p w14:paraId="2EFC3EED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>#define functions_h</w:t>
      </w:r>
    </w:p>
    <w:p w14:paraId="1E06D301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>struct Worker;</w:t>
      </w:r>
    </w:p>
    <w:p w14:paraId="06D99D17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>void inputWorker(struct Worker *workers, int n);</w:t>
      </w:r>
    </w:p>
    <w:p w14:paraId="656C3905" w14:textId="777777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>void display(struct Worker *workers, int n, int k);</w:t>
      </w:r>
    </w:p>
    <w:p w14:paraId="33A8E2DB" w14:textId="03D46177" w:rsidR="003031D9" w:rsidRPr="003031D9" w:rsidRDefault="003031D9" w:rsidP="003031D9">
      <w:pPr>
        <w:shd w:val="clear" w:color="auto" w:fill="000000" w:themeFill="text1"/>
        <w:rPr>
          <w:rFonts w:ascii="Consolas" w:hAnsi="Consolas"/>
          <w:color w:val="7030A0"/>
          <w:sz w:val="20"/>
          <w:szCs w:val="20"/>
          <w:lang w:val="en-US"/>
        </w:rPr>
      </w:pPr>
      <w:r w:rsidRPr="003031D9">
        <w:rPr>
          <w:rFonts w:ascii="Consolas" w:hAnsi="Consolas"/>
          <w:color w:val="7030A0"/>
          <w:sz w:val="20"/>
          <w:szCs w:val="20"/>
          <w:lang w:val="en-US"/>
        </w:rPr>
        <w:t>#endif</w:t>
      </w:r>
    </w:p>
    <w:p w14:paraId="3C45BAAC" w14:textId="0CE744E3" w:rsidR="00441F99" w:rsidRDefault="00BE2C89" w:rsidP="00D54E7B">
      <w:pPr>
        <w:pStyle w:val="a2"/>
        <w:rPr>
          <w:sz w:val="28"/>
          <w:szCs w:val="28"/>
        </w:rPr>
      </w:pPr>
      <w:r w:rsidRPr="003031D9">
        <w:br/>
      </w:r>
      <w:bookmarkStart w:id="4" w:name="_Toc103178904"/>
      <w:r w:rsidR="00441F99" w:rsidRPr="00CA0ABB">
        <w:rPr>
          <w:sz w:val="28"/>
          <w:szCs w:val="28"/>
        </w:rPr>
        <w:t xml:space="preserve">Результат работы программы </w:t>
      </w:r>
      <w:r w:rsidR="00B47224">
        <w:rPr>
          <w:sz w:val="28"/>
          <w:szCs w:val="28"/>
          <w:lang w:val="en-US"/>
        </w:rPr>
        <w:t>lab</w:t>
      </w:r>
      <w:bookmarkEnd w:id="4"/>
      <w:r w:rsidR="00D72EAC" w:rsidRPr="00D72EAC">
        <w:rPr>
          <w:sz w:val="28"/>
          <w:szCs w:val="28"/>
        </w:rPr>
        <w:t>10</w:t>
      </w:r>
      <w:r w:rsidR="00721D45" w:rsidRPr="00721D45">
        <w:rPr>
          <w:sz w:val="28"/>
          <w:szCs w:val="28"/>
        </w:rPr>
        <w:t>.</w:t>
      </w:r>
      <w:r w:rsidR="00721D45">
        <w:rPr>
          <w:sz w:val="28"/>
          <w:szCs w:val="28"/>
          <w:lang w:val="en-US"/>
        </w:rPr>
        <w:t>c</w:t>
      </w:r>
      <w:r w:rsidR="00721D45" w:rsidRPr="00FA3B41">
        <w:rPr>
          <w:sz w:val="28"/>
          <w:szCs w:val="28"/>
        </w:rPr>
        <w:t xml:space="preserve"> </w:t>
      </w:r>
      <w:r w:rsidR="002E7FC9" w:rsidRPr="00CA0ABB">
        <w:rPr>
          <w:sz w:val="28"/>
          <w:szCs w:val="28"/>
        </w:rPr>
        <w:t>(С)</w:t>
      </w:r>
    </w:p>
    <w:p w14:paraId="1B75AB45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  <w:r w:rsidRPr="00387C44">
        <w:rPr>
          <w:rFonts w:ascii="Consolas" w:hAnsi="Consolas"/>
          <w:color w:val="4472C4" w:themeColor="accent5"/>
          <w:sz w:val="20"/>
          <w:szCs w:val="16"/>
          <w:lang w:val="en-US"/>
        </w:rPr>
        <w:t xml:space="preserve">Enter count of workers: </w:t>
      </w:r>
      <w:r w:rsidRPr="00387C44">
        <w:rPr>
          <w:rFonts w:ascii="Consolas" w:hAnsi="Consolas"/>
          <w:color w:val="FFFFFF" w:themeColor="background1"/>
          <w:sz w:val="20"/>
          <w:szCs w:val="16"/>
          <w:lang w:val="en-US"/>
        </w:rPr>
        <w:t>2</w:t>
      </w:r>
    </w:p>
    <w:p w14:paraId="0C384545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</w:p>
    <w:p w14:paraId="65C61B51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70AD47" w:themeColor="accent6"/>
          <w:sz w:val="20"/>
          <w:szCs w:val="16"/>
          <w:lang w:val="en-US"/>
        </w:rPr>
      </w:pPr>
      <w:r w:rsidRPr="00387C44">
        <w:rPr>
          <w:rFonts w:ascii="Consolas" w:hAnsi="Consolas"/>
          <w:color w:val="70AD47" w:themeColor="accent6"/>
          <w:sz w:val="20"/>
          <w:szCs w:val="16"/>
          <w:lang w:val="en-US"/>
        </w:rPr>
        <w:t>Info about worker 1:</w:t>
      </w:r>
    </w:p>
    <w:p w14:paraId="7C12D58D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  <w:r w:rsidRPr="00387C44">
        <w:rPr>
          <w:rFonts w:ascii="Consolas" w:hAnsi="Consolas"/>
          <w:color w:val="FFFFFF" w:themeColor="background1"/>
          <w:sz w:val="20"/>
          <w:szCs w:val="16"/>
          <w:lang w:val="en-US"/>
        </w:rPr>
        <w:t>First name: Mario</w:t>
      </w:r>
    </w:p>
    <w:p w14:paraId="79978E56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  <w:r w:rsidRPr="00387C44">
        <w:rPr>
          <w:rFonts w:ascii="Consolas" w:hAnsi="Consolas"/>
          <w:color w:val="FFFFFF" w:themeColor="background1"/>
          <w:sz w:val="20"/>
          <w:szCs w:val="16"/>
          <w:lang w:val="en-US"/>
        </w:rPr>
        <w:t>Family name: Luka</w:t>
      </w:r>
    </w:p>
    <w:p w14:paraId="463C6CDB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  <w:r w:rsidRPr="00387C44">
        <w:rPr>
          <w:rFonts w:ascii="Consolas" w:hAnsi="Consolas"/>
          <w:color w:val="FFFFFF" w:themeColor="background1"/>
          <w:sz w:val="20"/>
          <w:szCs w:val="16"/>
          <w:lang w:val="en-US"/>
        </w:rPr>
        <w:t>Surname: Luidgio</w:t>
      </w:r>
    </w:p>
    <w:p w14:paraId="1728F1E4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  <w:r w:rsidRPr="00387C44">
        <w:rPr>
          <w:rFonts w:ascii="Consolas" w:hAnsi="Consolas"/>
          <w:color w:val="FFFFFF" w:themeColor="background1"/>
          <w:sz w:val="20"/>
          <w:szCs w:val="16"/>
          <w:lang w:val="en-US"/>
        </w:rPr>
        <w:t>Post: Rector</w:t>
      </w:r>
    </w:p>
    <w:p w14:paraId="18D473A0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  <w:r w:rsidRPr="00387C44">
        <w:rPr>
          <w:rFonts w:ascii="Consolas" w:hAnsi="Consolas"/>
          <w:color w:val="FFFFFF" w:themeColor="background1"/>
          <w:sz w:val="20"/>
          <w:szCs w:val="16"/>
          <w:lang w:val="en-US"/>
        </w:rPr>
        <w:t>Year: 9</w:t>
      </w:r>
    </w:p>
    <w:p w14:paraId="296472A8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</w:p>
    <w:p w14:paraId="0D8F4CFC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70AD47" w:themeColor="accent6"/>
          <w:sz w:val="20"/>
          <w:szCs w:val="16"/>
          <w:lang w:val="en-US"/>
        </w:rPr>
      </w:pPr>
      <w:r w:rsidRPr="00387C44">
        <w:rPr>
          <w:rFonts w:ascii="Consolas" w:hAnsi="Consolas"/>
          <w:color w:val="70AD47" w:themeColor="accent6"/>
          <w:sz w:val="20"/>
          <w:szCs w:val="16"/>
          <w:lang w:val="en-US"/>
        </w:rPr>
        <w:t>Info about worker 2:</w:t>
      </w:r>
    </w:p>
    <w:p w14:paraId="4D890AA1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  <w:r w:rsidRPr="00387C44">
        <w:rPr>
          <w:rFonts w:ascii="Consolas" w:hAnsi="Consolas"/>
          <w:color w:val="FFFFFF" w:themeColor="background1"/>
          <w:sz w:val="20"/>
          <w:szCs w:val="16"/>
          <w:lang w:val="en-US"/>
        </w:rPr>
        <w:t>First name: Francesco</w:t>
      </w:r>
    </w:p>
    <w:p w14:paraId="1D69AD57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  <w:r w:rsidRPr="00387C44">
        <w:rPr>
          <w:rFonts w:ascii="Consolas" w:hAnsi="Consolas"/>
          <w:color w:val="FFFFFF" w:themeColor="background1"/>
          <w:sz w:val="20"/>
          <w:szCs w:val="16"/>
          <w:lang w:val="en-US"/>
        </w:rPr>
        <w:t>Family name: Stefanello</w:t>
      </w:r>
    </w:p>
    <w:p w14:paraId="7A2B96D4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  <w:r w:rsidRPr="00387C44">
        <w:rPr>
          <w:rFonts w:ascii="Consolas" w:hAnsi="Consolas"/>
          <w:color w:val="FFFFFF" w:themeColor="background1"/>
          <w:sz w:val="20"/>
          <w:szCs w:val="16"/>
          <w:lang w:val="en-US"/>
        </w:rPr>
        <w:t>Surname: Luchini</w:t>
      </w:r>
    </w:p>
    <w:p w14:paraId="75463401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  <w:r w:rsidRPr="00387C44">
        <w:rPr>
          <w:rFonts w:ascii="Consolas" w:hAnsi="Consolas"/>
          <w:color w:val="FFFFFF" w:themeColor="background1"/>
          <w:sz w:val="20"/>
          <w:szCs w:val="16"/>
          <w:lang w:val="en-US"/>
        </w:rPr>
        <w:t>Post: Professor</w:t>
      </w:r>
    </w:p>
    <w:p w14:paraId="21460745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  <w:r w:rsidRPr="00387C44">
        <w:rPr>
          <w:rFonts w:ascii="Consolas" w:hAnsi="Consolas"/>
          <w:color w:val="FFFFFF" w:themeColor="background1"/>
          <w:sz w:val="20"/>
          <w:szCs w:val="16"/>
          <w:lang w:val="en-US"/>
        </w:rPr>
        <w:t>Year: 5</w:t>
      </w:r>
    </w:p>
    <w:p w14:paraId="1691B41E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</w:p>
    <w:p w14:paraId="6EB79267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  <w:r w:rsidRPr="00387C44">
        <w:rPr>
          <w:rFonts w:ascii="Consolas" w:hAnsi="Consolas"/>
          <w:color w:val="4472C4" w:themeColor="accent5"/>
          <w:sz w:val="20"/>
          <w:szCs w:val="16"/>
          <w:lang w:val="en-US"/>
        </w:rPr>
        <w:t xml:space="preserve">Enter condition of 'k' (years on work): </w:t>
      </w:r>
      <w:r w:rsidRPr="00387C44">
        <w:rPr>
          <w:rFonts w:ascii="Consolas" w:hAnsi="Consolas"/>
          <w:color w:val="FFFFFF" w:themeColor="background1"/>
          <w:sz w:val="20"/>
          <w:szCs w:val="16"/>
          <w:lang w:val="en-US"/>
        </w:rPr>
        <w:t>3</w:t>
      </w:r>
    </w:p>
    <w:p w14:paraId="13785967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</w:p>
    <w:p w14:paraId="0B0A921F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70AD47" w:themeColor="accent6"/>
          <w:sz w:val="20"/>
          <w:szCs w:val="16"/>
          <w:lang w:val="en-US"/>
        </w:rPr>
      </w:pPr>
      <w:r w:rsidRPr="00387C44">
        <w:rPr>
          <w:rFonts w:ascii="Consolas" w:hAnsi="Consolas"/>
          <w:color w:val="70AD47" w:themeColor="accent6"/>
          <w:sz w:val="20"/>
          <w:szCs w:val="16"/>
          <w:lang w:val="en-US"/>
        </w:rPr>
        <w:t>Worker(s) with '3 and more' year(s) of job experience here:</w:t>
      </w:r>
    </w:p>
    <w:p w14:paraId="2F94709A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  <w:r w:rsidRPr="00387C44">
        <w:rPr>
          <w:rFonts w:ascii="Consolas" w:hAnsi="Consolas"/>
          <w:color w:val="FFFFFF" w:themeColor="background1"/>
          <w:sz w:val="20"/>
          <w:szCs w:val="16"/>
          <w:lang w:val="en-US"/>
        </w:rPr>
        <w:t>First name: Mario,</w:t>
      </w:r>
    </w:p>
    <w:p w14:paraId="6CB08668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  <w:r w:rsidRPr="00387C44">
        <w:rPr>
          <w:rFonts w:ascii="Consolas" w:hAnsi="Consolas"/>
          <w:color w:val="FFFFFF" w:themeColor="background1"/>
          <w:sz w:val="20"/>
          <w:szCs w:val="16"/>
          <w:lang w:val="en-US"/>
        </w:rPr>
        <w:t>Family Name: Luka,</w:t>
      </w:r>
    </w:p>
    <w:p w14:paraId="4B21220A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  <w:r w:rsidRPr="00387C44">
        <w:rPr>
          <w:rFonts w:ascii="Consolas" w:hAnsi="Consolas"/>
          <w:color w:val="FFFFFF" w:themeColor="background1"/>
          <w:sz w:val="20"/>
          <w:szCs w:val="16"/>
          <w:lang w:val="en-US"/>
        </w:rPr>
        <w:t>Surname: Luidgio,</w:t>
      </w:r>
    </w:p>
    <w:p w14:paraId="5123C6F4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  <w:r w:rsidRPr="00387C44">
        <w:rPr>
          <w:rFonts w:ascii="Consolas" w:hAnsi="Consolas"/>
          <w:color w:val="FFFFFF" w:themeColor="background1"/>
          <w:sz w:val="20"/>
          <w:szCs w:val="16"/>
          <w:lang w:val="en-US"/>
        </w:rPr>
        <w:t>Post: Rector,</w:t>
      </w:r>
    </w:p>
    <w:p w14:paraId="64945901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  <w:r w:rsidRPr="00387C44">
        <w:rPr>
          <w:rFonts w:ascii="Consolas" w:hAnsi="Consolas"/>
          <w:color w:val="FFFFFF" w:themeColor="background1"/>
          <w:sz w:val="20"/>
          <w:szCs w:val="16"/>
          <w:lang w:val="en-US"/>
        </w:rPr>
        <w:t>Year: 9.</w:t>
      </w:r>
    </w:p>
    <w:p w14:paraId="2A275774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</w:p>
    <w:p w14:paraId="4252B9AF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  <w:r w:rsidRPr="00387C44">
        <w:rPr>
          <w:rFonts w:ascii="Consolas" w:hAnsi="Consolas"/>
          <w:color w:val="FFFFFF" w:themeColor="background1"/>
          <w:sz w:val="20"/>
          <w:szCs w:val="16"/>
          <w:lang w:val="en-US"/>
        </w:rPr>
        <w:t>First name: Francesco,</w:t>
      </w:r>
    </w:p>
    <w:p w14:paraId="7AAA3F6B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  <w:r w:rsidRPr="00387C44">
        <w:rPr>
          <w:rFonts w:ascii="Consolas" w:hAnsi="Consolas"/>
          <w:color w:val="FFFFFF" w:themeColor="background1"/>
          <w:sz w:val="20"/>
          <w:szCs w:val="16"/>
          <w:lang w:val="en-US"/>
        </w:rPr>
        <w:t>Family Name: Stefanello,</w:t>
      </w:r>
    </w:p>
    <w:p w14:paraId="704FEBB2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  <w:r w:rsidRPr="00387C44">
        <w:rPr>
          <w:rFonts w:ascii="Consolas" w:hAnsi="Consolas"/>
          <w:color w:val="FFFFFF" w:themeColor="background1"/>
          <w:sz w:val="20"/>
          <w:szCs w:val="16"/>
          <w:lang w:val="en-US"/>
        </w:rPr>
        <w:t>Surname: Luchini,</w:t>
      </w:r>
    </w:p>
    <w:p w14:paraId="4512075F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  <w:r w:rsidRPr="00387C44">
        <w:rPr>
          <w:rFonts w:ascii="Consolas" w:hAnsi="Consolas"/>
          <w:color w:val="FFFFFF" w:themeColor="background1"/>
          <w:sz w:val="20"/>
          <w:szCs w:val="16"/>
          <w:lang w:val="en-US"/>
        </w:rPr>
        <w:t>Post: Professor,</w:t>
      </w:r>
    </w:p>
    <w:p w14:paraId="5FB19D27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  <w:r w:rsidRPr="00387C44">
        <w:rPr>
          <w:rFonts w:ascii="Consolas" w:hAnsi="Consolas"/>
          <w:color w:val="FFFFFF" w:themeColor="background1"/>
          <w:sz w:val="20"/>
          <w:szCs w:val="16"/>
          <w:lang w:val="en-US"/>
        </w:rPr>
        <w:t>Year: 5.</w:t>
      </w:r>
    </w:p>
    <w:p w14:paraId="3BE6D29C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</w:p>
    <w:p w14:paraId="212A84AA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</w:p>
    <w:p w14:paraId="77302700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  <w:r w:rsidRPr="00387C44">
        <w:rPr>
          <w:rFonts w:ascii="Consolas" w:hAnsi="Consolas"/>
          <w:color w:val="FFC000" w:themeColor="accent4"/>
          <w:sz w:val="20"/>
          <w:szCs w:val="16"/>
          <w:lang w:val="en-US"/>
        </w:rPr>
        <w:t xml:space="preserve">Repeat program? </w:t>
      </w:r>
      <w:r w:rsidRPr="00387C44">
        <w:rPr>
          <w:rFonts w:ascii="Consolas" w:hAnsi="Consolas"/>
          <w:color w:val="FFFFFF" w:themeColor="background1"/>
          <w:sz w:val="20"/>
          <w:szCs w:val="16"/>
          <w:lang w:val="en-US"/>
        </w:rPr>
        <w:t>('y'/'Y' --- yes / other --- no)</w:t>
      </w:r>
    </w:p>
    <w:p w14:paraId="0D552284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  <w:r w:rsidRPr="00387C44">
        <w:rPr>
          <w:rFonts w:ascii="Consolas" w:hAnsi="Consolas"/>
          <w:color w:val="FFFFFF" w:themeColor="background1"/>
          <w:sz w:val="20"/>
          <w:szCs w:val="16"/>
          <w:lang w:val="en-US"/>
        </w:rPr>
        <w:t>Answer: no</w:t>
      </w:r>
    </w:p>
    <w:p w14:paraId="1619CAA4" w14:textId="77777777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</w:p>
    <w:p w14:paraId="1F4A7D2D" w14:textId="767FC141" w:rsidR="00387C44" w:rsidRPr="00387C44" w:rsidRDefault="00387C44" w:rsidP="00387C44">
      <w:pPr>
        <w:shd w:val="clear" w:color="auto" w:fill="000000" w:themeFill="text1"/>
        <w:rPr>
          <w:rFonts w:ascii="Consolas" w:hAnsi="Consolas"/>
          <w:color w:val="FFFFFF" w:themeColor="background1"/>
          <w:sz w:val="20"/>
          <w:szCs w:val="16"/>
          <w:lang w:val="en-US"/>
        </w:rPr>
      </w:pPr>
      <w:r w:rsidRPr="00387C44">
        <w:rPr>
          <w:rFonts w:ascii="Consolas" w:hAnsi="Consolas"/>
          <w:color w:val="FFFFFF" w:themeColor="background1"/>
          <w:sz w:val="20"/>
          <w:szCs w:val="16"/>
          <w:lang w:val="en-US"/>
        </w:rPr>
        <w:t>D:\Univer\Prog\My\10&gt;</w:t>
      </w:r>
    </w:p>
    <w:p w14:paraId="44744889" w14:textId="56B904FF" w:rsidR="00441F99" w:rsidRPr="00387C44" w:rsidRDefault="00441F99" w:rsidP="00527147">
      <w:pPr>
        <w:ind w:firstLine="0"/>
        <w:rPr>
          <w:lang w:val="en-US"/>
        </w:rPr>
      </w:pPr>
    </w:p>
    <w:sectPr w:rsidR="00441F99" w:rsidRPr="00387C44" w:rsidSect="00B92DD4">
      <w:footerReference w:type="default" r:id="rId11"/>
      <w:pgSz w:w="11906" w:h="16838"/>
      <w:pgMar w:top="1134" w:right="851" w:bottom="1134" w:left="1701" w:header="340" w:footer="454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E72617" w14:textId="77777777" w:rsidR="00020100" w:rsidRDefault="00020100" w:rsidP="0092711E">
      <w:r>
        <w:separator/>
      </w:r>
    </w:p>
  </w:endnote>
  <w:endnote w:type="continuationSeparator" w:id="0">
    <w:p w14:paraId="08196E1D" w14:textId="77777777" w:rsidR="00020100" w:rsidRDefault="00020100" w:rsidP="009271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F658D6E3-0439-4B39-BDB0-97FF82E2FBA7}"/>
    <w:embedBold r:id="rId2" w:fontKey="{1BF25CF0-FB5B-4D1E-875F-FAD4E52A5B99}"/>
    <w:embedItalic r:id="rId3" w:fontKey="{A9FBAB9C-B726-428D-AEA1-64A5A72F588E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4" w:fontKey="{9EB6711A-C40C-4530-8DDC-78CC3E7CDCB0}"/>
    <w:embedItalic r:id="rId5" w:fontKey="{764779CB-9A2B-4AD7-AD83-8B605CAF0FD2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Italic r:id="rId6" w:fontKey="{4E6DEDB7-2A70-4A72-A48D-75E4267A67EA}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7" w:fontKey="{E61429FB-5196-4FB4-B477-20E592521B8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F2CB33" w14:textId="4DF65CA1" w:rsidR="00D54E7B" w:rsidRDefault="00D54E7B" w:rsidP="0092711E">
    <w:pPr>
      <w:pStyle w:val="afa"/>
    </w:pPr>
    <w:r>
      <w:rPr>
        <w:noProof/>
      </w:rPr>
      <w:fldChar w:fldCharType="begin"/>
    </w:r>
    <w:r>
      <w:rPr>
        <w:noProof/>
      </w:rPr>
      <w:instrText>PAGE   \* MERGEFORMAT</w:instrText>
    </w:r>
    <w:r>
      <w:rPr>
        <w:noProof/>
      </w:rP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770239" w14:textId="20707FBE" w:rsidR="00D54E7B" w:rsidRDefault="00D54E7B" w:rsidP="00155AFB">
    <w:pPr>
      <w:pStyle w:val="afa"/>
      <w:ind w:right="-2"/>
    </w:pPr>
    <w:r>
      <w:t>Санкт-Петербург 2023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1AC00F" w14:textId="597FDA42" w:rsidR="00D54E7B" w:rsidRDefault="00D54E7B" w:rsidP="0092711E">
    <w:pPr>
      <w:pStyle w:val="afa"/>
    </w:pPr>
    <w:r>
      <w:rPr>
        <w:noProof/>
      </w:rPr>
      <w:fldChar w:fldCharType="begin"/>
    </w:r>
    <w:r>
      <w:rPr>
        <w:noProof/>
      </w:rPr>
      <w:instrText>PAGE   \* MERGEFORMAT</w:instrText>
    </w:r>
    <w:r>
      <w:rPr>
        <w:noProof/>
      </w:rP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AE6161" w14:textId="77777777" w:rsidR="00020100" w:rsidRDefault="00020100" w:rsidP="0092711E">
      <w:r>
        <w:separator/>
      </w:r>
    </w:p>
  </w:footnote>
  <w:footnote w:type="continuationSeparator" w:id="0">
    <w:p w14:paraId="78804B68" w14:textId="77777777" w:rsidR="00020100" w:rsidRDefault="00020100" w:rsidP="009271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C156E"/>
    <w:multiLevelType w:val="multilevel"/>
    <w:tmpl w:val="9F8A123A"/>
    <w:lvl w:ilvl="0">
      <w:start w:val="1"/>
      <w:numFmt w:val="decimal"/>
      <w:suff w:val="space"/>
      <w:lvlText w:val="Таблица %1 -"/>
      <w:lvlJc w:val="left"/>
      <w:pPr>
        <w:ind w:left="709" w:hanging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1">
    <w:nsid w:val="0AD96128"/>
    <w:multiLevelType w:val="multilevel"/>
    <w:tmpl w:val="ECC6E9E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7524E34"/>
    <w:multiLevelType w:val="multilevel"/>
    <w:tmpl w:val="7F5EBDA0"/>
    <w:lvl w:ilvl="0">
      <w:start w:val="1"/>
      <w:numFmt w:val="decimal"/>
      <w:pStyle w:val="a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Restart w:val="0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220D7C70"/>
    <w:multiLevelType w:val="multilevel"/>
    <w:tmpl w:val="F7CE5716"/>
    <w:lvl w:ilvl="0">
      <w:start w:val="1"/>
      <w:numFmt w:val="decimal"/>
      <w:suff w:val="space"/>
      <w:lvlText w:val="Рисунок %1 -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36436939"/>
    <w:multiLevelType w:val="hybridMultilevel"/>
    <w:tmpl w:val="0B46E7DE"/>
    <w:lvl w:ilvl="0" w:tplc="D3FCF7F2">
      <w:start w:val="1"/>
      <w:numFmt w:val="decimal"/>
      <w:pStyle w:val="a0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DB00DE"/>
    <w:multiLevelType w:val="hybridMultilevel"/>
    <w:tmpl w:val="CB7877A6"/>
    <w:lvl w:ilvl="0" w:tplc="FE0A8AF0">
      <w:start w:val="1"/>
      <w:numFmt w:val="bullet"/>
      <w:pStyle w:val="a1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DC64793C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B61316"/>
    <w:multiLevelType w:val="multilevel"/>
    <w:tmpl w:val="8A1E1AB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472F2AA3"/>
    <w:multiLevelType w:val="multilevel"/>
    <w:tmpl w:val="2758BE70"/>
    <w:lvl w:ilvl="0">
      <w:start w:val="1"/>
      <w:numFmt w:val="russianUpper"/>
      <w:pStyle w:val="a2"/>
      <w:suff w:val="nothing"/>
      <w:lvlText w:val="Приложение %1"/>
      <w:lvlJc w:val="left"/>
      <w:pPr>
        <w:ind w:left="0" w:firstLine="0"/>
      </w:pPr>
      <w:rPr>
        <w:rFonts w:hint="default"/>
        <w:sz w:val="28"/>
        <w:szCs w:val="28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48506D09"/>
    <w:multiLevelType w:val="multilevel"/>
    <w:tmpl w:val="A87AEF90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a3"/>
      <w:suff w:val="space"/>
      <w:lvlText w:val="%1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suff w:val="space"/>
      <w:lvlText w:val="Таблица %1.%8 —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suff w:val="space"/>
      <w:lvlText w:val="Рисунок %1.%9 —"/>
      <w:lvlJc w:val="left"/>
      <w:pPr>
        <w:ind w:left="1584" w:hanging="1584"/>
      </w:pPr>
      <w:rPr>
        <w:rFonts w:hint="default"/>
      </w:rPr>
    </w:lvl>
  </w:abstractNum>
  <w:abstractNum w:abstractNumId="9" w15:restartNumberingAfterBreak="1">
    <w:nsid w:val="4A65422D"/>
    <w:multiLevelType w:val="multilevel"/>
    <w:tmpl w:val="2E8868F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0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0" w:firstLine="0"/>
      </w:pPr>
      <w:rPr>
        <w:rFonts w:hint="default"/>
      </w:rPr>
    </w:lvl>
  </w:abstractNum>
  <w:abstractNum w:abstractNumId="10" w15:restartNumberingAfterBreak="0">
    <w:nsid w:val="4A7351C5"/>
    <w:multiLevelType w:val="multilevel"/>
    <w:tmpl w:val="AE92828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637D0F77"/>
    <w:multiLevelType w:val="multilevel"/>
    <w:tmpl w:val="2BBE6A74"/>
    <w:lvl w:ilvl="0">
      <w:start w:val="1"/>
      <w:numFmt w:val="decimal"/>
      <w:pStyle w:val="a4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6BB55568"/>
    <w:multiLevelType w:val="singleLevel"/>
    <w:tmpl w:val="7D56F43C"/>
    <w:lvl w:ilvl="0">
      <w:start w:val="4"/>
      <w:numFmt w:val="bullet"/>
      <w:lvlText w:val="-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13" w15:restartNumberingAfterBreak="0">
    <w:nsid w:val="6CB35587"/>
    <w:multiLevelType w:val="hybridMultilevel"/>
    <w:tmpl w:val="EBC4636C"/>
    <w:lvl w:ilvl="0" w:tplc="C07600F6">
      <w:start w:val="1"/>
      <w:numFmt w:val="decimal"/>
      <w:pStyle w:val="a5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8F7C78"/>
    <w:multiLevelType w:val="hybridMultilevel"/>
    <w:tmpl w:val="C346EDBC"/>
    <w:lvl w:ilvl="0" w:tplc="1E645FE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77E84AB6"/>
    <w:multiLevelType w:val="multilevel"/>
    <w:tmpl w:val="6FA0CCD8"/>
    <w:lvl w:ilvl="0">
      <w:start w:val="1"/>
      <w:numFmt w:val="russianUpper"/>
      <w:suff w:val="space"/>
      <w:lvlText w:val="Приложение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8"/>
  </w:num>
  <w:num w:numId="2">
    <w:abstractNumId w:val="5"/>
  </w:num>
  <w:num w:numId="3">
    <w:abstractNumId w:val="11"/>
  </w:num>
  <w:num w:numId="4">
    <w:abstractNumId w:val="7"/>
  </w:num>
  <w:num w:numId="5">
    <w:abstractNumId w:val="2"/>
  </w:num>
  <w:num w:numId="6">
    <w:abstractNumId w:val="8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1" w:hanging="431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431" w:hanging="431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431" w:hanging="431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431" w:hanging="431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431" w:hanging="431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431" w:hanging="431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431" w:hanging="431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%1.%2.%3.%4.%5.%6.%7.%8"/>
        <w:lvlJc w:val="left"/>
        <w:pPr>
          <w:ind w:left="431" w:hanging="431"/>
        </w:pPr>
        <w:rPr>
          <w:rFonts w:hint="default"/>
        </w:rPr>
      </w:lvl>
    </w:lvlOverride>
    <w:lvlOverride w:ilvl="8">
      <w:lvl w:ilvl="8">
        <w:start w:val="1"/>
        <w:numFmt w:val="decimal"/>
        <w:suff w:val="space"/>
        <w:lvlText w:val="%1.%2.%3.%4.%5.%6.%7.%8.%9"/>
        <w:lvlJc w:val="left"/>
        <w:pPr>
          <w:ind w:left="431" w:hanging="431"/>
        </w:pPr>
        <w:rPr>
          <w:rFonts w:hint="default"/>
        </w:rPr>
      </w:lvl>
    </w:lvlOverride>
  </w:num>
  <w:num w:numId="7">
    <w:abstractNumId w:val="13"/>
  </w:num>
  <w:num w:numId="8">
    <w:abstractNumId w:val="4"/>
  </w:num>
  <w:num w:numId="9">
    <w:abstractNumId w:val="3"/>
  </w:num>
  <w:num w:numId="10">
    <w:abstractNumId w:val="0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0"/>
  </w:num>
  <w:num w:numId="14">
    <w:abstractNumId w:val="6"/>
  </w:num>
  <w:num w:numId="15">
    <w:abstractNumId w:val="15"/>
  </w:num>
  <w:num w:numId="16">
    <w:abstractNumId w:val="8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17">
    <w:abstractNumId w:val="8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1" w:hanging="431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431" w:hanging="431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431" w:hanging="431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431" w:hanging="431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431" w:hanging="431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431" w:hanging="431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431" w:hanging="431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Таблица %1.%8 —"/>
        <w:lvlJc w:val="left"/>
        <w:pPr>
          <w:ind w:left="431" w:hanging="431"/>
        </w:pPr>
        <w:rPr>
          <w:rFonts w:hint="default"/>
        </w:rPr>
      </w:lvl>
    </w:lvlOverride>
    <w:lvlOverride w:ilvl="8">
      <w:lvl w:ilvl="8">
        <w:start w:val="1"/>
        <w:numFmt w:val="decimal"/>
        <w:suff w:val="space"/>
        <w:lvlText w:val="Рисунок %1.%9 —"/>
        <w:lvlJc w:val="left"/>
        <w:pPr>
          <w:ind w:left="431" w:hanging="431"/>
        </w:pPr>
        <w:rPr>
          <w:rFonts w:hint="default"/>
        </w:rPr>
      </w:lvl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9"/>
  </w:num>
  <w:num w:numId="22">
    <w:abstractNumId w:val="1"/>
  </w:num>
  <w:num w:numId="2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2"/>
  </w:num>
  <w:num w:numId="25">
    <w:abstractNumId w:val="14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attachedTemplate r:id="rId1"/>
  <w:defaultTabStop w:val="141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1568"/>
    <w:rsid w:val="000024F2"/>
    <w:rsid w:val="0000607C"/>
    <w:rsid w:val="00006D99"/>
    <w:rsid w:val="00010087"/>
    <w:rsid w:val="00011E31"/>
    <w:rsid w:val="00013208"/>
    <w:rsid w:val="00013C80"/>
    <w:rsid w:val="00020100"/>
    <w:rsid w:val="000221E9"/>
    <w:rsid w:val="0003243D"/>
    <w:rsid w:val="00041251"/>
    <w:rsid w:val="00043EA7"/>
    <w:rsid w:val="00045EDC"/>
    <w:rsid w:val="00050784"/>
    <w:rsid w:val="00062474"/>
    <w:rsid w:val="000732FE"/>
    <w:rsid w:val="00080E82"/>
    <w:rsid w:val="000811C1"/>
    <w:rsid w:val="000940CB"/>
    <w:rsid w:val="000941DE"/>
    <w:rsid w:val="00097668"/>
    <w:rsid w:val="00097916"/>
    <w:rsid w:val="000A108B"/>
    <w:rsid w:val="000A2419"/>
    <w:rsid w:val="000A46CC"/>
    <w:rsid w:val="000B0B62"/>
    <w:rsid w:val="000B314B"/>
    <w:rsid w:val="000B37DB"/>
    <w:rsid w:val="000B4050"/>
    <w:rsid w:val="000C736A"/>
    <w:rsid w:val="000D6810"/>
    <w:rsid w:val="000E021C"/>
    <w:rsid w:val="000E1CAE"/>
    <w:rsid w:val="000E7F74"/>
    <w:rsid w:val="000F073F"/>
    <w:rsid w:val="000F473B"/>
    <w:rsid w:val="0010435A"/>
    <w:rsid w:val="00104F0D"/>
    <w:rsid w:val="0010599D"/>
    <w:rsid w:val="00106066"/>
    <w:rsid w:val="001323E3"/>
    <w:rsid w:val="001356F3"/>
    <w:rsid w:val="00140FAA"/>
    <w:rsid w:val="001436A1"/>
    <w:rsid w:val="00146C9E"/>
    <w:rsid w:val="0015280F"/>
    <w:rsid w:val="00153B36"/>
    <w:rsid w:val="00153D63"/>
    <w:rsid w:val="00155AFB"/>
    <w:rsid w:val="00163261"/>
    <w:rsid w:val="00164D17"/>
    <w:rsid w:val="00164DB4"/>
    <w:rsid w:val="00165ED2"/>
    <w:rsid w:val="00186ED6"/>
    <w:rsid w:val="0018770F"/>
    <w:rsid w:val="00190F6D"/>
    <w:rsid w:val="00192919"/>
    <w:rsid w:val="001966AB"/>
    <w:rsid w:val="001B02C9"/>
    <w:rsid w:val="001B2C93"/>
    <w:rsid w:val="001E4423"/>
    <w:rsid w:val="001F589E"/>
    <w:rsid w:val="00215E0B"/>
    <w:rsid w:val="002234EB"/>
    <w:rsid w:val="00223E63"/>
    <w:rsid w:val="0024163D"/>
    <w:rsid w:val="00242494"/>
    <w:rsid w:val="00243BED"/>
    <w:rsid w:val="00254450"/>
    <w:rsid w:val="00254817"/>
    <w:rsid w:val="00262171"/>
    <w:rsid w:val="002640F9"/>
    <w:rsid w:val="0026700D"/>
    <w:rsid w:val="00273664"/>
    <w:rsid w:val="00277BAA"/>
    <w:rsid w:val="00291418"/>
    <w:rsid w:val="00293DC5"/>
    <w:rsid w:val="002971F7"/>
    <w:rsid w:val="002A23CF"/>
    <w:rsid w:val="002A61A1"/>
    <w:rsid w:val="002B2E14"/>
    <w:rsid w:val="002B3081"/>
    <w:rsid w:val="002B4779"/>
    <w:rsid w:val="002C1568"/>
    <w:rsid w:val="002C2301"/>
    <w:rsid w:val="002C6219"/>
    <w:rsid w:val="002C7D31"/>
    <w:rsid w:val="002E0480"/>
    <w:rsid w:val="002E5BF4"/>
    <w:rsid w:val="002E7FC9"/>
    <w:rsid w:val="002F188B"/>
    <w:rsid w:val="002F1B61"/>
    <w:rsid w:val="00300785"/>
    <w:rsid w:val="00301EA2"/>
    <w:rsid w:val="003031D9"/>
    <w:rsid w:val="0031261B"/>
    <w:rsid w:val="0031413E"/>
    <w:rsid w:val="0031474F"/>
    <w:rsid w:val="00337638"/>
    <w:rsid w:val="0033785A"/>
    <w:rsid w:val="00342DD5"/>
    <w:rsid w:val="00346D46"/>
    <w:rsid w:val="00360CED"/>
    <w:rsid w:val="00367DC4"/>
    <w:rsid w:val="00372D7B"/>
    <w:rsid w:val="00374556"/>
    <w:rsid w:val="00376E65"/>
    <w:rsid w:val="00377727"/>
    <w:rsid w:val="0038595B"/>
    <w:rsid w:val="00387C44"/>
    <w:rsid w:val="003933E9"/>
    <w:rsid w:val="00396E35"/>
    <w:rsid w:val="003A33B6"/>
    <w:rsid w:val="003B724D"/>
    <w:rsid w:val="003C4426"/>
    <w:rsid w:val="003C5C30"/>
    <w:rsid w:val="003D0D0C"/>
    <w:rsid w:val="003E2BB3"/>
    <w:rsid w:val="003E553D"/>
    <w:rsid w:val="003F03F0"/>
    <w:rsid w:val="00405EF7"/>
    <w:rsid w:val="00412E89"/>
    <w:rsid w:val="004151F8"/>
    <w:rsid w:val="00417644"/>
    <w:rsid w:val="00422585"/>
    <w:rsid w:val="00422BC9"/>
    <w:rsid w:val="00427E03"/>
    <w:rsid w:val="00432272"/>
    <w:rsid w:val="0043578B"/>
    <w:rsid w:val="00441322"/>
    <w:rsid w:val="00441F99"/>
    <w:rsid w:val="004706CF"/>
    <w:rsid w:val="00473FEA"/>
    <w:rsid w:val="00476135"/>
    <w:rsid w:val="00477F2D"/>
    <w:rsid w:val="0048105C"/>
    <w:rsid w:val="00482C63"/>
    <w:rsid w:val="004912A8"/>
    <w:rsid w:val="004931DD"/>
    <w:rsid w:val="004B3C83"/>
    <w:rsid w:val="004B44BE"/>
    <w:rsid w:val="004C61D6"/>
    <w:rsid w:val="004D4839"/>
    <w:rsid w:val="004F5BF4"/>
    <w:rsid w:val="00501E17"/>
    <w:rsid w:val="00513EEB"/>
    <w:rsid w:val="0051757C"/>
    <w:rsid w:val="00524771"/>
    <w:rsid w:val="00524E42"/>
    <w:rsid w:val="005251AC"/>
    <w:rsid w:val="00527147"/>
    <w:rsid w:val="0053033D"/>
    <w:rsid w:val="005318A3"/>
    <w:rsid w:val="0053588D"/>
    <w:rsid w:val="005411DB"/>
    <w:rsid w:val="00541277"/>
    <w:rsid w:val="005439CE"/>
    <w:rsid w:val="00570585"/>
    <w:rsid w:val="005708CB"/>
    <w:rsid w:val="005773A8"/>
    <w:rsid w:val="00587E13"/>
    <w:rsid w:val="00592CED"/>
    <w:rsid w:val="005943C8"/>
    <w:rsid w:val="00596CE3"/>
    <w:rsid w:val="005A0BBC"/>
    <w:rsid w:val="005B5D7D"/>
    <w:rsid w:val="005D3650"/>
    <w:rsid w:val="005E16C8"/>
    <w:rsid w:val="005E3EC5"/>
    <w:rsid w:val="005F0DBC"/>
    <w:rsid w:val="005F551F"/>
    <w:rsid w:val="00604413"/>
    <w:rsid w:val="0061468E"/>
    <w:rsid w:val="00635401"/>
    <w:rsid w:val="006504D8"/>
    <w:rsid w:val="00656F4D"/>
    <w:rsid w:val="00660A21"/>
    <w:rsid w:val="0068186C"/>
    <w:rsid w:val="00682AD1"/>
    <w:rsid w:val="00684452"/>
    <w:rsid w:val="0068470E"/>
    <w:rsid w:val="006860F0"/>
    <w:rsid w:val="00693684"/>
    <w:rsid w:val="006940C5"/>
    <w:rsid w:val="00694BBC"/>
    <w:rsid w:val="0069678D"/>
    <w:rsid w:val="006977C0"/>
    <w:rsid w:val="00697DB9"/>
    <w:rsid w:val="006A32A5"/>
    <w:rsid w:val="006C6874"/>
    <w:rsid w:val="006D2C13"/>
    <w:rsid w:val="006E1F91"/>
    <w:rsid w:val="006E2396"/>
    <w:rsid w:val="006E3666"/>
    <w:rsid w:val="006E5D84"/>
    <w:rsid w:val="006E73BF"/>
    <w:rsid w:val="006F7299"/>
    <w:rsid w:val="00700D7B"/>
    <w:rsid w:val="00712832"/>
    <w:rsid w:val="00721D45"/>
    <w:rsid w:val="007221C5"/>
    <w:rsid w:val="007416D6"/>
    <w:rsid w:val="00751F98"/>
    <w:rsid w:val="00753A69"/>
    <w:rsid w:val="007574F7"/>
    <w:rsid w:val="007628E8"/>
    <w:rsid w:val="007716F0"/>
    <w:rsid w:val="0077672D"/>
    <w:rsid w:val="007813C9"/>
    <w:rsid w:val="0078252D"/>
    <w:rsid w:val="00783FF2"/>
    <w:rsid w:val="00793366"/>
    <w:rsid w:val="007B68E6"/>
    <w:rsid w:val="007D1CFC"/>
    <w:rsid w:val="007D1F87"/>
    <w:rsid w:val="007D2285"/>
    <w:rsid w:val="007E3B2C"/>
    <w:rsid w:val="00801B7E"/>
    <w:rsid w:val="00805261"/>
    <w:rsid w:val="00805A41"/>
    <w:rsid w:val="0082062D"/>
    <w:rsid w:val="00827534"/>
    <w:rsid w:val="008367B7"/>
    <w:rsid w:val="00842293"/>
    <w:rsid w:val="00850006"/>
    <w:rsid w:val="00851451"/>
    <w:rsid w:val="00851773"/>
    <w:rsid w:val="00855EE8"/>
    <w:rsid w:val="0087701D"/>
    <w:rsid w:val="00886B77"/>
    <w:rsid w:val="00890B71"/>
    <w:rsid w:val="0089289B"/>
    <w:rsid w:val="008A008C"/>
    <w:rsid w:val="008B4CD5"/>
    <w:rsid w:val="008B4F38"/>
    <w:rsid w:val="008C1724"/>
    <w:rsid w:val="008C44C7"/>
    <w:rsid w:val="009037E5"/>
    <w:rsid w:val="0090690B"/>
    <w:rsid w:val="00907BB8"/>
    <w:rsid w:val="00911409"/>
    <w:rsid w:val="00917036"/>
    <w:rsid w:val="009171C6"/>
    <w:rsid w:val="0092711E"/>
    <w:rsid w:val="00927346"/>
    <w:rsid w:val="00933962"/>
    <w:rsid w:val="00935897"/>
    <w:rsid w:val="00952198"/>
    <w:rsid w:val="009534E5"/>
    <w:rsid w:val="00957D55"/>
    <w:rsid w:val="0096133A"/>
    <w:rsid w:val="00971A75"/>
    <w:rsid w:val="00980A96"/>
    <w:rsid w:val="00981764"/>
    <w:rsid w:val="00982755"/>
    <w:rsid w:val="00987F69"/>
    <w:rsid w:val="009922E3"/>
    <w:rsid w:val="009945AA"/>
    <w:rsid w:val="00995D17"/>
    <w:rsid w:val="009A07E6"/>
    <w:rsid w:val="009A420D"/>
    <w:rsid w:val="009A5A98"/>
    <w:rsid w:val="009A7A74"/>
    <w:rsid w:val="009B4043"/>
    <w:rsid w:val="009B4C22"/>
    <w:rsid w:val="009C73BD"/>
    <w:rsid w:val="009D15A7"/>
    <w:rsid w:val="009D738E"/>
    <w:rsid w:val="009E44BC"/>
    <w:rsid w:val="009E4B86"/>
    <w:rsid w:val="009F273F"/>
    <w:rsid w:val="009F4985"/>
    <w:rsid w:val="009F58CA"/>
    <w:rsid w:val="009F620E"/>
    <w:rsid w:val="009F6FE8"/>
    <w:rsid w:val="00A04075"/>
    <w:rsid w:val="00A06EAD"/>
    <w:rsid w:val="00A23BFC"/>
    <w:rsid w:val="00A25A58"/>
    <w:rsid w:val="00A4089F"/>
    <w:rsid w:val="00A45F2B"/>
    <w:rsid w:val="00A51AFD"/>
    <w:rsid w:val="00A63C3A"/>
    <w:rsid w:val="00A747FD"/>
    <w:rsid w:val="00A7577C"/>
    <w:rsid w:val="00A80426"/>
    <w:rsid w:val="00A82872"/>
    <w:rsid w:val="00A86118"/>
    <w:rsid w:val="00A932E8"/>
    <w:rsid w:val="00AA7004"/>
    <w:rsid w:val="00AA78DC"/>
    <w:rsid w:val="00AA7D17"/>
    <w:rsid w:val="00AB3C74"/>
    <w:rsid w:val="00AB4D42"/>
    <w:rsid w:val="00AB64D2"/>
    <w:rsid w:val="00AC0A55"/>
    <w:rsid w:val="00AC2475"/>
    <w:rsid w:val="00AC2FFE"/>
    <w:rsid w:val="00AC434E"/>
    <w:rsid w:val="00AE3EF8"/>
    <w:rsid w:val="00AE487A"/>
    <w:rsid w:val="00B03EE6"/>
    <w:rsid w:val="00B10FB8"/>
    <w:rsid w:val="00B1531A"/>
    <w:rsid w:val="00B16EA6"/>
    <w:rsid w:val="00B25DEB"/>
    <w:rsid w:val="00B40BFE"/>
    <w:rsid w:val="00B47224"/>
    <w:rsid w:val="00B50B91"/>
    <w:rsid w:val="00B547E2"/>
    <w:rsid w:val="00B56A94"/>
    <w:rsid w:val="00B615CE"/>
    <w:rsid w:val="00B627B6"/>
    <w:rsid w:val="00B709A1"/>
    <w:rsid w:val="00B70ED9"/>
    <w:rsid w:val="00B7562C"/>
    <w:rsid w:val="00B92DD4"/>
    <w:rsid w:val="00B94DDE"/>
    <w:rsid w:val="00BA2D8A"/>
    <w:rsid w:val="00BA47BE"/>
    <w:rsid w:val="00BA4979"/>
    <w:rsid w:val="00BA63E0"/>
    <w:rsid w:val="00BC4682"/>
    <w:rsid w:val="00BD5451"/>
    <w:rsid w:val="00BE2C89"/>
    <w:rsid w:val="00BE6874"/>
    <w:rsid w:val="00BF5035"/>
    <w:rsid w:val="00C07AAB"/>
    <w:rsid w:val="00C134F7"/>
    <w:rsid w:val="00C13508"/>
    <w:rsid w:val="00C1387D"/>
    <w:rsid w:val="00C23341"/>
    <w:rsid w:val="00C276FB"/>
    <w:rsid w:val="00C32EB7"/>
    <w:rsid w:val="00C35C23"/>
    <w:rsid w:val="00C36FA7"/>
    <w:rsid w:val="00C37428"/>
    <w:rsid w:val="00C3789F"/>
    <w:rsid w:val="00C41EC2"/>
    <w:rsid w:val="00C461CD"/>
    <w:rsid w:val="00C5273B"/>
    <w:rsid w:val="00C53AFA"/>
    <w:rsid w:val="00C54925"/>
    <w:rsid w:val="00C56473"/>
    <w:rsid w:val="00C61F31"/>
    <w:rsid w:val="00C63086"/>
    <w:rsid w:val="00C71283"/>
    <w:rsid w:val="00C74D7D"/>
    <w:rsid w:val="00C776C9"/>
    <w:rsid w:val="00C82B9B"/>
    <w:rsid w:val="00C942DB"/>
    <w:rsid w:val="00CA0ABB"/>
    <w:rsid w:val="00CA5A0C"/>
    <w:rsid w:val="00CB31CD"/>
    <w:rsid w:val="00CB436E"/>
    <w:rsid w:val="00CB5B82"/>
    <w:rsid w:val="00CC0432"/>
    <w:rsid w:val="00CC47BE"/>
    <w:rsid w:val="00CC640F"/>
    <w:rsid w:val="00CE1D65"/>
    <w:rsid w:val="00CF0137"/>
    <w:rsid w:val="00CF0DA0"/>
    <w:rsid w:val="00CF37C3"/>
    <w:rsid w:val="00CF5A1A"/>
    <w:rsid w:val="00D01171"/>
    <w:rsid w:val="00D0206A"/>
    <w:rsid w:val="00D05161"/>
    <w:rsid w:val="00D10BCD"/>
    <w:rsid w:val="00D2304C"/>
    <w:rsid w:val="00D26CBF"/>
    <w:rsid w:val="00D3409C"/>
    <w:rsid w:val="00D34845"/>
    <w:rsid w:val="00D34D95"/>
    <w:rsid w:val="00D35DCE"/>
    <w:rsid w:val="00D4265A"/>
    <w:rsid w:val="00D509B5"/>
    <w:rsid w:val="00D51A83"/>
    <w:rsid w:val="00D546DB"/>
    <w:rsid w:val="00D54E7B"/>
    <w:rsid w:val="00D56D23"/>
    <w:rsid w:val="00D6054F"/>
    <w:rsid w:val="00D63ACC"/>
    <w:rsid w:val="00D6749E"/>
    <w:rsid w:val="00D724AB"/>
    <w:rsid w:val="00D72EAC"/>
    <w:rsid w:val="00D82E2A"/>
    <w:rsid w:val="00D87EAB"/>
    <w:rsid w:val="00D92367"/>
    <w:rsid w:val="00D9424B"/>
    <w:rsid w:val="00DA3AAC"/>
    <w:rsid w:val="00DB0019"/>
    <w:rsid w:val="00DB26E3"/>
    <w:rsid w:val="00DD267D"/>
    <w:rsid w:val="00DE0605"/>
    <w:rsid w:val="00DE1E43"/>
    <w:rsid w:val="00E03EA0"/>
    <w:rsid w:val="00E0463A"/>
    <w:rsid w:val="00E057F7"/>
    <w:rsid w:val="00E077FF"/>
    <w:rsid w:val="00E2152A"/>
    <w:rsid w:val="00E34E59"/>
    <w:rsid w:val="00E356E7"/>
    <w:rsid w:val="00E358EC"/>
    <w:rsid w:val="00E3597E"/>
    <w:rsid w:val="00E47DAF"/>
    <w:rsid w:val="00E50340"/>
    <w:rsid w:val="00E54A37"/>
    <w:rsid w:val="00E56A1F"/>
    <w:rsid w:val="00E57EB6"/>
    <w:rsid w:val="00E6219C"/>
    <w:rsid w:val="00E6566A"/>
    <w:rsid w:val="00E80733"/>
    <w:rsid w:val="00E850CE"/>
    <w:rsid w:val="00E940BB"/>
    <w:rsid w:val="00E954CC"/>
    <w:rsid w:val="00E964E6"/>
    <w:rsid w:val="00E979AB"/>
    <w:rsid w:val="00EA17EF"/>
    <w:rsid w:val="00EA7FA3"/>
    <w:rsid w:val="00EB020F"/>
    <w:rsid w:val="00EB7AB6"/>
    <w:rsid w:val="00EC22B8"/>
    <w:rsid w:val="00EC4EA7"/>
    <w:rsid w:val="00ED2755"/>
    <w:rsid w:val="00EE271B"/>
    <w:rsid w:val="00EE27B9"/>
    <w:rsid w:val="00EE2EB4"/>
    <w:rsid w:val="00EE73A4"/>
    <w:rsid w:val="00EF3EE8"/>
    <w:rsid w:val="00EF6591"/>
    <w:rsid w:val="00F03190"/>
    <w:rsid w:val="00F13243"/>
    <w:rsid w:val="00F2020F"/>
    <w:rsid w:val="00F214E7"/>
    <w:rsid w:val="00F21BDA"/>
    <w:rsid w:val="00F24748"/>
    <w:rsid w:val="00F32B46"/>
    <w:rsid w:val="00F3416D"/>
    <w:rsid w:val="00F35DC3"/>
    <w:rsid w:val="00F368B9"/>
    <w:rsid w:val="00F43E5F"/>
    <w:rsid w:val="00F44C78"/>
    <w:rsid w:val="00F46681"/>
    <w:rsid w:val="00F6178F"/>
    <w:rsid w:val="00F62209"/>
    <w:rsid w:val="00F633FC"/>
    <w:rsid w:val="00F634F7"/>
    <w:rsid w:val="00F63ED3"/>
    <w:rsid w:val="00F703BE"/>
    <w:rsid w:val="00F834ED"/>
    <w:rsid w:val="00F83521"/>
    <w:rsid w:val="00F946FF"/>
    <w:rsid w:val="00F949D1"/>
    <w:rsid w:val="00F95E38"/>
    <w:rsid w:val="00FA3B41"/>
    <w:rsid w:val="00FA6179"/>
    <w:rsid w:val="00FB133B"/>
    <w:rsid w:val="00FB7D28"/>
    <w:rsid w:val="00FC260F"/>
    <w:rsid w:val="00FC4FC4"/>
    <w:rsid w:val="00FD05A9"/>
    <w:rsid w:val="00FD0B08"/>
    <w:rsid w:val="00FD1510"/>
    <w:rsid w:val="00FD4556"/>
    <w:rsid w:val="00FD66D7"/>
    <w:rsid w:val="00FE0508"/>
    <w:rsid w:val="00FE0696"/>
    <w:rsid w:val="00FE36A7"/>
    <w:rsid w:val="00FF6D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0FB34D2"/>
  <w15:docId w15:val="{2C3C570A-83C0-4CF3-8067-94EB81F75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8" w:unhideWhenUsed="1" w:qFormat="1"/>
    <w:lsdException w:name="heading 3" w:semiHidden="1" w:uiPriority="8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592CED"/>
    <w:pPr>
      <w:spacing w:line="360" w:lineRule="auto"/>
      <w:ind w:firstLine="709"/>
      <w:jc w:val="both"/>
    </w:pPr>
    <w:rPr>
      <w:rFonts w:ascii="Times New Roman" w:hAnsi="Times New Roman"/>
      <w:sz w:val="28"/>
      <w:szCs w:val="22"/>
    </w:rPr>
  </w:style>
  <w:style w:type="paragraph" w:styleId="1">
    <w:name w:val="heading 1"/>
    <w:basedOn w:val="a6"/>
    <w:next w:val="a6"/>
    <w:link w:val="10"/>
    <w:qFormat/>
    <w:rsid w:val="007D1F87"/>
    <w:pPr>
      <w:keepNext/>
      <w:keepLines/>
      <w:pageBreakBefore/>
      <w:numPr>
        <w:numId w:val="1"/>
      </w:numPr>
      <w:suppressAutoHyphens/>
      <w:spacing w:after="720"/>
      <w:ind w:left="0" w:firstLine="709"/>
      <w:outlineLvl w:val="0"/>
    </w:pPr>
    <w:rPr>
      <w:rFonts w:eastAsia="Times New Roman"/>
      <w:b/>
      <w:color w:val="222A35" w:themeColor="text2" w:themeShade="80"/>
      <w:sz w:val="32"/>
      <w:szCs w:val="32"/>
    </w:rPr>
  </w:style>
  <w:style w:type="paragraph" w:styleId="2">
    <w:name w:val="heading 2"/>
    <w:basedOn w:val="a6"/>
    <w:next w:val="a6"/>
    <w:link w:val="20"/>
    <w:uiPriority w:val="8"/>
    <w:unhideWhenUsed/>
    <w:qFormat/>
    <w:rsid w:val="007D1F87"/>
    <w:pPr>
      <w:keepNext/>
      <w:keepLines/>
      <w:numPr>
        <w:ilvl w:val="1"/>
        <w:numId w:val="1"/>
      </w:numPr>
      <w:spacing w:before="720" w:after="240"/>
      <w:ind w:left="0" w:firstLine="709"/>
      <w:outlineLvl w:val="1"/>
    </w:pPr>
    <w:rPr>
      <w:rFonts w:eastAsia="Times New Roman"/>
      <w:b/>
      <w:color w:val="222A35" w:themeColor="text2" w:themeShade="80"/>
      <w:szCs w:val="26"/>
    </w:rPr>
  </w:style>
  <w:style w:type="paragraph" w:styleId="3">
    <w:name w:val="heading 3"/>
    <w:basedOn w:val="a6"/>
    <w:next w:val="a6"/>
    <w:link w:val="30"/>
    <w:uiPriority w:val="8"/>
    <w:unhideWhenUsed/>
    <w:qFormat/>
    <w:rsid w:val="007D1F87"/>
    <w:pPr>
      <w:keepNext/>
      <w:keepLines/>
      <w:numPr>
        <w:ilvl w:val="2"/>
        <w:numId w:val="1"/>
      </w:numPr>
      <w:spacing w:before="240" w:after="240"/>
      <w:ind w:left="0" w:firstLine="709"/>
      <w:outlineLvl w:val="2"/>
    </w:pPr>
    <w:rPr>
      <w:rFonts w:eastAsia="Times New Roman"/>
      <w:color w:val="222A35" w:themeColor="text2" w:themeShade="80"/>
      <w:szCs w:val="24"/>
    </w:rPr>
  </w:style>
  <w:style w:type="paragraph" w:styleId="4">
    <w:name w:val="heading 4"/>
    <w:basedOn w:val="a6"/>
    <w:next w:val="a6"/>
    <w:link w:val="40"/>
    <w:uiPriority w:val="9"/>
    <w:unhideWhenUsed/>
    <w:qFormat/>
    <w:rsid w:val="00EB020F"/>
    <w:pPr>
      <w:keepNext/>
      <w:keepLines/>
      <w:numPr>
        <w:ilvl w:val="3"/>
        <w:numId w:val="1"/>
      </w:numPr>
      <w:spacing w:before="40"/>
      <w:outlineLvl w:val="3"/>
    </w:pPr>
    <w:rPr>
      <w:rFonts w:eastAsia="Times New Roman"/>
      <w:iCs/>
      <w:color w:val="2E74B5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rsid w:val="00D51A83"/>
    <w:pPr>
      <w:keepNext/>
      <w:keepLines/>
      <w:numPr>
        <w:ilvl w:val="4"/>
        <w:numId w:val="1"/>
      </w:numPr>
      <w:spacing w:before="40"/>
      <w:outlineLvl w:val="4"/>
    </w:pPr>
    <w:rPr>
      <w:rFonts w:ascii="Calibri Light" w:eastAsia="Times New Roman" w:hAnsi="Calibri Light"/>
      <w:color w:val="2E74B5"/>
    </w:rPr>
  </w:style>
  <w:style w:type="paragraph" w:styleId="6">
    <w:name w:val="heading 6"/>
    <w:basedOn w:val="a6"/>
    <w:next w:val="a6"/>
    <w:link w:val="60"/>
    <w:uiPriority w:val="9"/>
    <w:semiHidden/>
    <w:unhideWhenUsed/>
    <w:qFormat/>
    <w:rsid w:val="00D51A83"/>
    <w:pPr>
      <w:keepNext/>
      <w:keepLines/>
      <w:numPr>
        <w:ilvl w:val="5"/>
        <w:numId w:val="1"/>
      </w:numPr>
      <w:spacing w:before="40"/>
      <w:outlineLvl w:val="5"/>
    </w:pPr>
    <w:rPr>
      <w:rFonts w:ascii="Calibri Light" w:eastAsia="Times New Roman" w:hAnsi="Calibri Light"/>
      <w:color w:val="1F4D78"/>
    </w:rPr>
  </w:style>
  <w:style w:type="paragraph" w:styleId="7">
    <w:name w:val="heading 7"/>
    <w:basedOn w:val="a6"/>
    <w:next w:val="a6"/>
    <w:link w:val="70"/>
    <w:uiPriority w:val="9"/>
    <w:semiHidden/>
    <w:unhideWhenUsed/>
    <w:qFormat/>
    <w:rsid w:val="00D51A83"/>
    <w:pPr>
      <w:keepNext/>
      <w:keepLines/>
      <w:spacing w:before="40"/>
      <w:ind w:firstLine="0"/>
      <w:outlineLvl w:val="6"/>
    </w:pPr>
    <w:rPr>
      <w:rFonts w:ascii="Calibri Light" w:eastAsia="Times New Roman" w:hAnsi="Calibri Light"/>
      <w:i/>
      <w:iCs/>
      <w:color w:val="1F4D78"/>
    </w:rPr>
  </w:style>
  <w:style w:type="paragraph" w:styleId="8">
    <w:name w:val="heading 8"/>
    <w:basedOn w:val="a6"/>
    <w:next w:val="a6"/>
    <w:link w:val="80"/>
    <w:uiPriority w:val="9"/>
    <w:unhideWhenUsed/>
    <w:qFormat/>
    <w:rsid w:val="00D51A83"/>
    <w:pPr>
      <w:keepNext/>
      <w:keepLines/>
      <w:spacing w:before="40"/>
      <w:ind w:firstLine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9">
    <w:name w:val="heading 9"/>
    <w:basedOn w:val="a6"/>
    <w:next w:val="a6"/>
    <w:link w:val="90"/>
    <w:uiPriority w:val="9"/>
    <w:semiHidden/>
    <w:unhideWhenUsed/>
    <w:qFormat/>
    <w:rsid w:val="00D51A83"/>
    <w:pPr>
      <w:keepNext/>
      <w:keepLines/>
      <w:spacing w:before="40"/>
      <w:ind w:firstLine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7D1F87"/>
    <w:rPr>
      <w:rFonts w:ascii="Times New Roman" w:eastAsia="Times New Roman" w:hAnsi="Times New Roman"/>
      <w:b/>
      <w:color w:val="222A35" w:themeColor="text2" w:themeShade="80"/>
      <w:sz w:val="32"/>
      <w:szCs w:val="32"/>
    </w:rPr>
  </w:style>
  <w:style w:type="character" w:customStyle="1" w:styleId="20">
    <w:name w:val="Заголовок 2 Знак"/>
    <w:link w:val="2"/>
    <w:uiPriority w:val="8"/>
    <w:rsid w:val="007D1F87"/>
    <w:rPr>
      <w:rFonts w:ascii="Times New Roman" w:eastAsia="Times New Roman" w:hAnsi="Times New Roman"/>
      <w:b/>
      <w:color w:val="222A35" w:themeColor="text2" w:themeShade="80"/>
      <w:sz w:val="28"/>
      <w:szCs w:val="26"/>
    </w:rPr>
  </w:style>
  <w:style w:type="character" w:customStyle="1" w:styleId="30">
    <w:name w:val="Заголовок 3 Знак"/>
    <w:link w:val="3"/>
    <w:uiPriority w:val="8"/>
    <w:rsid w:val="007D1F87"/>
    <w:rPr>
      <w:rFonts w:ascii="Times New Roman" w:eastAsia="Times New Roman" w:hAnsi="Times New Roman"/>
      <w:color w:val="222A35" w:themeColor="text2" w:themeShade="80"/>
      <w:sz w:val="28"/>
      <w:szCs w:val="24"/>
    </w:rPr>
  </w:style>
  <w:style w:type="paragraph" w:customStyle="1" w:styleId="aa">
    <w:name w:val="Рисунок"/>
    <w:basedOn w:val="a6"/>
    <w:link w:val="ab"/>
    <w:uiPriority w:val="1"/>
    <w:qFormat/>
    <w:rsid w:val="00441F99"/>
    <w:pPr>
      <w:keepNext/>
      <w:keepLines/>
      <w:suppressAutoHyphens/>
      <w:spacing w:before="600"/>
      <w:ind w:firstLine="0"/>
      <w:jc w:val="center"/>
    </w:pPr>
    <w:rPr>
      <w:noProof/>
      <w:color w:val="595959" w:themeColor="text1" w:themeTint="A6"/>
      <w:sz w:val="24"/>
    </w:rPr>
  </w:style>
  <w:style w:type="paragraph" w:customStyle="1" w:styleId="ac">
    <w:name w:val="Подпись рисунка"/>
    <w:next w:val="a6"/>
    <w:qFormat/>
    <w:rsid w:val="007D1F87"/>
    <w:pPr>
      <w:tabs>
        <w:tab w:val="left" w:pos="0"/>
      </w:tabs>
      <w:spacing w:after="600"/>
      <w:ind w:left="720" w:hanging="720"/>
      <w:jc w:val="center"/>
    </w:pPr>
    <w:rPr>
      <w:rFonts w:ascii="Times New Roman" w:hAnsi="Times New Roman"/>
      <w:color w:val="595959" w:themeColor="text1" w:themeTint="A6"/>
      <w:sz w:val="24"/>
      <w:szCs w:val="22"/>
    </w:rPr>
  </w:style>
  <w:style w:type="table" w:customStyle="1" w:styleId="21">
    <w:name w:val="Сетка таблицы2"/>
    <w:basedOn w:val="a8"/>
    <w:next w:val="ad"/>
    <w:uiPriority w:val="39"/>
    <w:rsid w:val="00C07AAB"/>
    <w:rPr>
      <w:rFonts w:asciiTheme="minorHAnsi" w:eastAsia="MS Mincho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d">
    <w:name w:val="Table Grid"/>
    <w:basedOn w:val="a8"/>
    <w:uiPriority w:val="39"/>
    <w:rsid w:val="00E56A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ТаблНазвание"/>
    <w:basedOn w:val="a6"/>
    <w:next w:val="a6"/>
    <w:link w:val="af"/>
    <w:uiPriority w:val="1"/>
    <w:qFormat/>
    <w:rsid w:val="00A23BFC"/>
    <w:pPr>
      <w:keepNext/>
      <w:spacing w:before="480"/>
      <w:ind w:left="709" w:hanging="709"/>
    </w:pPr>
    <w:rPr>
      <w:color w:val="595959" w:themeColor="text1" w:themeTint="A6"/>
      <w:sz w:val="24"/>
    </w:rPr>
  </w:style>
  <w:style w:type="paragraph" w:customStyle="1" w:styleId="af0">
    <w:name w:val="Формула (табл.)"/>
    <w:basedOn w:val="a6"/>
    <w:link w:val="af1"/>
    <w:uiPriority w:val="1"/>
    <w:qFormat/>
    <w:rsid w:val="00EB020F"/>
    <w:pPr>
      <w:ind w:left="-567" w:firstLine="0"/>
      <w:jc w:val="right"/>
    </w:pPr>
    <w:rPr>
      <w:color w:val="7F7F7F"/>
    </w:rPr>
  </w:style>
  <w:style w:type="character" w:customStyle="1" w:styleId="ab">
    <w:name w:val="Рисунок Знак"/>
    <w:link w:val="aa"/>
    <w:uiPriority w:val="1"/>
    <w:rsid w:val="00441F99"/>
    <w:rPr>
      <w:rFonts w:ascii="Times New Roman" w:hAnsi="Times New Roman"/>
      <w:noProof/>
      <w:color w:val="595959" w:themeColor="text1" w:themeTint="A6"/>
      <w:sz w:val="24"/>
      <w:szCs w:val="22"/>
    </w:rPr>
  </w:style>
  <w:style w:type="character" w:customStyle="1" w:styleId="af1">
    <w:name w:val="Формула (табл.) Знак"/>
    <w:link w:val="af0"/>
    <w:uiPriority w:val="1"/>
    <w:rsid w:val="00EB020F"/>
    <w:rPr>
      <w:rFonts w:ascii="Times New Roman" w:hAnsi="Times New Roman"/>
      <w:color w:val="7F7F7F"/>
      <w:sz w:val="28"/>
    </w:rPr>
  </w:style>
  <w:style w:type="paragraph" w:customStyle="1" w:styleId="a1">
    <w:name w:val="СПИСОК_маркированный"/>
    <w:basedOn w:val="a6"/>
    <w:link w:val="af2"/>
    <w:uiPriority w:val="1"/>
    <w:qFormat/>
    <w:rsid w:val="00592CED"/>
    <w:pPr>
      <w:numPr>
        <w:numId w:val="2"/>
      </w:numPr>
      <w:ind w:left="1418" w:hanging="709"/>
    </w:pPr>
  </w:style>
  <w:style w:type="paragraph" w:customStyle="1" w:styleId="a4">
    <w:name w:val="СПИСОК_нумерованный"/>
    <w:basedOn w:val="a1"/>
    <w:link w:val="af3"/>
    <w:uiPriority w:val="1"/>
    <w:qFormat/>
    <w:rsid w:val="00DB0019"/>
    <w:pPr>
      <w:numPr>
        <w:numId w:val="3"/>
      </w:numPr>
    </w:pPr>
  </w:style>
  <w:style w:type="character" w:customStyle="1" w:styleId="af2">
    <w:name w:val="СПИСОК_маркированный Знак"/>
    <w:link w:val="a1"/>
    <w:uiPriority w:val="1"/>
    <w:rsid w:val="00FA6179"/>
    <w:rPr>
      <w:rFonts w:ascii="Times New Roman" w:hAnsi="Times New Roman"/>
      <w:sz w:val="28"/>
      <w:szCs w:val="22"/>
    </w:rPr>
  </w:style>
  <w:style w:type="paragraph" w:styleId="af4">
    <w:name w:val="TOC Heading"/>
    <w:aliases w:val="Заг_СпИсп_Реф_Содерж"/>
    <w:basedOn w:val="1"/>
    <w:next w:val="a6"/>
    <w:uiPriority w:val="39"/>
    <w:unhideWhenUsed/>
    <w:qFormat/>
    <w:rsid w:val="00B709A1"/>
    <w:pPr>
      <w:numPr>
        <w:numId w:val="0"/>
      </w:numPr>
      <w:suppressAutoHyphens w:val="0"/>
      <w:jc w:val="center"/>
      <w:outlineLvl w:val="9"/>
    </w:pPr>
    <w:rPr>
      <w:caps/>
    </w:rPr>
  </w:style>
  <w:style w:type="character" w:customStyle="1" w:styleId="af3">
    <w:name w:val="СПИСОК_нумерованный Знак"/>
    <w:link w:val="a4"/>
    <w:uiPriority w:val="1"/>
    <w:rsid w:val="0078252D"/>
    <w:rPr>
      <w:rFonts w:ascii="Times New Roman" w:hAnsi="Times New Roman"/>
      <w:sz w:val="28"/>
      <w:szCs w:val="22"/>
    </w:rPr>
  </w:style>
  <w:style w:type="paragraph" w:customStyle="1" w:styleId="a2">
    <w:name w:val="Заг_Прил"/>
    <w:basedOn w:val="1"/>
    <w:next w:val="a6"/>
    <w:link w:val="af5"/>
    <w:qFormat/>
    <w:rsid w:val="000D6810"/>
    <w:pPr>
      <w:numPr>
        <w:numId w:val="4"/>
      </w:numPr>
      <w:spacing w:after="120"/>
      <w:jc w:val="center"/>
    </w:pPr>
    <w:rPr>
      <w:caps/>
    </w:rPr>
  </w:style>
  <w:style w:type="paragraph" w:styleId="11">
    <w:name w:val="toc 1"/>
    <w:basedOn w:val="a6"/>
    <w:next w:val="a6"/>
    <w:autoRedefine/>
    <w:uiPriority w:val="39"/>
    <w:unhideWhenUsed/>
    <w:rsid w:val="0092711E"/>
    <w:pPr>
      <w:tabs>
        <w:tab w:val="right" w:leader="dot" w:pos="9344"/>
      </w:tabs>
      <w:spacing w:line="240" w:lineRule="auto"/>
      <w:ind w:firstLine="0"/>
      <w:contextualSpacing/>
    </w:pPr>
    <w:rPr>
      <w:noProof/>
    </w:rPr>
  </w:style>
  <w:style w:type="paragraph" w:styleId="af6">
    <w:name w:val="header"/>
    <w:basedOn w:val="a6"/>
    <w:link w:val="af7"/>
    <w:unhideWhenUsed/>
    <w:rsid w:val="00F13243"/>
    <w:pPr>
      <w:tabs>
        <w:tab w:val="center" w:pos="4677"/>
        <w:tab w:val="right" w:pos="9355"/>
      </w:tabs>
    </w:pPr>
  </w:style>
  <w:style w:type="character" w:customStyle="1" w:styleId="af5">
    <w:name w:val="Заг_Прил Знак"/>
    <w:link w:val="a2"/>
    <w:rsid w:val="000D6810"/>
    <w:rPr>
      <w:rFonts w:ascii="Times New Roman" w:eastAsia="Times New Roman" w:hAnsi="Times New Roman"/>
      <w:b/>
      <w:caps/>
      <w:color w:val="222A35" w:themeColor="text2" w:themeShade="80"/>
      <w:sz w:val="32"/>
      <w:szCs w:val="32"/>
    </w:rPr>
  </w:style>
  <w:style w:type="character" w:customStyle="1" w:styleId="af7">
    <w:name w:val="Верхний колонтитул Знак"/>
    <w:link w:val="af6"/>
    <w:uiPriority w:val="99"/>
    <w:rsid w:val="00783FF2"/>
    <w:rPr>
      <w:rFonts w:ascii="Times New Roman" w:hAnsi="Times New Roman"/>
      <w:sz w:val="28"/>
      <w:szCs w:val="22"/>
    </w:rPr>
  </w:style>
  <w:style w:type="paragraph" w:styleId="af8">
    <w:name w:val="footer"/>
    <w:basedOn w:val="a6"/>
    <w:link w:val="af9"/>
    <w:unhideWhenUsed/>
    <w:rsid w:val="00F13243"/>
    <w:pPr>
      <w:tabs>
        <w:tab w:val="center" w:pos="4677"/>
        <w:tab w:val="right" w:pos="9355"/>
      </w:tabs>
    </w:pPr>
  </w:style>
  <w:style w:type="character" w:customStyle="1" w:styleId="af9">
    <w:name w:val="Нижний колонтитул Знак"/>
    <w:link w:val="af8"/>
    <w:uiPriority w:val="99"/>
    <w:rsid w:val="00783FF2"/>
    <w:rPr>
      <w:rFonts w:ascii="Times New Roman" w:hAnsi="Times New Roman"/>
      <w:sz w:val="28"/>
      <w:szCs w:val="22"/>
    </w:rPr>
  </w:style>
  <w:style w:type="paragraph" w:customStyle="1" w:styleId="afa">
    <w:name w:val="Номер стр"/>
    <w:basedOn w:val="af8"/>
    <w:link w:val="afb"/>
    <w:uiPriority w:val="1"/>
    <w:qFormat/>
    <w:rsid w:val="00F13243"/>
    <w:pPr>
      <w:ind w:right="566" w:firstLine="0"/>
      <w:jc w:val="center"/>
    </w:pPr>
  </w:style>
  <w:style w:type="character" w:customStyle="1" w:styleId="afb">
    <w:name w:val="Номер стр Знак"/>
    <w:link w:val="afa"/>
    <w:uiPriority w:val="1"/>
    <w:rsid w:val="0069678D"/>
    <w:rPr>
      <w:rFonts w:ascii="Times New Roman" w:hAnsi="Times New Roman"/>
      <w:sz w:val="28"/>
    </w:rPr>
  </w:style>
  <w:style w:type="paragraph" w:customStyle="1" w:styleId="afc">
    <w:name w:val="Список (марк)"/>
    <w:basedOn w:val="afd"/>
    <w:link w:val="afe"/>
    <w:uiPriority w:val="1"/>
    <w:qFormat/>
    <w:rsid w:val="00441F99"/>
    <w:pPr>
      <w:ind w:left="1418" w:hanging="709"/>
      <w:contextualSpacing w:val="0"/>
    </w:pPr>
  </w:style>
  <w:style w:type="paragraph" w:customStyle="1" w:styleId="aff">
    <w:name w:val="Список (нум)"/>
    <w:basedOn w:val="afc"/>
    <w:link w:val="aff0"/>
    <w:uiPriority w:val="1"/>
    <w:qFormat/>
    <w:rsid w:val="00441F99"/>
    <w:pPr>
      <w:ind w:left="0" w:firstLine="709"/>
    </w:pPr>
  </w:style>
  <w:style w:type="character" w:customStyle="1" w:styleId="afe">
    <w:name w:val="Список (марк) Знак"/>
    <w:link w:val="afc"/>
    <w:uiPriority w:val="1"/>
    <w:rsid w:val="00441F99"/>
    <w:rPr>
      <w:rFonts w:ascii="Times New Roman" w:hAnsi="Times New Roman"/>
      <w:sz w:val="28"/>
      <w:szCs w:val="22"/>
    </w:rPr>
  </w:style>
  <w:style w:type="character" w:customStyle="1" w:styleId="aff0">
    <w:name w:val="Список (нум) Знак"/>
    <w:link w:val="aff"/>
    <w:uiPriority w:val="1"/>
    <w:rsid w:val="00441F99"/>
    <w:rPr>
      <w:rFonts w:ascii="Times New Roman" w:hAnsi="Times New Roman"/>
      <w:sz w:val="28"/>
      <w:szCs w:val="22"/>
    </w:rPr>
  </w:style>
  <w:style w:type="character" w:styleId="aff1">
    <w:name w:val="Hyperlink"/>
    <w:uiPriority w:val="99"/>
    <w:unhideWhenUsed/>
    <w:rsid w:val="00441F99"/>
    <w:rPr>
      <w:color w:val="0563C1"/>
      <w:u w:val="single"/>
    </w:rPr>
  </w:style>
  <w:style w:type="paragraph" w:customStyle="1" w:styleId="aff2">
    <w:name w:val="Реферат"/>
    <w:basedOn w:val="a6"/>
    <w:qFormat/>
    <w:rsid w:val="0092711E"/>
    <w:pPr>
      <w:spacing w:line="240" w:lineRule="auto"/>
    </w:pPr>
  </w:style>
  <w:style w:type="paragraph" w:customStyle="1" w:styleId="aff3">
    <w:name w:val="Исполнитель"/>
    <w:basedOn w:val="a6"/>
    <w:qFormat/>
    <w:rsid w:val="00223E63"/>
    <w:pPr>
      <w:tabs>
        <w:tab w:val="left" w:pos="0"/>
        <w:tab w:val="left" w:pos="3261"/>
        <w:tab w:val="left" w:leader="underscore" w:pos="5245"/>
        <w:tab w:val="right" w:pos="9356"/>
      </w:tabs>
      <w:spacing w:before="480" w:line="240" w:lineRule="auto"/>
      <w:ind w:left="-284" w:right="565" w:firstLine="0"/>
      <w:jc w:val="left"/>
    </w:pPr>
  </w:style>
  <w:style w:type="character" w:customStyle="1" w:styleId="40">
    <w:name w:val="Заголовок 4 Знак"/>
    <w:link w:val="4"/>
    <w:rsid w:val="00EB020F"/>
    <w:rPr>
      <w:rFonts w:ascii="Times New Roman" w:eastAsia="Times New Roman" w:hAnsi="Times New Roman"/>
      <w:iCs/>
      <w:color w:val="2E74B5"/>
      <w:sz w:val="28"/>
      <w:szCs w:val="22"/>
    </w:rPr>
  </w:style>
  <w:style w:type="character" w:customStyle="1" w:styleId="50">
    <w:name w:val="Заголовок 5 Знак"/>
    <w:link w:val="5"/>
    <w:uiPriority w:val="9"/>
    <w:semiHidden/>
    <w:rsid w:val="00D51A83"/>
    <w:rPr>
      <w:rFonts w:ascii="Calibri Light" w:eastAsia="Times New Roman" w:hAnsi="Calibri Light"/>
      <w:color w:val="2E74B5"/>
      <w:sz w:val="28"/>
      <w:szCs w:val="22"/>
    </w:rPr>
  </w:style>
  <w:style w:type="character" w:customStyle="1" w:styleId="60">
    <w:name w:val="Заголовок 6 Знак"/>
    <w:link w:val="6"/>
    <w:uiPriority w:val="9"/>
    <w:semiHidden/>
    <w:rsid w:val="00D51A83"/>
    <w:rPr>
      <w:rFonts w:ascii="Calibri Light" w:eastAsia="Times New Roman" w:hAnsi="Calibri Light"/>
      <w:color w:val="1F4D78"/>
      <w:sz w:val="28"/>
      <w:szCs w:val="22"/>
    </w:rPr>
  </w:style>
  <w:style w:type="character" w:customStyle="1" w:styleId="70">
    <w:name w:val="Заголовок 7 Знак"/>
    <w:link w:val="7"/>
    <w:uiPriority w:val="9"/>
    <w:semiHidden/>
    <w:rsid w:val="00D51A83"/>
    <w:rPr>
      <w:rFonts w:ascii="Calibri Light" w:eastAsia="Times New Roman" w:hAnsi="Calibri Light"/>
      <w:i/>
      <w:iCs/>
      <w:color w:val="1F4D78"/>
      <w:sz w:val="28"/>
      <w:szCs w:val="22"/>
    </w:rPr>
  </w:style>
  <w:style w:type="character" w:customStyle="1" w:styleId="80">
    <w:name w:val="Заголовок 8 Знак"/>
    <w:link w:val="8"/>
    <w:uiPriority w:val="9"/>
    <w:rsid w:val="00D51A83"/>
    <w:rPr>
      <w:rFonts w:ascii="Calibri Light" w:eastAsia="Times New Roman" w:hAnsi="Calibri Light"/>
      <w:color w:val="272727"/>
      <w:sz w:val="21"/>
      <w:szCs w:val="21"/>
    </w:rPr>
  </w:style>
  <w:style w:type="character" w:customStyle="1" w:styleId="90">
    <w:name w:val="Заголовок 9 Знак"/>
    <w:link w:val="9"/>
    <w:uiPriority w:val="9"/>
    <w:semiHidden/>
    <w:rsid w:val="00D51A83"/>
    <w:rPr>
      <w:rFonts w:ascii="Calibri Light" w:eastAsia="Times New Roman" w:hAnsi="Calibri Light"/>
      <w:i/>
      <w:iCs/>
      <w:color w:val="272727"/>
      <w:sz w:val="21"/>
      <w:szCs w:val="21"/>
    </w:rPr>
  </w:style>
  <w:style w:type="paragraph" w:customStyle="1" w:styleId="aff4">
    <w:name w:val="Заг_Введ_Закл_СпИст"/>
    <w:basedOn w:val="1"/>
    <w:next w:val="a6"/>
    <w:link w:val="aff5"/>
    <w:qFormat/>
    <w:rsid w:val="000D6810"/>
    <w:pPr>
      <w:numPr>
        <w:numId w:val="0"/>
      </w:numPr>
      <w:jc w:val="center"/>
    </w:pPr>
    <w:rPr>
      <w:caps/>
    </w:rPr>
  </w:style>
  <w:style w:type="paragraph" w:customStyle="1" w:styleId="aff6">
    <w:name w:val="Ссылка"/>
    <w:basedOn w:val="a6"/>
    <w:link w:val="aff7"/>
    <w:qFormat/>
    <w:rsid w:val="00BD5451"/>
    <w:rPr>
      <w:color w:val="0070C0"/>
      <w:u w:val="single"/>
    </w:rPr>
  </w:style>
  <w:style w:type="character" w:customStyle="1" w:styleId="aff5">
    <w:name w:val="Заг_Введ_Закл_СпИст Знак"/>
    <w:link w:val="aff4"/>
    <w:rsid w:val="000D6810"/>
    <w:rPr>
      <w:rFonts w:ascii="Times New Roman" w:eastAsia="Times New Roman" w:hAnsi="Times New Roman"/>
      <w:b/>
      <w:caps/>
      <w:color w:val="222A35" w:themeColor="text2" w:themeShade="80"/>
      <w:sz w:val="32"/>
      <w:szCs w:val="32"/>
    </w:rPr>
  </w:style>
  <w:style w:type="paragraph" w:customStyle="1" w:styleId="aff8">
    <w:name w:val="ТаблГоловка"/>
    <w:basedOn w:val="a6"/>
    <w:link w:val="aff9"/>
    <w:qFormat/>
    <w:rsid w:val="00805261"/>
    <w:pPr>
      <w:spacing w:before="40" w:after="40"/>
      <w:ind w:firstLine="0"/>
      <w:jc w:val="center"/>
    </w:pPr>
    <w:rPr>
      <w:b/>
      <w:sz w:val="24"/>
    </w:rPr>
  </w:style>
  <w:style w:type="character" w:customStyle="1" w:styleId="aff7">
    <w:name w:val="Ссылка Знак"/>
    <w:link w:val="aff6"/>
    <w:rsid w:val="00BD5451"/>
    <w:rPr>
      <w:rFonts w:ascii="Times New Roman" w:hAnsi="Times New Roman"/>
      <w:color w:val="0070C0"/>
      <w:sz w:val="28"/>
      <w:u w:val="single"/>
    </w:rPr>
  </w:style>
  <w:style w:type="paragraph" w:customStyle="1" w:styleId="affa">
    <w:name w:val="ТаблБоковик"/>
    <w:basedOn w:val="a6"/>
    <w:link w:val="affb"/>
    <w:qFormat/>
    <w:rsid w:val="00F21BDA"/>
    <w:pPr>
      <w:spacing w:before="40" w:after="40"/>
      <w:ind w:firstLine="0"/>
      <w:jc w:val="left"/>
    </w:pPr>
    <w:rPr>
      <w:sz w:val="24"/>
    </w:rPr>
  </w:style>
  <w:style w:type="character" w:customStyle="1" w:styleId="aff9">
    <w:name w:val="ТаблГоловка Знак"/>
    <w:link w:val="aff8"/>
    <w:rsid w:val="00805261"/>
    <w:rPr>
      <w:rFonts w:ascii="Times New Roman" w:hAnsi="Times New Roman"/>
      <w:b/>
      <w:sz w:val="24"/>
      <w:szCs w:val="22"/>
    </w:rPr>
  </w:style>
  <w:style w:type="paragraph" w:customStyle="1" w:styleId="a">
    <w:name w:val="ТаблБоковикНум"/>
    <w:next w:val="a6"/>
    <w:link w:val="affc"/>
    <w:qFormat/>
    <w:rsid w:val="00E850CE"/>
    <w:pPr>
      <w:numPr>
        <w:numId w:val="5"/>
      </w:numPr>
    </w:pPr>
    <w:rPr>
      <w:rFonts w:ascii="Times New Roman" w:hAnsi="Times New Roman"/>
      <w:sz w:val="24"/>
      <w:szCs w:val="22"/>
      <w:lang w:val="en-US"/>
    </w:rPr>
  </w:style>
  <w:style w:type="character" w:customStyle="1" w:styleId="affb">
    <w:name w:val="ТаблБоковик Знак"/>
    <w:link w:val="affa"/>
    <w:rsid w:val="00F21BDA"/>
    <w:rPr>
      <w:rFonts w:ascii="Times New Roman" w:hAnsi="Times New Roman"/>
      <w:sz w:val="24"/>
    </w:rPr>
  </w:style>
  <w:style w:type="paragraph" w:customStyle="1" w:styleId="affd">
    <w:name w:val="ТаблТело"/>
    <w:link w:val="affe"/>
    <w:qFormat/>
    <w:rsid w:val="0015280F"/>
    <w:rPr>
      <w:rFonts w:ascii="Times New Roman" w:hAnsi="Times New Roman"/>
      <w:sz w:val="24"/>
      <w:szCs w:val="22"/>
    </w:rPr>
  </w:style>
  <w:style w:type="character" w:customStyle="1" w:styleId="affc">
    <w:name w:val="ТаблБоковикНум Знак"/>
    <w:link w:val="a"/>
    <w:rsid w:val="00E850CE"/>
    <w:rPr>
      <w:rFonts w:ascii="Times New Roman" w:hAnsi="Times New Roman"/>
      <w:sz w:val="24"/>
      <w:szCs w:val="22"/>
      <w:lang w:val="en-US"/>
    </w:rPr>
  </w:style>
  <w:style w:type="paragraph" w:customStyle="1" w:styleId="afff">
    <w:name w:val="ТитЦентр"/>
    <w:basedOn w:val="a6"/>
    <w:link w:val="afff0"/>
    <w:qFormat/>
    <w:rsid w:val="00C36FA7"/>
    <w:pPr>
      <w:ind w:right="566" w:firstLine="0"/>
      <w:jc w:val="center"/>
    </w:pPr>
    <w:rPr>
      <w:caps/>
    </w:rPr>
  </w:style>
  <w:style w:type="character" w:customStyle="1" w:styleId="affe">
    <w:name w:val="ТаблТело Знак"/>
    <w:link w:val="affd"/>
    <w:rsid w:val="0015280F"/>
    <w:rPr>
      <w:rFonts w:ascii="Times New Roman" w:hAnsi="Times New Roman"/>
      <w:sz w:val="24"/>
      <w:szCs w:val="22"/>
    </w:rPr>
  </w:style>
  <w:style w:type="paragraph" w:styleId="22">
    <w:name w:val="toc 2"/>
    <w:basedOn w:val="a6"/>
    <w:next w:val="a6"/>
    <w:autoRedefine/>
    <w:uiPriority w:val="39"/>
    <w:unhideWhenUsed/>
    <w:rsid w:val="00FE0696"/>
    <w:pPr>
      <w:tabs>
        <w:tab w:val="right" w:leader="dot" w:pos="9356"/>
      </w:tabs>
      <w:spacing w:line="240" w:lineRule="auto"/>
      <w:ind w:left="284" w:firstLine="0"/>
    </w:pPr>
  </w:style>
  <w:style w:type="character" w:customStyle="1" w:styleId="afff0">
    <w:name w:val="ТитЦентр Знак"/>
    <w:link w:val="afff"/>
    <w:rsid w:val="00C36FA7"/>
    <w:rPr>
      <w:rFonts w:ascii="Times New Roman" w:hAnsi="Times New Roman"/>
      <w:caps/>
      <w:sz w:val="28"/>
    </w:rPr>
  </w:style>
  <w:style w:type="paragraph" w:styleId="31">
    <w:name w:val="toc 3"/>
    <w:basedOn w:val="a6"/>
    <w:next w:val="a6"/>
    <w:autoRedefine/>
    <w:uiPriority w:val="39"/>
    <w:unhideWhenUsed/>
    <w:rsid w:val="00C07AAB"/>
    <w:pPr>
      <w:tabs>
        <w:tab w:val="right" w:leader="dot" w:pos="9344"/>
      </w:tabs>
      <w:spacing w:line="240" w:lineRule="auto"/>
      <w:ind w:left="561" w:firstLine="6"/>
    </w:pPr>
  </w:style>
  <w:style w:type="character" w:styleId="afff1">
    <w:name w:val="Placeholder Text"/>
    <w:uiPriority w:val="99"/>
    <w:semiHidden/>
    <w:rsid w:val="00FB7D28"/>
    <w:rPr>
      <w:color w:val="808080"/>
    </w:rPr>
  </w:style>
  <w:style w:type="paragraph" w:styleId="afd">
    <w:name w:val="List Paragraph"/>
    <w:basedOn w:val="a6"/>
    <w:uiPriority w:val="34"/>
    <w:qFormat/>
    <w:rsid w:val="00441F99"/>
    <w:pPr>
      <w:ind w:left="720"/>
      <w:contextualSpacing/>
    </w:pPr>
  </w:style>
  <w:style w:type="paragraph" w:styleId="afff2">
    <w:name w:val="caption"/>
    <w:basedOn w:val="a6"/>
    <w:next w:val="a6"/>
    <w:unhideWhenUsed/>
    <w:qFormat/>
    <w:rsid w:val="003859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3">
    <w:name w:val="ФОРМУЛА СО СКВОЗНОЙ НУМЕРАЦИЕЙ"/>
    <w:basedOn w:val="afff3"/>
    <w:link w:val="afff4"/>
    <w:qFormat/>
    <w:rsid w:val="0038595B"/>
    <w:pPr>
      <w:numPr>
        <w:ilvl w:val="6"/>
        <w:numId w:val="1"/>
      </w:numPr>
    </w:pPr>
  </w:style>
  <w:style w:type="character" w:customStyle="1" w:styleId="afff5">
    <w:name w:val="Формула Знак"/>
    <w:basedOn w:val="a7"/>
    <w:link w:val="afff3"/>
    <w:rsid w:val="007D1F87"/>
    <w:rPr>
      <w:rFonts w:ascii="Cambria Math" w:hAnsi="Cambria Math"/>
      <w:i/>
      <w:sz w:val="28"/>
      <w:szCs w:val="22"/>
    </w:rPr>
  </w:style>
  <w:style w:type="character" w:customStyle="1" w:styleId="afff4">
    <w:name w:val="ФОРМУЛА СО СКВОЗНОЙ НУМЕРАЦИЕЙ Знак"/>
    <w:basedOn w:val="afff5"/>
    <w:link w:val="a3"/>
    <w:rsid w:val="0038595B"/>
    <w:rPr>
      <w:rFonts w:ascii="Cambria Math" w:hAnsi="Cambria Math"/>
      <w:i/>
      <w:sz w:val="28"/>
      <w:szCs w:val="22"/>
    </w:rPr>
  </w:style>
  <w:style w:type="paragraph" w:customStyle="1" w:styleId="a0">
    <w:name w:val="Код"/>
    <w:basedOn w:val="a6"/>
    <w:link w:val="afff6"/>
    <w:qFormat/>
    <w:rsid w:val="000811C1"/>
    <w:pPr>
      <w:numPr>
        <w:numId w:val="8"/>
      </w:numPr>
      <w:pBdr>
        <w:top w:val="none" w:sz="4" w:space="0" w:color="000000"/>
        <w:left w:val="single" w:sz="4" w:space="4" w:color="auto"/>
        <w:bottom w:val="none" w:sz="4" w:space="0" w:color="000000"/>
        <w:right w:val="none" w:sz="4" w:space="0" w:color="000000"/>
        <w:between w:val="none" w:sz="4" w:space="0" w:color="000000"/>
      </w:pBdr>
      <w:spacing w:before="240" w:after="240" w:line="240" w:lineRule="auto"/>
      <w:ind w:left="567" w:hanging="567"/>
      <w:contextualSpacing/>
      <w:jc w:val="left"/>
    </w:pPr>
    <w:rPr>
      <w:rFonts w:ascii="Courier New" w:hAnsi="Courier New" w:cs="Courier New"/>
      <w:sz w:val="22"/>
      <w:szCs w:val="24"/>
      <w:lang w:val="en-US"/>
    </w:rPr>
  </w:style>
  <w:style w:type="character" w:customStyle="1" w:styleId="afff6">
    <w:name w:val="Код Знак"/>
    <w:basedOn w:val="a7"/>
    <w:link w:val="a0"/>
    <w:rsid w:val="000811C1"/>
    <w:rPr>
      <w:rFonts w:ascii="Courier New" w:hAnsi="Courier New" w:cs="Courier New"/>
      <w:sz w:val="22"/>
      <w:szCs w:val="24"/>
      <w:lang w:val="en-US"/>
    </w:rPr>
  </w:style>
  <w:style w:type="paragraph" w:customStyle="1" w:styleId="afff7">
    <w:name w:val="Терминал"/>
    <w:basedOn w:val="a0"/>
    <w:link w:val="afff8"/>
    <w:rsid w:val="000811C1"/>
    <w:pPr>
      <w:shd w:val="clear" w:color="auto" w:fill="000000" w:themeFill="text1"/>
    </w:pPr>
    <w:rPr>
      <w:b/>
    </w:rPr>
  </w:style>
  <w:style w:type="character" w:customStyle="1" w:styleId="afff8">
    <w:name w:val="Терминал Знак"/>
    <w:link w:val="afff7"/>
    <w:rsid w:val="000811C1"/>
    <w:rPr>
      <w:rFonts w:ascii="Courier New" w:hAnsi="Courier New" w:cs="Courier New"/>
      <w:b/>
      <w:sz w:val="22"/>
      <w:szCs w:val="24"/>
      <w:shd w:val="clear" w:color="auto" w:fill="000000" w:themeFill="text1"/>
      <w:lang w:val="en-US"/>
    </w:rPr>
  </w:style>
  <w:style w:type="paragraph" w:customStyle="1" w:styleId="a5">
    <w:name w:val="Терминал (консоль)"/>
    <w:basedOn w:val="afff7"/>
    <w:link w:val="afff9"/>
    <w:qFormat/>
    <w:rsid w:val="000811C1"/>
    <w:pPr>
      <w:numPr>
        <w:numId w:val="7"/>
      </w:numPr>
      <w:ind w:left="567" w:hanging="567"/>
    </w:pPr>
    <w:rPr>
      <w:lang w:val="ru-RU"/>
    </w:rPr>
  </w:style>
  <w:style w:type="character" w:customStyle="1" w:styleId="afff9">
    <w:name w:val="Терминал (консоль) Знак"/>
    <w:basedOn w:val="afff8"/>
    <w:link w:val="a5"/>
    <w:rsid w:val="000811C1"/>
    <w:rPr>
      <w:rFonts w:ascii="Courier New" w:hAnsi="Courier New" w:cs="Courier New"/>
      <w:b/>
      <w:sz w:val="22"/>
      <w:szCs w:val="24"/>
      <w:shd w:val="clear" w:color="auto" w:fill="000000" w:themeFill="text1"/>
      <w:lang w:val="en-US"/>
    </w:rPr>
  </w:style>
  <w:style w:type="character" w:customStyle="1" w:styleId="af">
    <w:name w:val="ТаблНазвание Знак"/>
    <w:link w:val="ae"/>
    <w:uiPriority w:val="1"/>
    <w:rsid w:val="00A23BFC"/>
    <w:rPr>
      <w:rFonts w:ascii="Times New Roman" w:hAnsi="Times New Roman"/>
      <w:color w:val="595959" w:themeColor="text1" w:themeTint="A6"/>
      <w:sz w:val="24"/>
      <w:szCs w:val="22"/>
    </w:rPr>
  </w:style>
  <w:style w:type="character" w:styleId="afffa">
    <w:name w:val="annotation reference"/>
    <w:basedOn w:val="a7"/>
    <w:uiPriority w:val="99"/>
    <w:semiHidden/>
    <w:unhideWhenUsed/>
    <w:rsid w:val="00805261"/>
    <w:rPr>
      <w:sz w:val="16"/>
      <w:szCs w:val="16"/>
    </w:rPr>
  </w:style>
  <w:style w:type="paragraph" w:styleId="afffb">
    <w:name w:val="annotation text"/>
    <w:basedOn w:val="a6"/>
    <w:link w:val="afffc"/>
    <w:uiPriority w:val="99"/>
    <w:unhideWhenUsed/>
    <w:rsid w:val="00805261"/>
    <w:pPr>
      <w:spacing w:line="240" w:lineRule="auto"/>
    </w:pPr>
    <w:rPr>
      <w:sz w:val="20"/>
      <w:szCs w:val="20"/>
    </w:rPr>
  </w:style>
  <w:style w:type="character" w:customStyle="1" w:styleId="afffc">
    <w:name w:val="Текст примечания Знак"/>
    <w:basedOn w:val="a7"/>
    <w:link w:val="afffb"/>
    <w:uiPriority w:val="99"/>
    <w:rsid w:val="00783FF2"/>
    <w:rPr>
      <w:rFonts w:ascii="Times New Roman" w:hAnsi="Times New Roman"/>
    </w:rPr>
  </w:style>
  <w:style w:type="paragraph" w:styleId="afffd">
    <w:name w:val="annotation subject"/>
    <w:basedOn w:val="afffb"/>
    <w:next w:val="afffb"/>
    <w:link w:val="afffe"/>
    <w:uiPriority w:val="99"/>
    <w:semiHidden/>
    <w:unhideWhenUsed/>
    <w:rsid w:val="00805261"/>
    <w:rPr>
      <w:b/>
      <w:bCs/>
    </w:rPr>
  </w:style>
  <w:style w:type="character" w:customStyle="1" w:styleId="afffe">
    <w:name w:val="Тема примечания Знак"/>
    <w:basedOn w:val="afffc"/>
    <w:link w:val="afffd"/>
    <w:uiPriority w:val="99"/>
    <w:semiHidden/>
    <w:rsid w:val="00805261"/>
    <w:rPr>
      <w:rFonts w:ascii="Times New Roman" w:hAnsi="Times New Roman"/>
      <w:b/>
      <w:bCs/>
    </w:rPr>
  </w:style>
  <w:style w:type="paragraph" w:customStyle="1" w:styleId="afff3">
    <w:name w:val="Формула"/>
    <w:link w:val="afff5"/>
    <w:qFormat/>
    <w:rsid w:val="007D1F87"/>
    <w:pPr>
      <w:tabs>
        <w:tab w:val="center" w:pos="4536"/>
        <w:tab w:val="right" w:pos="9356"/>
      </w:tabs>
      <w:spacing w:before="240" w:after="240"/>
    </w:pPr>
    <w:rPr>
      <w:rFonts w:ascii="Cambria Math" w:hAnsi="Cambria Math"/>
      <w:i/>
      <w:sz w:val="28"/>
      <w:szCs w:val="22"/>
    </w:rPr>
  </w:style>
  <w:style w:type="character" w:styleId="affff">
    <w:name w:val="Unresolved Mention"/>
    <w:basedOn w:val="a7"/>
    <w:uiPriority w:val="99"/>
    <w:semiHidden/>
    <w:unhideWhenUsed/>
    <w:rsid w:val="002B3081"/>
    <w:rPr>
      <w:color w:val="605E5C"/>
      <w:shd w:val="clear" w:color="auto" w:fill="E1DFDD"/>
    </w:rPr>
  </w:style>
  <w:style w:type="character" w:styleId="affff0">
    <w:name w:val="FollowedHyperlink"/>
    <w:basedOn w:val="a7"/>
    <w:uiPriority w:val="99"/>
    <w:semiHidden/>
    <w:unhideWhenUsed/>
    <w:rsid w:val="002B3081"/>
    <w:rPr>
      <w:color w:val="954F72" w:themeColor="followedHyperlink"/>
      <w:u w:val="single"/>
    </w:rPr>
  </w:style>
  <w:style w:type="paragraph" w:customStyle="1" w:styleId="affff1">
    <w:name w:val="подпись_дата"/>
    <w:basedOn w:val="a6"/>
    <w:qFormat/>
    <w:rsid w:val="006C6874"/>
    <w:pPr>
      <w:tabs>
        <w:tab w:val="left" w:pos="0"/>
        <w:tab w:val="left" w:pos="3686"/>
        <w:tab w:val="left" w:leader="underscore" w:pos="5387"/>
        <w:tab w:val="right" w:pos="9356"/>
      </w:tabs>
      <w:spacing w:line="240" w:lineRule="auto"/>
      <w:ind w:firstLine="0"/>
      <w:jc w:val="center"/>
    </w:pPr>
    <w:rPr>
      <w:sz w:val="24"/>
    </w:rPr>
  </w:style>
  <w:style w:type="paragraph" w:customStyle="1" w:styleId="affff2">
    <w:basedOn w:val="a6"/>
    <w:next w:val="affff3"/>
    <w:uiPriority w:val="99"/>
    <w:rsid w:val="006504D8"/>
    <w:pPr>
      <w:spacing w:before="100" w:beforeAutospacing="1" w:after="100" w:afterAutospacing="1" w:line="240" w:lineRule="auto"/>
      <w:ind w:firstLine="0"/>
      <w:jc w:val="left"/>
    </w:pPr>
    <w:rPr>
      <w:rFonts w:ascii="Arial Unicode MS" w:eastAsia="Arial Unicode MS" w:hAnsi="Arial Unicode MS" w:cs="Arial Unicode MS"/>
      <w:sz w:val="24"/>
      <w:szCs w:val="24"/>
    </w:rPr>
  </w:style>
  <w:style w:type="paragraph" w:styleId="affff4">
    <w:name w:val="footnote text"/>
    <w:basedOn w:val="a6"/>
    <w:link w:val="affff5"/>
    <w:semiHidden/>
    <w:rsid w:val="006504D8"/>
    <w:pPr>
      <w:spacing w:line="240" w:lineRule="auto"/>
      <w:ind w:firstLine="0"/>
      <w:jc w:val="left"/>
    </w:pPr>
    <w:rPr>
      <w:rFonts w:eastAsia="Times New Roman"/>
      <w:sz w:val="20"/>
      <w:szCs w:val="20"/>
    </w:rPr>
  </w:style>
  <w:style w:type="character" w:customStyle="1" w:styleId="affff5">
    <w:name w:val="Текст сноски Знак"/>
    <w:basedOn w:val="a7"/>
    <w:link w:val="affff4"/>
    <w:semiHidden/>
    <w:rsid w:val="006504D8"/>
    <w:rPr>
      <w:rFonts w:ascii="Times New Roman" w:eastAsia="Times New Roman" w:hAnsi="Times New Roman"/>
    </w:rPr>
  </w:style>
  <w:style w:type="character" w:styleId="affff6">
    <w:name w:val="footnote reference"/>
    <w:semiHidden/>
    <w:rsid w:val="006504D8"/>
    <w:rPr>
      <w:vertAlign w:val="superscript"/>
    </w:rPr>
  </w:style>
  <w:style w:type="paragraph" w:styleId="affff3">
    <w:name w:val="Normal (Web)"/>
    <w:basedOn w:val="a6"/>
    <w:uiPriority w:val="99"/>
    <w:semiHidden/>
    <w:unhideWhenUsed/>
    <w:rsid w:val="006504D8"/>
    <w:rPr>
      <w:sz w:val="24"/>
      <w:szCs w:val="24"/>
    </w:rPr>
  </w:style>
  <w:style w:type="paragraph" w:styleId="affff7">
    <w:name w:val="Title"/>
    <w:basedOn w:val="a6"/>
    <w:link w:val="affff8"/>
    <w:qFormat/>
    <w:rsid w:val="00C82B9B"/>
    <w:pPr>
      <w:spacing w:before="240" w:after="60" w:line="240" w:lineRule="auto"/>
      <w:ind w:firstLine="0"/>
      <w:jc w:val="center"/>
      <w:outlineLvl w:val="0"/>
    </w:pPr>
    <w:rPr>
      <w:rFonts w:eastAsia="Times New Roman"/>
      <w:b/>
      <w:kern w:val="28"/>
      <w:sz w:val="36"/>
      <w:szCs w:val="20"/>
    </w:rPr>
  </w:style>
  <w:style w:type="character" w:customStyle="1" w:styleId="affff8">
    <w:name w:val="Заголовок Знак"/>
    <w:basedOn w:val="a7"/>
    <w:link w:val="affff7"/>
    <w:rsid w:val="00C82B9B"/>
    <w:rPr>
      <w:rFonts w:ascii="Times New Roman" w:eastAsia="Times New Roman" w:hAnsi="Times New Roman"/>
      <w:b/>
      <w:kern w:val="28"/>
      <w:sz w:val="36"/>
    </w:rPr>
  </w:style>
  <w:style w:type="paragraph" w:styleId="affff9">
    <w:name w:val="Plain Text"/>
    <w:basedOn w:val="a6"/>
    <w:link w:val="affffa"/>
    <w:unhideWhenUsed/>
    <w:rsid w:val="00C82B9B"/>
    <w:pPr>
      <w:spacing w:line="240" w:lineRule="auto"/>
      <w:ind w:firstLine="0"/>
      <w:jc w:val="left"/>
    </w:pPr>
    <w:rPr>
      <w:rFonts w:ascii="Courier New" w:eastAsia="Times New Roman" w:hAnsi="Courier New"/>
      <w:szCs w:val="20"/>
    </w:rPr>
  </w:style>
  <w:style w:type="character" w:customStyle="1" w:styleId="affffa">
    <w:name w:val="Текст Знак"/>
    <w:basedOn w:val="a7"/>
    <w:link w:val="affff9"/>
    <w:rsid w:val="00C82B9B"/>
    <w:rPr>
      <w:rFonts w:ascii="Courier New" w:eastAsia="Times New Roman" w:hAnsi="Courier New"/>
      <w:sz w:val="28"/>
    </w:rPr>
  </w:style>
  <w:style w:type="paragraph" w:styleId="23">
    <w:name w:val="Body Text Indent 2"/>
    <w:basedOn w:val="a6"/>
    <w:link w:val="24"/>
    <w:rsid w:val="000C736A"/>
    <w:pPr>
      <w:spacing w:line="240" w:lineRule="auto"/>
      <w:ind w:right="1133" w:firstLine="567"/>
    </w:pPr>
    <w:rPr>
      <w:rFonts w:eastAsia="Times New Roman"/>
      <w:szCs w:val="20"/>
    </w:rPr>
  </w:style>
  <w:style w:type="character" w:customStyle="1" w:styleId="24">
    <w:name w:val="Основной текст с отступом 2 Знак"/>
    <w:basedOn w:val="a7"/>
    <w:link w:val="23"/>
    <w:rsid w:val="000C736A"/>
    <w:rPr>
      <w:rFonts w:ascii="Times New Roman" w:eastAsia="Times New Roman" w:hAnsi="Times New Roman"/>
      <w:sz w:val="28"/>
    </w:rPr>
  </w:style>
  <w:style w:type="paragraph" w:customStyle="1" w:styleId="affffb">
    <w:name w:val="Текст таблицы"/>
    <w:basedOn w:val="a6"/>
    <w:rsid w:val="00360CED"/>
    <w:pPr>
      <w:spacing w:line="240" w:lineRule="auto"/>
      <w:ind w:left="1077" w:firstLine="0"/>
    </w:pPr>
    <w:rPr>
      <w:rFonts w:eastAsia="Times New Roman"/>
      <w:snapToGrid w:val="0"/>
      <w:sz w:val="24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7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13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7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8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9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0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2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93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8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19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8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88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4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94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40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6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9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3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3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2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86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2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1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14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9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95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8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6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13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8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0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90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8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1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8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1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2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9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5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03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3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59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9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8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72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60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72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4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03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9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4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92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8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8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INI%20PC\Documents\&#1053;&#1072;&#1089;&#1090;&#1088;&#1072;&#1080;&#1074;&#1072;&#1077;&#1084;&#1099;&#1077;%20&#1096;&#1072;&#1073;&#1083;&#1086;&#1085;&#1099;%20Office\&#1054;&#1090;&#1095;&#1077;&#1090;%20&#1086;%20&#1053;&#1048;&#1056;%20(&#1043;&#1054;&#1057;&#1058;%207.32-2017)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25808C-B6EB-4C64-A0C3-CB16EC8126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Отчет о НИР (ГОСТ 7.32-2017).dotx</Template>
  <TotalTime>227</TotalTime>
  <Pages>6</Pages>
  <Words>906</Words>
  <Characters>5169</Characters>
  <Application>Microsoft Office Word</Application>
  <DocSecurity>0</DocSecurity>
  <Lines>43</Lines>
  <Paragraphs>12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Санкт-Петербургский государственный университет телекоммуникаций им. проф. М. А. Бонч-Бруевича</Company>
  <LinksUpToDate>false</LinksUpToDate>
  <CharactersWithSpaces>6063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Towariszcz</dc:creator>
  <cp:keywords/>
  <dc:description/>
  <cp:lastModifiedBy>Максим Коньков</cp:lastModifiedBy>
  <cp:revision>38</cp:revision>
  <cp:lastPrinted>2022-05-11T13:31:00Z</cp:lastPrinted>
  <dcterms:created xsi:type="dcterms:W3CDTF">2023-10-23T13:14:00Z</dcterms:created>
  <dcterms:modified xsi:type="dcterms:W3CDTF">2023-12-15T14:36:00Z</dcterms:modified>
  <cp:category>Вычислительная и микропроцессорная техника</cp:category>
</cp:coreProperties>
</file>