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312343C6" w:rsidR="00700D7B" w:rsidRPr="00C82B9B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C942DB">
        <w:rPr>
          <w:caps/>
        </w:rPr>
        <w:t>4</w:t>
      </w:r>
    </w:p>
    <w:p w14:paraId="37E24652" w14:textId="32DCA88E" w:rsidR="00C942DB" w:rsidRDefault="00C942DB" w:rsidP="00C942DB">
      <w:pPr>
        <w:pStyle w:val="affff7"/>
      </w:pPr>
      <w:r>
        <w:t>Циклические вычислительные процессы.     Вычисления по рекуррентным формулам</w:t>
      </w:r>
    </w:p>
    <w:p w14:paraId="7D2D78CD" w14:textId="78A9EFA9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proofErr w:type="spellStart"/>
      <w:r w:rsidR="00013208">
        <w:t>Помогалова</w:t>
      </w:r>
      <w:proofErr w:type="spellEnd"/>
      <w:r w:rsidR="00013208">
        <w:t xml:space="preserve">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Default="00BC4682" w:rsidP="00BC4682">
      <w:pPr>
        <w:ind w:firstLine="1418"/>
        <w:rPr>
          <w:b/>
          <w:bCs/>
        </w:rPr>
      </w:pPr>
      <w:r>
        <w:t>Вариант №</w:t>
      </w:r>
      <w:r w:rsidR="00C82B9B">
        <w:t xml:space="preserve"> 1</w:t>
      </w:r>
      <w:r w:rsidR="00FA3B41">
        <w:t>2</w:t>
      </w:r>
      <w:r w:rsidR="00C82B9B">
        <w:t>:</w:t>
      </w:r>
    </w:p>
    <w:p w14:paraId="61CE0977" w14:textId="5FC5A310" w:rsidR="00C82B9B" w:rsidRDefault="00C82B9B" w:rsidP="00C82B9B">
      <w:pPr>
        <w:ind w:firstLine="0"/>
        <w:jc w:val="left"/>
      </w:pPr>
      <w:r>
        <w:t xml:space="preserve">Создать программу по вычислению значений функций </w:t>
      </w:r>
      <w:r>
        <w:rPr>
          <w:lang w:val="en-US"/>
        </w:rPr>
        <w:t>y</w:t>
      </w:r>
      <w:r w:rsidRPr="00C82B9B">
        <w:t xml:space="preserve"> </w:t>
      </w:r>
      <w:r>
        <w:t xml:space="preserve">и </w:t>
      </w:r>
      <w:r>
        <w:rPr>
          <w:lang w:val="en-US"/>
        </w:rPr>
        <w:t>z</w:t>
      </w:r>
      <w:r>
        <w:t>:</w:t>
      </w:r>
    </w:p>
    <w:tbl>
      <w:tblPr>
        <w:tblW w:w="0" w:type="auto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9"/>
        <w:gridCol w:w="4678"/>
        <w:gridCol w:w="1275"/>
        <w:gridCol w:w="1848"/>
      </w:tblGrid>
      <w:tr w:rsidR="00FC260F" w14:paraId="3CE12AB4" w14:textId="77777777" w:rsidTr="00FC260F">
        <w:trPr>
          <w:cantSplit/>
          <w:trHeight w:val="233"/>
        </w:trPr>
        <w:tc>
          <w:tcPr>
            <w:tcW w:w="2269" w:type="dxa"/>
            <w:tcBorders>
              <w:bottom w:val="nil"/>
            </w:tcBorders>
          </w:tcPr>
          <w:p w14:paraId="6EBE119C" w14:textId="47D016A9" w:rsidR="00FC260F" w:rsidRPr="00FC260F" w:rsidRDefault="00FC260F" w:rsidP="00FC260F">
            <w:pPr>
              <w:ind w:firstLine="0"/>
              <w:jc w:val="center"/>
            </w:pPr>
            <w:r w:rsidRPr="00FC260F">
              <w:t>Номер варианта</w:t>
            </w:r>
          </w:p>
        </w:tc>
        <w:tc>
          <w:tcPr>
            <w:tcW w:w="4678" w:type="dxa"/>
            <w:tcBorders>
              <w:bottom w:val="nil"/>
            </w:tcBorders>
            <w:vAlign w:val="center"/>
          </w:tcPr>
          <w:p w14:paraId="0CB679F2" w14:textId="77777777" w:rsidR="00FC260F" w:rsidRPr="00FC260F" w:rsidRDefault="00FC260F" w:rsidP="00FC260F">
            <w:pPr>
              <w:ind w:firstLine="0"/>
              <w:jc w:val="center"/>
            </w:pPr>
            <w:r w:rsidRPr="00FC260F">
              <w:t>Функция</w:t>
            </w:r>
          </w:p>
        </w:tc>
        <w:tc>
          <w:tcPr>
            <w:tcW w:w="3123" w:type="dxa"/>
            <w:gridSpan w:val="2"/>
          </w:tcPr>
          <w:p w14:paraId="4F70FE86" w14:textId="77777777" w:rsidR="00FC260F" w:rsidRPr="00FC260F" w:rsidRDefault="00FC260F" w:rsidP="00FC260F">
            <w:pPr>
              <w:ind w:firstLine="0"/>
              <w:jc w:val="center"/>
            </w:pPr>
            <w:r w:rsidRPr="00FC260F">
              <w:rPr>
                <w:sz w:val="24"/>
                <w:szCs w:val="20"/>
              </w:rPr>
              <w:t>Рабочий набор</w:t>
            </w:r>
          </w:p>
        </w:tc>
      </w:tr>
      <w:tr w:rsidR="00FC260F" w14:paraId="077D0365" w14:textId="77777777" w:rsidTr="00FC260F">
        <w:trPr>
          <w:cantSplit/>
          <w:trHeight w:val="232"/>
        </w:trPr>
        <w:tc>
          <w:tcPr>
            <w:tcW w:w="2269" w:type="dxa"/>
            <w:tcBorders>
              <w:top w:val="nil"/>
            </w:tcBorders>
          </w:tcPr>
          <w:p w14:paraId="253014EF" w14:textId="77777777" w:rsidR="00FC260F" w:rsidRDefault="00FC260F" w:rsidP="003144BE"/>
        </w:tc>
        <w:tc>
          <w:tcPr>
            <w:tcW w:w="4678" w:type="dxa"/>
            <w:tcBorders>
              <w:top w:val="nil"/>
            </w:tcBorders>
          </w:tcPr>
          <w:p w14:paraId="409FCA9F" w14:textId="77777777" w:rsidR="00FC260F" w:rsidRDefault="00FC260F" w:rsidP="003144BE"/>
        </w:tc>
        <w:tc>
          <w:tcPr>
            <w:tcW w:w="1275" w:type="dxa"/>
          </w:tcPr>
          <w:p w14:paraId="4D2D1FA3" w14:textId="77777777" w:rsidR="00FC260F" w:rsidRDefault="00FC260F" w:rsidP="00FC260F">
            <w:pPr>
              <w:ind w:firstLine="0"/>
              <w:jc w:val="center"/>
            </w:pPr>
            <w:r>
              <w:rPr>
                <w:i/>
                <w:lang w:val="en-US"/>
              </w:rPr>
              <w:t>n</w:t>
            </w:r>
          </w:p>
        </w:tc>
        <w:tc>
          <w:tcPr>
            <w:tcW w:w="1848" w:type="dxa"/>
          </w:tcPr>
          <w:p w14:paraId="57237CF1" w14:textId="77777777" w:rsidR="00FC260F" w:rsidRDefault="00FC260F" w:rsidP="00FC260F">
            <w:pPr>
              <w:ind w:firstLine="0"/>
              <w:jc w:val="center"/>
              <w:rPr>
                <w:i/>
              </w:rPr>
            </w:pPr>
            <w:r>
              <w:rPr>
                <w:i/>
              </w:rPr>
              <w:t>х</w:t>
            </w:r>
          </w:p>
        </w:tc>
      </w:tr>
      <w:tr w:rsidR="00FC260F" w14:paraId="29D41512" w14:textId="77777777" w:rsidTr="00FC260F">
        <w:trPr>
          <w:cantSplit/>
          <w:trHeight w:val="232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AEA33" w14:textId="77777777" w:rsidR="00FC260F" w:rsidRDefault="00FC260F" w:rsidP="00FC260F">
            <w:pPr>
              <w:ind w:firstLine="0"/>
              <w:jc w:val="center"/>
            </w:pPr>
            <w:r>
              <w:t>12</w:t>
            </w:r>
          </w:p>
        </w:tc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53DC" w14:textId="77777777" w:rsidR="00FC260F" w:rsidRDefault="00FC260F" w:rsidP="004B6292">
            <w:r w:rsidRPr="00FC260F">
              <w:object w:dxaOrig="2780" w:dyaOrig="740" w14:anchorId="23FB9F4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9pt;height:36.85pt" o:ole="" fillcolor="window">
                  <v:imagedata r:id="rId10" o:title=""/>
                </v:shape>
                <o:OLEObject Type="Embed" ProgID="Equation.3" ShapeID="_x0000_i1025" DrawAspect="Content" ObjectID="_1761393500" r:id="rId11"/>
              </w:objec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F4A3" w14:textId="77777777" w:rsidR="00FC260F" w:rsidRPr="00FC260F" w:rsidRDefault="00FC260F" w:rsidP="00FC260F">
            <w:pPr>
              <w:ind w:firstLine="0"/>
              <w:jc w:val="center"/>
              <w:rPr>
                <w:i/>
                <w:lang w:val="en-US"/>
              </w:rPr>
            </w:pPr>
            <w:r w:rsidRPr="00FC260F">
              <w:rPr>
                <w:i/>
                <w:lang w:val="en-US"/>
              </w:rPr>
              <w:t>15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E09A1" w14:textId="77777777" w:rsidR="00FC260F" w:rsidRPr="00FC260F" w:rsidRDefault="00FC260F" w:rsidP="00FC260F">
            <w:pPr>
              <w:ind w:firstLine="0"/>
              <w:jc w:val="center"/>
              <w:rPr>
                <w:i/>
              </w:rPr>
            </w:pPr>
            <w:r w:rsidRPr="00FC260F">
              <w:rPr>
                <w:i/>
              </w:rPr>
              <w:t>0,4</w:t>
            </w:r>
          </w:p>
        </w:tc>
      </w:tr>
    </w:tbl>
    <w:p w14:paraId="3C0D8BEF" w14:textId="77777777" w:rsidR="00FC260F" w:rsidRPr="00C82B9B" w:rsidRDefault="00FC260F" w:rsidP="00C82B9B">
      <w:pPr>
        <w:ind w:firstLine="0"/>
        <w:jc w:val="left"/>
      </w:pPr>
    </w:p>
    <w:p w14:paraId="51236D1E" w14:textId="00373A8E" w:rsidR="00BC4682" w:rsidRPr="00FC260F" w:rsidRDefault="00BC4682" w:rsidP="002E7FC9">
      <w:pPr>
        <w:ind w:firstLine="0"/>
        <w:rPr>
          <w:b/>
          <w:bCs/>
          <w:lang w:val="en-US"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Default="002E7FC9" w:rsidP="00BC4682">
      <w:pPr>
        <w:ind w:firstLine="1418"/>
      </w:pPr>
      <w:r>
        <w:t>Общая формулировка:</w:t>
      </w:r>
    </w:p>
    <w:p w14:paraId="382F79A9" w14:textId="1AA102AF" w:rsidR="00F03190" w:rsidRDefault="00F03190" w:rsidP="00F03190">
      <w:pPr>
        <w:ind w:firstLine="567"/>
      </w:pPr>
      <w:bookmarkStart w:id="1" w:name="_Toc103178894"/>
      <w:r>
        <w:t>Решить задачу вычисления значени</w:t>
      </w:r>
      <w:r w:rsidR="00A06EAD">
        <w:t>й рекуррентной</w:t>
      </w:r>
      <w:r>
        <w:t xml:space="preserve"> функции, содержащей сумму или (и) произведение.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0EC7B674" w:rsidR="00441F99" w:rsidRPr="000D6810" w:rsidRDefault="00441F99" w:rsidP="007D1F87">
      <w:pPr>
        <w:pStyle w:val="1"/>
      </w:pPr>
      <w:r w:rsidRPr="00D0206A">
        <w:lastRenderedPageBreak/>
        <w:t>Общие</w:t>
      </w:r>
      <w:r w:rsidRPr="000D6810">
        <w:t xml:space="preserve"> </w:t>
      </w:r>
      <w:bookmarkEnd w:id="1"/>
      <w:r w:rsidR="002E7FC9">
        <w:t>алгоритм решения</w:t>
      </w:r>
    </w:p>
    <w:p w14:paraId="4EA943CA" w14:textId="57B8DC6E" w:rsidR="00E358EC" w:rsidRPr="00C74D7D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Решаемая задача относится к категории задач формульного счета. </w:t>
      </w:r>
      <w:r w:rsidR="00C74D7D">
        <w:rPr>
          <w:rFonts w:ascii="Times New Roman" w:hAnsi="Times New Roman"/>
        </w:rPr>
        <w:t xml:space="preserve">Для нахождения переменной результата </w:t>
      </w:r>
      <w:r w:rsidR="00C74D7D">
        <w:rPr>
          <w:rFonts w:ascii="Times New Roman" w:hAnsi="Times New Roman"/>
          <w:lang w:val="en-US"/>
        </w:rPr>
        <w:t>y</w:t>
      </w:r>
      <w:r w:rsidR="00C74D7D" w:rsidRPr="00C74D7D">
        <w:rPr>
          <w:rFonts w:ascii="Times New Roman" w:hAnsi="Times New Roman"/>
        </w:rPr>
        <w:t xml:space="preserve"> </w:t>
      </w:r>
      <w:r w:rsidR="00C74D7D">
        <w:rPr>
          <w:rFonts w:ascii="Times New Roman" w:hAnsi="Times New Roman"/>
        </w:rPr>
        <w:t>необходимо пройти несколько итераций операции суммы и получить ответ. Это называется рекуррентной функцией.</w:t>
      </w:r>
    </w:p>
    <w:p w14:paraId="4E9A7EFD" w14:textId="092F9B81" w:rsidR="00E358EC" w:rsidRPr="00AB3C74" w:rsidRDefault="00E358EC" w:rsidP="00E358EC">
      <w:pPr>
        <w:pStyle w:val="affff9"/>
        <w:rPr>
          <w:rFonts w:ascii="Times New Roman" w:hAnsi="Times New Roman"/>
        </w:rPr>
      </w:pPr>
    </w:p>
    <w:p w14:paraId="18068B40" w14:textId="00399029" w:rsidR="00E358EC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программе должен быть предусмотрен ввод исходных данных, к которым относятся переменные </w:t>
      </w:r>
      <w:r>
        <w:rPr>
          <w:rFonts w:ascii="Times New Roman" w:hAnsi="Times New Roman"/>
          <w:i/>
          <w:lang w:val="en-US"/>
        </w:rPr>
        <w:t>x</w:t>
      </w:r>
      <w:r>
        <w:rPr>
          <w:rFonts w:ascii="Times New Roman" w:hAnsi="Times New Roman"/>
          <w:i/>
        </w:rPr>
        <w:t xml:space="preserve">, </w:t>
      </w:r>
      <w:r w:rsidR="00C74D7D">
        <w:rPr>
          <w:rFonts w:ascii="Times New Roman" w:hAnsi="Times New Roman"/>
          <w:i/>
          <w:lang w:val="en-US"/>
        </w:rPr>
        <w:t>n</w:t>
      </w:r>
      <w:r>
        <w:rPr>
          <w:rFonts w:ascii="Times New Roman" w:hAnsi="Times New Roman"/>
        </w:rPr>
        <w:t xml:space="preserve">; вычисления величин </w:t>
      </w:r>
      <w:r>
        <w:rPr>
          <w:rFonts w:ascii="Times New Roman" w:hAnsi="Times New Roman"/>
          <w:i/>
          <w:lang w:val="en-US"/>
        </w:rPr>
        <w:t>y</w:t>
      </w:r>
      <w:r w:rsidR="00C74D7D" w:rsidRPr="00C74D7D">
        <w:rPr>
          <w:rFonts w:ascii="Times New Roman" w:hAnsi="Times New Roman"/>
          <w:i/>
        </w:rPr>
        <w:t xml:space="preserve">, </w:t>
      </w:r>
      <w:proofErr w:type="spellStart"/>
      <w:r w:rsidR="00C74D7D">
        <w:rPr>
          <w:rFonts w:ascii="Times New Roman" w:hAnsi="Times New Roman"/>
          <w:i/>
          <w:lang w:val="en-US"/>
        </w:rPr>
        <w:t>summ</w:t>
      </w:r>
      <w:proofErr w:type="spellEnd"/>
      <w:r>
        <w:rPr>
          <w:rFonts w:ascii="Times New Roman" w:hAnsi="Times New Roman"/>
        </w:rPr>
        <w:t xml:space="preserve">; вывод результатов вычислений (вывод значений величин </w:t>
      </w:r>
      <w:r>
        <w:rPr>
          <w:rFonts w:ascii="Times New Roman" w:hAnsi="Times New Roman"/>
          <w:i/>
          <w:lang w:val="en-US"/>
        </w:rPr>
        <w:t>y</w:t>
      </w:r>
      <w:r w:rsidRPr="00E358E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 </w:t>
      </w:r>
      <w:proofErr w:type="spellStart"/>
      <w:r w:rsidR="005F0DBC">
        <w:rPr>
          <w:rFonts w:ascii="Times New Roman" w:hAnsi="Times New Roman"/>
          <w:i/>
          <w:lang w:val="en-US"/>
        </w:rPr>
        <w:t>summ</w:t>
      </w:r>
      <w:proofErr w:type="spellEnd"/>
      <w:r>
        <w:rPr>
          <w:rFonts w:ascii="Times New Roman" w:hAnsi="Times New Roman"/>
        </w:rPr>
        <w:t>).</w:t>
      </w:r>
    </w:p>
    <w:p w14:paraId="0609BCFF" w14:textId="213FB323" w:rsidR="00C74D7D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77777777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2C872429" w14:textId="088AA692" w:rsidR="00E358EC" w:rsidRDefault="00C74D7D" w:rsidP="00E358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5F5FE9" wp14:editId="2322C920">
            <wp:extent cx="4540250" cy="58159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581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EB7D" w14:textId="77777777" w:rsidR="00F46681" w:rsidRDefault="00F46681" w:rsidP="00E358EC">
      <w:pPr>
        <w:rPr>
          <w:lang w:val="en-US"/>
        </w:rPr>
      </w:pPr>
    </w:p>
    <w:p w14:paraId="72436728" w14:textId="77777777" w:rsidR="00F46681" w:rsidRDefault="00F46681" w:rsidP="00E358EC">
      <w:pPr>
        <w:rPr>
          <w:lang w:val="en-US"/>
        </w:rPr>
      </w:pPr>
    </w:p>
    <w:p w14:paraId="138C7C23" w14:textId="77777777" w:rsidR="00F46681" w:rsidRDefault="00F46681" w:rsidP="00E358EC">
      <w:pPr>
        <w:rPr>
          <w:lang w:val="en-US"/>
        </w:rPr>
      </w:pPr>
    </w:p>
    <w:p w14:paraId="2F6CCED4" w14:textId="77777777" w:rsidR="00F46681" w:rsidRDefault="00F46681" w:rsidP="00E358EC">
      <w:pPr>
        <w:rPr>
          <w:lang w:val="en-US"/>
        </w:rPr>
      </w:pPr>
    </w:p>
    <w:p w14:paraId="59330B92" w14:textId="3EA43D62" w:rsidR="00F46681" w:rsidRDefault="00F46681" w:rsidP="00E358EC">
      <w:pPr>
        <w:rPr>
          <w:lang w:val="en-US"/>
        </w:rPr>
      </w:pPr>
    </w:p>
    <w:p w14:paraId="3DD39BAA" w14:textId="7A079209" w:rsidR="00C74D7D" w:rsidRDefault="00C74D7D" w:rsidP="00E358EC">
      <w:pPr>
        <w:rPr>
          <w:lang w:val="en-US"/>
        </w:rPr>
      </w:pPr>
    </w:p>
    <w:p w14:paraId="0F7A55D7" w14:textId="633BC23D" w:rsidR="00C74D7D" w:rsidRDefault="00C74D7D" w:rsidP="00E358EC">
      <w:pPr>
        <w:rPr>
          <w:lang w:val="en-US"/>
        </w:rPr>
      </w:pPr>
    </w:p>
    <w:p w14:paraId="069793A7" w14:textId="77777777" w:rsidR="00C74D7D" w:rsidRDefault="00C74D7D" w:rsidP="00E358EC">
      <w:pPr>
        <w:rPr>
          <w:lang w:val="en-US"/>
        </w:rPr>
      </w:pP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3118"/>
        <w:gridCol w:w="2994"/>
        <w:gridCol w:w="2357"/>
      </w:tblGrid>
      <w:tr w:rsidR="00E358EC" w14:paraId="3C3E6413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16B9985B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46F2CDA2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6423E151" w:rsidR="00E358EC" w:rsidRPr="000024F2" w:rsidRDefault="000024F2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Результат</w:t>
            </w:r>
          </w:p>
        </w:tc>
      </w:tr>
      <w:tr w:rsidR="00E358EC" w14:paraId="4E4A2EF1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115DED35" w:rsidR="00E358EC" w:rsidRPr="000024F2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65AA5297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353D90AF" w:rsidR="00E358EC" w:rsidRDefault="000024F2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0C222CC3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19EB6E2A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∑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02D3C360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proofErr w:type="spellStart"/>
            <w:r>
              <w:rPr>
                <w:rFonts w:ascii="Times New Roman" w:hAnsi="Times New Roman"/>
                <w:i/>
                <w:lang w:val="en-US"/>
              </w:rPr>
              <w:t>summ</w:t>
            </w:r>
            <w:proofErr w:type="spellEnd"/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7BDD6881" w:rsidR="00E358EC" w:rsidRDefault="000024F2" w:rsidP="000024F2">
            <w:pPr>
              <w:ind w:firstLine="0"/>
              <w:jc w:val="center"/>
            </w:pPr>
            <w:r>
              <w:t>Промежуточная величина</w:t>
            </w:r>
          </w:p>
        </w:tc>
      </w:tr>
      <w:tr w:rsidR="00E358EC" w14:paraId="102FC42E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BDF4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6CBF" w14:textId="454C2DE9" w:rsidR="00E358EC" w:rsidRPr="000024F2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8B4B4" w14:textId="34773F4C" w:rsidR="00E358EC" w:rsidRPr="000024F2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n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924A6" w14:textId="2504D8B6" w:rsidR="00E358EC" w:rsidRPr="000024F2" w:rsidRDefault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5A0636DA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5E45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B578" w14:textId="5D1C31BC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count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7F5A" w14:textId="1D2BC84B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count</w:t>
            </w:r>
          </w:p>
        </w:tc>
        <w:tc>
          <w:tcPr>
            <w:tcW w:w="2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C99D3" w14:textId="77777777" w:rsidR="00E358EC" w:rsidRDefault="00E358EC"/>
        </w:tc>
      </w:tr>
    </w:tbl>
    <w:p w14:paraId="0E8A1E80" w14:textId="5FB1B4B4" w:rsidR="00441F99" w:rsidRPr="00E850CE" w:rsidRDefault="002E7FC9" w:rsidP="007D1F87">
      <w:pPr>
        <w:pStyle w:val="2"/>
      </w:pPr>
      <w:r>
        <w:t>Тестирование</w:t>
      </w:r>
    </w:p>
    <w:p w14:paraId="4EDA9928" w14:textId="3B356172" w:rsidR="00C82B9B" w:rsidRPr="000024F2" w:rsidRDefault="00C82B9B" w:rsidP="00C82B9B">
      <w:pPr>
        <w:ind w:left="142" w:firstLine="425"/>
        <w:rPr>
          <w:szCs w:val="20"/>
        </w:rPr>
      </w:pPr>
      <w:r>
        <w:t xml:space="preserve">Для тестирования программы выбираем контрольный набор исходных данных: </w:t>
      </w:r>
      <w:r>
        <w:rPr>
          <w:i/>
          <w:lang w:val="en-US"/>
        </w:rPr>
        <w:t>x</w:t>
      </w:r>
      <w:r>
        <w:t xml:space="preserve"> = </w:t>
      </w:r>
      <w:r w:rsidR="000024F2" w:rsidRPr="000024F2">
        <w:t xml:space="preserve">0.4, </w:t>
      </w:r>
      <w:r w:rsidR="000024F2">
        <w:rPr>
          <w:lang w:val="en-US"/>
        </w:rPr>
        <w:t>n</w:t>
      </w:r>
      <w:r w:rsidR="000024F2" w:rsidRPr="000024F2">
        <w:t xml:space="preserve"> = 15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0024F2" w14:paraId="5FFB5AB5" w14:textId="77777777" w:rsidTr="000024F2">
        <w:tc>
          <w:tcPr>
            <w:tcW w:w="2336" w:type="dxa"/>
          </w:tcPr>
          <w:p w14:paraId="506E0120" w14:textId="3AEEE929" w:rsidR="000024F2" w:rsidRPr="000024F2" w:rsidRDefault="000024F2" w:rsidP="000024F2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2336" w:type="dxa"/>
          </w:tcPr>
          <w:p w14:paraId="272E1247" w14:textId="1FC1773B" w:rsidR="000024F2" w:rsidRPr="000024F2" w:rsidRDefault="000024F2" w:rsidP="000024F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2336" w:type="dxa"/>
          </w:tcPr>
          <w:p w14:paraId="2D7FE59E" w14:textId="0492B818" w:rsidR="000024F2" w:rsidRPr="000024F2" w:rsidRDefault="000024F2" w:rsidP="000024F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2336" w:type="dxa"/>
          </w:tcPr>
          <w:p w14:paraId="1E989E3D" w14:textId="0BAD1D28" w:rsidR="000024F2" w:rsidRPr="000024F2" w:rsidRDefault="000024F2" w:rsidP="000024F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0024F2" w14:paraId="3CFF20AE" w14:textId="77777777" w:rsidTr="000024F2">
        <w:tc>
          <w:tcPr>
            <w:tcW w:w="2336" w:type="dxa"/>
          </w:tcPr>
          <w:p w14:paraId="48D3B5B5" w14:textId="08701427" w:rsidR="000024F2" w:rsidRDefault="000024F2" w:rsidP="000024F2">
            <w:pPr>
              <w:ind w:firstLine="0"/>
              <w:jc w:val="center"/>
            </w:pPr>
            <w:r>
              <w:t>Рабочий набор</w:t>
            </w:r>
          </w:p>
        </w:tc>
        <w:tc>
          <w:tcPr>
            <w:tcW w:w="2336" w:type="dxa"/>
          </w:tcPr>
          <w:p w14:paraId="7CEEC66E" w14:textId="2AEA633C" w:rsidR="000024F2" w:rsidRDefault="000024F2" w:rsidP="000024F2">
            <w:pPr>
              <w:ind w:firstLine="0"/>
              <w:jc w:val="center"/>
            </w:pPr>
            <w:r>
              <w:t>0.4</w:t>
            </w:r>
          </w:p>
        </w:tc>
        <w:tc>
          <w:tcPr>
            <w:tcW w:w="2336" w:type="dxa"/>
          </w:tcPr>
          <w:p w14:paraId="6F3F5674" w14:textId="46C19B8E" w:rsidR="000024F2" w:rsidRDefault="000024F2" w:rsidP="000024F2">
            <w:pPr>
              <w:ind w:firstLine="0"/>
              <w:jc w:val="center"/>
            </w:pPr>
            <w:r>
              <w:t>15</w:t>
            </w:r>
          </w:p>
        </w:tc>
        <w:tc>
          <w:tcPr>
            <w:tcW w:w="2336" w:type="dxa"/>
          </w:tcPr>
          <w:p w14:paraId="6BE4A0F1" w14:textId="2A7BD007" w:rsidR="000024F2" w:rsidRPr="00C134F7" w:rsidRDefault="000024F2" w:rsidP="000024F2">
            <w:pPr>
              <w:ind w:firstLine="0"/>
              <w:jc w:val="center"/>
              <w:rPr>
                <w:lang w:val="en-US"/>
              </w:rPr>
            </w:pPr>
            <w:r w:rsidRPr="000024F2">
              <w:t>1.626481</w:t>
            </w:r>
          </w:p>
        </w:tc>
      </w:tr>
      <w:tr w:rsidR="000024F2" w14:paraId="0CD34C5B" w14:textId="77777777" w:rsidTr="000024F2">
        <w:tc>
          <w:tcPr>
            <w:tcW w:w="2336" w:type="dxa"/>
          </w:tcPr>
          <w:p w14:paraId="2295990A" w14:textId="335EA7DE" w:rsidR="000024F2" w:rsidRDefault="000024F2" w:rsidP="000024F2">
            <w:pPr>
              <w:ind w:firstLine="0"/>
              <w:jc w:val="center"/>
            </w:pPr>
            <w:r>
              <w:t>Контрольный набор</w:t>
            </w:r>
          </w:p>
        </w:tc>
        <w:tc>
          <w:tcPr>
            <w:tcW w:w="2336" w:type="dxa"/>
          </w:tcPr>
          <w:p w14:paraId="601CE8B3" w14:textId="65888205" w:rsidR="000024F2" w:rsidRPr="00C134F7" w:rsidRDefault="000024F2" w:rsidP="000024F2">
            <w:pPr>
              <w:ind w:firstLine="0"/>
              <w:jc w:val="center"/>
              <w:rPr>
                <w:lang w:val="en-US"/>
              </w:rPr>
            </w:pPr>
            <w:r>
              <w:t>0.</w:t>
            </w:r>
            <w:r w:rsidR="00C134F7"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50181396" w14:textId="74E5C3D1" w:rsidR="000024F2" w:rsidRPr="00C134F7" w:rsidRDefault="00C134F7" w:rsidP="000024F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336" w:type="dxa"/>
          </w:tcPr>
          <w:p w14:paraId="46B4454C" w14:textId="5BB8FD66" w:rsidR="000024F2" w:rsidRDefault="00C134F7" w:rsidP="000024F2">
            <w:pPr>
              <w:ind w:firstLine="0"/>
              <w:jc w:val="center"/>
            </w:pPr>
            <w:r w:rsidRPr="00C134F7">
              <w:t>2.026480</w:t>
            </w:r>
          </w:p>
        </w:tc>
      </w:tr>
    </w:tbl>
    <w:p w14:paraId="678864E7" w14:textId="77777777" w:rsidR="00337638" w:rsidRDefault="00337638" w:rsidP="000024F2">
      <w:pPr>
        <w:ind w:firstLine="0"/>
      </w:pPr>
    </w:p>
    <w:p w14:paraId="54AD160C" w14:textId="79C0C840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laba</w:t>
      </w:r>
      <w:r w:rsidR="00C134F7" w:rsidRPr="00C134F7">
        <w:rPr>
          <w:sz w:val="28"/>
          <w:szCs w:val="28"/>
        </w:rPr>
        <w:t>4.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11AC6047" w14:textId="5D173BC1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C134F7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&lt;</w:t>
      </w:r>
      <w:proofErr w:type="spellStart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stdio.h</w:t>
      </w:r>
      <w:proofErr w:type="spell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&gt;</w:t>
      </w:r>
    </w:p>
    <w:p w14:paraId="1CF63A45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C134F7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&lt;</w:t>
      </w:r>
      <w:proofErr w:type="spellStart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math.h</w:t>
      </w:r>
      <w:proofErr w:type="spell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&gt;</w:t>
      </w:r>
    </w:p>
    <w:p w14:paraId="2D261E91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A6F6EAE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main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0FF5C010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61D5D7CA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C134F7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i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63C44024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C134F7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7ADD8429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1F2405FE" w14:textId="6E1C4E83" w:rsidR="00C134F7" w:rsidRPr="00AB4D42" w:rsidRDefault="00AB4D42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       </w:t>
      </w:r>
      <w:proofErr w:type="spellStart"/>
      <w:r w:rsidRPr="00AB4D42">
        <w:rPr>
          <w:rFonts w:ascii="Consolas" w:eastAsia="Times New Roman" w:hAnsi="Consolas"/>
          <w:color w:val="DCDCAA"/>
          <w:sz w:val="21"/>
          <w:szCs w:val="21"/>
        </w:rPr>
        <w:t>printf</w:t>
      </w:r>
      <w:proofErr w:type="spellEnd"/>
      <w:r w:rsidRPr="00AB4D42">
        <w:rPr>
          <w:rFonts w:ascii="Consolas" w:eastAsia="Times New Roman" w:hAnsi="Consolas"/>
          <w:color w:val="CCCCCC"/>
          <w:sz w:val="21"/>
          <w:szCs w:val="21"/>
        </w:rPr>
        <w:t>(</w:t>
      </w:r>
      <w:r w:rsidRPr="00AB4D42">
        <w:rPr>
          <w:rFonts w:ascii="Consolas" w:eastAsia="Times New Roman" w:hAnsi="Consolas"/>
          <w:color w:val="CE9178"/>
          <w:sz w:val="21"/>
          <w:szCs w:val="21"/>
        </w:rPr>
        <w:t>"</w:t>
      </w:r>
      <w:r w:rsidRPr="00AB4D42">
        <w:rPr>
          <w:rFonts w:ascii="Consolas" w:eastAsia="Times New Roman" w:hAnsi="Consolas"/>
          <w:color w:val="D7BA7D"/>
          <w:sz w:val="21"/>
          <w:szCs w:val="21"/>
        </w:rPr>
        <w:t>\033</w:t>
      </w:r>
      <w:r w:rsidRPr="00AB4D42">
        <w:rPr>
          <w:rFonts w:ascii="Consolas" w:eastAsia="Times New Roman" w:hAnsi="Consolas"/>
          <w:color w:val="CE9178"/>
          <w:sz w:val="21"/>
          <w:szCs w:val="21"/>
        </w:rPr>
        <w:t>[0d</w:t>
      </w:r>
      <w:r w:rsidRPr="00AB4D42">
        <w:rPr>
          <w:rFonts w:ascii="Consolas" w:eastAsia="Times New Roman" w:hAnsi="Consolas"/>
          <w:color w:val="D7BA7D"/>
          <w:sz w:val="21"/>
          <w:szCs w:val="21"/>
        </w:rPr>
        <w:t>\033</w:t>
      </w:r>
      <w:r w:rsidRPr="00AB4D42">
        <w:rPr>
          <w:rFonts w:ascii="Consolas" w:eastAsia="Times New Roman" w:hAnsi="Consolas"/>
          <w:color w:val="CE9178"/>
          <w:sz w:val="21"/>
          <w:szCs w:val="21"/>
        </w:rPr>
        <w:t>[2J"</w:t>
      </w:r>
      <w:r w:rsidRPr="00AB4D42">
        <w:rPr>
          <w:rFonts w:ascii="Consolas" w:eastAsia="Times New Roman" w:hAnsi="Consolas"/>
          <w:color w:val="CCCCCC"/>
          <w:sz w:val="21"/>
          <w:szCs w:val="21"/>
        </w:rPr>
        <w:t>);</w:t>
      </w:r>
    </w:p>
    <w:p w14:paraId="4406A6BB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6A9955"/>
          <w:sz w:val="21"/>
          <w:szCs w:val="21"/>
          <w:lang w:val="en-US"/>
        </w:rPr>
        <w:t>// Entering variables and checking</w:t>
      </w:r>
    </w:p>
    <w:p w14:paraId="4E373C62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x: 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8145D62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004F5405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n (more than 1): 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7E56E801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70F644D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  <w:proofErr w:type="gramEnd"/>
    </w:p>
    <w:p w14:paraId="5487C273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"Invalid value. Please, try again 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773BA5DE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6572BA9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1932CF88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4D5065C7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/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((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9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));</w:t>
      </w:r>
    </w:p>
    <w:p w14:paraId="205D672D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"Result of </w:t>
      </w:r>
      <w:proofErr w:type="spellStart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: 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A4BE1B2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.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0C1E33EC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proofErr w:type="gramStart"/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  <w:proofErr w:type="gramEnd"/>
    </w:p>
    <w:p w14:paraId="7DBA986E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(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proofErr w:type="gram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/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((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9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k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)) );</w:t>
      </w:r>
    </w:p>
    <w:p w14:paraId="7A76C0E6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+=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38D32B05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.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8263536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0CD41CA8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4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2.0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/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3.0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05C09CF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"y =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5F12D8E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306D74E2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6A9955"/>
          <w:sz w:val="21"/>
          <w:szCs w:val="21"/>
          <w:lang w:val="en-US"/>
        </w:rPr>
        <w:t>// Checking for repeat</w:t>
      </w:r>
    </w:p>
    <w:p w14:paraId="7229C2D6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</w:t>
      </w:r>
      <w:proofErr w:type="spellStart"/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Do</w:t>
      </w:r>
      <w:proofErr w:type="spell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 you want to try again? (1 - yes / 0 - </w:t>
      </w:r>
      <w:proofErr w:type="gramStart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no)</w:t>
      </w:r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\</w:t>
      </w:r>
      <w:proofErr w:type="gramEnd"/>
      <w:r w:rsidRPr="00C134F7">
        <w:rPr>
          <w:rFonts w:ascii="Consolas" w:eastAsia="Times New Roman" w:hAnsi="Consolas"/>
          <w:color w:val="D7BA7D"/>
          <w:sz w:val="21"/>
          <w:szCs w:val="21"/>
          <w:lang w:val="en-US"/>
        </w:rPr>
        <w:t>n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724898C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4F7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proofErr w:type="gramEnd"/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C134F7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FBD98CC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C134F7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D4D4D4"/>
          <w:sz w:val="21"/>
          <w:szCs w:val="21"/>
          <w:lang w:val="en-US"/>
        </w:rPr>
        <w:t>==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  <w:proofErr w:type="gramEnd"/>
    </w:p>
    <w:p w14:paraId="079BBB41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7C6B6ABA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}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{</w:t>
      </w:r>
    </w:p>
    <w:p w14:paraId="3FEA51AA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C134F7">
        <w:rPr>
          <w:rFonts w:ascii="Consolas" w:eastAsia="Times New Roman" w:hAnsi="Consolas"/>
          <w:color w:val="C586C0"/>
          <w:sz w:val="21"/>
          <w:szCs w:val="21"/>
          <w:lang w:val="en-US"/>
        </w:rPr>
        <w:t>return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1B4BB669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C134F7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C134F7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42A190D8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4B3E78DF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C134F7">
        <w:rPr>
          <w:rFonts w:ascii="Consolas" w:eastAsia="Times New Roman" w:hAnsi="Consolas"/>
          <w:color w:val="CCCCCC"/>
          <w:sz w:val="21"/>
          <w:szCs w:val="21"/>
        </w:rPr>
        <w:t>    }</w:t>
      </w:r>
    </w:p>
    <w:p w14:paraId="36AFEB03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15D7B06D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C134F7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proofErr w:type="spellStart"/>
      <w:r w:rsidRPr="00C134F7">
        <w:rPr>
          <w:rFonts w:ascii="Consolas" w:eastAsia="Times New Roman" w:hAnsi="Consolas"/>
          <w:color w:val="C586C0"/>
          <w:sz w:val="21"/>
          <w:szCs w:val="21"/>
        </w:rPr>
        <w:t>return</w:t>
      </w:r>
      <w:proofErr w:type="spellEnd"/>
      <w:r w:rsidRPr="00C134F7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C134F7">
        <w:rPr>
          <w:rFonts w:ascii="Consolas" w:eastAsia="Times New Roman" w:hAnsi="Consolas"/>
          <w:color w:val="B5CEA8"/>
          <w:sz w:val="21"/>
          <w:szCs w:val="21"/>
        </w:rPr>
        <w:t>0</w:t>
      </w:r>
      <w:r w:rsidRPr="00C134F7">
        <w:rPr>
          <w:rFonts w:ascii="Consolas" w:eastAsia="Times New Roman" w:hAnsi="Consolas"/>
          <w:color w:val="CCCCCC"/>
          <w:sz w:val="21"/>
          <w:szCs w:val="21"/>
        </w:rPr>
        <w:t>;</w:t>
      </w:r>
    </w:p>
    <w:p w14:paraId="0E981360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7B2C122D" w14:textId="77777777" w:rsidR="00C134F7" w:rsidRPr="00C134F7" w:rsidRDefault="00C134F7" w:rsidP="00C134F7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C134F7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78C56A73" w14:textId="64C2536A" w:rsidR="00B47224" w:rsidRPr="00B47224" w:rsidRDefault="00B47224" w:rsidP="00B47224">
      <w:pPr>
        <w:ind w:firstLine="0"/>
        <w:rPr>
          <w:lang w:val="en-US"/>
        </w:rPr>
      </w:pPr>
    </w:p>
    <w:p w14:paraId="3C45BAAC" w14:textId="2433D372" w:rsidR="00441F99" w:rsidRDefault="00BE2C89" w:rsidP="0042162B">
      <w:pPr>
        <w:pStyle w:val="a2"/>
      </w:pPr>
      <w:r w:rsidRPr="000941DE">
        <w:lastRenderedPageBreak/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721D45">
        <w:rPr>
          <w:sz w:val="28"/>
          <w:szCs w:val="28"/>
          <w:lang w:val="en-US"/>
        </w:rPr>
        <w:t>a</w:t>
      </w:r>
      <w:r w:rsidR="00721D45" w:rsidRPr="00721D45">
        <w:rPr>
          <w:sz w:val="28"/>
          <w:szCs w:val="28"/>
        </w:rPr>
        <w:t>4.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44744889" w14:textId="6433F397" w:rsidR="00441F99" w:rsidRPr="000811C1" w:rsidRDefault="00C134F7" w:rsidP="00527147">
      <w:pPr>
        <w:ind w:firstLine="0"/>
      </w:pPr>
      <w:r>
        <w:rPr>
          <w:noProof/>
        </w:rPr>
        <w:drawing>
          <wp:inline distT="0" distB="0" distL="0" distR="0" wp14:anchorId="4A6CF2B9" wp14:editId="50A87747">
            <wp:extent cx="3771900" cy="3905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C165" wp14:editId="0F4C1BDB">
            <wp:extent cx="3200400" cy="30765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F99" w:rsidRPr="000811C1" w:rsidSect="00B92DD4">
      <w:footerReference w:type="default" r:id="rId1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8660B2" w14:textId="77777777" w:rsidR="002B4779" w:rsidRDefault="002B4779" w:rsidP="0092711E">
      <w:r>
        <w:separator/>
      </w:r>
    </w:p>
  </w:endnote>
  <w:endnote w:type="continuationSeparator" w:id="0">
    <w:p w14:paraId="5685B0CD" w14:textId="77777777" w:rsidR="002B4779" w:rsidRDefault="002B4779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AE706156-76B5-4810-94B2-CE8E1E709813}"/>
    <w:embedBold r:id="rId2" w:fontKey="{C8A7CEE1-2BA7-48B5-AAE6-15CA7DC475A7}"/>
    <w:embedItalic r:id="rId3" w:fontKey="{E1F0C15F-0AD8-493B-A6B1-6AD338E20F4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B587B6DE-037C-4B2C-BEA2-D901E5F40898}"/>
    <w:embedItalic r:id="rId5" w:fontKey="{385E31D9-829C-4DB8-958B-C34F0825FE2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1C262231-E46D-4968-8ABE-070EDB5BFB8C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A6AC91CC-FEE0-48C4-9863-94F382A59D2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693684" w:rsidRDefault="00693684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693684" w:rsidRDefault="00693684" w:rsidP="00155AFB">
    <w:pPr>
      <w:pStyle w:val="afa"/>
      <w:ind w:right="-2"/>
    </w:pPr>
    <w:r>
      <w:t>Санкт-Петербург 202</w:t>
    </w:r>
    <w:r w:rsidR="00013208"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6DB" w:rsidRDefault="00D546D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 w:rsidR="00E6566A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35CEC0" w14:textId="77777777" w:rsidR="002B4779" w:rsidRDefault="002B4779" w:rsidP="0092711E">
      <w:r>
        <w:separator/>
      </w:r>
    </w:p>
  </w:footnote>
  <w:footnote w:type="continuationSeparator" w:id="0">
    <w:p w14:paraId="54B5DB9E" w14:textId="77777777" w:rsidR="002B4779" w:rsidRDefault="002B4779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3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3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4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proofState w:spelling="clean" w:grammar="clean"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10087"/>
    <w:rsid w:val="00011E31"/>
    <w:rsid w:val="00013208"/>
    <w:rsid w:val="00013C80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7DB"/>
    <w:rsid w:val="000B4050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3664"/>
    <w:rsid w:val="00277BAA"/>
    <w:rsid w:val="00291418"/>
    <w:rsid w:val="00293DC5"/>
    <w:rsid w:val="002A23CF"/>
    <w:rsid w:val="002A61A1"/>
    <w:rsid w:val="002B2E14"/>
    <w:rsid w:val="002B3081"/>
    <w:rsid w:val="002B4779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7638"/>
    <w:rsid w:val="0033785A"/>
    <w:rsid w:val="00342DD5"/>
    <w:rsid w:val="00346D46"/>
    <w:rsid w:val="00367DC4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BB3"/>
    <w:rsid w:val="003E553D"/>
    <w:rsid w:val="003F03F0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8105C"/>
    <w:rsid w:val="004912A8"/>
    <w:rsid w:val="004931DD"/>
    <w:rsid w:val="004B3C83"/>
    <w:rsid w:val="004B44BE"/>
    <w:rsid w:val="004C61D6"/>
    <w:rsid w:val="004D4839"/>
    <w:rsid w:val="004F5BF4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D95"/>
    <w:rsid w:val="00D35DCE"/>
    <w:rsid w:val="00D4265A"/>
    <w:rsid w:val="00D51A83"/>
    <w:rsid w:val="00D546D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1.w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134</TotalTime>
  <Pages>7</Pages>
  <Words>410</Words>
  <Characters>2338</Characters>
  <Application>Microsoft Office Word</Application>
  <DocSecurity>0</DocSecurity>
  <Lines>19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8</cp:revision>
  <cp:lastPrinted>2022-05-11T13:31:00Z</cp:lastPrinted>
  <dcterms:created xsi:type="dcterms:W3CDTF">2023-10-23T13:14:00Z</dcterms:created>
  <dcterms:modified xsi:type="dcterms:W3CDTF">2023-11-13T12:12:00Z</dcterms:modified>
  <cp:category>Вычислительная и микропроцессорная техника</cp:category>
</cp:coreProperties>
</file>